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jc w:val="center"/>
        <w:tblLook w:val="04A0" w:firstRow="1" w:lastRow="0" w:firstColumn="1" w:lastColumn="0" w:noHBand="0" w:noVBand="1"/>
      </w:tblPr>
      <w:tblGrid>
        <w:gridCol w:w="9360"/>
      </w:tblGrid>
      <w:tr w:rsidR="00AC0258" w:rsidRPr="00061E3D" w14:paraId="2610A97F" w14:textId="77777777" w:rsidTr="005C0E41">
        <w:trPr>
          <w:trHeight w:val="2736"/>
          <w:jc w:val="center"/>
        </w:trPr>
        <w:tc>
          <w:tcPr>
            <w:tcW w:w="5000" w:type="pct"/>
          </w:tcPr>
          <w:p w14:paraId="13230265" w14:textId="0941995E" w:rsidR="00AC0258" w:rsidRPr="00061E3D" w:rsidRDefault="00000000" w:rsidP="00172F39">
            <w:pPr>
              <w:rPr>
                <w:rFonts w:ascii="Times New Roman" w:hAnsi="Times New Roman" w:cs="Times New Roman"/>
                <w:b/>
                <w:bCs/>
              </w:rPr>
            </w:pPr>
            <w:sdt>
              <w:sdtPr>
                <w:rPr>
                  <w:rFonts w:ascii="Times New Roman" w:hAnsi="Times New Roman" w:cs="Times New Roman"/>
                  <w:b/>
                  <w:bCs/>
                </w:rPr>
                <w:alias w:val="Company"/>
                <w:id w:val="15524243"/>
                <w:placeholder>
                  <w:docPart w:val="4D8A6B72C3014005B1CA138103F1A042"/>
                </w:placeholder>
                <w:dataBinding w:prefixMappings="xmlns:ns0='http://schemas.openxmlformats.org/officeDocument/2006/extended-properties'" w:xpath="/ns0:Properties[1]/ns0:Company[1]" w:storeItemID="{6668398D-A668-4E3E-A5EB-62B293D839F1}"/>
                <w:text/>
              </w:sdtPr>
              <w:sdtContent>
                <w:r w:rsidR="00A643FA" w:rsidRPr="00061E3D">
                  <w:rPr>
                    <w:rFonts w:ascii="Times New Roman" w:hAnsi="Times New Roman" w:cs="Times New Roman"/>
                    <w:b/>
                    <w:bCs/>
                  </w:rPr>
                  <w:t xml:space="preserve">Everi </w:t>
                </w:r>
                <w:r w:rsidR="00AF2255" w:rsidRPr="00061E3D">
                  <w:rPr>
                    <w:rFonts w:ascii="Times New Roman" w:hAnsi="Times New Roman" w:cs="Times New Roman"/>
                    <w:b/>
                    <w:bCs/>
                  </w:rPr>
                  <w:t>Holdings Inc.</w:t>
                </w:r>
                <w:r w:rsidR="00A643FA" w:rsidRPr="00061E3D">
                  <w:rPr>
                    <w:rFonts w:ascii="Times New Roman" w:hAnsi="Times New Roman" w:cs="Times New Roman"/>
                    <w:b/>
                    <w:bCs/>
                  </w:rPr>
                  <w:t xml:space="preserve"> </w:t>
                </w:r>
                <w:r w:rsidR="009275DA" w:rsidRPr="00061E3D">
                  <w:rPr>
                    <w:rFonts w:ascii="Times New Roman" w:hAnsi="Times New Roman" w:cs="Times New Roman"/>
                    <w:b/>
                    <w:bCs/>
                  </w:rPr>
                  <w:t>-</w:t>
                </w:r>
                <w:r w:rsidR="00A643FA" w:rsidRPr="00061E3D">
                  <w:rPr>
                    <w:rFonts w:ascii="Times New Roman" w:hAnsi="Times New Roman" w:cs="Times New Roman"/>
                    <w:b/>
                    <w:bCs/>
                  </w:rPr>
                  <w:t xml:space="preserve"> for internal use only</w:t>
                </w:r>
              </w:sdtContent>
            </w:sdt>
          </w:p>
          <w:p w14:paraId="71EABECD" w14:textId="77777777" w:rsidR="00EC151B" w:rsidRPr="00061E3D" w:rsidRDefault="00EC151B" w:rsidP="00172F39">
            <w:pPr>
              <w:rPr>
                <w:rFonts w:ascii="Times New Roman" w:hAnsi="Times New Roman" w:cs="Times New Roman"/>
              </w:rPr>
            </w:pPr>
          </w:p>
          <w:p w14:paraId="7655C264" w14:textId="77777777" w:rsidR="00EC151B" w:rsidRPr="00061E3D" w:rsidRDefault="00EC151B" w:rsidP="00172F39">
            <w:pPr>
              <w:rPr>
                <w:rFonts w:ascii="Times New Roman" w:hAnsi="Times New Roman" w:cs="Times New Roman"/>
              </w:rPr>
            </w:pPr>
          </w:p>
          <w:p w14:paraId="1220BE4B" w14:textId="77777777" w:rsidR="00EC151B" w:rsidRPr="00061E3D" w:rsidRDefault="00EC151B" w:rsidP="00172F39">
            <w:pPr>
              <w:rPr>
                <w:rFonts w:ascii="Times New Roman" w:hAnsi="Times New Roman" w:cs="Times New Roman"/>
                <w:b/>
                <w:bCs/>
              </w:rPr>
            </w:pPr>
          </w:p>
          <w:p w14:paraId="23699F4A" w14:textId="0D30FE71" w:rsidR="00EC151B" w:rsidRPr="00061E3D" w:rsidRDefault="00EC151B" w:rsidP="00172F39">
            <w:pPr>
              <w:tabs>
                <w:tab w:val="left" w:pos="1373"/>
              </w:tabs>
              <w:rPr>
                <w:rFonts w:ascii="Times New Roman" w:hAnsi="Times New Roman" w:cs="Times New Roman"/>
              </w:rPr>
            </w:pPr>
            <w:r w:rsidRPr="00061E3D">
              <w:rPr>
                <w:rFonts w:ascii="Times New Roman" w:hAnsi="Times New Roman" w:cs="Times New Roman"/>
              </w:rPr>
              <w:tab/>
            </w:r>
          </w:p>
        </w:tc>
      </w:tr>
      <w:tr w:rsidR="00AC0258" w:rsidRPr="00061E3D" w14:paraId="751CC80D" w14:textId="77777777" w:rsidTr="005C0E41">
        <w:trPr>
          <w:trHeight w:val="2736"/>
          <w:jc w:val="center"/>
        </w:trPr>
        <w:tc>
          <w:tcPr>
            <w:tcW w:w="5000" w:type="pct"/>
          </w:tcPr>
          <w:p w14:paraId="68433388" w14:textId="77777777" w:rsidR="00AC0258" w:rsidRPr="00061E3D" w:rsidRDefault="00AC0258" w:rsidP="00172F39">
            <w:pPr>
              <w:pStyle w:val="NoSpacing"/>
              <w:spacing w:before="120" w:line="276" w:lineRule="auto"/>
              <w:rPr>
                <w:rFonts w:ascii="Times New Roman" w:eastAsiaTheme="majorEastAsia" w:hAnsi="Times New Roman" w:cs="Times New Roman"/>
                <w:caps/>
              </w:rPr>
            </w:pPr>
            <w:r w:rsidRPr="00061E3D">
              <w:rPr>
                <w:rFonts w:ascii="Times New Roman" w:eastAsiaTheme="majorEastAsia" w:hAnsi="Times New Roman" w:cs="Times New Roman"/>
                <w:caps/>
                <w:noProof/>
                <w:lang w:eastAsia="en-US"/>
              </w:rPr>
              <w:drawing>
                <wp:inline distT="0" distB="0" distL="0" distR="0" wp14:anchorId="3999D9E2" wp14:editId="5E48987A">
                  <wp:extent cx="3273552" cy="84183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A Inc.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73552" cy="841837"/>
                          </a:xfrm>
                          <a:prstGeom prst="rect">
                            <a:avLst/>
                          </a:prstGeom>
                        </pic:spPr>
                      </pic:pic>
                    </a:graphicData>
                  </a:graphic>
                </wp:inline>
              </w:drawing>
            </w:r>
          </w:p>
        </w:tc>
      </w:tr>
      <w:tr w:rsidR="00AC0258" w:rsidRPr="00061E3D" w14:paraId="0F2511F4" w14:textId="77777777" w:rsidTr="005C0E41">
        <w:trPr>
          <w:trHeight w:val="2736"/>
          <w:jc w:val="center"/>
        </w:trPr>
        <w:sdt>
          <w:sdtPr>
            <w:rPr>
              <w:rFonts w:ascii="Times New Roman" w:eastAsiaTheme="majorEastAsia" w:hAnsi="Times New Roman" w:cs="Times New Roman"/>
              <w:bCs/>
              <w:smallCaps/>
              <w:color w:val="7E7F74"/>
              <w:sz w:val="40"/>
              <w:szCs w:val="40"/>
            </w:rPr>
            <w:alias w:val="Title"/>
            <w:id w:val="15524250"/>
            <w:placeholder>
              <w:docPart w:val="4233FA7E93E747229E8CEE6872FBC36A"/>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vAlign w:val="bottom"/>
              </w:tcPr>
              <w:p w14:paraId="6C338292" w14:textId="3AD31194" w:rsidR="00AC0258" w:rsidRPr="00061E3D" w:rsidRDefault="00416945" w:rsidP="00172F39">
                <w:pPr>
                  <w:pStyle w:val="NoSpacing"/>
                  <w:spacing w:line="276" w:lineRule="auto"/>
                  <w:rPr>
                    <w:rFonts w:ascii="Times New Roman" w:eastAsiaTheme="majorEastAsia" w:hAnsi="Times New Roman" w:cs="Times New Roman"/>
                    <w:b/>
                    <w:smallCaps/>
                    <w:color w:val="7E7F74"/>
                    <w:sz w:val="44"/>
                    <w:szCs w:val="44"/>
                  </w:rPr>
                </w:pPr>
                <w:r w:rsidRPr="00061E3D">
                  <w:rPr>
                    <w:rFonts w:ascii="Times New Roman" w:eastAsiaTheme="majorEastAsia" w:hAnsi="Times New Roman" w:cs="Times New Roman"/>
                    <w:bCs/>
                    <w:smallCaps/>
                    <w:color w:val="7E7F74"/>
                    <w:sz w:val="40"/>
                    <w:szCs w:val="40"/>
                  </w:rPr>
                  <w:t>AUTOMATED CODE REVIEW</w:t>
                </w:r>
              </w:p>
            </w:tc>
          </w:sdtContent>
        </w:sdt>
      </w:tr>
      <w:tr w:rsidR="00FE64CE" w:rsidRPr="00061E3D" w14:paraId="0FB97CC4" w14:textId="77777777" w:rsidTr="00FE64CE">
        <w:trPr>
          <w:trHeight w:val="1872"/>
          <w:jc w:val="center"/>
        </w:trPr>
        <w:tc>
          <w:tcPr>
            <w:tcW w:w="5000" w:type="pct"/>
            <w:vAlign w:val="center"/>
          </w:tcPr>
          <w:p w14:paraId="5098C48F" w14:textId="77777777" w:rsidR="00FE64CE" w:rsidRPr="00061E3D" w:rsidRDefault="00FE64CE" w:rsidP="00172F39">
            <w:pPr>
              <w:pStyle w:val="NoSpacing"/>
              <w:spacing w:line="276" w:lineRule="auto"/>
              <w:rPr>
                <w:rFonts w:ascii="Times New Roman" w:hAnsi="Times New Roman" w:cs="Times New Roman"/>
              </w:rPr>
            </w:pPr>
          </w:p>
        </w:tc>
      </w:tr>
      <w:tr w:rsidR="00AC0258" w:rsidRPr="00061E3D" w14:paraId="0624410F" w14:textId="77777777" w:rsidTr="003B3D8B">
        <w:trPr>
          <w:trHeight w:val="576"/>
          <w:jc w:val="center"/>
        </w:trPr>
        <w:tc>
          <w:tcPr>
            <w:tcW w:w="5000" w:type="pct"/>
            <w:vAlign w:val="center"/>
          </w:tcPr>
          <w:p w14:paraId="59F4245F" w14:textId="61B6E23F" w:rsidR="00AC0258" w:rsidRPr="00061E3D" w:rsidRDefault="0088018E" w:rsidP="00172F39">
            <w:pPr>
              <w:pStyle w:val="NoSpacing"/>
              <w:spacing w:line="276" w:lineRule="auto"/>
              <w:rPr>
                <w:rFonts w:ascii="Times New Roman" w:hAnsi="Times New Roman" w:cs="Times New Roman"/>
                <w:smallCaps/>
                <w:sz w:val="32"/>
                <w:szCs w:val="32"/>
              </w:rPr>
            </w:pPr>
            <w:r w:rsidRPr="00061E3D">
              <w:rPr>
                <w:rFonts w:ascii="Times New Roman" w:hAnsi="Times New Roman" w:cs="Times New Roman"/>
                <w:smallCaps/>
                <w:color w:val="7E7F74"/>
                <w:sz w:val="32"/>
                <w:szCs w:val="32"/>
              </w:rPr>
              <w:t>Enterprise Architecture</w:t>
            </w:r>
          </w:p>
        </w:tc>
      </w:tr>
      <w:tr w:rsidR="00AC0258" w:rsidRPr="00061E3D" w14:paraId="3BFB9469" w14:textId="77777777">
        <w:trPr>
          <w:trHeight w:val="360"/>
          <w:jc w:val="center"/>
        </w:trPr>
        <w:sdt>
          <w:sdtPr>
            <w:rPr>
              <w:rFonts w:ascii="Times New Roman" w:hAnsi="Times New Roman" w:cs="Times New Roman"/>
              <w:bCs/>
              <w:smallCaps/>
              <w:color w:val="7E7F74"/>
              <w:sz w:val="22"/>
            </w:rPr>
            <w:alias w:val="Date"/>
            <w:id w:val="516659546"/>
            <w:placeholder>
              <w:docPart w:val="07E1C4728D5748D984D51719B5E3B573"/>
            </w:placeholder>
            <w:dataBinding w:prefixMappings="xmlns:ns0='http://schemas.microsoft.com/office/2006/coverPageProps'" w:xpath="/ns0:CoverPageProperties[1]/ns0:PublishDate[1]" w:storeItemID="{55AF091B-3C7A-41E3-B477-F2FDAA23CFDA}"/>
            <w:date w:fullDate="2024-10-10T00:00:00Z">
              <w:dateFormat w:val="M/d/yyyy"/>
              <w:lid w:val="en-US"/>
              <w:storeMappedDataAs w:val="dateTime"/>
              <w:calendar w:val="gregorian"/>
            </w:date>
          </w:sdtPr>
          <w:sdtContent>
            <w:tc>
              <w:tcPr>
                <w:tcW w:w="5000" w:type="pct"/>
                <w:vAlign w:val="center"/>
              </w:tcPr>
              <w:p w14:paraId="37E0892F" w14:textId="6F260364" w:rsidR="00AC0258" w:rsidRPr="00061E3D" w:rsidRDefault="00416945" w:rsidP="00172F39">
                <w:pPr>
                  <w:pStyle w:val="NoSpacing"/>
                  <w:spacing w:line="276" w:lineRule="auto"/>
                  <w:rPr>
                    <w:rFonts w:ascii="Times New Roman" w:hAnsi="Times New Roman" w:cs="Times New Roman"/>
                    <w:bCs/>
                    <w:smallCaps/>
                    <w:color w:val="00853D" w:themeColor="accent6"/>
                    <w:sz w:val="22"/>
                  </w:rPr>
                </w:pPr>
                <w:r w:rsidRPr="00061E3D">
                  <w:rPr>
                    <w:rFonts w:ascii="Times New Roman" w:hAnsi="Times New Roman" w:cs="Times New Roman"/>
                    <w:bCs/>
                    <w:smallCaps/>
                    <w:color w:val="7E7F74"/>
                    <w:sz w:val="22"/>
                  </w:rPr>
                  <w:t>10</w:t>
                </w:r>
                <w:r w:rsidR="0088018E" w:rsidRPr="00061E3D">
                  <w:rPr>
                    <w:rFonts w:ascii="Times New Roman" w:hAnsi="Times New Roman" w:cs="Times New Roman"/>
                    <w:bCs/>
                    <w:smallCaps/>
                    <w:color w:val="7E7F74"/>
                    <w:sz w:val="22"/>
                  </w:rPr>
                  <w:t>/</w:t>
                </w:r>
                <w:r w:rsidRPr="00061E3D">
                  <w:rPr>
                    <w:rFonts w:ascii="Times New Roman" w:hAnsi="Times New Roman" w:cs="Times New Roman"/>
                    <w:bCs/>
                    <w:smallCaps/>
                    <w:color w:val="7E7F74"/>
                    <w:sz w:val="22"/>
                  </w:rPr>
                  <w:t>10/</w:t>
                </w:r>
                <w:r w:rsidR="0088018E" w:rsidRPr="00061E3D">
                  <w:rPr>
                    <w:rFonts w:ascii="Times New Roman" w:hAnsi="Times New Roman" w:cs="Times New Roman"/>
                    <w:bCs/>
                    <w:smallCaps/>
                    <w:color w:val="7E7F74"/>
                    <w:sz w:val="22"/>
                  </w:rPr>
                  <w:t>2024</w:t>
                </w:r>
              </w:p>
            </w:tc>
          </w:sdtContent>
        </w:sdt>
      </w:tr>
      <w:tr w:rsidR="00B762C2" w:rsidRPr="00061E3D" w14:paraId="718400FA" w14:textId="77777777" w:rsidTr="00606FA8">
        <w:trPr>
          <w:trHeight w:val="432"/>
          <w:jc w:val="center"/>
        </w:trPr>
        <w:tc>
          <w:tcPr>
            <w:tcW w:w="5000" w:type="pct"/>
            <w:vAlign w:val="center"/>
          </w:tcPr>
          <w:p w14:paraId="3D794CCC" w14:textId="77777777" w:rsidR="00B762C2" w:rsidRPr="00061E3D" w:rsidRDefault="00B762C2" w:rsidP="00172F39">
            <w:pPr>
              <w:pStyle w:val="NoSpacing"/>
              <w:spacing w:line="276" w:lineRule="auto"/>
              <w:rPr>
                <w:rFonts w:ascii="Times New Roman" w:hAnsi="Times New Roman" w:cs="Times New Roman"/>
              </w:rPr>
            </w:pPr>
          </w:p>
        </w:tc>
      </w:tr>
      <w:tr w:rsidR="00AC0258" w:rsidRPr="00061E3D" w14:paraId="0E15B9EA" w14:textId="77777777">
        <w:trPr>
          <w:trHeight w:val="360"/>
          <w:jc w:val="center"/>
        </w:trPr>
        <w:sdt>
          <w:sdtPr>
            <w:rPr>
              <w:rFonts w:ascii="Times New Roman" w:hAnsi="Times New Roman" w:cs="Times New Roman"/>
            </w:rPr>
            <w:alias w:val="Abstract"/>
            <w:id w:val="8276291"/>
            <w:dataBinding w:prefixMappings="xmlns:ns0='http://schemas.microsoft.com/office/2006/coverPageProps'" w:xpath="/ns0:CoverPageProperties[1]/ns0:Abstract[1]" w:storeItemID="{55AF091B-3C7A-41E3-B477-F2FDAA23CFDA}"/>
            <w:text/>
          </w:sdtPr>
          <w:sdtContent>
            <w:tc>
              <w:tcPr>
                <w:tcW w:w="5000" w:type="pct"/>
                <w:vAlign w:val="center"/>
              </w:tcPr>
              <w:p w14:paraId="702672F9" w14:textId="6B428A9C" w:rsidR="00AC0258" w:rsidRPr="00061E3D" w:rsidRDefault="00643F87" w:rsidP="00172F39">
                <w:pPr>
                  <w:pStyle w:val="NoSpacing"/>
                  <w:spacing w:line="276" w:lineRule="auto"/>
                  <w:rPr>
                    <w:rFonts w:ascii="Times New Roman" w:hAnsi="Times New Roman" w:cs="Times New Roman"/>
                    <w:bCs/>
                    <w:color w:val="008000"/>
                    <w:sz w:val="20"/>
                    <w:szCs w:val="20"/>
                  </w:rPr>
                </w:pPr>
                <w:r w:rsidRPr="00061E3D">
                  <w:rPr>
                    <w:rFonts w:ascii="Times New Roman" w:hAnsi="Times New Roman" w:cs="Times New Roman"/>
                  </w:rPr>
                  <w:t>© 2023 Everi Payments Inc. and/or its subsidiaries or affiliates (collectively, “Everi”). This is Everi’s proprietary and confidential material. No part of this material may be disclosed, in any manner, to another party without the prior written consent of Everi</w:t>
                </w:r>
                <w:r w:rsidR="00572A18" w:rsidRPr="00061E3D">
                  <w:rPr>
                    <w:rFonts w:ascii="Times New Roman" w:hAnsi="Times New Roman" w:cs="Times New Roman"/>
                  </w:rPr>
                  <w:t>.</w:t>
                </w:r>
              </w:p>
            </w:tc>
          </w:sdtContent>
        </w:sdt>
      </w:tr>
    </w:tbl>
    <w:tbl>
      <w:tblPr>
        <w:tblStyle w:val="TableGrid"/>
        <w:tblW w:w="0" w:type="auto"/>
        <w:tblLook w:val="04A0" w:firstRow="1" w:lastRow="0" w:firstColumn="1" w:lastColumn="0" w:noHBand="0" w:noVBand="1"/>
      </w:tblPr>
      <w:tblGrid>
        <w:gridCol w:w="4635"/>
        <w:gridCol w:w="4725"/>
      </w:tblGrid>
      <w:tr w:rsidR="00AC0258" w:rsidRPr="00061E3D" w14:paraId="290430C4" w14:textId="77777777" w:rsidTr="00DF7368">
        <w:tc>
          <w:tcPr>
            <w:tcW w:w="4788" w:type="dxa"/>
            <w:tcBorders>
              <w:top w:val="nil"/>
              <w:left w:val="nil"/>
              <w:bottom w:val="nil"/>
              <w:right w:val="nil"/>
            </w:tcBorders>
          </w:tcPr>
          <w:p w14:paraId="7289F86F" w14:textId="77777777" w:rsidR="00AC0258" w:rsidRPr="00061E3D" w:rsidRDefault="00AC0258" w:rsidP="00172F39">
            <w:pPr>
              <w:spacing w:line="276" w:lineRule="auto"/>
              <w:rPr>
                <w:rFonts w:ascii="Times New Roman" w:hAnsi="Times New Roman" w:cs="Times New Roman"/>
              </w:rPr>
            </w:pPr>
          </w:p>
        </w:tc>
        <w:tc>
          <w:tcPr>
            <w:tcW w:w="4788" w:type="dxa"/>
            <w:tcBorders>
              <w:top w:val="nil"/>
              <w:left w:val="nil"/>
              <w:bottom w:val="nil"/>
              <w:right w:val="nil"/>
            </w:tcBorders>
          </w:tcPr>
          <w:p w14:paraId="320C9D88" w14:textId="77777777" w:rsidR="00AC0258" w:rsidRPr="00061E3D" w:rsidRDefault="00AC0258" w:rsidP="00172F39">
            <w:pPr>
              <w:spacing w:line="276" w:lineRule="auto"/>
              <w:rPr>
                <w:rFonts w:ascii="Times New Roman" w:hAnsi="Times New Roman" w:cs="Times New Roman"/>
              </w:rPr>
            </w:pPr>
            <w:r w:rsidRPr="00061E3D">
              <w:rPr>
                <w:rFonts w:ascii="Times New Roman" w:hAnsi="Times New Roman" w:cs="Times New Roman"/>
                <w:noProof/>
              </w:rPr>
              <w:drawing>
                <wp:anchor distT="0" distB="0" distL="114300" distR="114300" simplePos="0" relativeHeight="251658240" behindDoc="0" locked="0" layoutInCell="1" allowOverlap="1" wp14:anchorId="220E774F" wp14:editId="2003D643">
                  <wp:simplePos x="3950335" y="922655"/>
                  <wp:positionH relativeFrom="margin">
                    <wp:align>right</wp:align>
                  </wp:positionH>
                  <wp:positionV relativeFrom="margin">
                    <wp:align>top</wp:align>
                  </wp:positionV>
                  <wp:extent cx="1709420" cy="43942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A Inc.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9928" cy="439730"/>
                          </a:xfrm>
                          <a:prstGeom prst="rect">
                            <a:avLst/>
                          </a:prstGeom>
                        </pic:spPr>
                      </pic:pic>
                    </a:graphicData>
                  </a:graphic>
                  <wp14:sizeRelH relativeFrom="margin">
                    <wp14:pctWidth>0</wp14:pctWidth>
                  </wp14:sizeRelH>
                  <wp14:sizeRelV relativeFrom="margin">
                    <wp14:pctHeight>0</wp14:pctHeight>
                  </wp14:sizeRelV>
                </wp:anchor>
              </w:drawing>
            </w:r>
          </w:p>
        </w:tc>
      </w:tr>
    </w:tbl>
    <w:p w14:paraId="20CF982F" w14:textId="77777777" w:rsidR="00AC0258" w:rsidRPr="00061E3D" w:rsidRDefault="00AC0258" w:rsidP="00172F39">
      <w:pPr>
        <w:pStyle w:val="Heading1"/>
        <w:rPr>
          <w:rFonts w:ascii="Times New Roman" w:hAnsi="Times New Roman" w:cs="Times New Roman"/>
          <w:color w:val="24135F"/>
        </w:rPr>
      </w:pPr>
      <w:bookmarkStart w:id="0" w:name="_Toc305489187"/>
      <w:bookmarkStart w:id="1" w:name="_Toc305672135"/>
      <w:bookmarkStart w:id="2" w:name="_Toc478471834"/>
      <w:bookmarkStart w:id="3" w:name="_Toc478473488"/>
      <w:bookmarkStart w:id="4" w:name="_Toc182496614"/>
      <w:r w:rsidRPr="00061E3D">
        <w:rPr>
          <w:rFonts w:ascii="Times New Roman" w:hAnsi="Times New Roman" w:cs="Times New Roman"/>
          <w:color w:val="24135F"/>
        </w:rPr>
        <w:lastRenderedPageBreak/>
        <w:t>Control Page</w:t>
      </w:r>
      <w:bookmarkEnd w:id="0"/>
      <w:bookmarkEnd w:id="1"/>
      <w:bookmarkEnd w:id="2"/>
      <w:bookmarkEnd w:id="3"/>
      <w:bookmarkEnd w:id="4"/>
    </w:p>
    <w:p w14:paraId="570E19C4" w14:textId="77777777" w:rsidR="00AC0258" w:rsidRPr="00061E3D" w:rsidRDefault="00AC0258" w:rsidP="00172F39">
      <w:pPr>
        <w:rPr>
          <w:rFonts w:ascii="Times New Roman" w:hAnsi="Times New Roman" w:cs="Times New Roman"/>
        </w:rPr>
      </w:pPr>
    </w:p>
    <w:tbl>
      <w:tblPr>
        <w:tblStyle w:val="ColorfulList-Accent5"/>
        <w:tblW w:w="9090" w:type="dxa"/>
        <w:tblInd w:w="288" w:type="dxa"/>
        <w:tblBorders>
          <w:insideH w:val="single" w:sz="8" w:space="0" w:color="FFFFFF" w:themeColor="background1"/>
          <w:insideV w:val="single" w:sz="8" w:space="0" w:color="FFFFFF" w:themeColor="background1"/>
        </w:tblBorders>
        <w:tblLook w:val="04A0" w:firstRow="1" w:lastRow="0" w:firstColumn="1" w:lastColumn="0" w:noHBand="0" w:noVBand="1"/>
      </w:tblPr>
      <w:tblGrid>
        <w:gridCol w:w="2268"/>
        <w:gridCol w:w="2520"/>
        <w:gridCol w:w="4302"/>
      </w:tblGrid>
      <w:tr w:rsidR="00B337EF" w:rsidRPr="00061E3D" w14:paraId="526373A7" w14:textId="77777777" w:rsidTr="00C5327D">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4788" w:type="dxa"/>
            <w:gridSpan w:val="2"/>
            <w:shd w:val="clear" w:color="auto" w:fill="auto"/>
          </w:tcPr>
          <w:p w14:paraId="52FF541C" w14:textId="77777777" w:rsidR="00B337EF" w:rsidRPr="00061E3D" w:rsidRDefault="00B337EF" w:rsidP="00172F39">
            <w:pPr>
              <w:pStyle w:val="NoSpacing"/>
              <w:spacing w:line="276" w:lineRule="auto"/>
              <w:rPr>
                <w:rFonts w:ascii="Times New Roman" w:hAnsi="Times New Roman" w:cs="Times New Roman"/>
              </w:rPr>
            </w:pPr>
          </w:p>
        </w:tc>
        <w:tc>
          <w:tcPr>
            <w:tcW w:w="4302" w:type="dxa"/>
            <w:shd w:val="clear" w:color="auto" w:fill="auto"/>
          </w:tcPr>
          <w:p w14:paraId="284AA332" w14:textId="77777777" w:rsidR="00B337EF" w:rsidRPr="00061E3D" w:rsidRDefault="00B337EF" w:rsidP="00172F39">
            <w:pPr>
              <w:pStyle w:val="NoSpacing"/>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5D4E36" w:rsidRPr="00061E3D" w14:paraId="6FDC749B" w14:textId="77777777" w:rsidTr="006E7E6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268" w:type="dxa"/>
            <w:tcBorders>
              <w:right w:val="double" w:sz="12" w:space="0" w:color="24135F"/>
            </w:tcBorders>
            <w:shd w:val="clear" w:color="auto" w:fill="24135F"/>
          </w:tcPr>
          <w:p w14:paraId="4C58BA3D" w14:textId="77777777" w:rsidR="005D4E36" w:rsidRPr="00061E3D" w:rsidRDefault="005D4E36" w:rsidP="00172F39">
            <w:pPr>
              <w:pStyle w:val="TableText"/>
              <w:spacing w:before="40" w:after="40" w:line="276" w:lineRule="auto"/>
              <w:rPr>
                <w:smallCaps/>
                <w:color w:val="FFFFFF" w:themeColor="background1"/>
                <w:sz w:val="24"/>
              </w:rPr>
            </w:pPr>
            <w:r w:rsidRPr="00061E3D">
              <w:rPr>
                <w:smallCaps/>
                <w:color w:val="FFFFFF" w:themeColor="background1"/>
                <w:sz w:val="24"/>
              </w:rPr>
              <w:br w:type="page"/>
              <w:t>Title:</w:t>
            </w:r>
          </w:p>
        </w:tc>
        <w:tc>
          <w:tcPr>
            <w:tcW w:w="6822" w:type="dxa"/>
            <w:gridSpan w:val="2"/>
            <w:tcBorders>
              <w:top w:val="double" w:sz="12" w:space="0" w:color="24135F"/>
              <w:left w:val="double" w:sz="12" w:space="0" w:color="24135F"/>
              <w:bottom w:val="double" w:sz="12" w:space="0" w:color="24135F"/>
              <w:right w:val="double" w:sz="12" w:space="0" w:color="24135F"/>
            </w:tcBorders>
            <w:shd w:val="clear" w:color="auto" w:fill="auto"/>
          </w:tcPr>
          <w:sdt>
            <w:sdtPr>
              <w:rPr>
                <w:color w:val="001124" w:themeColor="accent1"/>
              </w:rPr>
              <w:alias w:val="Title"/>
              <w:tag w:val=""/>
              <w:id w:val="-1367289757"/>
              <w:dataBinding w:prefixMappings="xmlns:ns0='http://purl.org/dc/elements/1.1/' xmlns:ns1='http://schemas.openxmlformats.org/package/2006/metadata/core-properties' " w:xpath="/ns1:coreProperties[1]/ns0:title[1]" w:storeItemID="{6C3C8BC8-F283-45AE-878A-BAB7291924A1}"/>
              <w:text/>
            </w:sdtPr>
            <w:sdtContent>
              <w:p w14:paraId="02ED9792" w14:textId="5964100D" w:rsidR="005D4E36" w:rsidRPr="00061E3D" w:rsidRDefault="00416945" w:rsidP="00172F39">
                <w:pPr>
                  <w:pStyle w:val="TableText"/>
                  <w:spacing w:before="40" w:after="40" w:line="276" w:lineRule="auto"/>
                  <w:cnfStyle w:val="000000100000" w:firstRow="0" w:lastRow="0" w:firstColumn="0" w:lastColumn="0" w:oddVBand="0" w:evenVBand="0" w:oddHBand="1" w:evenHBand="0" w:firstRowFirstColumn="0" w:firstRowLastColumn="0" w:lastRowFirstColumn="0" w:lastRowLastColumn="0"/>
                  <w:rPr>
                    <w:color w:val="001124" w:themeColor="accent1"/>
                  </w:rPr>
                </w:pPr>
                <w:r w:rsidRPr="00061E3D">
                  <w:rPr>
                    <w:color w:val="001124" w:themeColor="accent1"/>
                  </w:rPr>
                  <w:t>AUTOMATED CODE REVIEW</w:t>
                </w:r>
              </w:p>
            </w:sdtContent>
          </w:sdt>
        </w:tc>
      </w:tr>
      <w:tr w:rsidR="005D4E36" w:rsidRPr="00061E3D" w14:paraId="3A212F36" w14:textId="77777777" w:rsidTr="006E7E61">
        <w:trPr>
          <w:trHeight w:val="144"/>
        </w:trPr>
        <w:tc>
          <w:tcPr>
            <w:cnfStyle w:val="001000000000" w:firstRow="0" w:lastRow="0" w:firstColumn="1" w:lastColumn="0" w:oddVBand="0" w:evenVBand="0" w:oddHBand="0" w:evenHBand="0" w:firstRowFirstColumn="0" w:firstRowLastColumn="0" w:lastRowFirstColumn="0" w:lastRowLastColumn="0"/>
            <w:tcW w:w="2268" w:type="dxa"/>
            <w:tcBorders>
              <w:right w:val="double" w:sz="12" w:space="0" w:color="24135F"/>
            </w:tcBorders>
            <w:shd w:val="clear" w:color="auto" w:fill="24135F"/>
          </w:tcPr>
          <w:p w14:paraId="777263D5" w14:textId="77777777" w:rsidR="005D4E36" w:rsidRPr="00061E3D" w:rsidRDefault="005D4E36" w:rsidP="00172F39">
            <w:pPr>
              <w:pStyle w:val="TableText"/>
              <w:spacing w:before="40" w:after="40" w:line="276" w:lineRule="auto"/>
              <w:rPr>
                <w:smallCaps/>
                <w:color w:val="FFFFFF" w:themeColor="background1"/>
                <w:sz w:val="24"/>
              </w:rPr>
            </w:pPr>
            <w:r w:rsidRPr="00061E3D">
              <w:rPr>
                <w:smallCaps/>
                <w:color w:val="FFFFFF" w:themeColor="background1"/>
                <w:sz w:val="24"/>
              </w:rPr>
              <w:t>Overview:</w:t>
            </w:r>
          </w:p>
        </w:tc>
        <w:tc>
          <w:tcPr>
            <w:tcW w:w="6822" w:type="dxa"/>
            <w:gridSpan w:val="2"/>
            <w:tcBorders>
              <w:top w:val="double" w:sz="12" w:space="0" w:color="24135F"/>
              <w:left w:val="double" w:sz="12" w:space="0" w:color="24135F"/>
              <w:bottom w:val="double" w:sz="12" w:space="0" w:color="24135F"/>
              <w:right w:val="double" w:sz="12" w:space="0" w:color="24135F"/>
            </w:tcBorders>
            <w:shd w:val="clear" w:color="auto" w:fill="auto"/>
          </w:tcPr>
          <w:p w14:paraId="7A6CC727" w14:textId="6E21C785" w:rsidR="0095663B" w:rsidRPr="00061E3D" w:rsidRDefault="00416945" w:rsidP="00172F39">
            <w:pPr>
              <w:pStyle w:val="TableText"/>
              <w:spacing w:before="40" w:after="40" w:line="276" w:lineRule="auto"/>
              <w:cnfStyle w:val="000000000000" w:firstRow="0" w:lastRow="0" w:firstColumn="0" w:lastColumn="0" w:oddVBand="0" w:evenVBand="0" w:oddHBand="0" w:evenHBand="0" w:firstRowFirstColumn="0" w:firstRowLastColumn="0" w:lastRowFirstColumn="0" w:lastRowLastColumn="0"/>
            </w:pPr>
            <w:r w:rsidRPr="00061E3D">
              <w:rPr>
                <w:color w:val="001124" w:themeColor="accent1"/>
              </w:rPr>
              <w:t>Automated Code Review Tool, Use Cases</w:t>
            </w:r>
          </w:p>
        </w:tc>
      </w:tr>
      <w:tr w:rsidR="005D4E36" w:rsidRPr="00061E3D" w14:paraId="6F220E61" w14:textId="77777777" w:rsidTr="006E7E6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268" w:type="dxa"/>
            <w:tcBorders>
              <w:right w:val="double" w:sz="12" w:space="0" w:color="24135F"/>
            </w:tcBorders>
            <w:shd w:val="clear" w:color="auto" w:fill="24135F"/>
          </w:tcPr>
          <w:p w14:paraId="261CF0D4" w14:textId="77777777" w:rsidR="005D4E36" w:rsidRPr="00061E3D" w:rsidRDefault="005D4E36" w:rsidP="00172F39">
            <w:pPr>
              <w:pStyle w:val="TableText"/>
              <w:spacing w:before="40" w:after="40" w:line="276" w:lineRule="auto"/>
              <w:rPr>
                <w:smallCaps/>
                <w:color w:val="FFFFFF" w:themeColor="background1"/>
                <w:sz w:val="24"/>
              </w:rPr>
            </w:pPr>
            <w:r w:rsidRPr="00061E3D">
              <w:rPr>
                <w:smallCaps/>
                <w:color w:val="FFFFFF" w:themeColor="background1"/>
                <w:sz w:val="24"/>
              </w:rPr>
              <w:t>Author:</w:t>
            </w:r>
          </w:p>
        </w:tc>
        <w:tc>
          <w:tcPr>
            <w:tcW w:w="6822" w:type="dxa"/>
            <w:gridSpan w:val="2"/>
            <w:tcBorders>
              <w:top w:val="double" w:sz="12" w:space="0" w:color="24135F"/>
              <w:left w:val="double" w:sz="12" w:space="0" w:color="24135F"/>
              <w:bottom w:val="double" w:sz="12" w:space="0" w:color="24135F"/>
              <w:right w:val="double" w:sz="12" w:space="0" w:color="24135F"/>
            </w:tcBorders>
            <w:shd w:val="clear" w:color="auto" w:fill="auto"/>
          </w:tcPr>
          <w:p w14:paraId="3F4FB00F" w14:textId="3EAC8A4B" w:rsidR="005D4E36" w:rsidRPr="00061E3D" w:rsidRDefault="005D4E36" w:rsidP="00172F39">
            <w:pPr>
              <w:pStyle w:val="TableText"/>
              <w:spacing w:before="40" w:after="40" w:line="276" w:lineRule="auto"/>
              <w:cnfStyle w:val="000000100000" w:firstRow="0" w:lastRow="0" w:firstColumn="0" w:lastColumn="0" w:oddVBand="0" w:evenVBand="0" w:oddHBand="1" w:evenHBand="0" w:firstRowFirstColumn="0" w:firstRowLastColumn="0" w:lastRowFirstColumn="0" w:lastRowLastColumn="0"/>
              <w:rPr>
                <w:color w:val="001124" w:themeColor="accent1"/>
              </w:rPr>
            </w:pPr>
          </w:p>
        </w:tc>
      </w:tr>
      <w:tr w:rsidR="00502ACD" w:rsidRPr="00061E3D" w14:paraId="54D25BFF" w14:textId="77777777" w:rsidTr="006E7E61">
        <w:trPr>
          <w:trHeight w:val="144"/>
        </w:trPr>
        <w:tc>
          <w:tcPr>
            <w:cnfStyle w:val="001000000000" w:firstRow="0" w:lastRow="0" w:firstColumn="1" w:lastColumn="0" w:oddVBand="0" w:evenVBand="0" w:oddHBand="0" w:evenHBand="0" w:firstRowFirstColumn="0" w:firstRowLastColumn="0" w:lastRowFirstColumn="0" w:lastRowLastColumn="0"/>
            <w:tcW w:w="2268" w:type="dxa"/>
            <w:tcBorders>
              <w:right w:val="double" w:sz="12" w:space="0" w:color="24135F"/>
            </w:tcBorders>
            <w:shd w:val="clear" w:color="auto" w:fill="24135F"/>
          </w:tcPr>
          <w:p w14:paraId="30542DED" w14:textId="2C54166D" w:rsidR="00502ACD" w:rsidRPr="00061E3D" w:rsidRDefault="00502ACD" w:rsidP="00172F39">
            <w:pPr>
              <w:pStyle w:val="TableText"/>
              <w:spacing w:before="40" w:after="40" w:line="276" w:lineRule="auto"/>
              <w:rPr>
                <w:smallCaps/>
                <w:color w:val="FFFFFF" w:themeColor="background1"/>
                <w:sz w:val="24"/>
              </w:rPr>
            </w:pPr>
            <w:r w:rsidRPr="00061E3D">
              <w:rPr>
                <w:smallCaps/>
                <w:color w:val="FFFFFF" w:themeColor="background1"/>
                <w:sz w:val="24"/>
              </w:rPr>
              <w:t>Reviewer:</w:t>
            </w:r>
          </w:p>
        </w:tc>
        <w:tc>
          <w:tcPr>
            <w:tcW w:w="6822" w:type="dxa"/>
            <w:gridSpan w:val="2"/>
            <w:tcBorders>
              <w:top w:val="double" w:sz="12" w:space="0" w:color="24135F"/>
              <w:left w:val="double" w:sz="12" w:space="0" w:color="24135F"/>
              <w:bottom w:val="double" w:sz="12" w:space="0" w:color="24135F"/>
              <w:right w:val="double" w:sz="12" w:space="0" w:color="24135F"/>
            </w:tcBorders>
            <w:shd w:val="clear" w:color="auto" w:fill="auto"/>
          </w:tcPr>
          <w:p w14:paraId="2872BD3B" w14:textId="75477CCE" w:rsidR="00502ACD" w:rsidRPr="00061E3D" w:rsidRDefault="00502ACD" w:rsidP="00172F39">
            <w:pPr>
              <w:pStyle w:val="TableText"/>
              <w:spacing w:before="40" w:after="40" w:line="276" w:lineRule="auto"/>
              <w:cnfStyle w:val="000000000000" w:firstRow="0" w:lastRow="0" w:firstColumn="0" w:lastColumn="0" w:oddVBand="0" w:evenVBand="0" w:oddHBand="0" w:evenHBand="0" w:firstRowFirstColumn="0" w:firstRowLastColumn="0" w:lastRowFirstColumn="0" w:lastRowLastColumn="0"/>
              <w:rPr>
                <w:color w:val="001124" w:themeColor="accent1"/>
              </w:rPr>
            </w:pPr>
          </w:p>
        </w:tc>
      </w:tr>
      <w:tr w:rsidR="005D4E36" w:rsidRPr="00061E3D" w14:paraId="19624794" w14:textId="77777777" w:rsidTr="006E7E6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2268" w:type="dxa"/>
            <w:tcBorders>
              <w:right w:val="double" w:sz="12" w:space="0" w:color="24135F"/>
            </w:tcBorders>
            <w:shd w:val="clear" w:color="auto" w:fill="24135F"/>
          </w:tcPr>
          <w:p w14:paraId="088EA4C4" w14:textId="30ED2712" w:rsidR="005D4E36" w:rsidRPr="00061E3D" w:rsidRDefault="005D4E36" w:rsidP="00172F39">
            <w:pPr>
              <w:pStyle w:val="TableText"/>
              <w:spacing w:before="40" w:after="40" w:line="276" w:lineRule="auto"/>
              <w:rPr>
                <w:smallCaps/>
                <w:color w:val="FFFFFF" w:themeColor="background1"/>
                <w:sz w:val="24"/>
              </w:rPr>
            </w:pPr>
            <w:r w:rsidRPr="00061E3D">
              <w:rPr>
                <w:smallCaps/>
                <w:color w:val="FFFFFF" w:themeColor="background1"/>
                <w:sz w:val="24"/>
              </w:rPr>
              <w:t>Department</w:t>
            </w:r>
            <w:r w:rsidR="00502ACD" w:rsidRPr="00061E3D">
              <w:rPr>
                <w:smallCaps/>
                <w:color w:val="FFFFFF" w:themeColor="background1"/>
                <w:sz w:val="24"/>
              </w:rPr>
              <w:t>:</w:t>
            </w:r>
          </w:p>
        </w:tc>
        <w:tc>
          <w:tcPr>
            <w:tcW w:w="6822" w:type="dxa"/>
            <w:gridSpan w:val="2"/>
            <w:tcBorders>
              <w:top w:val="double" w:sz="12" w:space="0" w:color="24135F"/>
              <w:left w:val="double" w:sz="12" w:space="0" w:color="24135F"/>
              <w:bottom w:val="double" w:sz="12" w:space="0" w:color="24135F"/>
              <w:right w:val="double" w:sz="12" w:space="0" w:color="24135F"/>
            </w:tcBorders>
            <w:shd w:val="clear" w:color="auto" w:fill="auto"/>
          </w:tcPr>
          <w:p w14:paraId="63539AB0" w14:textId="24FE1C44" w:rsidR="005D4E36" w:rsidRPr="00061E3D" w:rsidRDefault="00502ACD" w:rsidP="00172F39">
            <w:pPr>
              <w:pStyle w:val="TableText"/>
              <w:spacing w:before="40" w:after="40" w:line="276" w:lineRule="auto"/>
              <w:cnfStyle w:val="000000100000" w:firstRow="0" w:lastRow="0" w:firstColumn="0" w:lastColumn="0" w:oddVBand="0" w:evenVBand="0" w:oddHBand="1" w:evenHBand="0" w:firstRowFirstColumn="0" w:firstRowLastColumn="0" w:lastRowFirstColumn="0" w:lastRowLastColumn="0"/>
              <w:rPr>
                <w:color w:val="001124" w:themeColor="accent1"/>
              </w:rPr>
            </w:pPr>
            <w:r w:rsidRPr="00061E3D">
              <w:rPr>
                <w:color w:val="001124" w:themeColor="accent1"/>
              </w:rPr>
              <w:t xml:space="preserve">Enterprise Architecture </w:t>
            </w:r>
          </w:p>
        </w:tc>
      </w:tr>
      <w:tr w:rsidR="005D4E36" w:rsidRPr="00061E3D" w14:paraId="37E8C9B7" w14:textId="77777777" w:rsidTr="006E7E61">
        <w:trPr>
          <w:trHeight w:val="144"/>
        </w:trPr>
        <w:tc>
          <w:tcPr>
            <w:cnfStyle w:val="001000000000" w:firstRow="0" w:lastRow="0" w:firstColumn="1" w:lastColumn="0" w:oddVBand="0" w:evenVBand="0" w:oddHBand="0" w:evenHBand="0" w:firstRowFirstColumn="0" w:firstRowLastColumn="0" w:lastRowFirstColumn="0" w:lastRowLastColumn="0"/>
            <w:tcW w:w="2268" w:type="dxa"/>
            <w:tcBorders>
              <w:right w:val="double" w:sz="12" w:space="0" w:color="24135F"/>
            </w:tcBorders>
            <w:shd w:val="clear" w:color="auto" w:fill="24135F"/>
          </w:tcPr>
          <w:p w14:paraId="6A60B2FC" w14:textId="77777777" w:rsidR="005D4E36" w:rsidRPr="00061E3D" w:rsidRDefault="005D4E36" w:rsidP="00172F39">
            <w:pPr>
              <w:pStyle w:val="TableText"/>
              <w:spacing w:before="40" w:after="40" w:line="276" w:lineRule="auto"/>
              <w:rPr>
                <w:smallCaps/>
                <w:color w:val="FFFFFF" w:themeColor="background1"/>
                <w:sz w:val="24"/>
              </w:rPr>
            </w:pPr>
            <w:r w:rsidRPr="00061E3D">
              <w:rPr>
                <w:smallCaps/>
                <w:color w:val="FFFFFF" w:themeColor="background1"/>
                <w:sz w:val="24"/>
              </w:rPr>
              <w:t>Issue Date:</w:t>
            </w:r>
          </w:p>
        </w:tc>
        <w:tc>
          <w:tcPr>
            <w:tcW w:w="6822" w:type="dxa"/>
            <w:gridSpan w:val="2"/>
            <w:tcBorders>
              <w:top w:val="double" w:sz="12" w:space="0" w:color="24135F"/>
              <w:left w:val="double" w:sz="12" w:space="0" w:color="24135F"/>
              <w:bottom w:val="double" w:sz="12" w:space="0" w:color="24135F"/>
              <w:right w:val="double" w:sz="12" w:space="0" w:color="24135F"/>
            </w:tcBorders>
            <w:shd w:val="clear" w:color="auto" w:fill="auto"/>
          </w:tcPr>
          <w:sdt>
            <w:sdtPr>
              <w:rPr>
                <w:color w:val="001124" w:themeColor="accent1"/>
              </w:rPr>
              <w:id w:val="998082065"/>
              <w:date w:fullDate="2024-10-10T00:00:00Z">
                <w:dateFormat w:val="M/d/yyyy"/>
                <w:lid w:val="en-US"/>
                <w:storeMappedDataAs w:val="dateTime"/>
                <w:calendar w:val="gregorian"/>
              </w:date>
            </w:sdtPr>
            <w:sdtContent>
              <w:p w14:paraId="1ABF4C8F" w14:textId="337DCEDE" w:rsidR="005D4E36" w:rsidRPr="00061E3D" w:rsidRDefault="00416945" w:rsidP="00172F39">
                <w:pPr>
                  <w:pStyle w:val="TableText"/>
                  <w:spacing w:before="40" w:after="40" w:line="276" w:lineRule="auto"/>
                  <w:cnfStyle w:val="000000000000" w:firstRow="0" w:lastRow="0" w:firstColumn="0" w:lastColumn="0" w:oddVBand="0" w:evenVBand="0" w:oddHBand="0" w:evenHBand="0" w:firstRowFirstColumn="0" w:firstRowLastColumn="0" w:lastRowFirstColumn="0" w:lastRowLastColumn="0"/>
                  <w:rPr>
                    <w:color w:val="001124" w:themeColor="accent1"/>
                  </w:rPr>
                </w:pPr>
                <w:r w:rsidRPr="00061E3D">
                  <w:rPr>
                    <w:color w:val="001124" w:themeColor="accent1"/>
                  </w:rPr>
                  <w:t>10</w:t>
                </w:r>
                <w:r w:rsidR="009275DA" w:rsidRPr="00061E3D">
                  <w:rPr>
                    <w:color w:val="001124" w:themeColor="accent1"/>
                  </w:rPr>
                  <w:t>/</w:t>
                </w:r>
                <w:r w:rsidRPr="00061E3D">
                  <w:rPr>
                    <w:color w:val="001124" w:themeColor="accent1"/>
                  </w:rPr>
                  <w:t>10</w:t>
                </w:r>
                <w:r w:rsidR="009275DA" w:rsidRPr="00061E3D">
                  <w:rPr>
                    <w:color w:val="001124" w:themeColor="accent1"/>
                  </w:rPr>
                  <w:t>/2024</w:t>
                </w:r>
              </w:p>
            </w:sdtContent>
          </w:sdt>
        </w:tc>
      </w:tr>
    </w:tbl>
    <w:p w14:paraId="47CEA576" w14:textId="77777777" w:rsidR="005D4E36" w:rsidRPr="00061E3D" w:rsidRDefault="005D4E36" w:rsidP="00172F39">
      <w:pPr>
        <w:pStyle w:val="NoSpacing"/>
        <w:pBdr>
          <w:bottom w:val="single" w:sz="8" w:space="0" w:color="auto"/>
        </w:pBdr>
        <w:spacing w:line="276" w:lineRule="auto"/>
        <w:rPr>
          <w:rFonts w:ascii="Times New Roman" w:hAnsi="Times New Roman" w:cs="Times New Roman"/>
        </w:rPr>
      </w:pPr>
    </w:p>
    <w:p w14:paraId="44919036" w14:textId="77777777" w:rsidR="00E91D47" w:rsidRPr="00061E3D" w:rsidRDefault="00E91D47" w:rsidP="00172F39">
      <w:pPr>
        <w:pStyle w:val="NoSpacing"/>
        <w:pBdr>
          <w:bottom w:val="single" w:sz="8" w:space="0" w:color="auto"/>
        </w:pBdr>
        <w:spacing w:line="276" w:lineRule="auto"/>
        <w:rPr>
          <w:rFonts w:ascii="Times New Roman" w:hAnsi="Times New Roman" w:cs="Times New Roman"/>
        </w:rPr>
      </w:pPr>
    </w:p>
    <w:p w14:paraId="5DAE816C" w14:textId="438F3FB8" w:rsidR="00FE6C44" w:rsidRPr="00061E3D" w:rsidRDefault="00FE6C44" w:rsidP="00172F39">
      <w:pPr>
        <w:spacing w:after="200"/>
        <w:rPr>
          <w:rFonts w:ascii="Times New Roman" w:eastAsiaTheme="minorEastAsia" w:hAnsi="Times New Roman" w:cs="Times New Roman"/>
          <w:sz w:val="16"/>
          <w:lang w:eastAsia="ja-JP"/>
        </w:rPr>
      </w:pPr>
      <w:r w:rsidRPr="00061E3D">
        <w:rPr>
          <w:rFonts w:ascii="Times New Roman" w:hAnsi="Times New Roman" w:cs="Times New Roman"/>
        </w:rPr>
        <w:br w:type="page"/>
      </w:r>
    </w:p>
    <w:sdt>
      <w:sdtPr>
        <w:rPr>
          <w:rFonts w:ascii="Times New Roman" w:eastAsiaTheme="minorEastAsia" w:hAnsi="Times New Roman" w:cs="Times New Roman"/>
          <w:b w:val="0"/>
          <w:bCs w:val="0"/>
          <w:smallCaps w:val="0"/>
          <w:noProof/>
          <w:color w:val="auto"/>
          <w:sz w:val="22"/>
          <w:szCs w:val="22"/>
          <w:lang w:eastAsia="en-US"/>
        </w:rPr>
        <w:id w:val="1998060171"/>
        <w:docPartObj>
          <w:docPartGallery w:val="Table of Contents"/>
          <w:docPartUnique/>
        </w:docPartObj>
      </w:sdtPr>
      <w:sdtEndPr>
        <w:rPr>
          <w:sz w:val="20"/>
          <w:szCs w:val="20"/>
        </w:rPr>
      </w:sdtEndPr>
      <w:sdtContent>
        <w:p w14:paraId="24ED1718" w14:textId="3931C134" w:rsidR="005F24C7" w:rsidRPr="00061E3D" w:rsidRDefault="005F24C7" w:rsidP="00172F39">
          <w:pPr>
            <w:pStyle w:val="TOCHeading"/>
            <w:rPr>
              <w:rFonts w:ascii="Times New Roman" w:hAnsi="Times New Roman" w:cs="Times New Roman"/>
            </w:rPr>
          </w:pPr>
          <w:r w:rsidRPr="00061E3D">
            <w:rPr>
              <w:rFonts w:ascii="Times New Roman" w:hAnsi="Times New Roman" w:cs="Times New Roman"/>
            </w:rPr>
            <w:t>Table of Contents</w:t>
          </w:r>
        </w:p>
        <w:p w14:paraId="3E333898" w14:textId="3B02C230" w:rsidR="00384497" w:rsidRDefault="005F24C7">
          <w:pPr>
            <w:pStyle w:val="TOC1"/>
            <w:tabs>
              <w:tab w:val="right" w:leader="dot" w:pos="9350"/>
            </w:tabs>
            <w:rPr>
              <w:rFonts w:eastAsiaTheme="minorEastAsia"/>
              <w:noProof/>
              <w:kern w:val="2"/>
              <w:sz w:val="24"/>
              <w:szCs w:val="24"/>
              <w:lang w:val="en-IN" w:eastAsia="en-IN"/>
              <w14:ligatures w14:val="standardContextual"/>
            </w:rPr>
          </w:pPr>
          <w:r w:rsidRPr="00061E3D">
            <w:rPr>
              <w:rFonts w:ascii="Times New Roman" w:hAnsi="Times New Roman" w:cs="Times New Roman"/>
              <w:b/>
              <w:bCs/>
              <w:noProof/>
            </w:rPr>
            <w:fldChar w:fldCharType="begin"/>
          </w:r>
          <w:r w:rsidRPr="00061E3D">
            <w:rPr>
              <w:rFonts w:ascii="Times New Roman" w:hAnsi="Times New Roman" w:cs="Times New Roman"/>
              <w:b/>
              <w:bCs/>
              <w:noProof/>
            </w:rPr>
            <w:instrText xml:space="preserve"> TOC \o "1-3" \h \z \u </w:instrText>
          </w:r>
          <w:r w:rsidRPr="00061E3D">
            <w:rPr>
              <w:rFonts w:ascii="Times New Roman" w:hAnsi="Times New Roman" w:cs="Times New Roman"/>
              <w:b/>
              <w:bCs/>
              <w:noProof/>
            </w:rPr>
            <w:fldChar w:fldCharType="separate"/>
          </w:r>
          <w:hyperlink w:anchor="_Toc182496614" w:history="1">
            <w:r w:rsidR="00384497" w:rsidRPr="0069570F">
              <w:rPr>
                <w:rStyle w:val="Hyperlink"/>
                <w:rFonts w:ascii="Times New Roman" w:hAnsi="Times New Roman" w:cs="Times New Roman"/>
                <w:noProof/>
              </w:rPr>
              <w:t>Control Page</w:t>
            </w:r>
            <w:r w:rsidR="00384497">
              <w:rPr>
                <w:noProof/>
                <w:webHidden/>
              </w:rPr>
              <w:tab/>
            </w:r>
            <w:r w:rsidR="00384497">
              <w:rPr>
                <w:noProof/>
                <w:webHidden/>
              </w:rPr>
              <w:fldChar w:fldCharType="begin"/>
            </w:r>
            <w:r w:rsidR="00384497">
              <w:rPr>
                <w:noProof/>
                <w:webHidden/>
              </w:rPr>
              <w:instrText xml:space="preserve"> PAGEREF _Toc182496614 \h </w:instrText>
            </w:r>
            <w:r w:rsidR="00384497">
              <w:rPr>
                <w:noProof/>
                <w:webHidden/>
              </w:rPr>
            </w:r>
            <w:r w:rsidR="00384497">
              <w:rPr>
                <w:noProof/>
                <w:webHidden/>
              </w:rPr>
              <w:fldChar w:fldCharType="separate"/>
            </w:r>
            <w:r w:rsidR="00384497">
              <w:rPr>
                <w:noProof/>
                <w:webHidden/>
              </w:rPr>
              <w:t>2</w:t>
            </w:r>
            <w:r w:rsidR="00384497">
              <w:rPr>
                <w:noProof/>
                <w:webHidden/>
              </w:rPr>
              <w:fldChar w:fldCharType="end"/>
            </w:r>
          </w:hyperlink>
        </w:p>
        <w:p w14:paraId="4E0EFAEE" w14:textId="50B6043E" w:rsidR="00384497" w:rsidRDefault="00384497">
          <w:pPr>
            <w:pStyle w:val="TOC1"/>
            <w:tabs>
              <w:tab w:val="right" w:leader="dot" w:pos="9350"/>
            </w:tabs>
            <w:rPr>
              <w:rFonts w:eastAsiaTheme="minorEastAsia"/>
              <w:noProof/>
              <w:kern w:val="2"/>
              <w:sz w:val="24"/>
              <w:szCs w:val="24"/>
              <w:lang w:val="en-IN" w:eastAsia="en-IN"/>
              <w14:ligatures w14:val="standardContextual"/>
            </w:rPr>
          </w:pPr>
          <w:hyperlink w:anchor="_Toc182496615" w:history="1">
            <w:r w:rsidRPr="0069570F">
              <w:rPr>
                <w:rStyle w:val="Hyperlink"/>
                <w:rFonts w:ascii="Times New Roman" w:hAnsi="Times New Roman" w:cs="Times New Roman"/>
                <w:noProof/>
              </w:rPr>
              <w:t xml:space="preserve">Introduction : </w:t>
            </w:r>
            <w:r w:rsidRPr="0069570F">
              <w:rPr>
                <w:rStyle w:val="Hyperlink"/>
                <w:rFonts w:ascii="Times New Roman" w:hAnsi="Times New Roman" w:cs="Times New Roman"/>
                <w:noProof/>
                <w:lang w:val="en-IN"/>
              </w:rPr>
              <w:t>Automated Code Review</w:t>
            </w:r>
            <w:r>
              <w:rPr>
                <w:noProof/>
                <w:webHidden/>
              </w:rPr>
              <w:tab/>
            </w:r>
            <w:r>
              <w:rPr>
                <w:noProof/>
                <w:webHidden/>
              </w:rPr>
              <w:fldChar w:fldCharType="begin"/>
            </w:r>
            <w:r>
              <w:rPr>
                <w:noProof/>
                <w:webHidden/>
              </w:rPr>
              <w:instrText xml:space="preserve"> PAGEREF _Toc182496615 \h </w:instrText>
            </w:r>
            <w:r>
              <w:rPr>
                <w:noProof/>
                <w:webHidden/>
              </w:rPr>
            </w:r>
            <w:r>
              <w:rPr>
                <w:noProof/>
                <w:webHidden/>
              </w:rPr>
              <w:fldChar w:fldCharType="separate"/>
            </w:r>
            <w:r>
              <w:rPr>
                <w:noProof/>
                <w:webHidden/>
              </w:rPr>
              <w:t>7</w:t>
            </w:r>
            <w:r>
              <w:rPr>
                <w:noProof/>
                <w:webHidden/>
              </w:rPr>
              <w:fldChar w:fldCharType="end"/>
            </w:r>
          </w:hyperlink>
        </w:p>
        <w:p w14:paraId="2FBD62E4" w14:textId="5637377E"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16" w:history="1">
            <w:r w:rsidRPr="0069570F">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_Toc182496616 \h </w:instrText>
            </w:r>
            <w:r>
              <w:rPr>
                <w:noProof/>
                <w:webHidden/>
              </w:rPr>
            </w:r>
            <w:r>
              <w:rPr>
                <w:noProof/>
                <w:webHidden/>
              </w:rPr>
              <w:fldChar w:fldCharType="separate"/>
            </w:r>
            <w:r>
              <w:rPr>
                <w:noProof/>
                <w:webHidden/>
              </w:rPr>
              <w:t>7</w:t>
            </w:r>
            <w:r>
              <w:rPr>
                <w:noProof/>
                <w:webHidden/>
              </w:rPr>
              <w:fldChar w:fldCharType="end"/>
            </w:r>
          </w:hyperlink>
        </w:p>
        <w:p w14:paraId="0F8783EC" w14:textId="3771EE66" w:rsidR="00384497" w:rsidRDefault="00384497">
          <w:pPr>
            <w:pStyle w:val="TOC3"/>
            <w:rPr>
              <w:rFonts w:eastAsiaTheme="minorEastAsia"/>
              <w:kern w:val="2"/>
              <w:sz w:val="24"/>
              <w:szCs w:val="24"/>
              <w:lang w:val="en-IN" w:eastAsia="en-IN"/>
              <w14:ligatures w14:val="standardContextual"/>
            </w:rPr>
          </w:pPr>
          <w:hyperlink w:anchor="_Toc182496617" w:history="1">
            <w:r w:rsidRPr="0069570F">
              <w:rPr>
                <w:rStyle w:val="Hyperlink"/>
                <w:rFonts w:ascii="Times New Roman" w:hAnsi="Times New Roman" w:cs="Times New Roman"/>
              </w:rPr>
              <w:t>Programming Languages Supported by Automated Code Review Tool:</w:t>
            </w:r>
            <w:r>
              <w:rPr>
                <w:webHidden/>
              </w:rPr>
              <w:tab/>
            </w:r>
            <w:r>
              <w:rPr>
                <w:webHidden/>
              </w:rPr>
              <w:fldChar w:fldCharType="begin"/>
            </w:r>
            <w:r>
              <w:rPr>
                <w:webHidden/>
              </w:rPr>
              <w:instrText xml:space="preserve"> PAGEREF _Toc182496617 \h </w:instrText>
            </w:r>
            <w:r>
              <w:rPr>
                <w:webHidden/>
              </w:rPr>
            </w:r>
            <w:r>
              <w:rPr>
                <w:webHidden/>
              </w:rPr>
              <w:fldChar w:fldCharType="separate"/>
            </w:r>
            <w:r>
              <w:rPr>
                <w:webHidden/>
              </w:rPr>
              <w:t>8</w:t>
            </w:r>
            <w:r>
              <w:rPr>
                <w:webHidden/>
              </w:rPr>
              <w:fldChar w:fldCharType="end"/>
            </w:r>
          </w:hyperlink>
        </w:p>
        <w:p w14:paraId="5CDCA5F6" w14:textId="244338DF" w:rsidR="00384497" w:rsidRDefault="00384497">
          <w:pPr>
            <w:pStyle w:val="TOC3"/>
            <w:rPr>
              <w:rFonts w:eastAsiaTheme="minorEastAsia"/>
              <w:kern w:val="2"/>
              <w:sz w:val="24"/>
              <w:szCs w:val="24"/>
              <w:lang w:val="en-IN" w:eastAsia="en-IN"/>
              <w14:ligatures w14:val="standardContextual"/>
            </w:rPr>
          </w:pPr>
          <w:hyperlink w:anchor="_Toc182496618" w:history="1">
            <w:r w:rsidRPr="0069570F">
              <w:rPr>
                <w:rStyle w:val="Hyperlink"/>
                <w:rFonts w:ascii="Symbol" w:hAnsi="Symbol" w:cs="Times New Roman"/>
              </w:rPr>
              <w:t></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For Organization Standards files:</w:t>
            </w:r>
            <w:r>
              <w:rPr>
                <w:webHidden/>
              </w:rPr>
              <w:tab/>
            </w:r>
            <w:r>
              <w:rPr>
                <w:webHidden/>
              </w:rPr>
              <w:fldChar w:fldCharType="begin"/>
            </w:r>
            <w:r>
              <w:rPr>
                <w:webHidden/>
              </w:rPr>
              <w:instrText xml:space="preserve"> PAGEREF _Toc182496618 \h </w:instrText>
            </w:r>
            <w:r>
              <w:rPr>
                <w:webHidden/>
              </w:rPr>
            </w:r>
            <w:r>
              <w:rPr>
                <w:webHidden/>
              </w:rPr>
              <w:fldChar w:fldCharType="separate"/>
            </w:r>
            <w:r>
              <w:rPr>
                <w:webHidden/>
              </w:rPr>
              <w:t>8</w:t>
            </w:r>
            <w:r>
              <w:rPr>
                <w:webHidden/>
              </w:rPr>
              <w:fldChar w:fldCharType="end"/>
            </w:r>
          </w:hyperlink>
        </w:p>
        <w:p w14:paraId="17D7B52C" w14:textId="1B86E4FE" w:rsidR="00384497" w:rsidRDefault="00384497">
          <w:pPr>
            <w:pStyle w:val="TOC3"/>
            <w:rPr>
              <w:rFonts w:eastAsiaTheme="minorEastAsia"/>
              <w:kern w:val="2"/>
              <w:sz w:val="24"/>
              <w:szCs w:val="24"/>
              <w:lang w:val="en-IN" w:eastAsia="en-IN"/>
              <w14:ligatures w14:val="standardContextual"/>
            </w:rPr>
          </w:pPr>
          <w:hyperlink w:anchor="_Toc182496619" w:history="1">
            <w:r w:rsidRPr="0069570F">
              <w:rPr>
                <w:rStyle w:val="Hyperlink"/>
                <w:rFonts w:ascii="Symbol" w:hAnsi="Symbol" w:cs="Times New Roman"/>
              </w:rPr>
              <w:t></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For Code files:</w:t>
            </w:r>
            <w:r>
              <w:rPr>
                <w:webHidden/>
              </w:rPr>
              <w:tab/>
            </w:r>
            <w:r>
              <w:rPr>
                <w:webHidden/>
              </w:rPr>
              <w:fldChar w:fldCharType="begin"/>
            </w:r>
            <w:r>
              <w:rPr>
                <w:webHidden/>
              </w:rPr>
              <w:instrText xml:space="preserve"> PAGEREF _Toc182496619 \h </w:instrText>
            </w:r>
            <w:r>
              <w:rPr>
                <w:webHidden/>
              </w:rPr>
            </w:r>
            <w:r>
              <w:rPr>
                <w:webHidden/>
              </w:rPr>
              <w:fldChar w:fldCharType="separate"/>
            </w:r>
            <w:r>
              <w:rPr>
                <w:webHidden/>
              </w:rPr>
              <w:t>8</w:t>
            </w:r>
            <w:r>
              <w:rPr>
                <w:webHidden/>
              </w:rPr>
              <w:fldChar w:fldCharType="end"/>
            </w:r>
          </w:hyperlink>
        </w:p>
        <w:p w14:paraId="494E148D" w14:textId="1DD8786D"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20" w:history="1">
            <w:r w:rsidRPr="0069570F">
              <w:rPr>
                <w:rStyle w:val="Hyperlink"/>
                <w:rFonts w:ascii="Times New Roman" w:hAnsi="Times New Roman" w:cs="Times New Roman"/>
                <w:noProof/>
                <w:lang w:val="en-IN"/>
              </w:rPr>
              <w:t>Purpose</w:t>
            </w:r>
            <w:r>
              <w:rPr>
                <w:noProof/>
                <w:webHidden/>
              </w:rPr>
              <w:tab/>
            </w:r>
            <w:r>
              <w:rPr>
                <w:noProof/>
                <w:webHidden/>
              </w:rPr>
              <w:fldChar w:fldCharType="begin"/>
            </w:r>
            <w:r>
              <w:rPr>
                <w:noProof/>
                <w:webHidden/>
              </w:rPr>
              <w:instrText xml:space="preserve"> PAGEREF _Toc182496620 \h </w:instrText>
            </w:r>
            <w:r>
              <w:rPr>
                <w:noProof/>
                <w:webHidden/>
              </w:rPr>
            </w:r>
            <w:r>
              <w:rPr>
                <w:noProof/>
                <w:webHidden/>
              </w:rPr>
              <w:fldChar w:fldCharType="separate"/>
            </w:r>
            <w:r>
              <w:rPr>
                <w:noProof/>
                <w:webHidden/>
              </w:rPr>
              <w:t>8</w:t>
            </w:r>
            <w:r>
              <w:rPr>
                <w:noProof/>
                <w:webHidden/>
              </w:rPr>
              <w:fldChar w:fldCharType="end"/>
            </w:r>
          </w:hyperlink>
        </w:p>
        <w:p w14:paraId="53774E92" w14:textId="12FE0BBE"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21" w:history="1">
            <w:r w:rsidRPr="0069570F">
              <w:rPr>
                <w:rStyle w:val="Hyperlink"/>
                <w:rFonts w:ascii="Times New Roman" w:hAnsi="Times New Roman" w:cs="Times New Roman"/>
                <w:noProof/>
                <w:lang w:val="en-IN"/>
              </w:rPr>
              <w:t>Objectives of the System</w:t>
            </w:r>
            <w:r>
              <w:rPr>
                <w:noProof/>
                <w:webHidden/>
              </w:rPr>
              <w:tab/>
            </w:r>
            <w:r>
              <w:rPr>
                <w:noProof/>
                <w:webHidden/>
              </w:rPr>
              <w:fldChar w:fldCharType="begin"/>
            </w:r>
            <w:r>
              <w:rPr>
                <w:noProof/>
                <w:webHidden/>
              </w:rPr>
              <w:instrText xml:space="preserve"> PAGEREF _Toc182496621 \h </w:instrText>
            </w:r>
            <w:r>
              <w:rPr>
                <w:noProof/>
                <w:webHidden/>
              </w:rPr>
            </w:r>
            <w:r>
              <w:rPr>
                <w:noProof/>
                <w:webHidden/>
              </w:rPr>
              <w:fldChar w:fldCharType="separate"/>
            </w:r>
            <w:r>
              <w:rPr>
                <w:noProof/>
                <w:webHidden/>
              </w:rPr>
              <w:t>8</w:t>
            </w:r>
            <w:r>
              <w:rPr>
                <w:noProof/>
                <w:webHidden/>
              </w:rPr>
              <w:fldChar w:fldCharType="end"/>
            </w:r>
          </w:hyperlink>
        </w:p>
        <w:p w14:paraId="230E1FB7" w14:textId="23568703"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22" w:history="1">
            <w:r w:rsidRPr="0069570F">
              <w:rPr>
                <w:rStyle w:val="Hyperlink"/>
                <w:rFonts w:ascii="Times New Roman" w:hAnsi="Times New Roman" w:cs="Times New Roman"/>
                <w:noProof/>
                <w:lang w:val="en-IN"/>
              </w:rPr>
              <w:t>Who Can Benefit?</w:t>
            </w:r>
            <w:r>
              <w:rPr>
                <w:noProof/>
                <w:webHidden/>
              </w:rPr>
              <w:tab/>
            </w:r>
            <w:r>
              <w:rPr>
                <w:noProof/>
                <w:webHidden/>
              </w:rPr>
              <w:fldChar w:fldCharType="begin"/>
            </w:r>
            <w:r>
              <w:rPr>
                <w:noProof/>
                <w:webHidden/>
              </w:rPr>
              <w:instrText xml:space="preserve"> PAGEREF _Toc182496622 \h </w:instrText>
            </w:r>
            <w:r>
              <w:rPr>
                <w:noProof/>
                <w:webHidden/>
              </w:rPr>
            </w:r>
            <w:r>
              <w:rPr>
                <w:noProof/>
                <w:webHidden/>
              </w:rPr>
              <w:fldChar w:fldCharType="separate"/>
            </w:r>
            <w:r>
              <w:rPr>
                <w:noProof/>
                <w:webHidden/>
              </w:rPr>
              <w:t>8</w:t>
            </w:r>
            <w:r>
              <w:rPr>
                <w:noProof/>
                <w:webHidden/>
              </w:rPr>
              <w:fldChar w:fldCharType="end"/>
            </w:r>
          </w:hyperlink>
        </w:p>
        <w:p w14:paraId="6FE37FCD" w14:textId="215894E6"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23" w:history="1">
            <w:r w:rsidRPr="0069570F">
              <w:rPr>
                <w:rStyle w:val="Hyperlink"/>
                <w:rFonts w:ascii="Times New Roman" w:hAnsi="Times New Roman" w:cs="Times New Roman"/>
                <w:noProof/>
              </w:rPr>
              <w:t>Key Features</w:t>
            </w:r>
            <w:r>
              <w:rPr>
                <w:noProof/>
                <w:webHidden/>
              </w:rPr>
              <w:tab/>
            </w:r>
            <w:r>
              <w:rPr>
                <w:noProof/>
                <w:webHidden/>
              </w:rPr>
              <w:fldChar w:fldCharType="begin"/>
            </w:r>
            <w:r>
              <w:rPr>
                <w:noProof/>
                <w:webHidden/>
              </w:rPr>
              <w:instrText xml:space="preserve"> PAGEREF _Toc182496623 \h </w:instrText>
            </w:r>
            <w:r>
              <w:rPr>
                <w:noProof/>
                <w:webHidden/>
              </w:rPr>
            </w:r>
            <w:r>
              <w:rPr>
                <w:noProof/>
                <w:webHidden/>
              </w:rPr>
              <w:fldChar w:fldCharType="separate"/>
            </w:r>
            <w:r>
              <w:rPr>
                <w:noProof/>
                <w:webHidden/>
              </w:rPr>
              <w:t>9</w:t>
            </w:r>
            <w:r>
              <w:rPr>
                <w:noProof/>
                <w:webHidden/>
              </w:rPr>
              <w:fldChar w:fldCharType="end"/>
            </w:r>
          </w:hyperlink>
        </w:p>
        <w:p w14:paraId="05AAD0E4" w14:textId="09E435E6" w:rsidR="00384497" w:rsidRDefault="00384497">
          <w:pPr>
            <w:pStyle w:val="TOC3"/>
            <w:rPr>
              <w:rFonts w:eastAsiaTheme="minorEastAsia"/>
              <w:kern w:val="2"/>
              <w:sz w:val="24"/>
              <w:szCs w:val="24"/>
              <w:lang w:val="en-IN" w:eastAsia="en-IN"/>
              <w14:ligatures w14:val="standardContextual"/>
            </w:rPr>
          </w:pPr>
          <w:hyperlink w:anchor="_Toc182496624" w:history="1">
            <w:r w:rsidRPr="0069570F">
              <w:rPr>
                <w:rStyle w:val="Hyperlink"/>
                <w:rFonts w:ascii="Times New Roman" w:hAnsi="Times New Roman" w:cs="Times New Roman"/>
              </w:rPr>
              <w:t>1.</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Code Review:</w:t>
            </w:r>
            <w:r>
              <w:rPr>
                <w:webHidden/>
              </w:rPr>
              <w:tab/>
            </w:r>
            <w:r>
              <w:rPr>
                <w:webHidden/>
              </w:rPr>
              <w:fldChar w:fldCharType="begin"/>
            </w:r>
            <w:r>
              <w:rPr>
                <w:webHidden/>
              </w:rPr>
              <w:instrText xml:space="preserve"> PAGEREF _Toc182496624 \h </w:instrText>
            </w:r>
            <w:r>
              <w:rPr>
                <w:webHidden/>
              </w:rPr>
            </w:r>
            <w:r>
              <w:rPr>
                <w:webHidden/>
              </w:rPr>
              <w:fldChar w:fldCharType="separate"/>
            </w:r>
            <w:r>
              <w:rPr>
                <w:webHidden/>
              </w:rPr>
              <w:t>9</w:t>
            </w:r>
            <w:r>
              <w:rPr>
                <w:webHidden/>
              </w:rPr>
              <w:fldChar w:fldCharType="end"/>
            </w:r>
          </w:hyperlink>
        </w:p>
        <w:p w14:paraId="051C6039" w14:textId="4BACC4C9" w:rsidR="00384497" w:rsidRDefault="00384497">
          <w:pPr>
            <w:pStyle w:val="TOC3"/>
            <w:rPr>
              <w:rFonts w:eastAsiaTheme="minorEastAsia"/>
              <w:kern w:val="2"/>
              <w:sz w:val="24"/>
              <w:szCs w:val="24"/>
              <w:lang w:val="en-IN" w:eastAsia="en-IN"/>
              <w14:ligatures w14:val="standardContextual"/>
            </w:rPr>
          </w:pPr>
          <w:hyperlink w:anchor="_Toc182496625" w:history="1">
            <w:r w:rsidRPr="0069570F">
              <w:rPr>
                <w:rStyle w:val="Hyperlink"/>
                <w:rFonts w:ascii="Times New Roman" w:hAnsi="Times New Roman" w:cs="Times New Roman"/>
              </w:rPr>
              <w:t>2.</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Linting and Syntax Checks:</w:t>
            </w:r>
            <w:r>
              <w:rPr>
                <w:webHidden/>
              </w:rPr>
              <w:tab/>
            </w:r>
            <w:r>
              <w:rPr>
                <w:webHidden/>
              </w:rPr>
              <w:fldChar w:fldCharType="begin"/>
            </w:r>
            <w:r>
              <w:rPr>
                <w:webHidden/>
              </w:rPr>
              <w:instrText xml:space="preserve"> PAGEREF _Toc182496625 \h </w:instrText>
            </w:r>
            <w:r>
              <w:rPr>
                <w:webHidden/>
              </w:rPr>
            </w:r>
            <w:r>
              <w:rPr>
                <w:webHidden/>
              </w:rPr>
              <w:fldChar w:fldCharType="separate"/>
            </w:r>
            <w:r>
              <w:rPr>
                <w:webHidden/>
              </w:rPr>
              <w:t>9</w:t>
            </w:r>
            <w:r>
              <w:rPr>
                <w:webHidden/>
              </w:rPr>
              <w:fldChar w:fldCharType="end"/>
            </w:r>
          </w:hyperlink>
        </w:p>
        <w:p w14:paraId="2CA41053" w14:textId="6185C0B1" w:rsidR="00384497" w:rsidRDefault="00384497">
          <w:pPr>
            <w:pStyle w:val="TOC3"/>
            <w:rPr>
              <w:rFonts w:eastAsiaTheme="minorEastAsia"/>
              <w:kern w:val="2"/>
              <w:sz w:val="24"/>
              <w:szCs w:val="24"/>
              <w:lang w:val="en-IN" w:eastAsia="en-IN"/>
              <w14:ligatures w14:val="standardContextual"/>
            </w:rPr>
          </w:pPr>
          <w:hyperlink w:anchor="_Toc182496626" w:history="1">
            <w:r w:rsidRPr="0069570F">
              <w:rPr>
                <w:rStyle w:val="Hyperlink"/>
                <w:rFonts w:ascii="Times New Roman" w:hAnsi="Times New Roman" w:cs="Times New Roman"/>
              </w:rPr>
              <w:t>3.</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Code Comparisons:</w:t>
            </w:r>
            <w:r>
              <w:rPr>
                <w:webHidden/>
              </w:rPr>
              <w:tab/>
            </w:r>
            <w:r>
              <w:rPr>
                <w:webHidden/>
              </w:rPr>
              <w:fldChar w:fldCharType="begin"/>
            </w:r>
            <w:r>
              <w:rPr>
                <w:webHidden/>
              </w:rPr>
              <w:instrText xml:space="preserve"> PAGEREF _Toc182496626 \h </w:instrText>
            </w:r>
            <w:r>
              <w:rPr>
                <w:webHidden/>
              </w:rPr>
            </w:r>
            <w:r>
              <w:rPr>
                <w:webHidden/>
              </w:rPr>
              <w:fldChar w:fldCharType="separate"/>
            </w:r>
            <w:r>
              <w:rPr>
                <w:webHidden/>
              </w:rPr>
              <w:t>9</w:t>
            </w:r>
            <w:r>
              <w:rPr>
                <w:webHidden/>
              </w:rPr>
              <w:fldChar w:fldCharType="end"/>
            </w:r>
          </w:hyperlink>
        </w:p>
        <w:p w14:paraId="2D12FAAC" w14:textId="18A8437E" w:rsidR="00384497" w:rsidRDefault="00384497">
          <w:pPr>
            <w:pStyle w:val="TOC3"/>
            <w:rPr>
              <w:rFonts w:eastAsiaTheme="minorEastAsia"/>
              <w:kern w:val="2"/>
              <w:sz w:val="24"/>
              <w:szCs w:val="24"/>
              <w:lang w:val="en-IN" w:eastAsia="en-IN"/>
              <w14:ligatures w14:val="standardContextual"/>
            </w:rPr>
          </w:pPr>
          <w:hyperlink w:anchor="_Toc182496627" w:history="1">
            <w:r w:rsidRPr="0069570F">
              <w:rPr>
                <w:rStyle w:val="Hyperlink"/>
                <w:rFonts w:ascii="Times New Roman" w:hAnsi="Times New Roman" w:cs="Times New Roman"/>
              </w:rPr>
              <w:t>4.</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Error Classification:</w:t>
            </w:r>
            <w:r>
              <w:rPr>
                <w:webHidden/>
              </w:rPr>
              <w:tab/>
            </w:r>
            <w:r>
              <w:rPr>
                <w:webHidden/>
              </w:rPr>
              <w:fldChar w:fldCharType="begin"/>
            </w:r>
            <w:r>
              <w:rPr>
                <w:webHidden/>
              </w:rPr>
              <w:instrText xml:space="preserve"> PAGEREF _Toc182496627 \h </w:instrText>
            </w:r>
            <w:r>
              <w:rPr>
                <w:webHidden/>
              </w:rPr>
            </w:r>
            <w:r>
              <w:rPr>
                <w:webHidden/>
              </w:rPr>
              <w:fldChar w:fldCharType="separate"/>
            </w:r>
            <w:r>
              <w:rPr>
                <w:webHidden/>
              </w:rPr>
              <w:t>9</w:t>
            </w:r>
            <w:r>
              <w:rPr>
                <w:webHidden/>
              </w:rPr>
              <w:fldChar w:fldCharType="end"/>
            </w:r>
          </w:hyperlink>
        </w:p>
        <w:p w14:paraId="4C276D01" w14:textId="5909E5CF" w:rsidR="00384497" w:rsidRDefault="00384497">
          <w:pPr>
            <w:pStyle w:val="TOC3"/>
            <w:rPr>
              <w:rFonts w:eastAsiaTheme="minorEastAsia"/>
              <w:kern w:val="2"/>
              <w:sz w:val="24"/>
              <w:szCs w:val="24"/>
              <w:lang w:val="en-IN" w:eastAsia="en-IN"/>
              <w14:ligatures w14:val="standardContextual"/>
            </w:rPr>
          </w:pPr>
          <w:hyperlink w:anchor="_Toc182496628" w:history="1">
            <w:r w:rsidRPr="0069570F">
              <w:rPr>
                <w:rStyle w:val="Hyperlink"/>
                <w:rFonts w:ascii="Times New Roman" w:hAnsi="Times New Roman" w:cs="Times New Roman"/>
              </w:rPr>
              <w:t>5.</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Severity Analysis:</w:t>
            </w:r>
            <w:r>
              <w:rPr>
                <w:webHidden/>
              </w:rPr>
              <w:tab/>
            </w:r>
            <w:r>
              <w:rPr>
                <w:webHidden/>
              </w:rPr>
              <w:fldChar w:fldCharType="begin"/>
            </w:r>
            <w:r>
              <w:rPr>
                <w:webHidden/>
              </w:rPr>
              <w:instrText xml:space="preserve"> PAGEREF _Toc182496628 \h </w:instrText>
            </w:r>
            <w:r>
              <w:rPr>
                <w:webHidden/>
              </w:rPr>
            </w:r>
            <w:r>
              <w:rPr>
                <w:webHidden/>
              </w:rPr>
              <w:fldChar w:fldCharType="separate"/>
            </w:r>
            <w:r>
              <w:rPr>
                <w:webHidden/>
              </w:rPr>
              <w:t>9</w:t>
            </w:r>
            <w:r>
              <w:rPr>
                <w:webHidden/>
              </w:rPr>
              <w:fldChar w:fldCharType="end"/>
            </w:r>
          </w:hyperlink>
        </w:p>
        <w:p w14:paraId="1F8D9502" w14:textId="23991730" w:rsidR="00384497" w:rsidRDefault="00384497">
          <w:pPr>
            <w:pStyle w:val="TOC3"/>
            <w:rPr>
              <w:rFonts w:eastAsiaTheme="minorEastAsia"/>
              <w:kern w:val="2"/>
              <w:sz w:val="24"/>
              <w:szCs w:val="24"/>
              <w:lang w:val="en-IN" w:eastAsia="en-IN"/>
              <w14:ligatures w14:val="standardContextual"/>
            </w:rPr>
          </w:pPr>
          <w:hyperlink w:anchor="_Toc182496629" w:history="1">
            <w:r w:rsidRPr="0069570F">
              <w:rPr>
                <w:rStyle w:val="Hyperlink"/>
                <w:rFonts w:ascii="Times New Roman" w:hAnsi="Times New Roman" w:cs="Times New Roman"/>
              </w:rPr>
              <w:t>6.</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URL Risk Classification:</w:t>
            </w:r>
            <w:r>
              <w:rPr>
                <w:webHidden/>
              </w:rPr>
              <w:tab/>
            </w:r>
            <w:r>
              <w:rPr>
                <w:webHidden/>
              </w:rPr>
              <w:fldChar w:fldCharType="begin"/>
            </w:r>
            <w:r>
              <w:rPr>
                <w:webHidden/>
              </w:rPr>
              <w:instrText xml:space="preserve"> PAGEREF _Toc182496629 \h </w:instrText>
            </w:r>
            <w:r>
              <w:rPr>
                <w:webHidden/>
              </w:rPr>
            </w:r>
            <w:r>
              <w:rPr>
                <w:webHidden/>
              </w:rPr>
              <w:fldChar w:fldCharType="separate"/>
            </w:r>
            <w:r>
              <w:rPr>
                <w:webHidden/>
              </w:rPr>
              <w:t>9</w:t>
            </w:r>
            <w:r>
              <w:rPr>
                <w:webHidden/>
              </w:rPr>
              <w:fldChar w:fldCharType="end"/>
            </w:r>
          </w:hyperlink>
        </w:p>
        <w:p w14:paraId="159A38CF" w14:textId="1CD4E9C8" w:rsidR="00384497" w:rsidRDefault="00384497">
          <w:pPr>
            <w:pStyle w:val="TOC1"/>
            <w:tabs>
              <w:tab w:val="right" w:leader="dot" w:pos="9350"/>
            </w:tabs>
            <w:rPr>
              <w:rFonts w:eastAsiaTheme="minorEastAsia"/>
              <w:noProof/>
              <w:kern w:val="2"/>
              <w:sz w:val="24"/>
              <w:szCs w:val="24"/>
              <w:lang w:val="en-IN" w:eastAsia="en-IN"/>
              <w14:ligatures w14:val="standardContextual"/>
            </w:rPr>
          </w:pPr>
          <w:hyperlink w:anchor="_Toc182496630" w:history="1">
            <w:r w:rsidRPr="0069570F">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_Toc182496630 \h </w:instrText>
            </w:r>
            <w:r>
              <w:rPr>
                <w:noProof/>
                <w:webHidden/>
              </w:rPr>
            </w:r>
            <w:r>
              <w:rPr>
                <w:noProof/>
                <w:webHidden/>
              </w:rPr>
              <w:fldChar w:fldCharType="separate"/>
            </w:r>
            <w:r>
              <w:rPr>
                <w:noProof/>
                <w:webHidden/>
              </w:rPr>
              <w:t>10</w:t>
            </w:r>
            <w:r>
              <w:rPr>
                <w:noProof/>
                <w:webHidden/>
              </w:rPr>
              <w:fldChar w:fldCharType="end"/>
            </w:r>
          </w:hyperlink>
        </w:p>
        <w:p w14:paraId="588210D3" w14:textId="74AE9262"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31" w:history="1">
            <w:r w:rsidRPr="0069570F">
              <w:rPr>
                <w:rStyle w:val="Hyperlink"/>
                <w:rFonts w:ascii="Times New Roman" w:hAnsi="Times New Roman" w:cs="Times New Roman"/>
                <w:noProof/>
                <w:lang w:val="en-IN"/>
              </w:rPr>
              <w:t>Hardware Requirements</w:t>
            </w:r>
            <w:r>
              <w:rPr>
                <w:noProof/>
                <w:webHidden/>
              </w:rPr>
              <w:tab/>
            </w:r>
            <w:r>
              <w:rPr>
                <w:noProof/>
                <w:webHidden/>
              </w:rPr>
              <w:fldChar w:fldCharType="begin"/>
            </w:r>
            <w:r>
              <w:rPr>
                <w:noProof/>
                <w:webHidden/>
              </w:rPr>
              <w:instrText xml:space="preserve"> PAGEREF _Toc182496631 \h </w:instrText>
            </w:r>
            <w:r>
              <w:rPr>
                <w:noProof/>
                <w:webHidden/>
              </w:rPr>
            </w:r>
            <w:r>
              <w:rPr>
                <w:noProof/>
                <w:webHidden/>
              </w:rPr>
              <w:fldChar w:fldCharType="separate"/>
            </w:r>
            <w:r>
              <w:rPr>
                <w:noProof/>
                <w:webHidden/>
              </w:rPr>
              <w:t>10</w:t>
            </w:r>
            <w:r>
              <w:rPr>
                <w:noProof/>
                <w:webHidden/>
              </w:rPr>
              <w:fldChar w:fldCharType="end"/>
            </w:r>
          </w:hyperlink>
        </w:p>
        <w:p w14:paraId="10CC4E44" w14:textId="1FE50166"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32" w:history="1">
            <w:r w:rsidRPr="0069570F">
              <w:rPr>
                <w:rStyle w:val="Hyperlink"/>
                <w:rFonts w:ascii="Times New Roman" w:hAnsi="Times New Roman" w:cs="Times New Roman"/>
                <w:noProof/>
                <w:lang w:val="en-IN"/>
              </w:rPr>
              <w:t>Software Requirements</w:t>
            </w:r>
            <w:r>
              <w:rPr>
                <w:noProof/>
                <w:webHidden/>
              </w:rPr>
              <w:tab/>
            </w:r>
            <w:r>
              <w:rPr>
                <w:noProof/>
                <w:webHidden/>
              </w:rPr>
              <w:fldChar w:fldCharType="begin"/>
            </w:r>
            <w:r>
              <w:rPr>
                <w:noProof/>
                <w:webHidden/>
              </w:rPr>
              <w:instrText xml:space="preserve"> PAGEREF _Toc182496632 \h </w:instrText>
            </w:r>
            <w:r>
              <w:rPr>
                <w:noProof/>
                <w:webHidden/>
              </w:rPr>
            </w:r>
            <w:r>
              <w:rPr>
                <w:noProof/>
                <w:webHidden/>
              </w:rPr>
              <w:fldChar w:fldCharType="separate"/>
            </w:r>
            <w:r>
              <w:rPr>
                <w:noProof/>
                <w:webHidden/>
              </w:rPr>
              <w:t>10</w:t>
            </w:r>
            <w:r>
              <w:rPr>
                <w:noProof/>
                <w:webHidden/>
              </w:rPr>
              <w:fldChar w:fldCharType="end"/>
            </w:r>
          </w:hyperlink>
        </w:p>
        <w:p w14:paraId="08E3317E" w14:textId="20F96F2A"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33" w:history="1">
            <w:r w:rsidRPr="0069570F">
              <w:rPr>
                <w:rStyle w:val="Hyperlink"/>
                <w:rFonts w:ascii="Times New Roman" w:hAnsi="Times New Roman" w:cs="Times New Roman"/>
                <w:noProof/>
                <w:lang w:val="en-IN"/>
              </w:rPr>
              <w:t>Access Requirements</w:t>
            </w:r>
            <w:r>
              <w:rPr>
                <w:noProof/>
                <w:webHidden/>
              </w:rPr>
              <w:tab/>
            </w:r>
            <w:r>
              <w:rPr>
                <w:noProof/>
                <w:webHidden/>
              </w:rPr>
              <w:fldChar w:fldCharType="begin"/>
            </w:r>
            <w:r>
              <w:rPr>
                <w:noProof/>
                <w:webHidden/>
              </w:rPr>
              <w:instrText xml:space="preserve"> PAGEREF _Toc182496633 \h </w:instrText>
            </w:r>
            <w:r>
              <w:rPr>
                <w:noProof/>
                <w:webHidden/>
              </w:rPr>
            </w:r>
            <w:r>
              <w:rPr>
                <w:noProof/>
                <w:webHidden/>
              </w:rPr>
              <w:fldChar w:fldCharType="separate"/>
            </w:r>
            <w:r>
              <w:rPr>
                <w:noProof/>
                <w:webHidden/>
              </w:rPr>
              <w:t>10</w:t>
            </w:r>
            <w:r>
              <w:rPr>
                <w:noProof/>
                <w:webHidden/>
              </w:rPr>
              <w:fldChar w:fldCharType="end"/>
            </w:r>
          </w:hyperlink>
        </w:p>
        <w:p w14:paraId="0EEE5763" w14:textId="1185F2D6"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34" w:history="1">
            <w:r w:rsidRPr="0069570F">
              <w:rPr>
                <w:rStyle w:val="Hyperlink"/>
                <w:rFonts w:ascii="Times New Roman" w:hAnsi="Times New Roman" w:cs="Times New Roman"/>
                <w:noProof/>
                <w:lang w:val="en-IN"/>
              </w:rPr>
              <w:t>Dependencies</w:t>
            </w:r>
            <w:r>
              <w:rPr>
                <w:noProof/>
                <w:webHidden/>
              </w:rPr>
              <w:tab/>
            </w:r>
            <w:r>
              <w:rPr>
                <w:noProof/>
                <w:webHidden/>
              </w:rPr>
              <w:fldChar w:fldCharType="begin"/>
            </w:r>
            <w:r>
              <w:rPr>
                <w:noProof/>
                <w:webHidden/>
              </w:rPr>
              <w:instrText xml:space="preserve"> PAGEREF _Toc182496634 \h </w:instrText>
            </w:r>
            <w:r>
              <w:rPr>
                <w:noProof/>
                <w:webHidden/>
              </w:rPr>
            </w:r>
            <w:r>
              <w:rPr>
                <w:noProof/>
                <w:webHidden/>
              </w:rPr>
              <w:fldChar w:fldCharType="separate"/>
            </w:r>
            <w:r>
              <w:rPr>
                <w:noProof/>
                <w:webHidden/>
              </w:rPr>
              <w:t>10</w:t>
            </w:r>
            <w:r>
              <w:rPr>
                <w:noProof/>
                <w:webHidden/>
              </w:rPr>
              <w:fldChar w:fldCharType="end"/>
            </w:r>
          </w:hyperlink>
        </w:p>
        <w:p w14:paraId="689B35AC" w14:textId="33DEB584"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35" w:history="1">
            <w:r w:rsidRPr="0069570F">
              <w:rPr>
                <w:rStyle w:val="Hyperlink"/>
                <w:rFonts w:ascii="Times New Roman" w:hAnsi="Times New Roman" w:cs="Times New Roman"/>
                <w:noProof/>
                <w:lang w:val="en-IN"/>
              </w:rPr>
              <w:t>Internet Connection</w:t>
            </w:r>
            <w:r>
              <w:rPr>
                <w:noProof/>
                <w:webHidden/>
              </w:rPr>
              <w:tab/>
            </w:r>
            <w:r>
              <w:rPr>
                <w:noProof/>
                <w:webHidden/>
              </w:rPr>
              <w:fldChar w:fldCharType="begin"/>
            </w:r>
            <w:r>
              <w:rPr>
                <w:noProof/>
                <w:webHidden/>
              </w:rPr>
              <w:instrText xml:space="preserve"> PAGEREF _Toc182496635 \h </w:instrText>
            </w:r>
            <w:r>
              <w:rPr>
                <w:noProof/>
                <w:webHidden/>
              </w:rPr>
            </w:r>
            <w:r>
              <w:rPr>
                <w:noProof/>
                <w:webHidden/>
              </w:rPr>
              <w:fldChar w:fldCharType="separate"/>
            </w:r>
            <w:r>
              <w:rPr>
                <w:noProof/>
                <w:webHidden/>
              </w:rPr>
              <w:t>11</w:t>
            </w:r>
            <w:r>
              <w:rPr>
                <w:noProof/>
                <w:webHidden/>
              </w:rPr>
              <w:fldChar w:fldCharType="end"/>
            </w:r>
          </w:hyperlink>
        </w:p>
        <w:p w14:paraId="2566F6FB" w14:textId="489B1492" w:rsidR="00384497" w:rsidRDefault="00384497">
          <w:pPr>
            <w:pStyle w:val="TOC1"/>
            <w:tabs>
              <w:tab w:val="right" w:leader="dot" w:pos="9350"/>
            </w:tabs>
            <w:rPr>
              <w:rFonts w:eastAsiaTheme="minorEastAsia"/>
              <w:noProof/>
              <w:kern w:val="2"/>
              <w:sz w:val="24"/>
              <w:szCs w:val="24"/>
              <w:lang w:val="en-IN" w:eastAsia="en-IN"/>
              <w14:ligatures w14:val="standardContextual"/>
            </w:rPr>
          </w:pPr>
          <w:hyperlink w:anchor="_Toc182496636" w:history="1">
            <w:r w:rsidRPr="0069570F">
              <w:rPr>
                <w:rStyle w:val="Hyperlink"/>
                <w:rFonts w:ascii="Times New Roman" w:hAnsi="Times New Roman" w:cs="Times New Roman"/>
                <w:noProof/>
                <w:lang w:val="en-IN"/>
              </w:rPr>
              <w:t>Installation Guide</w:t>
            </w:r>
            <w:r>
              <w:rPr>
                <w:noProof/>
                <w:webHidden/>
              </w:rPr>
              <w:tab/>
            </w:r>
            <w:r>
              <w:rPr>
                <w:noProof/>
                <w:webHidden/>
              </w:rPr>
              <w:fldChar w:fldCharType="begin"/>
            </w:r>
            <w:r>
              <w:rPr>
                <w:noProof/>
                <w:webHidden/>
              </w:rPr>
              <w:instrText xml:space="preserve"> PAGEREF _Toc182496636 \h </w:instrText>
            </w:r>
            <w:r>
              <w:rPr>
                <w:noProof/>
                <w:webHidden/>
              </w:rPr>
            </w:r>
            <w:r>
              <w:rPr>
                <w:noProof/>
                <w:webHidden/>
              </w:rPr>
              <w:fldChar w:fldCharType="separate"/>
            </w:r>
            <w:r>
              <w:rPr>
                <w:noProof/>
                <w:webHidden/>
              </w:rPr>
              <w:t>12</w:t>
            </w:r>
            <w:r>
              <w:rPr>
                <w:noProof/>
                <w:webHidden/>
              </w:rPr>
              <w:fldChar w:fldCharType="end"/>
            </w:r>
          </w:hyperlink>
        </w:p>
        <w:p w14:paraId="7A1DB972" w14:textId="27B0E479" w:rsidR="00384497" w:rsidRDefault="00384497">
          <w:pPr>
            <w:pStyle w:val="TOC3"/>
            <w:rPr>
              <w:rFonts w:eastAsiaTheme="minorEastAsia"/>
              <w:kern w:val="2"/>
              <w:sz w:val="24"/>
              <w:szCs w:val="24"/>
              <w:lang w:val="en-IN" w:eastAsia="en-IN"/>
              <w14:ligatures w14:val="standardContextual"/>
            </w:rPr>
          </w:pPr>
          <w:hyperlink w:anchor="_Toc182496637" w:history="1">
            <w:r w:rsidRPr="0069570F">
              <w:rPr>
                <w:rStyle w:val="Hyperlink"/>
                <w:rFonts w:ascii="Times New Roman" w:hAnsi="Times New Roman" w:cs="Times New Roman"/>
                <w:lang w:val="en-IN"/>
              </w:rPr>
              <w:t>Step 1: Set Up Python Environment</w:t>
            </w:r>
            <w:r>
              <w:rPr>
                <w:webHidden/>
              </w:rPr>
              <w:tab/>
            </w:r>
            <w:r>
              <w:rPr>
                <w:webHidden/>
              </w:rPr>
              <w:fldChar w:fldCharType="begin"/>
            </w:r>
            <w:r>
              <w:rPr>
                <w:webHidden/>
              </w:rPr>
              <w:instrText xml:space="preserve"> PAGEREF _Toc182496637 \h </w:instrText>
            </w:r>
            <w:r>
              <w:rPr>
                <w:webHidden/>
              </w:rPr>
            </w:r>
            <w:r>
              <w:rPr>
                <w:webHidden/>
              </w:rPr>
              <w:fldChar w:fldCharType="separate"/>
            </w:r>
            <w:r>
              <w:rPr>
                <w:webHidden/>
              </w:rPr>
              <w:t>12</w:t>
            </w:r>
            <w:r>
              <w:rPr>
                <w:webHidden/>
              </w:rPr>
              <w:fldChar w:fldCharType="end"/>
            </w:r>
          </w:hyperlink>
        </w:p>
        <w:p w14:paraId="61604871" w14:textId="0FEA3CEE" w:rsidR="00384497" w:rsidRDefault="00384497">
          <w:pPr>
            <w:pStyle w:val="TOC3"/>
            <w:rPr>
              <w:rFonts w:eastAsiaTheme="minorEastAsia"/>
              <w:kern w:val="2"/>
              <w:sz w:val="24"/>
              <w:szCs w:val="24"/>
              <w:lang w:val="en-IN" w:eastAsia="en-IN"/>
              <w14:ligatures w14:val="standardContextual"/>
            </w:rPr>
          </w:pPr>
          <w:hyperlink w:anchor="_Toc182496638" w:history="1">
            <w:r w:rsidRPr="0069570F">
              <w:rPr>
                <w:rStyle w:val="Hyperlink"/>
                <w:rFonts w:ascii="Times New Roman" w:hAnsi="Times New Roman" w:cs="Times New Roman"/>
                <w:lang w:val="en-IN"/>
              </w:rPr>
              <w:t>Step 2: Clone the Repository</w:t>
            </w:r>
            <w:r>
              <w:rPr>
                <w:webHidden/>
              </w:rPr>
              <w:tab/>
            </w:r>
            <w:r>
              <w:rPr>
                <w:webHidden/>
              </w:rPr>
              <w:fldChar w:fldCharType="begin"/>
            </w:r>
            <w:r>
              <w:rPr>
                <w:webHidden/>
              </w:rPr>
              <w:instrText xml:space="preserve"> PAGEREF _Toc182496638 \h </w:instrText>
            </w:r>
            <w:r>
              <w:rPr>
                <w:webHidden/>
              </w:rPr>
            </w:r>
            <w:r>
              <w:rPr>
                <w:webHidden/>
              </w:rPr>
              <w:fldChar w:fldCharType="separate"/>
            </w:r>
            <w:r>
              <w:rPr>
                <w:webHidden/>
              </w:rPr>
              <w:t>12</w:t>
            </w:r>
            <w:r>
              <w:rPr>
                <w:webHidden/>
              </w:rPr>
              <w:fldChar w:fldCharType="end"/>
            </w:r>
          </w:hyperlink>
        </w:p>
        <w:p w14:paraId="45C804F8" w14:textId="2548DD73" w:rsidR="00384497" w:rsidRDefault="00384497">
          <w:pPr>
            <w:pStyle w:val="TOC3"/>
            <w:rPr>
              <w:rFonts w:eastAsiaTheme="minorEastAsia"/>
              <w:kern w:val="2"/>
              <w:sz w:val="24"/>
              <w:szCs w:val="24"/>
              <w:lang w:val="en-IN" w:eastAsia="en-IN"/>
              <w14:ligatures w14:val="standardContextual"/>
            </w:rPr>
          </w:pPr>
          <w:hyperlink w:anchor="_Toc182496639" w:history="1">
            <w:r w:rsidRPr="0069570F">
              <w:rPr>
                <w:rStyle w:val="Hyperlink"/>
                <w:rFonts w:ascii="Times New Roman" w:hAnsi="Times New Roman" w:cs="Times New Roman"/>
                <w:lang w:val="en-IN"/>
              </w:rPr>
              <w:t>Step 3: Install Dependencies</w:t>
            </w:r>
            <w:r>
              <w:rPr>
                <w:webHidden/>
              </w:rPr>
              <w:tab/>
            </w:r>
            <w:r>
              <w:rPr>
                <w:webHidden/>
              </w:rPr>
              <w:fldChar w:fldCharType="begin"/>
            </w:r>
            <w:r>
              <w:rPr>
                <w:webHidden/>
              </w:rPr>
              <w:instrText xml:space="preserve"> PAGEREF _Toc182496639 \h </w:instrText>
            </w:r>
            <w:r>
              <w:rPr>
                <w:webHidden/>
              </w:rPr>
            </w:r>
            <w:r>
              <w:rPr>
                <w:webHidden/>
              </w:rPr>
              <w:fldChar w:fldCharType="separate"/>
            </w:r>
            <w:r>
              <w:rPr>
                <w:webHidden/>
              </w:rPr>
              <w:t>12</w:t>
            </w:r>
            <w:r>
              <w:rPr>
                <w:webHidden/>
              </w:rPr>
              <w:fldChar w:fldCharType="end"/>
            </w:r>
          </w:hyperlink>
        </w:p>
        <w:p w14:paraId="257389D8" w14:textId="0B540792" w:rsidR="00384497" w:rsidRDefault="00384497">
          <w:pPr>
            <w:pStyle w:val="TOC3"/>
            <w:rPr>
              <w:rFonts w:eastAsiaTheme="minorEastAsia"/>
              <w:kern w:val="2"/>
              <w:sz w:val="24"/>
              <w:szCs w:val="24"/>
              <w:lang w:val="en-IN" w:eastAsia="en-IN"/>
              <w14:ligatures w14:val="standardContextual"/>
            </w:rPr>
          </w:pPr>
          <w:hyperlink w:anchor="_Toc182496640" w:history="1">
            <w:r w:rsidRPr="0069570F">
              <w:rPr>
                <w:rStyle w:val="Hyperlink"/>
                <w:rFonts w:ascii="Times New Roman" w:hAnsi="Times New Roman" w:cs="Times New Roman"/>
                <w:lang w:val="en-IN"/>
              </w:rPr>
              <w:t>Step 4: Configure API Keys</w:t>
            </w:r>
            <w:r>
              <w:rPr>
                <w:webHidden/>
              </w:rPr>
              <w:tab/>
            </w:r>
            <w:r>
              <w:rPr>
                <w:webHidden/>
              </w:rPr>
              <w:fldChar w:fldCharType="begin"/>
            </w:r>
            <w:r>
              <w:rPr>
                <w:webHidden/>
              </w:rPr>
              <w:instrText xml:space="preserve"> PAGEREF _Toc182496640 \h </w:instrText>
            </w:r>
            <w:r>
              <w:rPr>
                <w:webHidden/>
              </w:rPr>
            </w:r>
            <w:r>
              <w:rPr>
                <w:webHidden/>
              </w:rPr>
              <w:fldChar w:fldCharType="separate"/>
            </w:r>
            <w:r>
              <w:rPr>
                <w:webHidden/>
              </w:rPr>
              <w:t>12</w:t>
            </w:r>
            <w:r>
              <w:rPr>
                <w:webHidden/>
              </w:rPr>
              <w:fldChar w:fldCharType="end"/>
            </w:r>
          </w:hyperlink>
        </w:p>
        <w:p w14:paraId="5C7BDE96" w14:textId="1F40EF32" w:rsidR="00384497" w:rsidRDefault="00384497">
          <w:pPr>
            <w:pStyle w:val="TOC3"/>
            <w:rPr>
              <w:rFonts w:eastAsiaTheme="minorEastAsia"/>
              <w:kern w:val="2"/>
              <w:sz w:val="24"/>
              <w:szCs w:val="24"/>
              <w:lang w:val="en-IN" w:eastAsia="en-IN"/>
              <w14:ligatures w14:val="standardContextual"/>
            </w:rPr>
          </w:pPr>
          <w:hyperlink w:anchor="_Toc182496641" w:history="1">
            <w:r w:rsidRPr="0069570F">
              <w:rPr>
                <w:rStyle w:val="Hyperlink"/>
                <w:rFonts w:ascii="Times New Roman" w:hAnsi="Times New Roman" w:cs="Times New Roman"/>
                <w:lang w:val="en-IN"/>
              </w:rPr>
              <w:t>Step 5: Launch the Application</w:t>
            </w:r>
            <w:r>
              <w:rPr>
                <w:webHidden/>
              </w:rPr>
              <w:tab/>
            </w:r>
            <w:r>
              <w:rPr>
                <w:webHidden/>
              </w:rPr>
              <w:fldChar w:fldCharType="begin"/>
            </w:r>
            <w:r>
              <w:rPr>
                <w:webHidden/>
              </w:rPr>
              <w:instrText xml:space="preserve"> PAGEREF _Toc182496641 \h </w:instrText>
            </w:r>
            <w:r>
              <w:rPr>
                <w:webHidden/>
              </w:rPr>
            </w:r>
            <w:r>
              <w:rPr>
                <w:webHidden/>
              </w:rPr>
              <w:fldChar w:fldCharType="separate"/>
            </w:r>
            <w:r>
              <w:rPr>
                <w:webHidden/>
              </w:rPr>
              <w:t>13</w:t>
            </w:r>
            <w:r>
              <w:rPr>
                <w:webHidden/>
              </w:rPr>
              <w:fldChar w:fldCharType="end"/>
            </w:r>
          </w:hyperlink>
        </w:p>
        <w:p w14:paraId="17170666" w14:textId="67614EF3" w:rsidR="00384497" w:rsidRDefault="00384497">
          <w:pPr>
            <w:pStyle w:val="TOC3"/>
            <w:rPr>
              <w:rFonts w:eastAsiaTheme="minorEastAsia"/>
              <w:kern w:val="2"/>
              <w:sz w:val="24"/>
              <w:szCs w:val="24"/>
              <w:lang w:val="en-IN" w:eastAsia="en-IN"/>
              <w14:ligatures w14:val="standardContextual"/>
            </w:rPr>
          </w:pPr>
          <w:hyperlink w:anchor="_Toc182496642" w:history="1">
            <w:r w:rsidRPr="0069570F">
              <w:rPr>
                <w:rStyle w:val="Hyperlink"/>
                <w:rFonts w:ascii="Times New Roman" w:hAnsi="Times New Roman" w:cs="Times New Roman"/>
                <w:lang w:val="en-IN"/>
              </w:rPr>
              <w:t>Testing the Installation</w:t>
            </w:r>
            <w:r>
              <w:rPr>
                <w:webHidden/>
              </w:rPr>
              <w:tab/>
            </w:r>
            <w:r>
              <w:rPr>
                <w:webHidden/>
              </w:rPr>
              <w:fldChar w:fldCharType="begin"/>
            </w:r>
            <w:r>
              <w:rPr>
                <w:webHidden/>
              </w:rPr>
              <w:instrText xml:space="preserve"> PAGEREF _Toc182496642 \h </w:instrText>
            </w:r>
            <w:r>
              <w:rPr>
                <w:webHidden/>
              </w:rPr>
            </w:r>
            <w:r>
              <w:rPr>
                <w:webHidden/>
              </w:rPr>
              <w:fldChar w:fldCharType="separate"/>
            </w:r>
            <w:r>
              <w:rPr>
                <w:webHidden/>
              </w:rPr>
              <w:t>13</w:t>
            </w:r>
            <w:r>
              <w:rPr>
                <w:webHidden/>
              </w:rPr>
              <w:fldChar w:fldCharType="end"/>
            </w:r>
          </w:hyperlink>
        </w:p>
        <w:p w14:paraId="695D2BBA" w14:textId="3AB68DF5" w:rsidR="00384497" w:rsidRDefault="00384497">
          <w:pPr>
            <w:pStyle w:val="TOC3"/>
            <w:rPr>
              <w:rFonts w:eastAsiaTheme="minorEastAsia"/>
              <w:kern w:val="2"/>
              <w:sz w:val="24"/>
              <w:szCs w:val="24"/>
              <w:lang w:val="en-IN" w:eastAsia="en-IN"/>
              <w14:ligatures w14:val="standardContextual"/>
            </w:rPr>
          </w:pPr>
          <w:hyperlink w:anchor="_Toc182496643" w:history="1">
            <w:r w:rsidRPr="0069570F">
              <w:rPr>
                <w:rStyle w:val="Hyperlink"/>
                <w:rFonts w:ascii="Times New Roman" w:hAnsi="Times New Roman" w:cs="Times New Roman"/>
                <w:lang w:val="en-IN"/>
              </w:rPr>
              <w:t>Optional Enhancements</w:t>
            </w:r>
            <w:r>
              <w:rPr>
                <w:webHidden/>
              </w:rPr>
              <w:tab/>
            </w:r>
            <w:r>
              <w:rPr>
                <w:webHidden/>
              </w:rPr>
              <w:fldChar w:fldCharType="begin"/>
            </w:r>
            <w:r>
              <w:rPr>
                <w:webHidden/>
              </w:rPr>
              <w:instrText xml:space="preserve"> PAGEREF _Toc182496643 \h </w:instrText>
            </w:r>
            <w:r>
              <w:rPr>
                <w:webHidden/>
              </w:rPr>
            </w:r>
            <w:r>
              <w:rPr>
                <w:webHidden/>
              </w:rPr>
              <w:fldChar w:fldCharType="separate"/>
            </w:r>
            <w:r>
              <w:rPr>
                <w:webHidden/>
              </w:rPr>
              <w:t>13</w:t>
            </w:r>
            <w:r>
              <w:rPr>
                <w:webHidden/>
              </w:rPr>
              <w:fldChar w:fldCharType="end"/>
            </w:r>
          </w:hyperlink>
        </w:p>
        <w:p w14:paraId="36637303" w14:textId="4EE649FE" w:rsidR="00384497" w:rsidRDefault="00384497">
          <w:pPr>
            <w:pStyle w:val="TOC3"/>
            <w:rPr>
              <w:rFonts w:eastAsiaTheme="minorEastAsia"/>
              <w:kern w:val="2"/>
              <w:sz w:val="24"/>
              <w:szCs w:val="24"/>
              <w:lang w:val="en-IN" w:eastAsia="en-IN"/>
              <w14:ligatures w14:val="standardContextual"/>
            </w:rPr>
          </w:pPr>
          <w:hyperlink w:anchor="_Toc182496644" w:history="1">
            <w:r w:rsidRPr="0069570F">
              <w:rPr>
                <w:rStyle w:val="Hyperlink"/>
                <w:rFonts w:ascii="Times New Roman" w:hAnsi="Times New Roman" w:cs="Times New Roman"/>
                <w:lang w:val="en-IN"/>
              </w:rPr>
              <w:t>Troubleshooting</w:t>
            </w:r>
            <w:r>
              <w:rPr>
                <w:webHidden/>
              </w:rPr>
              <w:tab/>
            </w:r>
            <w:r>
              <w:rPr>
                <w:webHidden/>
              </w:rPr>
              <w:fldChar w:fldCharType="begin"/>
            </w:r>
            <w:r>
              <w:rPr>
                <w:webHidden/>
              </w:rPr>
              <w:instrText xml:space="preserve"> PAGEREF _Toc182496644 \h </w:instrText>
            </w:r>
            <w:r>
              <w:rPr>
                <w:webHidden/>
              </w:rPr>
            </w:r>
            <w:r>
              <w:rPr>
                <w:webHidden/>
              </w:rPr>
              <w:fldChar w:fldCharType="separate"/>
            </w:r>
            <w:r>
              <w:rPr>
                <w:webHidden/>
              </w:rPr>
              <w:t>13</w:t>
            </w:r>
            <w:r>
              <w:rPr>
                <w:webHidden/>
              </w:rPr>
              <w:fldChar w:fldCharType="end"/>
            </w:r>
          </w:hyperlink>
        </w:p>
        <w:p w14:paraId="203FF7E8" w14:textId="48879B52" w:rsidR="00384497" w:rsidRDefault="00384497">
          <w:pPr>
            <w:pStyle w:val="TOC1"/>
            <w:tabs>
              <w:tab w:val="right" w:leader="dot" w:pos="9350"/>
            </w:tabs>
            <w:rPr>
              <w:rFonts w:eastAsiaTheme="minorEastAsia"/>
              <w:noProof/>
              <w:kern w:val="2"/>
              <w:sz w:val="24"/>
              <w:szCs w:val="24"/>
              <w:lang w:val="en-IN" w:eastAsia="en-IN"/>
              <w14:ligatures w14:val="standardContextual"/>
            </w:rPr>
          </w:pPr>
          <w:hyperlink w:anchor="_Toc182496645" w:history="1">
            <w:r w:rsidRPr="0069570F">
              <w:rPr>
                <w:rStyle w:val="Hyperlink"/>
                <w:rFonts w:ascii="Times New Roman" w:hAnsi="Times New Roman" w:cs="Times New Roman"/>
                <w:noProof/>
                <w:lang w:val="en-IN"/>
              </w:rPr>
              <w:t>Application Architecture</w:t>
            </w:r>
            <w:r>
              <w:rPr>
                <w:noProof/>
                <w:webHidden/>
              </w:rPr>
              <w:tab/>
            </w:r>
            <w:r>
              <w:rPr>
                <w:noProof/>
                <w:webHidden/>
              </w:rPr>
              <w:fldChar w:fldCharType="begin"/>
            </w:r>
            <w:r>
              <w:rPr>
                <w:noProof/>
                <w:webHidden/>
              </w:rPr>
              <w:instrText xml:space="preserve"> PAGEREF _Toc182496645 \h </w:instrText>
            </w:r>
            <w:r>
              <w:rPr>
                <w:noProof/>
                <w:webHidden/>
              </w:rPr>
            </w:r>
            <w:r>
              <w:rPr>
                <w:noProof/>
                <w:webHidden/>
              </w:rPr>
              <w:fldChar w:fldCharType="separate"/>
            </w:r>
            <w:r>
              <w:rPr>
                <w:noProof/>
                <w:webHidden/>
              </w:rPr>
              <w:t>14</w:t>
            </w:r>
            <w:r>
              <w:rPr>
                <w:noProof/>
                <w:webHidden/>
              </w:rPr>
              <w:fldChar w:fldCharType="end"/>
            </w:r>
          </w:hyperlink>
        </w:p>
        <w:p w14:paraId="51165380" w14:textId="1231C503"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46" w:history="1">
            <w:r w:rsidRPr="0069570F">
              <w:rPr>
                <w:rStyle w:val="Hyperlink"/>
                <w:rFonts w:ascii="Times New Roman" w:hAnsi="Times New Roman" w:cs="Times New Roman"/>
                <w:noProof/>
                <w:lang w:val="en-IN"/>
              </w:rPr>
              <w:t>1 High-Level Architecture Overview</w:t>
            </w:r>
            <w:r>
              <w:rPr>
                <w:noProof/>
                <w:webHidden/>
              </w:rPr>
              <w:tab/>
            </w:r>
            <w:r>
              <w:rPr>
                <w:noProof/>
                <w:webHidden/>
              </w:rPr>
              <w:fldChar w:fldCharType="begin"/>
            </w:r>
            <w:r>
              <w:rPr>
                <w:noProof/>
                <w:webHidden/>
              </w:rPr>
              <w:instrText xml:space="preserve"> PAGEREF _Toc182496646 \h </w:instrText>
            </w:r>
            <w:r>
              <w:rPr>
                <w:noProof/>
                <w:webHidden/>
              </w:rPr>
            </w:r>
            <w:r>
              <w:rPr>
                <w:noProof/>
                <w:webHidden/>
              </w:rPr>
              <w:fldChar w:fldCharType="separate"/>
            </w:r>
            <w:r>
              <w:rPr>
                <w:noProof/>
                <w:webHidden/>
              </w:rPr>
              <w:t>14</w:t>
            </w:r>
            <w:r>
              <w:rPr>
                <w:noProof/>
                <w:webHidden/>
              </w:rPr>
              <w:fldChar w:fldCharType="end"/>
            </w:r>
          </w:hyperlink>
        </w:p>
        <w:p w14:paraId="608E35A2" w14:textId="7B859B45"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47" w:history="1">
            <w:r w:rsidRPr="0069570F">
              <w:rPr>
                <w:rStyle w:val="Hyperlink"/>
                <w:rFonts w:ascii="Times New Roman" w:hAnsi="Times New Roman" w:cs="Times New Roman"/>
                <w:noProof/>
                <w:lang w:val="en-IN"/>
              </w:rPr>
              <w:t>2 Detailed Architecture Components</w:t>
            </w:r>
            <w:r>
              <w:rPr>
                <w:noProof/>
                <w:webHidden/>
              </w:rPr>
              <w:tab/>
            </w:r>
            <w:r>
              <w:rPr>
                <w:noProof/>
                <w:webHidden/>
              </w:rPr>
              <w:fldChar w:fldCharType="begin"/>
            </w:r>
            <w:r>
              <w:rPr>
                <w:noProof/>
                <w:webHidden/>
              </w:rPr>
              <w:instrText xml:space="preserve"> PAGEREF _Toc182496647 \h </w:instrText>
            </w:r>
            <w:r>
              <w:rPr>
                <w:noProof/>
                <w:webHidden/>
              </w:rPr>
            </w:r>
            <w:r>
              <w:rPr>
                <w:noProof/>
                <w:webHidden/>
              </w:rPr>
              <w:fldChar w:fldCharType="separate"/>
            </w:r>
            <w:r>
              <w:rPr>
                <w:noProof/>
                <w:webHidden/>
              </w:rPr>
              <w:t>14</w:t>
            </w:r>
            <w:r>
              <w:rPr>
                <w:noProof/>
                <w:webHidden/>
              </w:rPr>
              <w:fldChar w:fldCharType="end"/>
            </w:r>
          </w:hyperlink>
        </w:p>
        <w:p w14:paraId="4AAC636A" w14:textId="717A679A" w:rsidR="00384497" w:rsidRDefault="00384497">
          <w:pPr>
            <w:pStyle w:val="TOC3"/>
            <w:rPr>
              <w:rFonts w:eastAsiaTheme="minorEastAsia"/>
              <w:kern w:val="2"/>
              <w:sz w:val="24"/>
              <w:szCs w:val="24"/>
              <w:lang w:val="en-IN" w:eastAsia="en-IN"/>
              <w14:ligatures w14:val="standardContextual"/>
            </w:rPr>
          </w:pPr>
          <w:hyperlink w:anchor="_Toc182496648" w:history="1">
            <w:r w:rsidRPr="0069570F">
              <w:rPr>
                <w:rStyle w:val="Hyperlink"/>
                <w:rFonts w:ascii="Times New Roman" w:hAnsi="Times New Roman" w:cs="Times New Roman"/>
                <w:lang w:val="en-IN"/>
              </w:rPr>
              <w:t>2.1 Frontend (User Interface)</w:t>
            </w:r>
            <w:r>
              <w:rPr>
                <w:webHidden/>
              </w:rPr>
              <w:tab/>
            </w:r>
            <w:r>
              <w:rPr>
                <w:webHidden/>
              </w:rPr>
              <w:fldChar w:fldCharType="begin"/>
            </w:r>
            <w:r>
              <w:rPr>
                <w:webHidden/>
              </w:rPr>
              <w:instrText xml:space="preserve"> PAGEREF _Toc182496648 \h </w:instrText>
            </w:r>
            <w:r>
              <w:rPr>
                <w:webHidden/>
              </w:rPr>
            </w:r>
            <w:r>
              <w:rPr>
                <w:webHidden/>
              </w:rPr>
              <w:fldChar w:fldCharType="separate"/>
            </w:r>
            <w:r>
              <w:rPr>
                <w:webHidden/>
              </w:rPr>
              <w:t>14</w:t>
            </w:r>
            <w:r>
              <w:rPr>
                <w:webHidden/>
              </w:rPr>
              <w:fldChar w:fldCharType="end"/>
            </w:r>
          </w:hyperlink>
        </w:p>
        <w:p w14:paraId="526EB1FF" w14:textId="62CEAF10" w:rsidR="00384497" w:rsidRDefault="00384497">
          <w:pPr>
            <w:pStyle w:val="TOC3"/>
            <w:rPr>
              <w:rFonts w:eastAsiaTheme="minorEastAsia"/>
              <w:kern w:val="2"/>
              <w:sz w:val="24"/>
              <w:szCs w:val="24"/>
              <w:lang w:val="en-IN" w:eastAsia="en-IN"/>
              <w14:ligatures w14:val="standardContextual"/>
            </w:rPr>
          </w:pPr>
          <w:hyperlink w:anchor="_Toc182496649" w:history="1">
            <w:r w:rsidRPr="0069570F">
              <w:rPr>
                <w:rStyle w:val="Hyperlink"/>
                <w:rFonts w:ascii="Times New Roman" w:hAnsi="Times New Roman" w:cs="Times New Roman"/>
                <w:lang w:val="en-IN"/>
              </w:rPr>
              <w:t>2.2 Backend (Code Review Processor)</w:t>
            </w:r>
            <w:r>
              <w:rPr>
                <w:webHidden/>
              </w:rPr>
              <w:tab/>
            </w:r>
            <w:r>
              <w:rPr>
                <w:webHidden/>
              </w:rPr>
              <w:fldChar w:fldCharType="begin"/>
            </w:r>
            <w:r>
              <w:rPr>
                <w:webHidden/>
              </w:rPr>
              <w:instrText xml:space="preserve"> PAGEREF _Toc182496649 \h </w:instrText>
            </w:r>
            <w:r>
              <w:rPr>
                <w:webHidden/>
              </w:rPr>
            </w:r>
            <w:r>
              <w:rPr>
                <w:webHidden/>
              </w:rPr>
              <w:fldChar w:fldCharType="separate"/>
            </w:r>
            <w:r>
              <w:rPr>
                <w:webHidden/>
              </w:rPr>
              <w:t>15</w:t>
            </w:r>
            <w:r>
              <w:rPr>
                <w:webHidden/>
              </w:rPr>
              <w:fldChar w:fldCharType="end"/>
            </w:r>
          </w:hyperlink>
        </w:p>
        <w:p w14:paraId="7BAF7154" w14:textId="4ABAB4D4" w:rsidR="00384497" w:rsidRDefault="00384497">
          <w:pPr>
            <w:pStyle w:val="TOC3"/>
            <w:rPr>
              <w:rFonts w:eastAsiaTheme="minorEastAsia"/>
              <w:kern w:val="2"/>
              <w:sz w:val="24"/>
              <w:szCs w:val="24"/>
              <w:lang w:val="en-IN" w:eastAsia="en-IN"/>
              <w14:ligatures w14:val="standardContextual"/>
            </w:rPr>
          </w:pPr>
          <w:hyperlink w:anchor="_Toc182496650" w:history="1">
            <w:r w:rsidRPr="0069570F">
              <w:rPr>
                <w:rStyle w:val="Hyperlink"/>
                <w:rFonts w:ascii="Times New Roman" w:hAnsi="Times New Roman" w:cs="Times New Roman"/>
                <w:lang w:val="en-IN"/>
              </w:rPr>
              <w:t>2.3 GitHub Integration</w:t>
            </w:r>
            <w:r>
              <w:rPr>
                <w:webHidden/>
              </w:rPr>
              <w:tab/>
            </w:r>
            <w:r>
              <w:rPr>
                <w:webHidden/>
              </w:rPr>
              <w:fldChar w:fldCharType="begin"/>
            </w:r>
            <w:r>
              <w:rPr>
                <w:webHidden/>
              </w:rPr>
              <w:instrText xml:space="preserve"> PAGEREF _Toc182496650 \h </w:instrText>
            </w:r>
            <w:r>
              <w:rPr>
                <w:webHidden/>
              </w:rPr>
            </w:r>
            <w:r>
              <w:rPr>
                <w:webHidden/>
              </w:rPr>
              <w:fldChar w:fldCharType="separate"/>
            </w:r>
            <w:r>
              <w:rPr>
                <w:webHidden/>
              </w:rPr>
              <w:t>15</w:t>
            </w:r>
            <w:r>
              <w:rPr>
                <w:webHidden/>
              </w:rPr>
              <w:fldChar w:fldCharType="end"/>
            </w:r>
          </w:hyperlink>
        </w:p>
        <w:p w14:paraId="149BA0B9" w14:textId="70CCBFD6" w:rsidR="00384497" w:rsidRDefault="00384497">
          <w:pPr>
            <w:pStyle w:val="TOC3"/>
            <w:rPr>
              <w:rFonts w:eastAsiaTheme="minorEastAsia"/>
              <w:kern w:val="2"/>
              <w:sz w:val="24"/>
              <w:szCs w:val="24"/>
              <w:lang w:val="en-IN" w:eastAsia="en-IN"/>
              <w14:ligatures w14:val="standardContextual"/>
            </w:rPr>
          </w:pPr>
          <w:hyperlink w:anchor="_Toc182496651" w:history="1">
            <w:r w:rsidRPr="0069570F">
              <w:rPr>
                <w:rStyle w:val="Hyperlink"/>
                <w:rFonts w:ascii="Times New Roman" w:hAnsi="Times New Roman" w:cs="Times New Roman"/>
                <w:lang w:val="en-IN"/>
              </w:rPr>
              <w:t>2.4 AI/ML Models (Code Review and Language Models)</w:t>
            </w:r>
            <w:r>
              <w:rPr>
                <w:webHidden/>
              </w:rPr>
              <w:tab/>
            </w:r>
            <w:r>
              <w:rPr>
                <w:webHidden/>
              </w:rPr>
              <w:fldChar w:fldCharType="begin"/>
            </w:r>
            <w:r>
              <w:rPr>
                <w:webHidden/>
              </w:rPr>
              <w:instrText xml:space="preserve"> PAGEREF _Toc182496651 \h </w:instrText>
            </w:r>
            <w:r>
              <w:rPr>
                <w:webHidden/>
              </w:rPr>
            </w:r>
            <w:r>
              <w:rPr>
                <w:webHidden/>
              </w:rPr>
              <w:fldChar w:fldCharType="separate"/>
            </w:r>
            <w:r>
              <w:rPr>
                <w:webHidden/>
              </w:rPr>
              <w:t>16</w:t>
            </w:r>
            <w:r>
              <w:rPr>
                <w:webHidden/>
              </w:rPr>
              <w:fldChar w:fldCharType="end"/>
            </w:r>
          </w:hyperlink>
        </w:p>
        <w:p w14:paraId="3171A0C4" w14:textId="576388AF" w:rsidR="00384497" w:rsidRDefault="00384497">
          <w:pPr>
            <w:pStyle w:val="TOC3"/>
            <w:rPr>
              <w:rFonts w:eastAsiaTheme="minorEastAsia"/>
              <w:kern w:val="2"/>
              <w:sz w:val="24"/>
              <w:szCs w:val="24"/>
              <w:lang w:val="en-IN" w:eastAsia="en-IN"/>
              <w14:ligatures w14:val="standardContextual"/>
            </w:rPr>
          </w:pPr>
          <w:hyperlink w:anchor="_Toc182496652" w:history="1">
            <w:r w:rsidRPr="0069570F">
              <w:rPr>
                <w:rStyle w:val="Hyperlink"/>
                <w:rFonts w:ascii="Times New Roman" w:hAnsi="Times New Roman" w:cs="Times New Roman"/>
                <w:lang w:val="en-IN"/>
              </w:rPr>
              <w:t>2.5 File Storage and Metadata</w:t>
            </w:r>
            <w:r>
              <w:rPr>
                <w:webHidden/>
              </w:rPr>
              <w:tab/>
            </w:r>
            <w:r>
              <w:rPr>
                <w:webHidden/>
              </w:rPr>
              <w:fldChar w:fldCharType="begin"/>
            </w:r>
            <w:r>
              <w:rPr>
                <w:webHidden/>
              </w:rPr>
              <w:instrText xml:space="preserve"> PAGEREF _Toc182496652 \h </w:instrText>
            </w:r>
            <w:r>
              <w:rPr>
                <w:webHidden/>
              </w:rPr>
            </w:r>
            <w:r>
              <w:rPr>
                <w:webHidden/>
              </w:rPr>
              <w:fldChar w:fldCharType="separate"/>
            </w:r>
            <w:r>
              <w:rPr>
                <w:webHidden/>
              </w:rPr>
              <w:t>16</w:t>
            </w:r>
            <w:r>
              <w:rPr>
                <w:webHidden/>
              </w:rPr>
              <w:fldChar w:fldCharType="end"/>
            </w:r>
          </w:hyperlink>
        </w:p>
        <w:p w14:paraId="6F314496" w14:textId="7C744FD6"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53" w:history="1">
            <w:r w:rsidRPr="0069570F">
              <w:rPr>
                <w:rStyle w:val="Hyperlink"/>
                <w:rFonts w:ascii="Times New Roman" w:hAnsi="Times New Roman" w:cs="Times New Roman"/>
                <w:noProof/>
                <w:lang w:val="en-IN"/>
              </w:rPr>
              <w:t>3 Data Flow and Interaction Diagram</w:t>
            </w:r>
            <w:r>
              <w:rPr>
                <w:noProof/>
                <w:webHidden/>
              </w:rPr>
              <w:tab/>
            </w:r>
            <w:r>
              <w:rPr>
                <w:noProof/>
                <w:webHidden/>
              </w:rPr>
              <w:fldChar w:fldCharType="begin"/>
            </w:r>
            <w:r>
              <w:rPr>
                <w:noProof/>
                <w:webHidden/>
              </w:rPr>
              <w:instrText xml:space="preserve"> PAGEREF _Toc182496653 \h </w:instrText>
            </w:r>
            <w:r>
              <w:rPr>
                <w:noProof/>
                <w:webHidden/>
              </w:rPr>
            </w:r>
            <w:r>
              <w:rPr>
                <w:noProof/>
                <w:webHidden/>
              </w:rPr>
              <w:fldChar w:fldCharType="separate"/>
            </w:r>
            <w:r>
              <w:rPr>
                <w:noProof/>
                <w:webHidden/>
              </w:rPr>
              <w:t>17</w:t>
            </w:r>
            <w:r>
              <w:rPr>
                <w:noProof/>
                <w:webHidden/>
              </w:rPr>
              <w:fldChar w:fldCharType="end"/>
            </w:r>
          </w:hyperlink>
        </w:p>
        <w:p w14:paraId="50210FF9" w14:textId="7F36D95E"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54" w:history="1">
            <w:r w:rsidRPr="0069570F">
              <w:rPr>
                <w:rStyle w:val="Hyperlink"/>
                <w:rFonts w:ascii="Times New Roman" w:hAnsi="Times New Roman" w:cs="Times New Roman"/>
                <w:noProof/>
                <w:lang w:val="en-IN"/>
              </w:rPr>
              <w:t>4 Key Components Interaction</w:t>
            </w:r>
            <w:r>
              <w:rPr>
                <w:noProof/>
                <w:webHidden/>
              </w:rPr>
              <w:tab/>
            </w:r>
            <w:r>
              <w:rPr>
                <w:noProof/>
                <w:webHidden/>
              </w:rPr>
              <w:fldChar w:fldCharType="begin"/>
            </w:r>
            <w:r>
              <w:rPr>
                <w:noProof/>
                <w:webHidden/>
              </w:rPr>
              <w:instrText xml:space="preserve"> PAGEREF _Toc182496654 \h </w:instrText>
            </w:r>
            <w:r>
              <w:rPr>
                <w:noProof/>
                <w:webHidden/>
              </w:rPr>
            </w:r>
            <w:r>
              <w:rPr>
                <w:noProof/>
                <w:webHidden/>
              </w:rPr>
              <w:fldChar w:fldCharType="separate"/>
            </w:r>
            <w:r>
              <w:rPr>
                <w:noProof/>
                <w:webHidden/>
              </w:rPr>
              <w:t>17</w:t>
            </w:r>
            <w:r>
              <w:rPr>
                <w:noProof/>
                <w:webHidden/>
              </w:rPr>
              <w:fldChar w:fldCharType="end"/>
            </w:r>
          </w:hyperlink>
        </w:p>
        <w:p w14:paraId="1F6EA970" w14:textId="0036FE95" w:rsidR="00384497" w:rsidRDefault="00384497">
          <w:pPr>
            <w:pStyle w:val="TOC1"/>
            <w:tabs>
              <w:tab w:val="right" w:leader="dot" w:pos="9350"/>
            </w:tabs>
            <w:rPr>
              <w:rFonts w:eastAsiaTheme="minorEastAsia"/>
              <w:noProof/>
              <w:kern w:val="2"/>
              <w:sz w:val="24"/>
              <w:szCs w:val="24"/>
              <w:lang w:val="en-IN" w:eastAsia="en-IN"/>
              <w14:ligatures w14:val="standardContextual"/>
            </w:rPr>
          </w:pPr>
          <w:hyperlink w:anchor="_Toc182496655" w:history="1">
            <w:r w:rsidRPr="0069570F">
              <w:rPr>
                <w:rStyle w:val="Hyperlink"/>
                <w:rFonts w:ascii="Times New Roman" w:hAnsi="Times New Roman" w:cs="Times New Roman"/>
                <w:noProof/>
                <w:lang w:val="en-IN"/>
              </w:rPr>
              <w:t>User Interface (UI) - Detailed Overview</w:t>
            </w:r>
            <w:r>
              <w:rPr>
                <w:noProof/>
                <w:webHidden/>
              </w:rPr>
              <w:tab/>
            </w:r>
            <w:r>
              <w:rPr>
                <w:noProof/>
                <w:webHidden/>
              </w:rPr>
              <w:fldChar w:fldCharType="begin"/>
            </w:r>
            <w:r>
              <w:rPr>
                <w:noProof/>
                <w:webHidden/>
              </w:rPr>
              <w:instrText xml:space="preserve"> PAGEREF _Toc182496655 \h </w:instrText>
            </w:r>
            <w:r>
              <w:rPr>
                <w:noProof/>
                <w:webHidden/>
              </w:rPr>
            </w:r>
            <w:r>
              <w:rPr>
                <w:noProof/>
                <w:webHidden/>
              </w:rPr>
              <w:fldChar w:fldCharType="separate"/>
            </w:r>
            <w:r>
              <w:rPr>
                <w:noProof/>
                <w:webHidden/>
              </w:rPr>
              <w:t>18</w:t>
            </w:r>
            <w:r>
              <w:rPr>
                <w:noProof/>
                <w:webHidden/>
              </w:rPr>
              <w:fldChar w:fldCharType="end"/>
            </w:r>
          </w:hyperlink>
        </w:p>
        <w:p w14:paraId="7366E954" w14:textId="6E30423A"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56" w:history="1">
            <w:r w:rsidRPr="0069570F">
              <w:rPr>
                <w:rStyle w:val="Hyperlink"/>
                <w:rFonts w:ascii="Times New Roman" w:hAnsi="Times New Roman" w:cs="Times New Roman"/>
                <w:noProof/>
                <w:lang w:val="en-IN"/>
              </w:rPr>
              <w:t>1. UI Layout Structure</w:t>
            </w:r>
            <w:r>
              <w:rPr>
                <w:noProof/>
                <w:webHidden/>
              </w:rPr>
              <w:tab/>
            </w:r>
            <w:r>
              <w:rPr>
                <w:noProof/>
                <w:webHidden/>
              </w:rPr>
              <w:fldChar w:fldCharType="begin"/>
            </w:r>
            <w:r>
              <w:rPr>
                <w:noProof/>
                <w:webHidden/>
              </w:rPr>
              <w:instrText xml:space="preserve"> PAGEREF _Toc182496656 \h </w:instrText>
            </w:r>
            <w:r>
              <w:rPr>
                <w:noProof/>
                <w:webHidden/>
              </w:rPr>
            </w:r>
            <w:r>
              <w:rPr>
                <w:noProof/>
                <w:webHidden/>
              </w:rPr>
              <w:fldChar w:fldCharType="separate"/>
            </w:r>
            <w:r>
              <w:rPr>
                <w:noProof/>
                <w:webHidden/>
              </w:rPr>
              <w:t>18</w:t>
            </w:r>
            <w:r>
              <w:rPr>
                <w:noProof/>
                <w:webHidden/>
              </w:rPr>
              <w:fldChar w:fldCharType="end"/>
            </w:r>
          </w:hyperlink>
        </w:p>
        <w:p w14:paraId="4E122BD5" w14:textId="016278C6" w:rsidR="00384497" w:rsidRDefault="00384497">
          <w:pPr>
            <w:pStyle w:val="TOC3"/>
            <w:rPr>
              <w:rFonts w:eastAsiaTheme="minorEastAsia"/>
              <w:kern w:val="2"/>
              <w:sz w:val="24"/>
              <w:szCs w:val="24"/>
              <w:lang w:val="en-IN" w:eastAsia="en-IN"/>
              <w14:ligatures w14:val="standardContextual"/>
            </w:rPr>
          </w:pPr>
          <w:hyperlink w:anchor="_Toc182496657" w:history="1">
            <w:r w:rsidRPr="0069570F">
              <w:rPr>
                <w:rStyle w:val="Hyperlink"/>
                <w:rFonts w:ascii="Times New Roman" w:hAnsi="Times New Roman" w:cs="Times New Roman"/>
                <w:lang w:val="en-IN"/>
              </w:rPr>
              <w:t>Header Section:</w:t>
            </w:r>
            <w:r>
              <w:rPr>
                <w:webHidden/>
              </w:rPr>
              <w:tab/>
            </w:r>
            <w:r>
              <w:rPr>
                <w:webHidden/>
              </w:rPr>
              <w:fldChar w:fldCharType="begin"/>
            </w:r>
            <w:r>
              <w:rPr>
                <w:webHidden/>
              </w:rPr>
              <w:instrText xml:space="preserve"> PAGEREF _Toc182496657 \h </w:instrText>
            </w:r>
            <w:r>
              <w:rPr>
                <w:webHidden/>
              </w:rPr>
            </w:r>
            <w:r>
              <w:rPr>
                <w:webHidden/>
              </w:rPr>
              <w:fldChar w:fldCharType="separate"/>
            </w:r>
            <w:r>
              <w:rPr>
                <w:webHidden/>
              </w:rPr>
              <w:t>18</w:t>
            </w:r>
            <w:r>
              <w:rPr>
                <w:webHidden/>
              </w:rPr>
              <w:fldChar w:fldCharType="end"/>
            </w:r>
          </w:hyperlink>
        </w:p>
        <w:p w14:paraId="2A286F02" w14:textId="198D3847" w:rsidR="00384497" w:rsidRDefault="00384497">
          <w:pPr>
            <w:pStyle w:val="TOC3"/>
            <w:rPr>
              <w:rFonts w:eastAsiaTheme="minorEastAsia"/>
              <w:kern w:val="2"/>
              <w:sz w:val="24"/>
              <w:szCs w:val="24"/>
              <w:lang w:val="en-IN" w:eastAsia="en-IN"/>
              <w14:ligatures w14:val="standardContextual"/>
            </w:rPr>
          </w:pPr>
          <w:hyperlink w:anchor="_Toc182496658" w:history="1">
            <w:r w:rsidRPr="0069570F">
              <w:rPr>
                <w:rStyle w:val="Hyperlink"/>
                <w:rFonts w:ascii="Times New Roman" w:hAnsi="Times New Roman" w:cs="Times New Roman"/>
              </w:rPr>
              <w:t>File Upload Section:</w:t>
            </w:r>
            <w:r>
              <w:rPr>
                <w:webHidden/>
              </w:rPr>
              <w:tab/>
            </w:r>
            <w:r>
              <w:rPr>
                <w:webHidden/>
              </w:rPr>
              <w:fldChar w:fldCharType="begin"/>
            </w:r>
            <w:r>
              <w:rPr>
                <w:webHidden/>
              </w:rPr>
              <w:instrText xml:space="preserve"> PAGEREF _Toc182496658 \h </w:instrText>
            </w:r>
            <w:r>
              <w:rPr>
                <w:webHidden/>
              </w:rPr>
            </w:r>
            <w:r>
              <w:rPr>
                <w:webHidden/>
              </w:rPr>
              <w:fldChar w:fldCharType="separate"/>
            </w:r>
            <w:r>
              <w:rPr>
                <w:webHidden/>
              </w:rPr>
              <w:t>19</w:t>
            </w:r>
            <w:r>
              <w:rPr>
                <w:webHidden/>
              </w:rPr>
              <w:fldChar w:fldCharType="end"/>
            </w:r>
          </w:hyperlink>
        </w:p>
        <w:p w14:paraId="6C377764" w14:textId="5B14781D" w:rsidR="00384497" w:rsidRDefault="00384497">
          <w:pPr>
            <w:pStyle w:val="TOC3"/>
            <w:rPr>
              <w:rFonts w:eastAsiaTheme="minorEastAsia"/>
              <w:kern w:val="2"/>
              <w:sz w:val="24"/>
              <w:szCs w:val="24"/>
              <w:lang w:val="en-IN" w:eastAsia="en-IN"/>
              <w14:ligatures w14:val="standardContextual"/>
            </w:rPr>
          </w:pPr>
          <w:hyperlink w:anchor="_Toc182496659" w:history="1">
            <w:r w:rsidRPr="0069570F">
              <w:rPr>
                <w:rStyle w:val="Hyperlink"/>
                <w:rFonts w:ascii="Times New Roman" w:hAnsi="Times New Roman" w:cs="Times New Roman"/>
                <w:lang w:val="en-IN"/>
              </w:rPr>
              <w:t>Code Review Options Section</w:t>
            </w:r>
            <w:r>
              <w:rPr>
                <w:webHidden/>
              </w:rPr>
              <w:tab/>
            </w:r>
            <w:r>
              <w:rPr>
                <w:webHidden/>
              </w:rPr>
              <w:fldChar w:fldCharType="begin"/>
            </w:r>
            <w:r>
              <w:rPr>
                <w:webHidden/>
              </w:rPr>
              <w:instrText xml:space="preserve"> PAGEREF _Toc182496659 \h </w:instrText>
            </w:r>
            <w:r>
              <w:rPr>
                <w:webHidden/>
              </w:rPr>
            </w:r>
            <w:r>
              <w:rPr>
                <w:webHidden/>
              </w:rPr>
              <w:fldChar w:fldCharType="separate"/>
            </w:r>
            <w:r>
              <w:rPr>
                <w:webHidden/>
              </w:rPr>
              <w:t>19</w:t>
            </w:r>
            <w:r>
              <w:rPr>
                <w:webHidden/>
              </w:rPr>
              <w:fldChar w:fldCharType="end"/>
            </w:r>
          </w:hyperlink>
        </w:p>
        <w:p w14:paraId="26EC251A" w14:textId="08310688" w:rsidR="00384497" w:rsidRDefault="00384497">
          <w:pPr>
            <w:pStyle w:val="TOC3"/>
            <w:rPr>
              <w:rFonts w:eastAsiaTheme="minorEastAsia"/>
              <w:kern w:val="2"/>
              <w:sz w:val="24"/>
              <w:szCs w:val="24"/>
              <w:lang w:val="en-IN" w:eastAsia="en-IN"/>
              <w14:ligatures w14:val="standardContextual"/>
            </w:rPr>
          </w:pPr>
          <w:hyperlink w:anchor="_Toc182496660" w:history="1">
            <w:r w:rsidRPr="0069570F">
              <w:rPr>
                <w:rStyle w:val="Hyperlink"/>
                <w:rFonts w:ascii="Times New Roman" w:hAnsi="Times New Roman" w:cs="Times New Roman"/>
                <w:lang w:val="en-IN"/>
              </w:rPr>
              <w:t>GitHub Integration Section</w:t>
            </w:r>
            <w:r>
              <w:rPr>
                <w:webHidden/>
              </w:rPr>
              <w:tab/>
            </w:r>
            <w:r>
              <w:rPr>
                <w:webHidden/>
              </w:rPr>
              <w:fldChar w:fldCharType="begin"/>
            </w:r>
            <w:r>
              <w:rPr>
                <w:webHidden/>
              </w:rPr>
              <w:instrText xml:space="preserve"> PAGEREF _Toc182496660 \h </w:instrText>
            </w:r>
            <w:r>
              <w:rPr>
                <w:webHidden/>
              </w:rPr>
            </w:r>
            <w:r>
              <w:rPr>
                <w:webHidden/>
              </w:rPr>
              <w:fldChar w:fldCharType="separate"/>
            </w:r>
            <w:r>
              <w:rPr>
                <w:webHidden/>
              </w:rPr>
              <w:t>20</w:t>
            </w:r>
            <w:r>
              <w:rPr>
                <w:webHidden/>
              </w:rPr>
              <w:fldChar w:fldCharType="end"/>
            </w:r>
          </w:hyperlink>
        </w:p>
        <w:p w14:paraId="4C580DF7" w14:textId="1AD5FA9B" w:rsidR="00384497" w:rsidRDefault="00384497">
          <w:pPr>
            <w:pStyle w:val="TOC3"/>
            <w:rPr>
              <w:rFonts w:eastAsiaTheme="minorEastAsia"/>
              <w:kern w:val="2"/>
              <w:sz w:val="24"/>
              <w:szCs w:val="24"/>
              <w:lang w:val="en-IN" w:eastAsia="en-IN"/>
              <w14:ligatures w14:val="standardContextual"/>
            </w:rPr>
          </w:pPr>
          <w:hyperlink w:anchor="_Toc182496661" w:history="1">
            <w:r w:rsidRPr="0069570F">
              <w:rPr>
                <w:rStyle w:val="Hyperlink"/>
                <w:rFonts w:ascii="Times New Roman" w:hAnsi="Times New Roman" w:cs="Times New Roman"/>
                <w:lang w:val="en-IN"/>
              </w:rPr>
              <w:t>Results Display Section</w:t>
            </w:r>
            <w:r>
              <w:rPr>
                <w:webHidden/>
              </w:rPr>
              <w:tab/>
            </w:r>
            <w:r>
              <w:rPr>
                <w:webHidden/>
              </w:rPr>
              <w:fldChar w:fldCharType="begin"/>
            </w:r>
            <w:r>
              <w:rPr>
                <w:webHidden/>
              </w:rPr>
              <w:instrText xml:space="preserve"> PAGEREF _Toc182496661 \h </w:instrText>
            </w:r>
            <w:r>
              <w:rPr>
                <w:webHidden/>
              </w:rPr>
            </w:r>
            <w:r>
              <w:rPr>
                <w:webHidden/>
              </w:rPr>
              <w:fldChar w:fldCharType="separate"/>
            </w:r>
            <w:r>
              <w:rPr>
                <w:webHidden/>
              </w:rPr>
              <w:t>21</w:t>
            </w:r>
            <w:r>
              <w:rPr>
                <w:webHidden/>
              </w:rPr>
              <w:fldChar w:fldCharType="end"/>
            </w:r>
          </w:hyperlink>
        </w:p>
        <w:p w14:paraId="691CAD6C" w14:textId="257324F1" w:rsidR="00384497" w:rsidRDefault="00384497">
          <w:pPr>
            <w:pStyle w:val="TOC3"/>
            <w:rPr>
              <w:rFonts w:eastAsiaTheme="minorEastAsia"/>
              <w:kern w:val="2"/>
              <w:sz w:val="24"/>
              <w:szCs w:val="24"/>
              <w:lang w:val="en-IN" w:eastAsia="en-IN"/>
              <w14:ligatures w14:val="standardContextual"/>
            </w:rPr>
          </w:pPr>
          <w:hyperlink w:anchor="_Toc182496662" w:history="1">
            <w:r w:rsidRPr="0069570F">
              <w:rPr>
                <w:rStyle w:val="Hyperlink"/>
                <w:rFonts w:ascii="Times New Roman" w:hAnsi="Times New Roman" w:cs="Times New Roman"/>
                <w:lang w:val="en-IN"/>
              </w:rPr>
              <w:t>Footer Section</w:t>
            </w:r>
            <w:r>
              <w:rPr>
                <w:webHidden/>
              </w:rPr>
              <w:tab/>
            </w:r>
            <w:r>
              <w:rPr>
                <w:webHidden/>
              </w:rPr>
              <w:fldChar w:fldCharType="begin"/>
            </w:r>
            <w:r>
              <w:rPr>
                <w:webHidden/>
              </w:rPr>
              <w:instrText xml:space="preserve"> PAGEREF _Toc182496662 \h </w:instrText>
            </w:r>
            <w:r>
              <w:rPr>
                <w:webHidden/>
              </w:rPr>
            </w:r>
            <w:r>
              <w:rPr>
                <w:webHidden/>
              </w:rPr>
              <w:fldChar w:fldCharType="separate"/>
            </w:r>
            <w:r>
              <w:rPr>
                <w:webHidden/>
              </w:rPr>
              <w:t>21</w:t>
            </w:r>
            <w:r>
              <w:rPr>
                <w:webHidden/>
              </w:rPr>
              <w:fldChar w:fldCharType="end"/>
            </w:r>
          </w:hyperlink>
        </w:p>
        <w:p w14:paraId="0C35E945" w14:textId="6A464C96" w:rsidR="00384497" w:rsidRDefault="00384497">
          <w:pPr>
            <w:pStyle w:val="TOC3"/>
            <w:rPr>
              <w:rFonts w:eastAsiaTheme="minorEastAsia"/>
              <w:kern w:val="2"/>
              <w:sz w:val="24"/>
              <w:szCs w:val="24"/>
              <w:lang w:val="en-IN" w:eastAsia="en-IN"/>
              <w14:ligatures w14:val="standardContextual"/>
            </w:rPr>
          </w:pPr>
          <w:hyperlink w:anchor="_Toc182496663" w:history="1">
            <w:r w:rsidRPr="0069570F">
              <w:rPr>
                <w:rStyle w:val="Hyperlink"/>
                <w:rFonts w:ascii="Times New Roman" w:hAnsi="Times New Roman" w:cs="Times New Roman"/>
                <w:lang w:val="en-IN"/>
              </w:rPr>
              <w:t>User Experience (UX) Considerations</w:t>
            </w:r>
            <w:r>
              <w:rPr>
                <w:webHidden/>
              </w:rPr>
              <w:tab/>
            </w:r>
            <w:r>
              <w:rPr>
                <w:webHidden/>
              </w:rPr>
              <w:fldChar w:fldCharType="begin"/>
            </w:r>
            <w:r>
              <w:rPr>
                <w:webHidden/>
              </w:rPr>
              <w:instrText xml:space="preserve"> PAGEREF _Toc182496663 \h </w:instrText>
            </w:r>
            <w:r>
              <w:rPr>
                <w:webHidden/>
              </w:rPr>
            </w:r>
            <w:r>
              <w:rPr>
                <w:webHidden/>
              </w:rPr>
              <w:fldChar w:fldCharType="separate"/>
            </w:r>
            <w:r>
              <w:rPr>
                <w:webHidden/>
              </w:rPr>
              <w:t>22</w:t>
            </w:r>
            <w:r>
              <w:rPr>
                <w:webHidden/>
              </w:rPr>
              <w:fldChar w:fldCharType="end"/>
            </w:r>
          </w:hyperlink>
        </w:p>
        <w:p w14:paraId="0B42B82A" w14:textId="3CDF569A" w:rsidR="00384497" w:rsidRDefault="00384497">
          <w:pPr>
            <w:pStyle w:val="TOC3"/>
            <w:rPr>
              <w:rFonts w:eastAsiaTheme="minorEastAsia"/>
              <w:kern w:val="2"/>
              <w:sz w:val="24"/>
              <w:szCs w:val="24"/>
              <w:lang w:val="en-IN" w:eastAsia="en-IN"/>
              <w14:ligatures w14:val="standardContextual"/>
            </w:rPr>
          </w:pPr>
          <w:hyperlink w:anchor="_Toc182496664" w:history="1">
            <w:r w:rsidRPr="0069570F">
              <w:rPr>
                <w:rStyle w:val="Hyperlink"/>
                <w:rFonts w:ascii="Times New Roman" w:hAnsi="Times New Roman" w:cs="Times New Roman"/>
              </w:rPr>
              <w:t>UI Flow Diagram</w:t>
            </w:r>
            <w:r>
              <w:rPr>
                <w:webHidden/>
              </w:rPr>
              <w:tab/>
            </w:r>
            <w:r>
              <w:rPr>
                <w:webHidden/>
              </w:rPr>
              <w:fldChar w:fldCharType="begin"/>
            </w:r>
            <w:r>
              <w:rPr>
                <w:webHidden/>
              </w:rPr>
              <w:instrText xml:space="preserve"> PAGEREF _Toc182496664 \h </w:instrText>
            </w:r>
            <w:r>
              <w:rPr>
                <w:webHidden/>
              </w:rPr>
            </w:r>
            <w:r>
              <w:rPr>
                <w:webHidden/>
              </w:rPr>
              <w:fldChar w:fldCharType="separate"/>
            </w:r>
            <w:r>
              <w:rPr>
                <w:webHidden/>
              </w:rPr>
              <w:t>22</w:t>
            </w:r>
            <w:r>
              <w:rPr>
                <w:webHidden/>
              </w:rPr>
              <w:fldChar w:fldCharType="end"/>
            </w:r>
          </w:hyperlink>
        </w:p>
        <w:p w14:paraId="199FCA4C" w14:textId="05B7FB7B" w:rsidR="00384497" w:rsidRDefault="00384497">
          <w:pPr>
            <w:pStyle w:val="TOC1"/>
            <w:tabs>
              <w:tab w:val="right" w:leader="dot" w:pos="9350"/>
            </w:tabs>
            <w:rPr>
              <w:rFonts w:eastAsiaTheme="minorEastAsia"/>
              <w:noProof/>
              <w:kern w:val="2"/>
              <w:sz w:val="24"/>
              <w:szCs w:val="24"/>
              <w:lang w:val="en-IN" w:eastAsia="en-IN"/>
              <w14:ligatures w14:val="standardContextual"/>
            </w:rPr>
          </w:pPr>
          <w:hyperlink w:anchor="_Toc182496665" w:history="1">
            <w:r w:rsidRPr="0069570F">
              <w:rPr>
                <w:rStyle w:val="Hyperlink"/>
                <w:rFonts w:ascii="Times New Roman" w:hAnsi="Times New Roman" w:cs="Times New Roman"/>
                <w:noProof/>
              </w:rPr>
              <w:t>Functionality of Automated Code Review</w:t>
            </w:r>
            <w:r>
              <w:rPr>
                <w:noProof/>
                <w:webHidden/>
              </w:rPr>
              <w:tab/>
            </w:r>
            <w:r>
              <w:rPr>
                <w:noProof/>
                <w:webHidden/>
              </w:rPr>
              <w:fldChar w:fldCharType="begin"/>
            </w:r>
            <w:r>
              <w:rPr>
                <w:noProof/>
                <w:webHidden/>
              </w:rPr>
              <w:instrText xml:space="preserve"> PAGEREF _Toc182496665 \h </w:instrText>
            </w:r>
            <w:r>
              <w:rPr>
                <w:noProof/>
                <w:webHidden/>
              </w:rPr>
            </w:r>
            <w:r>
              <w:rPr>
                <w:noProof/>
                <w:webHidden/>
              </w:rPr>
              <w:fldChar w:fldCharType="separate"/>
            </w:r>
            <w:r>
              <w:rPr>
                <w:noProof/>
                <w:webHidden/>
              </w:rPr>
              <w:t>23</w:t>
            </w:r>
            <w:r>
              <w:rPr>
                <w:noProof/>
                <w:webHidden/>
              </w:rPr>
              <w:fldChar w:fldCharType="end"/>
            </w:r>
          </w:hyperlink>
        </w:p>
        <w:p w14:paraId="22209170" w14:textId="53AE1228"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666" w:history="1">
            <w:r w:rsidRPr="0069570F">
              <w:rPr>
                <w:rStyle w:val="Hyperlink"/>
                <w:rFonts w:ascii="Times New Roman" w:hAnsi="Times New Roman" w:cs="Times New Roman"/>
                <w:noProof/>
                <w:lang w:val="en-IN"/>
              </w:rPr>
              <w:t>Modules and Code Structure</w:t>
            </w:r>
            <w:r>
              <w:rPr>
                <w:noProof/>
                <w:webHidden/>
              </w:rPr>
              <w:tab/>
            </w:r>
            <w:r>
              <w:rPr>
                <w:noProof/>
                <w:webHidden/>
              </w:rPr>
              <w:fldChar w:fldCharType="begin"/>
            </w:r>
            <w:r>
              <w:rPr>
                <w:noProof/>
                <w:webHidden/>
              </w:rPr>
              <w:instrText xml:space="preserve"> PAGEREF _Toc182496666 \h </w:instrText>
            </w:r>
            <w:r>
              <w:rPr>
                <w:noProof/>
                <w:webHidden/>
              </w:rPr>
            </w:r>
            <w:r>
              <w:rPr>
                <w:noProof/>
                <w:webHidden/>
              </w:rPr>
              <w:fldChar w:fldCharType="separate"/>
            </w:r>
            <w:r>
              <w:rPr>
                <w:noProof/>
                <w:webHidden/>
              </w:rPr>
              <w:t>23</w:t>
            </w:r>
            <w:r>
              <w:rPr>
                <w:noProof/>
                <w:webHidden/>
              </w:rPr>
              <w:fldChar w:fldCharType="end"/>
            </w:r>
          </w:hyperlink>
        </w:p>
        <w:p w14:paraId="567848A2" w14:textId="0DF399C6" w:rsidR="00384497" w:rsidRDefault="00384497">
          <w:pPr>
            <w:pStyle w:val="TOC3"/>
            <w:rPr>
              <w:rFonts w:eastAsiaTheme="minorEastAsia"/>
              <w:kern w:val="2"/>
              <w:sz w:val="24"/>
              <w:szCs w:val="24"/>
              <w:lang w:val="en-IN" w:eastAsia="en-IN"/>
              <w14:ligatures w14:val="standardContextual"/>
            </w:rPr>
          </w:pPr>
          <w:hyperlink w:anchor="_Toc182496667" w:history="1">
            <w:r w:rsidRPr="0069570F">
              <w:rPr>
                <w:rStyle w:val="Hyperlink"/>
                <w:rFonts w:ascii="Times New Roman" w:eastAsia="Calibri" w:hAnsi="Times New Roman" w:cs="Times New Roman"/>
                <w:lang w:val="en-IN"/>
              </w:rPr>
              <w:t>1.</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Import Libraries:</w:t>
            </w:r>
            <w:r>
              <w:rPr>
                <w:webHidden/>
              </w:rPr>
              <w:tab/>
            </w:r>
            <w:r>
              <w:rPr>
                <w:webHidden/>
              </w:rPr>
              <w:fldChar w:fldCharType="begin"/>
            </w:r>
            <w:r>
              <w:rPr>
                <w:webHidden/>
              </w:rPr>
              <w:instrText xml:space="preserve"> PAGEREF _Toc182496667 \h </w:instrText>
            </w:r>
            <w:r>
              <w:rPr>
                <w:webHidden/>
              </w:rPr>
            </w:r>
            <w:r>
              <w:rPr>
                <w:webHidden/>
              </w:rPr>
              <w:fldChar w:fldCharType="separate"/>
            </w:r>
            <w:r>
              <w:rPr>
                <w:webHidden/>
              </w:rPr>
              <w:t>24</w:t>
            </w:r>
            <w:r>
              <w:rPr>
                <w:webHidden/>
              </w:rPr>
              <w:fldChar w:fldCharType="end"/>
            </w:r>
          </w:hyperlink>
        </w:p>
        <w:p w14:paraId="5F874B9C" w14:textId="7855EFFA" w:rsidR="00384497" w:rsidRDefault="00384497">
          <w:pPr>
            <w:pStyle w:val="TOC3"/>
            <w:rPr>
              <w:rFonts w:eastAsiaTheme="minorEastAsia"/>
              <w:kern w:val="2"/>
              <w:sz w:val="24"/>
              <w:szCs w:val="24"/>
              <w:lang w:val="en-IN" w:eastAsia="en-IN"/>
              <w14:ligatures w14:val="standardContextual"/>
            </w:rPr>
          </w:pPr>
          <w:hyperlink w:anchor="_Toc182496668" w:history="1">
            <w:r w:rsidRPr="0069570F">
              <w:rPr>
                <w:rStyle w:val="Hyperlink"/>
                <w:rFonts w:ascii="Times New Roman" w:hAnsi="Times New Roman" w:cs="Times New Roman"/>
              </w:rPr>
              <w:t>2.</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lang w:val="en-IN"/>
              </w:rPr>
              <w:t>Loading Environment Variables</w:t>
            </w:r>
            <w:r w:rsidRPr="0069570F">
              <w:rPr>
                <w:rStyle w:val="Hyperlink"/>
                <w:rFonts w:ascii="Times New Roman" w:hAnsi="Times New Roman" w:cs="Times New Roman"/>
              </w:rPr>
              <w:t>:</w:t>
            </w:r>
            <w:r>
              <w:rPr>
                <w:webHidden/>
              </w:rPr>
              <w:tab/>
            </w:r>
            <w:r>
              <w:rPr>
                <w:webHidden/>
              </w:rPr>
              <w:fldChar w:fldCharType="begin"/>
            </w:r>
            <w:r>
              <w:rPr>
                <w:webHidden/>
              </w:rPr>
              <w:instrText xml:space="preserve"> PAGEREF _Toc182496668 \h </w:instrText>
            </w:r>
            <w:r>
              <w:rPr>
                <w:webHidden/>
              </w:rPr>
            </w:r>
            <w:r>
              <w:rPr>
                <w:webHidden/>
              </w:rPr>
              <w:fldChar w:fldCharType="separate"/>
            </w:r>
            <w:r>
              <w:rPr>
                <w:webHidden/>
              </w:rPr>
              <w:t>24</w:t>
            </w:r>
            <w:r>
              <w:rPr>
                <w:webHidden/>
              </w:rPr>
              <w:fldChar w:fldCharType="end"/>
            </w:r>
          </w:hyperlink>
        </w:p>
        <w:p w14:paraId="646C9AED" w14:textId="06AB2FBA" w:rsidR="00384497" w:rsidRDefault="00384497">
          <w:pPr>
            <w:pStyle w:val="TOC3"/>
            <w:rPr>
              <w:rFonts w:eastAsiaTheme="minorEastAsia"/>
              <w:kern w:val="2"/>
              <w:sz w:val="24"/>
              <w:szCs w:val="24"/>
              <w:lang w:val="en-IN" w:eastAsia="en-IN"/>
              <w14:ligatures w14:val="standardContextual"/>
            </w:rPr>
          </w:pPr>
          <w:hyperlink w:anchor="_Toc182496669" w:history="1">
            <w:r w:rsidRPr="0069570F">
              <w:rPr>
                <w:rStyle w:val="Hyperlink"/>
                <w:rFonts w:ascii="Times New Roman" w:hAnsi="Times New Roman" w:cs="Times New Roman"/>
              </w:rPr>
              <w:t>3.</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 xml:space="preserve">Load </w:t>
            </w:r>
            <w:r w:rsidRPr="0069570F">
              <w:rPr>
                <w:rStyle w:val="Hyperlink"/>
                <w:rFonts w:ascii="Times New Roman" w:eastAsia="Calibri" w:hAnsi="Times New Roman" w:cs="Times New Roman"/>
                <w:lang w:val="en-IN"/>
              </w:rPr>
              <w:t>Custom Modules</w:t>
            </w:r>
            <w:r w:rsidRPr="0069570F">
              <w:rPr>
                <w:rStyle w:val="Hyperlink"/>
                <w:rFonts w:ascii="Times New Roman" w:hAnsi="Times New Roman" w:cs="Times New Roman"/>
              </w:rPr>
              <w:t>:</w:t>
            </w:r>
            <w:r>
              <w:rPr>
                <w:webHidden/>
              </w:rPr>
              <w:tab/>
            </w:r>
            <w:r>
              <w:rPr>
                <w:webHidden/>
              </w:rPr>
              <w:fldChar w:fldCharType="begin"/>
            </w:r>
            <w:r>
              <w:rPr>
                <w:webHidden/>
              </w:rPr>
              <w:instrText xml:space="preserve"> PAGEREF _Toc182496669 \h </w:instrText>
            </w:r>
            <w:r>
              <w:rPr>
                <w:webHidden/>
              </w:rPr>
            </w:r>
            <w:r>
              <w:rPr>
                <w:webHidden/>
              </w:rPr>
              <w:fldChar w:fldCharType="separate"/>
            </w:r>
            <w:r>
              <w:rPr>
                <w:webHidden/>
              </w:rPr>
              <w:t>24</w:t>
            </w:r>
            <w:r>
              <w:rPr>
                <w:webHidden/>
              </w:rPr>
              <w:fldChar w:fldCharType="end"/>
            </w:r>
          </w:hyperlink>
        </w:p>
        <w:p w14:paraId="35806E95" w14:textId="5FCDE1F1" w:rsidR="00384497" w:rsidRDefault="00384497">
          <w:pPr>
            <w:pStyle w:val="TOC3"/>
            <w:rPr>
              <w:rFonts w:eastAsiaTheme="minorEastAsia"/>
              <w:kern w:val="2"/>
              <w:sz w:val="24"/>
              <w:szCs w:val="24"/>
              <w:lang w:val="en-IN" w:eastAsia="en-IN"/>
              <w14:ligatures w14:val="standardContextual"/>
            </w:rPr>
          </w:pPr>
          <w:hyperlink w:anchor="_Toc182496670" w:history="1">
            <w:r w:rsidRPr="0069570F">
              <w:rPr>
                <w:rStyle w:val="Hyperlink"/>
                <w:rFonts w:ascii="Times New Roman" w:hAnsi="Times New Roman" w:cs="Times New Roman"/>
              </w:rPr>
              <w:t>4.</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Setup Groq API Client:</w:t>
            </w:r>
            <w:r>
              <w:rPr>
                <w:webHidden/>
              </w:rPr>
              <w:tab/>
            </w:r>
            <w:r>
              <w:rPr>
                <w:webHidden/>
              </w:rPr>
              <w:fldChar w:fldCharType="begin"/>
            </w:r>
            <w:r>
              <w:rPr>
                <w:webHidden/>
              </w:rPr>
              <w:instrText xml:space="preserve"> PAGEREF _Toc182496670 \h </w:instrText>
            </w:r>
            <w:r>
              <w:rPr>
                <w:webHidden/>
              </w:rPr>
            </w:r>
            <w:r>
              <w:rPr>
                <w:webHidden/>
              </w:rPr>
              <w:fldChar w:fldCharType="separate"/>
            </w:r>
            <w:r>
              <w:rPr>
                <w:webHidden/>
              </w:rPr>
              <w:t>25</w:t>
            </w:r>
            <w:r>
              <w:rPr>
                <w:webHidden/>
              </w:rPr>
              <w:fldChar w:fldCharType="end"/>
            </w:r>
          </w:hyperlink>
        </w:p>
        <w:p w14:paraId="1B1F26F8" w14:textId="74E0BEB6" w:rsidR="00384497" w:rsidRDefault="00384497">
          <w:pPr>
            <w:pStyle w:val="TOC3"/>
            <w:rPr>
              <w:rFonts w:eastAsiaTheme="minorEastAsia"/>
              <w:kern w:val="2"/>
              <w:sz w:val="24"/>
              <w:szCs w:val="24"/>
              <w:lang w:val="en-IN" w:eastAsia="en-IN"/>
              <w14:ligatures w14:val="standardContextual"/>
            </w:rPr>
          </w:pPr>
          <w:hyperlink w:anchor="_Toc182496671" w:history="1">
            <w:r w:rsidRPr="0069570F">
              <w:rPr>
                <w:rStyle w:val="Hyperlink"/>
                <w:rFonts w:ascii="Times New Roman" w:hAnsi="Times New Roman" w:cs="Times New Roman"/>
              </w:rPr>
              <w:t>5.</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Streamlit UI Styling and Layout:</w:t>
            </w:r>
            <w:r>
              <w:rPr>
                <w:webHidden/>
              </w:rPr>
              <w:tab/>
            </w:r>
            <w:r>
              <w:rPr>
                <w:webHidden/>
              </w:rPr>
              <w:fldChar w:fldCharType="begin"/>
            </w:r>
            <w:r>
              <w:rPr>
                <w:webHidden/>
              </w:rPr>
              <w:instrText xml:space="preserve"> PAGEREF _Toc182496671 \h </w:instrText>
            </w:r>
            <w:r>
              <w:rPr>
                <w:webHidden/>
              </w:rPr>
            </w:r>
            <w:r>
              <w:rPr>
                <w:webHidden/>
              </w:rPr>
              <w:fldChar w:fldCharType="separate"/>
            </w:r>
            <w:r>
              <w:rPr>
                <w:webHidden/>
              </w:rPr>
              <w:t>25</w:t>
            </w:r>
            <w:r>
              <w:rPr>
                <w:webHidden/>
              </w:rPr>
              <w:fldChar w:fldCharType="end"/>
            </w:r>
          </w:hyperlink>
        </w:p>
        <w:p w14:paraId="1526AD98" w14:textId="27BDE648" w:rsidR="00384497" w:rsidRDefault="00384497">
          <w:pPr>
            <w:pStyle w:val="TOC3"/>
            <w:rPr>
              <w:rFonts w:eastAsiaTheme="minorEastAsia"/>
              <w:kern w:val="2"/>
              <w:sz w:val="24"/>
              <w:szCs w:val="24"/>
              <w:lang w:val="en-IN" w:eastAsia="en-IN"/>
              <w14:ligatures w14:val="standardContextual"/>
            </w:rPr>
          </w:pPr>
          <w:hyperlink w:anchor="_Toc182496672" w:history="1">
            <w:r w:rsidRPr="0069570F">
              <w:rPr>
                <w:rStyle w:val="Hyperlink"/>
                <w:rFonts w:ascii="Times New Roman" w:hAnsi="Times New Roman" w:cs="Times New Roman"/>
              </w:rPr>
              <w:t>6.</w:t>
            </w:r>
            <w:r>
              <w:rPr>
                <w:rFonts w:eastAsiaTheme="minorEastAsia"/>
                <w:kern w:val="2"/>
                <w:sz w:val="24"/>
                <w:szCs w:val="24"/>
                <w:lang w:val="en-IN" w:eastAsia="en-IN"/>
                <w14:ligatures w14:val="standardContextual"/>
              </w:rPr>
              <w:tab/>
            </w:r>
            <w:r w:rsidRPr="0069570F">
              <w:rPr>
                <w:rStyle w:val="Hyperlink"/>
                <w:rFonts w:ascii="Times New Roman" w:eastAsia="Calibri" w:hAnsi="Times New Roman" w:cs="Times New Roman"/>
                <w:lang w:val="en-IN"/>
              </w:rPr>
              <w:t>File Uploads and User Input</w:t>
            </w:r>
            <w:r w:rsidRPr="0069570F">
              <w:rPr>
                <w:rStyle w:val="Hyperlink"/>
                <w:rFonts w:ascii="Times New Roman" w:hAnsi="Times New Roman" w:cs="Times New Roman"/>
              </w:rPr>
              <w:t>:</w:t>
            </w:r>
            <w:r>
              <w:rPr>
                <w:webHidden/>
              </w:rPr>
              <w:tab/>
            </w:r>
            <w:r>
              <w:rPr>
                <w:webHidden/>
              </w:rPr>
              <w:fldChar w:fldCharType="begin"/>
            </w:r>
            <w:r>
              <w:rPr>
                <w:webHidden/>
              </w:rPr>
              <w:instrText xml:space="preserve"> PAGEREF _Toc182496672 \h </w:instrText>
            </w:r>
            <w:r>
              <w:rPr>
                <w:webHidden/>
              </w:rPr>
            </w:r>
            <w:r>
              <w:rPr>
                <w:webHidden/>
              </w:rPr>
              <w:fldChar w:fldCharType="separate"/>
            </w:r>
            <w:r>
              <w:rPr>
                <w:webHidden/>
              </w:rPr>
              <w:t>25</w:t>
            </w:r>
            <w:r>
              <w:rPr>
                <w:webHidden/>
              </w:rPr>
              <w:fldChar w:fldCharType="end"/>
            </w:r>
          </w:hyperlink>
        </w:p>
        <w:p w14:paraId="07DE6E39" w14:textId="1AB9A2A0" w:rsidR="00384497" w:rsidRDefault="00384497">
          <w:pPr>
            <w:pStyle w:val="TOC3"/>
            <w:rPr>
              <w:rFonts w:eastAsiaTheme="minorEastAsia"/>
              <w:kern w:val="2"/>
              <w:sz w:val="24"/>
              <w:szCs w:val="24"/>
              <w:lang w:val="en-IN" w:eastAsia="en-IN"/>
              <w14:ligatures w14:val="standardContextual"/>
            </w:rPr>
          </w:pPr>
          <w:hyperlink w:anchor="_Toc182496673" w:history="1">
            <w:r w:rsidRPr="0069570F">
              <w:rPr>
                <w:rStyle w:val="Hyperlink"/>
                <w:rFonts w:ascii="Times New Roman" w:hAnsi="Times New Roman" w:cs="Times New Roman"/>
              </w:rPr>
              <w:t>7.</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Processing files:</w:t>
            </w:r>
            <w:r>
              <w:rPr>
                <w:webHidden/>
              </w:rPr>
              <w:tab/>
            </w:r>
            <w:r>
              <w:rPr>
                <w:webHidden/>
              </w:rPr>
              <w:fldChar w:fldCharType="begin"/>
            </w:r>
            <w:r>
              <w:rPr>
                <w:webHidden/>
              </w:rPr>
              <w:instrText xml:space="preserve"> PAGEREF _Toc182496673 \h </w:instrText>
            </w:r>
            <w:r>
              <w:rPr>
                <w:webHidden/>
              </w:rPr>
            </w:r>
            <w:r>
              <w:rPr>
                <w:webHidden/>
              </w:rPr>
              <w:fldChar w:fldCharType="separate"/>
            </w:r>
            <w:r>
              <w:rPr>
                <w:webHidden/>
              </w:rPr>
              <w:t>26</w:t>
            </w:r>
            <w:r>
              <w:rPr>
                <w:webHidden/>
              </w:rPr>
              <w:fldChar w:fldCharType="end"/>
            </w:r>
          </w:hyperlink>
        </w:p>
        <w:p w14:paraId="7B37378D" w14:textId="4598917C" w:rsidR="00384497" w:rsidRDefault="00384497">
          <w:pPr>
            <w:pStyle w:val="TOC3"/>
            <w:rPr>
              <w:rFonts w:eastAsiaTheme="minorEastAsia"/>
              <w:kern w:val="2"/>
              <w:sz w:val="24"/>
              <w:szCs w:val="24"/>
              <w:lang w:val="en-IN" w:eastAsia="en-IN"/>
              <w14:ligatures w14:val="standardContextual"/>
            </w:rPr>
          </w:pPr>
          <w:hyperlink w:anchor="_Toc182496674" w:history="1">
            <w:r w:rsidRPr="0069570F">
              <w:rPr>
                <w:rStyle w:val="Hyperlink"/>
                <w:rFonts w:ascii="Times New Roman" w:hAnsi="Times New Roman" w:cs="Times New Roman"/>
              </w:rPr>
              <w:t>8.</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Generate Code Review:</w:t>
            </w:r>
            <w:r>
              <w:rPr>
                <w:webHidden/>
              </w:rPr>
              <w:tab/>
            </w:r>
            <w:r>
              <w:rPr>
                <w:webHidden/>
              </w:rPr>
              <w:fldChar w:fldCharType="begin"/>
            </w:r>
            <w:r>
              <w:rPr>
                <w:webHidden/>
              </w:rPr>
              <w:instrText xml:space="preserve"> PAGEREF _Toc182496674 \h </w:instrText>
            </w:r>
            <w:r>
              <w:rPr>
                <w:webHidden/>
              </w:rPr>
            </w:r>
            <w:r>
              <w:rPr>
                <w:webHidden/>
              </w:rPr>
              <w:fldChar w:fldCharType="separate"/>
            </w:r>
            <w:r>
              <w:rPr>
                <w:webHidden/>
              </w:rPr>
              <w:t>26</w:t>
            </w:r>
            <w:r>
              <w:rPr>
                <w:webHidden/>
              </w:rPr>
              <w:fldChar w:fldCharType="end"/>
            </w:r>
          </w:hyperlink>
        </w:p>
        <w:p w14:paraId="105B1AEE" w14:textId="6B48A180" w:rsidR="00384497" w:rsidRDefault="00384497">
          <w:pPr>
            <w:pStyle w:val="TOC3"/>
            <w:rPr>
              <w:rFonts w:eastAsiaTheme="minorEastAsia"/>
              <w:kern w:val="2"/>
              <w:sz w:val="24"/>
              <w:szCs w:val="24"/>
              <w:lang w:val="en-IN" w:eastAsia="en-IN"/>
              <w14:ligatures w14:val="standardContextual"/>
            </w:rPr>
          </w:pPr>
          <w:hyperlink w:anchor="_Toc182496675" w:history="1">
            <w:r w:rsidRPr="0069570F">
              <w:rPr>
                <w:rStyle w:val="Hyperlink"/>
                <w:rFonts w:ascii="Times New Roman" w:hAnsi="Times New Roman" w:cs="Times New Roman"/>
              </w:rPr>
              <w:t>9.</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Error Analysis:</w:t>
            </w:r>
            <w:r>
              <w:rPr>
                <w:webHidden/>
              </w:rPr>
              <w:tab/>
            </w:r>
            <w:r>
              <w:rPr>
                <w:webHidden/>
              </w:rPr>
              <w:fldChar w:fldCharType="begin"/>
            </w:r>
            <w:r>
              <w:rPr>
                <w:webHidden/>
              </w:rPr>
              <w:instrText xml:space="preserve"> PAGEREF _Toc182496675 \h </w:instrText>
            </w:r>
            <w:r>
              <w:rPr>
                <w:webHidden/>
              </w:rPr>
            </w:r>
            <w:r>
              <w:rPr>
                <w:webHidden/>
              </w:rPr>
              <w:fldChar w:fldCharType="separate"/>
            </w:r>
            <w:r>
              <w:rPr>
                <w:webHidden/>
              </w:rPr>
              <w:t>28</w:t>
            </w:r>
            <w:r>
              <w:rPr>
                <w:webHidden/>
              </w:rPr>
              <w:fldChar w:fldCharType="end"/>
            </w:r>
          </w:hyperlink>
        </w:p>
        <w:p w14:paraId="1224D5EF" w14:textId="2F376DF7" w:rsidR="00384497" w:rsidRDefault="00384497">
          <w:pPr>
            <w:pStyle w:val="TOC3"/>
            <w:rPr>
              <w:rFonts w:eastAsiaTheme="minorEastAsia"/>
              <w:kern w:val="2"/>
              <w:sz w:val="24"/>
              <w:szCs w:val="24"/>
              <w:lang w:val="en-IN" w:eastAsia="en-IN"/>
              <w14:ligatures w14:val="standardContextual"/>
            </w:rPr>
          </w:pPr>
          <w:hyperlink w:anchor="_Toc182496676" w:history="1">
            <w:r w:rsidRPr="0069570F">
              <w:rPr>
                <w:rStyle w:val="Hyperlink"/>
                <w:rFonts w:ascii="Times New Roman" w:hAnsi="Times New Roman" w:cs="Times New Roman"/>
              </w:rPr>
              <w:t>10.</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Optimization Recommendations:</w:t>
            </w:r>
            <w:r>
              <w:rPr>
                <w:webHidden/>
              </w:rPr>
              <w:tab/>
            </w:r>
            <w:r>
              <w:rPr>
                <w:webHidden/>
              </w:rPr>
              <w:fldChar w:fldCharType="begin"/>
            </w:r>
            <w:r>
              <w:rPr>
                <w:webHidden/>
              </w:rPr>
              <w:instrText xml:space="preserve"> PAGEREF _Toc182496676 \h </w:instrText>
            </w:r>
            <w:r>
              <w:rPr>
                <w:webHidden/>
              </w:rPr>
            </w:r>
            <w:r>
              <w:rPr>
                <w:webHidden/>
              </w:rPr>
              <w:fldChar w:fldCharType="separate"/>
            </w:r>
            <w:r>
              <w:rPr>
                <w:webHidden/>
              </w:rPr>
              <w:t>29</w:t>
            </w:r>
            <w:r>
              <w:rPr>
                <w:webHidden/>
              </w:rPr>
              <w:fldChar w:fldCharType="end"/>
            </w:r>
          </w:hyperlink>
        </w:p>
        <w:p w14:paraId="2A2FF184" w14:textId="71EE3327" w:rsidR="00384497" w:rsidRDefault="00384497">
          <w:pPr>
            <w:pStyle w:val="TOC3"/>
            <w:rPr>
              <w:rFonts w:eastAsiaTheme="minorEastAsia"/>
              <w:kern w:val="2"/>
              <w:sz w:val="24"/>
              <w:szCs w:val="24"/>
              <w:lang w:val="en-IN" w:eastAsia="en-IN"/>
              <w14:ligatures w14:val="standardContextual"/>
            </w:rPr>
          </w:pPr>
          <w:hyperlink w:anchor="_Toc182496677" w:history="1">
            <w:r w:rsidRPr="0069570F">
              <w:rPr>
                <w:rStyle w:val="Hyperlink"/>
                <w:rFonts w:ascii="Times New Roman" w:hAnsi="Times New Roman" w:cs="Times New Roman"/>
              </w:rPr>
              <w:t>11.</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Code Comparison and Highlighting:</w:t>
            </w:r>
            <w:r>
              <w:rPr>
                <w:webHidden/>
              </w:rPr>
              <w:tab/>
            </w:r>
            <w:r>
              <w:rPr>
                <w:webHidden/>
              </w:rPr>
              <w:fldChar w:fldCharType="begin"/>
            </w:r>
            <w:r>
              <w:rPr>
                <w:webHidden/>
              </w:rPr>
              <w:instrText xml:space="preserve"> PAGEREF _Toc182496677 \h </w:instrText>
            </w:r>
            <w:r>
              <w:rPr>
                <w:webHidden/>
              </w:rPr>
            </w:r>
            <w:r>
              <w:rPr>
                <w:webHidden/>
              </w:rPr>
              <w:fldChar w:fldCharType="separate"/>
            </w:r>
            <w:r>
              <w:rPr>
                <w:webHidden/>
              </w:rPr>
              <w:t>31</w:t>
            </w:r>
            <w:r>
              <w:rPr>
                <w:webHidden/>
              </w:rPr>
              <w:fldChar w:fldCharType="end"/>
            </w:r>
          </w:hyperlink>
        </w:p>
        <w:p w14:paraId="0C511791" w14:textId="1448F550" w:rsidR="00384497" w:rsidRDefault="00384497">
          <w:pPr>
            <w:pStyle w:val="TOC3"/>
            <w:rPr>
              <w:rFonts w:eastAsiaTheme="minorEastAsia"/>
              <w:kern w:val="2"/>
              <w:sz w:val="24"/>
              <w:szCs w:val="24"/>
              <w:lang w:val="en-IN" w:eastAsia="en-IN"/>
              <w14:ligatures w14:val="standardContextual"/>
            </w:rPr>
          </w:pPr>
          <w:hyperlink w:anchor="_Toc182496678" w:history="1">
            <w:r w:rsidRPr="0069570F">
              <w:rPr>
                <w:rStyle w:val="Hyperlink"/>
                <w:rFonts w:ascii="Times New Roman" w:hAnsi="Times New Roman" w:cs="Times New Roman"/>
              </w:rPr>
              <w:t>12.</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Display of Code Changes:</w:t>
            </w:r>
            <w:r>
              <w:rPr>
                <w:webHidden/>
              </w:rPr>
              <w:tab/>
            </w:r>
            <w:r>
              <w:rPr>
                <w:webHidden/>
              </w:rPr>
              <w:fldChar w:fldCharType="begin"/>
            </w:r>
            <w:r>
              <w:rPr>
                <w:webHidden/>
              </w:rPr>
              <w:instrText xml:space="preserve"> PAGEREF _Toc182496678 \h </w:instrText>
            </w:r>
            <w:r>
              <w:rPr>
                <w:webHidden/>
              </w:rPr>
            </w:r>
            <w:r>
              <w:rPr>
                <w:webHidden/>
              </w:rPr>
              <w:fldChar w:fldCharType="separate"/>
            </w:r>
            <w:r>
              <w:rPr>
                <w:webHidden/>
              </w:rPr>
              <w:t>32</w:t>
            </w:r>
            <w:r>
              <w:rPr>
                <w:webHidden/>
              </w:rPr>
              <w:fldChar w:fldCharType="end"/>
            </w:r>
          </w:hyperlink>
        </w:p>
        <w:p w14:paraId="1E01DB83" w14:textId="2EB2FBC3" w:rsidR="00384497" w:rsidRDefault="00384497">
          <w:pPr>
            <w:pStyle w:val="TOC3"/>
            <w:rPr>
              <w:rFonts w:eastAsiaTheme="minorEastAsia"/>
              <w:kern w:val="2"/>
              <w:sz w:val="24"/>
              <w:szCs w:val="24"/>
              <w:lang w:val="en-IN" w:eastAsia="en-IN"/>
              <w14:ligatures w14:val="standardContextual"/>
            </w:rPr>
          </w:pPr>
          <w:hyperlink w:anchor="_Toc182496679" w:history="1">
            <w:r w:rsidRPr="0069570F">
              <w:rPr>
                <w:rStyle w:val="Hyperlink"/>
                <w:rFonts w:ascii="Times New Roman" w:hAnsi="Times New Roman" w:cs="Times New Roman"/>
              </w:rPr>
              <w:t>13.</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Vulnerability Detection in Code:</w:t>
            </w:r>
            <w:r>
              <w:rPr>
                <w:webHidden/>
              </w:rPr>
              <w:tab/>
            </w:r>
            <w:r>
              <w:rPr>
                <w:webHidden/>
              </w:rPr>
              <w:fldChar w:fldCharType="begin"/>
            </w:r>
            <w:r>
              <w:rPr>
                <w:webHidden/>
              </w:rPr>
              <w:instrText xml:space="preserve"> PAGEREF _Toc182496679 \h </w:instrText>
            </w:r>
            <w:r>
              <w:rPr>
                <w:webHidden/>
              </w:rPr>
            </w:r>
            <w:r>
              <w:rPr>
                <w:webHidden/>
              </w:rPr>
              <w:fldChar w:fldCharType="separate"/>
            </w:r>
            <w:r>
              <w:rPr>
                <w:webHidden/>
              </w:rPr>
              <w:t>32</w:t>
            </w:r>
            <w:r>
              <w:rPr>
                <w:webHidden/>
              </w:rPr>
              <w:fldChar w:fldCharType="end"/>
            </w:r>
          </w:hyperlink>
        </w:p>
        <w:p w14:paraId="484EEF28" w14:textId="65627518" w:rsidR="00384497" w:rsidRDefault="00384497">
          <w:pPr>
            <w:pStyle w:val="TOC3"/>
            <w:rPr>
              <w:rFonts w:eastAsiaTheme="minorEastAsia"/>
              <w:kern w:val="2"/>
              <w:sz w:val="24"/>
              <w:szCs w:val="24"/>
              <w:lang w:val="en-IN" w:eastAsia="en-IN"/>
              <w14:ligatures w14:val="standardContextual"/>
            </w:rPr>
          </w:pPr>
          <w:hyperlink w:anchor="_Toc182496680" w:history="1">
            <w:r w:rsidRPr="0069570F">
              <w:rPr>
                <w:rStyle w:val="Hyperlink"/>
                <w:rFonts w:ascii="Times New Roman" w:hAnsi="Times New Roman" w:cs="Times New Roman"/>
              </w:rPr>
              <w:t>14.</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Metrics to Calculate Score:</w:t>
            </w:r>
            <w:r>
              <w:rPr>
                <w:webHidden/>
              </w:rPr>
              <w:tab/>
            </w:r>
            <w:r>
              <w:rPr>
                <w:webHidden/>
              </w:rPr>
              <w:fldChar w:fldCharType="begin"/>
            </w:r>
            <w:r>
              <w:rPr>
                <w:webHidden/>
              </w:rPr>
              <w:instrText xml:space="preserve"> PAGEREF _Toc182496680 \h </w:instrText>
            </w:r>
            <w:r>
              <w:rPr>
                <w:webHidden/>
              </w:rPr>
            </w:r>
            <w:r>
              <w:rPr>
                <w:webHidden/>
              </w:rPr>
              <w:fldChar w:fldCharType="separate"/>
            </w:r>
            <w:r>
              <w:rPr>
                <w:webHidden/>
              </w:rPr>
              <w:t>33</w:t>
            </w:r>
            <w:r>
              <w:rPr>
                <w:webHidden/>
              </w:rPr>
              <w:fldChar w:fldCharType="end"/>
            </w:r>
          </w:hyperlink>
        </w:p>
        <w:p w14:paraId="17399EB6" w14:textId="3CF6312B" w:rsidR="00384497" w:rsidRDefault="00384497">
          <w:pPr>
            <w:pStyle w:val="TOC3"/>
            <w:rPr>
              <w:rFonts w:eastAsiaTheme="minorEastAsia"/>
              <w:kern w:val="2"/>
              <w:sz w:val="24"/>
              <w:szCs w:val="24"/>
              <w:lang w:val="en-IN" w:eastAsia="en-IN"/>
              <w14:ligatures w14:val="standardContextual"/>
            </w:rPr>
          </w:pPr>
          <w:hyperlink w:anchor="_Toc182496681" w:history="1">
            <w:r w:rsidRPr="0069570F">
              <w:rPr>
                <w:rStyle w:val="Hyperlink"/>
                <w:rFonts w:ascii="Times New Roman" w:hAnsi="Times New Roman" w:cs="Times New Roman"/>
              </w:rPr>
              <w:t>15.</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Classify Urls:</w:t>
            </w:r>
            <w:r>
              <w:rPr>
                <w:webHidden/>
              </w:rPr>
              <w:tab/>
            </w:r>
            <w:r>
              <w:rPr>
                <w:webHidden/>
              </w:rPr>
              <w:fldChar w:fldCharType="begin"/>
            </w:r>
            <w:r>
              <w:rPr>
                <w:webHidden/>
              </w:rPr>
              <w:instrText xml:space="preserve"> PAGEREF _Toc182496681 \h </w:instrText>
            </w:r>
            <w:r>
              <w:rPr>
                <w:webHidden/>
              </w:rPr>
            </w:r>
            <w:r>
              <w:rPr>
                <w:webHidden/>
              </w:rPr>
              <w:fldChar w:fldCharType="separate"/>
            </w:r>
            <w:r>
              <w:rPr>
                <w:webHidden/>
              </w:rPr>
              <w:t>35</w:t>
            </w:r>
            <w:r>
              <w:rPr>
                <w:webHidden/>
              </w:rPr>
              <w:fldChar w:fldCharType="end"/>
            </w:r>
          </w:hyperlink>
        </w:p>
        <w:p w14:paraId="188A630B" w14:textId="62413A5A" w:rsidR="00384497" w:rsidRDefault="00384497">
          <w:pPr>
            <w:pStyle w:val="TOC3"/>
            <w:rPr>
              <w:rFonts w:eastAsiaTheme="minorEastAsia"/>
              <w:kern w:val="2"/>
              <w:sz w:val="24"/>
              <w:szCs w:val="24"/>
              <w:lang w:val="en-IN" w:eastAsia="en-IN"/>
              <w14:ligatures w14:val="standardContextual"/>
            </w:rPr>
          </w:pPr>
          <w:hyperlink w:anchor="_Toc182496682" w:history="1">
            <w:r w:rsidRPr="0069570F">
              <w:rPr>
                <w:rStyle w:val="Hyperlink"/>
                <w:rFonts w:ascii="Times New Roman" w:hAnsi="Times New Roman" w:cs="Times New Roman"/>
              </w:rPr>
              <w:t>16.</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Determine Severity:</w:t>
            </w:r>
            <w:r>
              <w:rPr>
                <w:webHidden/>
              </w:rPr>
              <w:tab/>
            </w:r>
            <w:r>
              <w:rPr>
                <w:webHidden/>
              </w:rPr>
              <w:fldChar w:fldCharType="begin"/>
            </w:r>
            <w:r>
              <w:rPr>
                <w:webHidden/>
              </w:rPr>
              <w:instrText xml:space="preserve"> PAGEREF _Toc182496682 \h </w:instrText>
            </w:r>
            <w:r>
              <w:rPr>
                <w:webHidden/>
              </w:rPr>
            </w:r>
            <w:r>
              <w:rPr>
                <w:webHidden/>
              </w:rPr>
              <w:fldChar w:fldCharType="separate"/>
            </w:r>
            <w:r>
              <w:rPr>
                <w:webHidden/>
              </w:rPr>
              <w:t>36</w:t>
            </w:r>
            <w:r>
              <w:rPr>
                <w:webHidden/>
              </w:rPr>
              <w:fldChar w:fldCharType="end"/>
            </w:r>
          </w:hyperlink>
        </w:p>
        <w:p w14:paraId="100655F2" w14:textId="7852F8AB" w:rsidR="00384497" w:rsidRDefault="00384497">
          <w:pPr>
            <w:pStyle w:val="TOC1"/>
            <w:tabs>
              <w:tab w:val="right" w:leader="dot" w:pos="9350"/>
            </w:tabs>
            <w:rPr>
              <w:rFonts w:eastAsiaTheme="minorEastAsia"/>
              <w:noProof/>
              <w:kern w:val="2"/>
              <w:sz w:val="24"/>
              <w:szCs w:val="24"/>
              <w:lang w:val="en-IN" w:eastAsia="en-IN"/>
              <w14:ligatures w14:val="standardContextual"/>
            </w:rPr>
          </w:pPr>
          <w:hyperlink w:anchor="_Toc182496683" w:history="1">
            <w:r w:rsidRPr="0069570F">
              <w:rPr>
                <w:rStyle w:val="Hyperlink"/>
                <w:rFonts w:ascii="Times New Roman" w:hAnsi="Times New Roman" w:cs="Times New Roman"/>
                <w:noProof/>
              </w:rPr>
              <w:t>Use Cases for Automated Code Review</w:t>
            </w:r>
            <w:r>
              <w:rPr>
                <w:noProof/>
                <w:webHidden/>
              </w:rPr>
              <w:tab/>
            </w:r>
            <w:r>
              <w:rPr>
                <w:noProof/>
                <w:webHidden/>
              </w:rPr>
              <w:fldChar w:fldCharType="begin"/>
            </w:r>
            <w:r>
              <w:rPr>
                <w:noProof/>
                <w:webHidden/>
              </w:rPr>
              <w:instrText xml:space="preserve"> PAGEREF _Toc182496683 \h </w:instrText>
            </w:r>
            <w:r>
              <w:rPr>
                <w:noProof/>
                <w:webHidden/>
              </w:rPr>
            </w:r>
            <w:r>
              <w:rPr>
                <w:noProof/>
                <w:webHidden/>
              </w:rPr>
              <w:fldChar w:fldCharType="separate"/>
            </w:r>
            <w:r>
              <w:rPr>
                <w:noProof/>
                <w:webHidden/>
              </w:rPr>
              <w:t>38</w:t>
            </w:r>
            <w:r>
              <w:rPr>
                <w:noProof/>
                <w:webHidden/>
              </w:rPr>
              <w:fldChar w:fldCharType="end"/>
            </w:r>
          </w:hyperlink>
        </w:p>
        <w:p w14:paraId="5E1BDA30" w14:textId="761FC0B8" w:rsidR="00384497" w:rsidRDefault="00384497">
          <w:pPr>
            <w:pStyle w:val="TOC3"/>
            <w:rPr>
              <w:rFonts w:eastAsiaTheme="minorEastAsia"/>
              <w:kern w:val="2"/>
              <w:sz w:val="24"/>
              <w:szCs w:val="24"/>
              <w:lang w:val="en-IN" w:eastAsia="en-IN"/>
              <w14:ligatures w14:val="standardContextual"/>
            </w:rPr>
          </w:pPr>
          <w:hyperlink w:anchor="_Toc182496684" w:history="1">
            <w:r w:rsidRPr="0069570F">
              <w:rPr>
                <w:rStyle w:val="Hyperlink"/>
                <w:rFonts w:ascii="Times New Roman" w:hAnsi="Times New Roman" w:cs="Times New Roman"/>
              </w:rPr>
              <w:t>FOR ONLY NEW FILE</w:t>
            </w:r>
            <w:r>
              <w:rPr>
                <w:webHidden/>
              </w:rPr>
              <w:tab/>
            </w:r>
            <w:r>
              <w:rPr>
                <w:webHidden/>
              </w:rPr>
              <w:fldChar w:fldCharType="begin"/>
            </w:r>
            <w:r>
              <w:rPr>
                <w:webHidden/>
              </w:rPr>
              <w:instrText xml:space="preserve"> PAGEREF _Toc182496684 \h </w:instrText>
            </w:r>
            <w:r>
              <w:rPr>
                <w:webHidden/>
              </w:rPr>
            </w:r>
            <w:r>
              <w:rPr>
                <w:webHidden/>
              </w:rPr>
              <w:fldChar w:fldCharType="separate"/>
            </w:r>
            <w:r>
              <w:rPr>
                <w:webHidden/>
              </w:rPr>
              <w:t>38</w:t>
            </w:r>
            <w:r>
              <w:rPr>
                <w:webHidden/>
              </w:rPr>
              <w:fldChar w:fldCharType="end"/>
            </w:r>
          </w:hyperlink>
        </w:p>
        <w:p w14:paraId="6D8E42E5" w14:textId="42EBDEF8" w:rsidR="00384497" w:rsidRDefault="00384497">
          <w:pPr>
            <w:pStyle w:val="TOC3"/>
            <w:rPr>
              <w:rFonts w:eastAsiaTheme="minorEastAsia"/>
              <w:kern w:val="2"/>
              <w:sz w:val="24"/>
              <w:szCs w:val="24"/>
              <w:lang w:val="en-IN" w:eastAsia="en-IN"/>
              <w14:ligatures w14:val="standardContextual"/>
            </w:rPr>
          </w:pPr>
          <w:hyperlink w:anchor="_Toc182496685" w:history="1">
            <w:r w:rsidRPr="0069570F">
              <w:rPr>
                <w:rStyle w:val="Hyperlink"/>
                <w:rFonts w:ascii="Times New Roman" w:eastAsia="Cambria" w:hAnsi="Times New Roman" w:cs="Times New Roman"/>
              </w:rPr>
              <w:t>1.</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Upload File for Code Review:</w:t>
            </w:r>
            <w:r>
              <w:rPr>
                <w:webHidden/>
              </w:rPr>
              <w:tab/>
            </w:r>
            <w:r>
              <w:rPr>
                <w:webHidden/>
              </w:rPr>
              <w:fldChar w:fldCharType="begin"/>
            </w:r>
            <w:r>
              <w:rPr>
                <w:webHidden/>
              </w:rPr>
              <w:instrText xml:space="preserve"> PAGEREF _Toc182496685 \h </w:instrText>
            </w:r>
            <w:r>
              <w:rPr>
                <w:webHidden/>
              </w:rPr>
            </w:r>
            <w:r>
              <w:rPr>
                <w:webHidden/>
              </w:rPr>
              <w:fldChar w:fldCharType="separate"/>
            </w:r>
            <w:r>
              <w:rPr>
                <w:webHidden/>
              </w:rPr>
              <w:t>38</w:t>
            </w:r>
            <w:r>
              <w:rPr>
                <w:webHidden/>
              </w:rPr>
              <w:fldChar w:fldCharType="end"/>
            </w:r>
          </w:hyperlink>
        </w:p>
        <w:p w14:paraId="05A934C5" w14:textId="0612A47F" w:rsidR="00384497" w:rsidRDefault="00384497">
          <w:pPr>
            <w:pStyle w:val="TOC3"/>
            <w:rPr>
              <w:rFonts w:eastAsiaTheme="minorEastAsia"/>
              <w:kern w:val="2"/>
              <w:sz w:val="24"/>
              <w:szCs w:val="24"/>
              <w:lang w:val="en-IN" w:eastAsia="en-IN"/>
              <w14:ligatures w14:val="standardContextual"/>
            </w:rPr>
          </w:pPr>
          <w:hyperlink w:anchor="_Toc182496686" w:history="1">
            <w:r w:rsidRPr="0069570F">
              <w:rPr>
                <w:rStyle w:val="Hyperlink"/>
                <w:rFonts w:ascii="Times New Roman" w:eastAsia="Cambria" w:hAnsi="Times New Roman" w:cs="Times New Roman"/>
              </w:rPr>
              <w:t>2.</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Type of Review:</w:t>
            </w:r>
            <w:r>
              <w:rPr>
                <w:webHidden/>
              </w:rPr>
              <w:tab/>
            </w:r>
            <w:r>
              <w:rPr>
                <w:webHidden/>
              </w:rPr>
              <w:fldChar w:fldCharType="begin"/>
            </w:r>
            <w:r>
              <w:rPr>
                <w:webHidden/>
              </w:rPr>
              <w:instrText xml:space="preserve"> PAGEREF _Toc182496686 \h </w:instrText>
            </w:r>
            <w:r>
              <w:rPr>
                <w:webHidden/>
              </w:rPr>
            </w:r>
            <w:r>
              <w:rPr>
                <w:webHidden/>
              </w:rPr>
              <w:fldChar w:fldCharType="separate"/>
            </w:r>
            <w:r>
              <w:rPr>
                <w:webHidden/>
              </w:rPr>
              <w:t>38</w:t>
            </w:r>
            <w:r>
              <w:rPr>
                <w:webHidden/>
              </w:rPr>
              <w:fldChar w:fldCharType="end"/>
            </w:r>
          </w:hyperlink>
        </w:p>
        <w:p w14:paraId="475A1A7F" w14:textId="061F19D4" w:rsidR="00384497" w:rsidRDefault="00384497">
          <w:pPr>
            <w:pStyle w:val="TOC3"/>
            <w:rPr>
              <w:rFonts w:eastAsiaTheme="minorEastAsia"/>
              <w:kern w:val="2"/>
              <w:sz w:val="24"/>
              <w:szCs w:val="24"/>
              <w:lang w:val="en-IN" w:eastAsia="en-IN"/>
              <w14:ligatures w14:val="standardContextual"/>
            </w:rPr>
          </w:pPr>
          <w:hyperlink w:anchor="_Toc182496687" w:history="1">
            <w:r w:rsidRPr="0069570F">
              <w:rPr>
                <w:rStyle w:val="Hyperlink"/>
                <w:rFonts w:ascii="Times New Roman" w:hAnsi="Times New Roman" w:cs="Times New Roman"/>
              </w:rPr>
              <w:t>3.</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Code Review:</w:t>
            </w:r>
            <w:r>
              <w:rPr>
                <w:webHidden/>
              </w:rPr>
              <w:tab/>
            </w:r>
            <w:r>
              <w:rPr>
                <w:webHidden/>
              </w:rPr>
              <w:fldChar w:fldCharType="begin"/>
            </w:r>
            <w:r>
              <w:rPr>
                <w:webHidden/>
              </w:rPr>
              <w:instrText xml:space="preserve"> PAGEREF _Toc182496687 \h </w:instrText>
            </w:r>
            <w:r>
              <w:rPr>
                <w:webHidden/>
              </w:rPr>
            </w:r>
            <w:r>
              <w:rPr>
                <w:webHidden/>
              </w:rPr>
              <w:fldChar w:fldCharType="separate"/>
            </w:r>
            <w:r>
              <w:rPr>
                <w:webHidden/>
              </w:rPr>
              <w:t>39</w:t>
            </w:r>
            <w:r>
              <w:rPr>
                <w:webHidden/>
              </w:rPr>
              <w:fldChar w:fldCharType="end"/>
            </w:r>
          </w:hyperlink>
        </w:p>
        <w:p w14:paraId="66B74510" w14:textId="59C1A645" w:rsidR="00384497" w:rsidRDefault="00384497">
          <w:pPr>
            <w:pStyle w:val="TOC3"/>
            <w:rPr>
              <w:rFonts w:eastAsiaTheme="minorEastAsia"/>
              <w:kern w:val="2"/>
              <w:sz w:val="24"/>
              <w:szCs w:val="24"/>
              <w:lang w:val="en-IN" w:eastAsia="en-IN"/>
              <w14:ligatures w14:val="standardContextual"/>
            </w:rPr>
          </w:pPr>
          <w:hyperlink w:anchor="_Toc182496688" w:history="1">
            <w:r w:rsidRPr="0069570F">
              <w:rPr>
                <w:rStyle w:val="Hyperlink"/>
                <w:rFonts w:ascii="Times New Roman" w:hAnsi="Times New Roman" w:cs="Times New Roman"/>
              </w:rPr>
              <w:t>4.</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 xml:space="preserve">Error </w:t>
            </w:r>
            <w:r w:rsidRPr="0069570F">
              <w:rPr>
                <w:rStyle w:val="Hyperlink"/>
                <w:rFonts w:ascii="Times New Roman" w:eastAsia="Cambria" w:hAnsi="Times New Roman" w:cs="Times New Roman"/>
              </w:rPr>
              <w:t>Reporting</w:t>
            </w:r>
            <w:r w:rsidRPr="0069570F">
              <w:rPr>
                <w:rStyle w:val="Hyperlink"/>
                <w:rFonts w:ascii="Times New Roman" w:hAnsi="Times New Roman" w:cs="Times New Roman"/>
              </w:rPr>
              <w:t xml:space="preserve"> and </w:t>
            </w:r>
            <w:r w:rsidRPr="0069570F">
              <w:rPr>
                <w:rStyle w:val="Hyperlink"/>
                <w:rFonts w:ascii="Times New Roman" w:eastAsia="Cambria" w:hAnsi="Times New Roman" w:cs="Times New Roman"/>
              </w:rPr>
              <w:t>Vulnerabilities Analysis</w:t>
            </w:r>
            <w:r w:rsidRPr="0069570F">
              <w:rPr>
                <w:rStyle w:val="Hyperlink"/>
                <w:rFonts w:ascii="Times New Roman" w:hAnsi="Times New Roman" w:cs="Times New Roman"/>
              </w:rPr>
              <w:t>:</w:t>
            </w:r>
            <w:r>
              <w:rPr>
                <w:webHidden/>
              </w:rPr>
              <w:tab/>
            </w:r>
            <w:r>
              <w:rPr>
                <w:webHidden/>
              </w:rPr>
              <w:fldChar w:fldCharType="begin"/>
            </w:r>
            <w:r>
              <w:rPr>
                <w:webHidden/>
              </w:rPr>
              <w:instrText xml:space="preserve"> PAGEREF _Toc182496688 \h </w:instrText>
            </w:r>
            <w:r>
              <w:rPr>
                <w:webHidden/>
              </w:rPr>
            </w:r>
            <w:r>
              <w:rPr>
                <w:webHidden/>
              </w:rPr>
              <w:fldChar w:fldCharType="separate"/>
            </w:r>
            <w:r>
              <w:rPr>
                <w:webHidden/>
              </w:rPr>
              <w:t>40</w:t>
            </w:r>
            <w:r>
              <w:rPr>
                <w:webHidden/>
              </w:rPr>
              <w:fldChar w:fldCharType="end"/>
            </w:r>
          </w:hyperlink>
        </w:p>
        <w:p w14:paraId="1FE1693B" w14:textId="43185373" w:rsidR="00384497" w:rsidRDefault="00384497">
          <w:pPr>
            <w:pStyle w:val="TOC3"/>
            <w:rPr>
              <w:rFonts w:eastAsiaTheme="minorEastAsia"/>
              <w:kern w:val="2"/>
              <w:sz w:val="24"/>
              <w:szCs w:val="24"/>
              <w:lang w:val="en-IN" w:eastAsia="en-IN"/>
              <w14:ligatures w14:val="standardContextual"/>
            </w:rPr>
          </w:pPr>
          <w:hyperlink w:anchor="_Toc182496689" w:history="1">
            <w:r w:rsidRPr="0069570F">
              <w:rPr>
                <w:rStyle w:val="Hyperlink"/>
                <w:rFonts w:ascii="Times New Roman" w:hAnsi="Times New Roman" w:cs="Times New Roman"/>
              </w:rPr>
              <w:t>5.</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Optimization Recommendations:</w:t>
            </w:r>
            <w:r>
              <w:rPr>
                <w:webHidden/>
              </w:rPr>
              <w:tab/>
            </w:r>
            <w:r>
              <w:rPr>
                <w:webHidden/>
              </w:rPr>
              <w:fldChar w:fldCharType="begin"/>
            </w:r>
            <w:r>
              <w:rPr>
                <w:webHidden/>
              </w:rPr>
              <w:instrText xml:space="preserve"> PAGEREF _Toc182496689 \h </w:instrText>
            </w:r>
            <w:r>
              <w:rPr>
                <w:webHidden/>
              </w:rPr>
            </w:r>
            <w:r>
              <w:rPr>
                <w:webHidden/>
              </w:rPr>
              <w:fldChar w:fldCharType="separate"/>
            </w:r>
            <w:r>
              <w:rPr>
                <w:webHidden/>
              </w:rPr>
              <w:t>41</w:t>
            </w:r>
            <w:r>
              <w:rPr>
                <w:webHidden/>
              </w:rPr>
              <w:fldChar w:fldCharType="end"/>
            </w:r>
          </w:hyperlink>
        </w:p>
        <w:p w14:paraId="258EBDEC" w14:textId="73B18892" w:rsidR="00384497" w:rsidRDefault="00384497">
          <w:pPr>
            <w:pStyle w:val="TOC3"/>
            <w:rPr>
              <w:rFonts w:eastAsiaTheme="minorEastAsia"/>
              <w:kern w:val="2"/>
              <w:sz w:val="24"/>
              <w:szCs w:val="24"/>
              <w:lang w:val="en-IN" w:eastAsia="en-IN"/>
              <w14:ligatures w14:val="standardContextual"/>
            </w:rPr>
          </w:pPr>
          <w:hyperlink w:anchor="_Toc182496690" w:history="1">
            <w:r w:rsidRPr="0069570F">
              <w:rPr>
                <w:rStyle w:val="Hyperlink"/>
                <w:rFonts w:ascii="Times New Roman" w:hAnsi="Times New Roman" w:cs="Times New Roman"/>
              </w:rPr>
              <w:t>6.</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Security Review:</w:t>
            </w:r>
            <w:r>
              <w:rPr>
                <w:webHidden/>
              </w:rPr>
              <w:tab/>
            </w:r>
            <w:r>
              <w:rPr>
                <w:webHidden/>
              </w:rPr>
              <w:fldChar w:fldCharType="begin"/>
            </w:r>
            <w:r>
              <w:rPr>
                <w:webHidden/>
              </w:rPr>
              <w:instrText xml:space="preserve"> PAGEREF _Toc182496690 \h </w:instrText>
            </w:r>
            <w:r>
              <w:rPr>
                <w:webHidden/>
              </w:rPr>
            </w:r>
            <w:r>
              <w:rPr>
                <w:webHidden/>
              </w:rPr>
              <w:fldChar w:fldCharType="separate"/>
            </w:r>
            <w:r>
              <w:rPr>
                <w:webHidden/>
              </w:rPr>
              <w:t>43</w:t>
            </w:r>
            <w:r>
              <w:rPr>
                <w:webHidden/>
              </w:rPr>
              <w:fldChar w:fldCharType="end"/>
            </w:r>
          </w:hyperlink>
        </w:p>
        <w:p w14:paraId="7018D721" w14:textId="20FD576F" w:rsidR="00384497" w:rsidRDefault="00384497">
          <w:pPr>
            <w:pStyle w:val="TOC3"/>
            <w:rPr>
              <w:rFonts w:eastAsiaTheme="minorEastAsia"/>
              <w:kern w:val="2"/>
              <w:sz w:val="24"/>
              <w:szCs w:val="24"/>
              <w:lang w:val="en-IN" w:eastAsia="en-IN"/>
              <w14:ligatures w14:val="standardContextual"/>
            </w:rPr>
          </w:pPr>
          <w:hyperlink w:anchor="_Toc182496691" w:history="1">
            <w:r w:rsidRPr="0069570F">
              <w:rPr>
                <w:rStyle w:val="Hyperlink"/>
                <w:rFonts w:ascii="Times New Roman" w:hAnsi="Times New Roman" w:cs="Times New Roman"/>
              </w:rPr>
              <w:t>FOR BOTH FILES (CHANGES)</w:t>
            </w:r>
            <w:r>
              <w:rPr>
                <w:webHidden/>
              </w:rPr>
              <w:tab/>
            </w:r>
            <w:r>
              <w:rPr>
                <w:webHidden/>
              </w:rPr>
              <w:fldChar w:fldCharType="begin"/>
            </w:r>
            <w:r>
              <w:rPr>
                <w:webHidden/>
              </w:rPr>
              <w:instrText xml:space="preserve"> PAGEREF _Toc182496691 \h </w:instrText>
            </w:r>
            <w:r>
              <w:rPr>
                <w:webHidden/>
              </w:rPr>
            </w:r>
            <w:r>
              <w:rPr>
                <w:webHidden/>
              </w:rPr>
              <w:fldChar w:fldCharType="separate"/>
            </w:r>
            <w:r>
              <w:rPr>
                <w:webHidden/>
              </w:rPr>
              <w:t>44</w:t>
            </w:r>
            <w:r>
              <w:rPr>
                <w:webHidden/>
              </w:rPr>
              <w:fldChar w:fldCharType="end"/>
            </w:r>
          </w:hyperlink>
        </w:p>
        <w:p w14:paraId="04020960" w14:textId="6877C8A0" w:rsidR="00384497" w:rsidRDefault="00384497">
          <w:pPr>
            <w:pStyle w:val="TOC3"/>
            <w:rPr>
              <w:rFonts w:eastAsiaTheme="minorEastAsia"/>
              <w:kern w:val="2"/>
              <w:sz w:val="24"/>
              <w:szCs w:val="24"/>
              <w:lang w:val="en-IN" w:eastAsia="en-IN"/>
              <w14:ligatures w14:val="standardContextual"/>
            </w:rPr>
          </w:pPr>
          <w:hyperlink w:anchor="_Toc182496692" w:history="1">
            <w:r w:rsidRPr="0069570F">
              <w:rPr>
                <w:rStyle w:val="Hyperlink"/>
                <w:rFonts w:ascii="Times New Roman" w:eastAsia="Cambria" w:hAnsi="Times New Roman" w:cs="Times New Roman"/>
              </w:rPr>
              <w:t>1.</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Upload Files for Code Review:</w:t>
            </w:r>
            <w:r>
              <w:rPr>
                <w:webHidden/>
              </w:rPr>
              <w:tab/>
            </w:r>
            <w:r>
              <w:rPr>
                <w:webHidden/>
              </w:rPr>
              <w:fldChar w:fldCharType="begin"/>
            </w:r>
            <w:r>
              <w:rPr>
                <w:webHidden/>
              </w:rPr>
              <w:instrText xml:space="preserve"> PAGEREF _Toc182496692 \h </w:instrText>
            </w:r>
            <w:r>
              <w:rPr>
                <w:webHidden/>
              </w:rPr>
            </w:r>
            <w:r>
              <w:rPr>
                <w:webHidden/>
              </w:rPr>
              <w:fldChar w:fldCharType="separate"/>
            </w:r>
            <w:r>
              <w:rPr>
                <w:webHidden/>
              </w:rPr>
              <w:t>44</w:t>
            </w:r>
            <w:r>
              <w:rPr>
                <w:webHidden/>
              </w:rPr>
              <w:fldChar w:fldCharType="end"/>
            </w:r>
          </w:hyperlink>
        </w:p>
        <w:p w14:paraId="5D2E4911" w14:textId="30C113FE" w:rsidR="00384497" w:rsidRDefault="00384497">
          <w:pPr>
            <w:pStyle w:val="TOC3"/>
            <w:rPr>
              <w:rFonts w:eastAsiaTheme="minorEastAsia"/>
              <w:kern w:val="2"/>
              <w:sz w:val="24"/>
              <w:szCs w:val="24"/>
              <w:lang w:val="en-IN" w:eastAsia="en-IN"/>
              <w14:ligatures w14:val="standardContextual"/>
            </w:rPr>
          </w:pPr>
          <w:hyperlink w:anchor="_Toc182496693" w:history="1">
            <w:r w:rsidRPr="0069570F">
              <w:rPr>
                <w:rStyle w:val="Hyperlink"/>
                <w:rFonts w:ascii="Times New Roman" w:eastAsia="Cambria" w:hAnsi="Times New Roman" w:cs="Times New Roman"/>
              </w:rPr>
              <w:t>2.</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Type of Review:</w:t>
            </w:r>
            <w:r>
              <w:rPr>
                <w:webHidden/>
              </w:rPr>
              <w:tab/>
            </w:r>
            <w:r>
              <w:rPr>
                <w:webHidden/>
              </w:rPr>
              <w:fldChar w:fldCharType="begin"/>
            </w:r>
            <w:r>
              <w:rPr>
                <w:webHidden/>
              </w:rPr>
              <w:instrText xml:space="preserve"> PAGEREF _Toc182496693 \h </w:instrText>
            </w:r>
            <w:r>
              <w:rPr>
                <w:webHidden/>
              </w:rPr>
            </w:r>
            <w:r>
              <w:rPr>
                <w:webHidden/>
              </w:rPr>
              <w:fldChar w:fldCharType="separate"/>
            </w:r>
            <w:r>
              <w:rPr>
                <w:webHidden/>
              </w:rPr>
              <w:t>45</w:t>
            </w:r>
            <w:r>
              <w:rPr>
                <w:webHidden/>
              </w:rPr>
              <w:fldChar w:fldCharType="end"/>
            </w:r>
          </w:hyperlink>
        </w:p>
        <w:p w14:paraId="53B5FCEC" w14:textId="2700E49C" w:rsidR="00384497" w:rsidRDefault="00384497">
          <w:pPr>
            <w:pStyle w:val="TOC3"/>
            <w:rPr>
              <w:rFonts w:eastAsiaTheme="minorEastAsia"/>
              <w:kern w:val="2"/>
              <w:sz w:val="24"/>
              <w:szCs w:val="24"/>
              <w:lang w:val="en-IN" w:eastAsia="en-IN"/>
              <w14:ligatures w14:val="standardContextual"/>
            </w:rPr>
          </w:pPr>
          <w:hyperlink w:anchor="_Toc182496694" w:history="1">
            <w:r w:rsidRPr="0069570F">
              <w:rPr>
                <w:rStyle w:val="Hyperlink"/>
                <w:rFonts w:ascii="Times New Roman" w:hAnsi="Times New Roman" w:cs="Times New Roman"/>
              </w:rPr>
              <w:t>3.</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Feature Comparison:</w:t>
            </w:r>
            <w:r>
              <w:rPr>
                <w:webHidden/>
              </w:rPr>
              <w:tab/>
            </w:r>
            <w:r>
              <w:rPr>
                <w:webHidden/>
              </w:rPr>
              <w:fldChar w:fldCharType="begin"/>
            </w:r>
            <w:r>
              <w:rPr>
                <w:webHidden/>
              </w:rPr>
              <w:instrText xml:space="preserve"> PAGEREF _Toc182496694 \h </w:instrText>
            </w:r>
            <w:r>
              <w:rPr>
                <w:webHidden/>
              </w:rPr>
            </w:r>
            <w:r>
              <w:rPr>
                <w:webHidden/>
              </w:rPr>
              <w:fldChar w:fldCharType="separate"/>
            </w:r>
            <w:r>
              <w:rPr>
                <w:webHidden/>
              </w:rPr>
              <w:t>45</w:t>
            </w:r>
            <w:r>
              <w:rPr>
                <w:webHidden/>
              </w:rPr>
              <w:fldChar w:fldCharType="end"/>
            </w:r>
          </w:hyperlink>
        </w:p>
        <w:p w14:paraId="07B4CB38" w14:textId="35936D66" w:rsidR="00384497" w:rsidRDefault="00384497">
          <w:pPr>
            <w:pStyle w:val="TOC3"/>
            <w:rPr>
              <w:rFonts w:eastAsiaTheme="minorEastAsia"/>
              <w:kern w:val="2"/>
              <w:sz w:val="24"/>
              <w:szCs w:val="24"/>
              <w:lang w:val="en-IN" w:eastAsia="en-IN"/>
              <w14:ligatures w14:val="standardContextual"/>
            </w:rPr>
          </w:pPr>
          <w:hyperlink w:anchor="_Toc182496695" w:history="1">
            <w:r w:rsidRPr="0069570F">
              <w:rPr>
                <w:rStyle w:val="Hyperlink"/>
                <w:rFonts w:ascii="Times New Roman" w:hAnsi="Times New Roman" w:cs="Times New Roman"/>
              </w:rPr>
              <w:t>4.</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Code Review:</w:t>
            </w:r>
            <w:r>
              <w:rPr>
                <w:webHidden/>
              </w:rPr>
              <w:tab/>
            </w:r>
            <w:r>
              <w:rPr>
                <w:webHidden/>
              </w:rPr>
              <w:fldChar w:fldCharType="begin"/>
            </w:r>
            <w:r>
              <w:rPr>
                <w:webHidden/>
              </w:rPr>
              <w:instrText xml:space="preserve"> PAGEREF _Toc182496695 \h </w:instrText>
            </w:r>
            <w:r>
              <w:rPr>
                <w:webHidden/>
              </w:rPr>
            </w:r>
            <w:r>
              <w:rPr>
                <w:webHidden/>
              </w:rPr>
              <w:fldChar w:fldCharType="separate"/>
            </w:r>
            <w:r>
              <w:rPr>
                <w:webHidden/>
              </w:rPr>
              <w:t>46</w:t>
            </w:r>
            <w:r>
              <w:rPr>
                <w:webHidden/>
              </w:rPr>
              <w:fldChar w:fldCharType="end"/>
            </w:r>
          </w:hyperlink>
        </w:p>
        <w:p w14:paraId="3DE4E2E2" w14:textId="5CE0A723" w:rsidR="00384497" w:rsidRDefault="00384497">
          <w:pPr>
            <w:pStyle w:val="TOC3"/>
            <w:rPr>
              <w:rFonts w:eastAsiaTheme="minorEastAsia"/>
              <w:kern w:val="2"/>
              <w:sz w:val="24"/>
              <w:szCs w:val="24"/>
              <w:lang w:val="en-IN" w:eastAsia="en-IN"/>
              <w14:ligatures w14:val="standardContextual"/>
            </w:rPr>
          </w:pPr>
          <w:hyperlink w:anchor="_Toc182496696" w:history="1">
            <w:r w:rsidRPr="0069570F">
              <w:rPr>
                <w:rStyle w:val="Hyperlink"/>
                <w:rFonts w:ascii="Times New Roman" w:hAnsi="Times New Roman" w:cs="Times New Roman"/>
              </w:rPr>
              <w:t>5.</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Error Reporting and Vulnerabilities Analysis</w:t>
            </w:r>
            <w:r w:rsidRPr="0069570F">
              <w:rPr>
                <w:rStyle w:val="Hyperlink"/>
                <w:rFonts w:ascii="Times New Roman" w:hAnsi="Times New Roman" w:cs="Times New Roman"/>
              </w:rPr>
              <w:t>:</w:t>
            </w:r>
            <w:r>
              <w:rPr>
                <w:webHidden/>
              </w:rPr>
              <w:tab/>
            </w:r>
            <w:r>
              <w:rPr>
                <w:webHidden/>
              </w:rPr>
              <w:fldChar w:fldCharType="begin"/>
            </w:r>
            <w:r>
              <w:rPr>
                <w:webHidden/>
              </w:rPr>
              <w:instrText xml:space="preserve"> PAGEREF _Toc182496696 \h </w:instrText>
            </w:r>
            <w:r>
              <w:rPr>
                <w:webHidden/>
              </w:rPr>
            </w:r>
            <w:r>
              <w:rPr>
                <w:webHidden/>
              </w:rPr>
              <w:fldChar w:fldCharType="separate"/>
            </w:r>
            <w:r>
              <w:rPr>
                <w:webHidden/>
              </w:rPr>
              <w:t>47</w:t>
            </w:r>
            <w:r>
              <w:rPr>
                <w:webHidden/>
              </w:rPr>
              <w:fldChar w:fldCharType="end"/>
            </w:r>
          </w:hyperlink>
        </w:p>
        <w:p w14:paraId="10E0D325" w14:textId="5D024B8C" w:rsidR="00384497" w:rsidRDefault="00384497">
          <w:pPr>
            <w:pStyle w:val="TOC3"/>
            <w:rPr>
              <w:rFonts w:eastAsiaTheme="minorEastAsia"/>
              <w:kern w:val="2"/>
              <w:sz w:val="24"/>
              <w:szCs w:val="24"/>
              <w:lang w:val="en-IN" w:eastAsia="en-IN"/>
              <w14:ligatures w14:val="standardContextual"/>
            </w:rPr>
          </w:pPr>
          <w:hyperlink w:anchor="_Toc182496697" w:history="1">
            <w:r w:rsidRPr="0069570F">
              <w:rPr>
                <w:rStyle w:val="Hyperlink"/>
                <w:rFonts w:ascii="Times New Roman" w:hAnsi="Times New Roman" w:cs="Times New Roman"/>
              </w:rPr>
              <w:t>6.</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Code Style Enforcement:</w:t>
            </w:r>
            <w:r>
              <w:rPr>
                <w:webHidden/>
              </w:rPr>
              <w:tab/>
            </w:r>
            <w:r>
              <w:rPr>
                <w:webHidden/>
              </w:rPr>
              <w:fldChar w:fldCharType="begin"/>
            </w:r>
            <w:r>
              <w:rPr>
                <w:webHidden/>
              </w:rPr>
              <w:instrText xml:space="preserve"> PAGEREF _Toc182496697 \h </w:instrText>
            </w:r>
            <w:r>
              <w:rPr>
                <w:webHidden/>
              </w:rPr>
            </w:r>
            <w:r>
              <w:rPr>
                <w:webHidden/>
              </w:rPr>
              <w:fldChar w:fldCharType="separate"/>
            </w:r>
            <w:r>
              <w:rPr>
                <w:webHidden/>
              </w:rPr>
              <w:t>48</w:t>
            </w:r>
            <w:r>
              <w:rPr>
                <w:webHidden/>
              </w:rPr>
              <w:fldChar w:fldCharType="end"/>
            </w:r>
          </w:hyperlink>
        </w:p>
        <w:p w14:paraId="1C10DA28" w14:textId="1E87553E" w:rsidR="00384497" w:rsidRDefault="00384497">
          <w:pPr>
            <w:pStyle w:val="TOC3"/>
            <w:rPr>
              <w:rFonts w:eastAsiaTheme="minorEastAsia"/>
              <w:kern w:val="2"/>
              <w:sz w:val="24"/>
              <w:szCs w:val="24"/>
              <w:lang w:val="en-IN" w:eastAsia="en-IN"/>
              <w14:ligatures w14:val="standardContextual"/>
            </w:rPr>
          </w:pPr>
          <w:hyperlink w:anchor="_Toc182496698" w:history="1">
            <w:r w:rsidRPr="0069570F">
              <w:rPr>
                <w:rStyle w:val="Hyperlink"/>
                <w:rFonts w:ascii="Times New Roman" w:hAnsi="Times New Roman" w:cs="Times New Roman"/>
              </w:rPr>
              <w:t>7.</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Optimization Recommendations:</w:t>
            </w:r>
            <w:r>
              <w:rPr>
                <w:webHidden/>
              </w:rPr>
              <w:tab/>
            </w:r>
            <w:r>
              <w:rPr>
                <w:webHidden/>
              </w:rPr>
              <w:fldChar w:fldCharType="begin"/>
            </w:r>
            <w:r>
              <w:rPr>
                <w:webHidden/>
              </w:rPr>
              <w:instrText xml:space="preserve"> PAGEREF _Toc182496698 \h </w:instrText>
            </w:r>
            <w:r>
              <w:rPr>
                <w:webHidden/>
              </w:rPr>
            </w:r>
            <w:r>
              <w:rPr>
                <w:webHidden/>
              </w:rPr>
              <w:fldChar w:fldCharType="separate"/>
            </w:r>
            <w:r>
              <w:rPr>
                <w:webHidden/>
              </w:rPr>
              <w:t>49</w:t>
            </w:r>
            <w:r>
              <w:rPr>
                <w:webHidden/>
              </w:rPr>
              <w:fldChar w:fldCharType="end"/>
            </w:r>
          </w:hyperlink>
        </w:p>
        <w:p w14:paraId="4D8DEE59" w14:textId="4FF4C7E5" w:rsidR="00384497" w:rsidRDefault="00384497">
          <w:pPr>
            <w:pStyle w:val="TOC3"/>
            <w:rPr>
              <w:rFonts w:eastAsiaTheme="minorEastAsia"/>
              <w:kern w:val="2"/>
              <w:sz w:val="24"/>
              <w:szCs w:val="24"/>
              <w:lang w:val="en-IN" w:eastAsia="en-IN"/>
              <w14:ligatures w14:val="standardContextual"/>
            </w:rPr>
          </w:pPr>
          <w:hyperlink w:anchor="_Toc182496699" w:history="1">
            <w:r w:rsidRPr="0069570F">
              <w:rPr>
                <w:rStyle w:val="Hyperlink"/>
                <w:rFonts w:ascii="Times New Roman" w:hAnsi="Times New Roman" w:cs="Times New Roman"/>
              </w:rPr>
              <w:t>FOR FOLDERS</w:t>
            </w:r>
            <w:r>
              <w:rPr>
                <w:webHidden/>
              </w:rPr>
              <w:tab/>
            </w:r>
            <w:r>
              <w:rPr>
                <w:webHidden/>
              </w:rPr>
              <w:fldChar w:fldCharType="begin"/>
            </w:r>
            <w:r>
              <w:rPr>
                <w:webHidden/>
              </w:rPr>
              <w:instrText xml:space="preserve"> PAGEREF _Toc182496699 \h </w:instrText>
            </w:r>
            <w:r>
              <w:rPr>
                <w:webHidden/>
              </w:rPr>
            </w:r>
            <w:r>
              <w:rPr>
                <w:webHidden/>
              </w:rPr>
              <w:fldChar w:fldCharType="separate"/>
            </w:r>
            <w:r>
              <w:rPr>
                <w:webHidden/>
              </w:rPr>
              <w:t>51</w:t>
            </w:r>
            <w:r>
              <w:rPr>
                <w:webHidden/>
              </w:rPr>
              <w:fldChar w:fldCharType="end"/>
            </w:r>
          </w:hyperlink>
        </w:p>
        <w:p w14:paraId="58FDA08D" w14:textId="2CD1F033" w:rsidR="00384497" w:rsidRDefault="00384497">
          <w:pPr>
            <w:pStyle w:val="TOC3"/>
            <w:rPr>
              <w:rFonts w:eastAsiaTheme="minorEastAsia"/>
              <w:kern w:val="2"/>
              <w:sz w:val="24"/>
              <w:szCs w:val="24"/>
              <w:lang w:val="en-IN" w:eastAsia="en-IN"/>
              <w14:ligatures w14:val="standardContextual"/>
            </w:rPr>
          </w:pPr>
          <w:hyperlink w:anchor="_Toc182496700" w:history="1">
            <w:r w:rsidRPr="0069570F">
              <w:rPr>
                <w:rStyle w:val="Hyperlink"/>
                <w:rFonts w:ascii="Times New Roman" w:eastAsia="Cambria" w:hAnsi="Times New Roman" w:cs="Times New Roman"/>
              </w:rPr>
              <w:t>1.</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Folder Upload for Analysis:</w:t>
            </w:r>
            <w:r>
              <w:rPr>
                <w:webHidden/>
              </w:rPr>
              <w:tab/>
            </w:r>
            <w:r>
              <w:rPr>
                <w:webHidden/>
              </w:rPr>
              <w:fldChar w:fldCharType="begin"/>
            </w:r>
            <w:r>
              <w:rPr>
                <w:webHidden/>
              </w:rPr>
              <w:instrText xml:space="preserve"> PAGEREF _Toc182496700 \h </w:instrText>
            </w:r>
            <w:r>
              <w:rPr>
                <w:webHidden/>
              </w:rPr>
            </w:r>
            <w:r>
              <w:rPr>
                <w:webHidden/>
              </w:rPr>
              <w:fldChar w:fldCharType="separate"/>
            </w:r>
            <w:r>
              <w:rPr>
                <w:webHidden/>
              </w:rPr>
              <w:t>51</w:t>
            </w:r>
            <w:r>
              <w:rPr>
                <w:webHidden/>
              </w:rPr>
              <w:fldChar w:fldCharType="end"/>
            </w:r>
          </w:hyperlink>
        </w:p>
        <w:p w14:paraId="1505215C" w14:textId="0BF2DAAF" w:rsidR="00384497" w:rsidRDefault="00384497">
          <w:pPr>
            <w:pStyle w:val="TOC3"/>
            <w:rPr>
              <w:rFonts w:eastAsiaTheme="minorEastAsia"/>
              <w:kern w:val="2"/>
              <w:sz w:val="24"/>
              <w:szCs w:val="24"/>
              <w:lang w:val="en-IN" w:eastAsia="en-IN"/>
              <w14:ligatures w14:val="standardContextual"/>
            </w:rPr>
          </w:pPr>
          <w:hyperlink w:anchor="_Toc182496701" w:history="1">
            <w:r w:rsidRPr="0069570F">
              <w:rPr>
                <w:rStyle w:val="Hyperlink"/>
                <w:rFonts w:ascii="Times New Roman" w:eastAsia="Cambria" w:hAnsi="Times New Roman" w:cs="Times New Roman"/>
              </w:rPr>
              <w:t>2.</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Navigate and Select Specific Files:</w:t>
            </w:r>
            <w:r>
              <w:rPr>
                <w:webHidden/>
              </w:rPr>
              <w:tab/>
            </w:r>
            <w:r>
              <w:rPr>
                <w:webHidden/>
              </w:rPr>
              <w:fldChar w:fldCharType="begin"/>
            </w:r>
            <w:r>
              <w:rPr>
                <w:webHidden/>
              </w:rPr>
              <w:instrText xml:space="preserve"> PAGEREF _Toc182496701 \h </w:instrText>
            </w:r>
            <w:r>
              <w:rPr>
                <w:webHidden/>
              </w:rPr>
            </w:r>
            <w:r>
              <w:rPr>
                <w:webHidden/>
              </w:rPr>
              <w:fldChar w:fldCharType="separate"/>
            </w:r>
            <w:r>
              <w:rPr>
                <w:webHidden/>
              </w:rPr>
              <w:t>52</w:t>
            </w:r>
            <w:r>
              <w:rPr>
                <w:webHidden/>
              </w:rPr>
              <w:fldChar w:fldCharType="end"/>
            </w:r>
          </w:hyperlink>
        </w:p>
        <w:p w14:paraId="00DD7BA0" w14:textId="61866A1A" w:rsidR="00384497" w:rsidRDefault="00384497">
          <w:pPr>
            <w:pStyle w:val="TOC3"/>
            <w:rPr>
              <w:rFonts w:eastAsiaTheme="minorEastAsia"/>
              <w:kern w:val="2"/>
              <w:sz w:val="24"/>
              <w:szCs w:val="24"/>
              <w:lang w:val="en-IN" w:eastAsia="en-IN"/>
              <w14:ligatures w14:val="standardContextual"/>
            </w:rPr>
          </w:pPr>
          <w:hyperlink w:anchor="_Toc182496702" w:history="1">
            <w:r w:rsidRPr="0069570F">
              <w:rPr>
                <w:rStyle w:val="Hyperlink"/>
                <w:rFonts w:ascii="Times New Roman" w:hAnsi="Times New Roman" w:cs="Times New Roman"/>
              </w:rPr>
              <w:t>3.</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Batch Code Review:</w:t>
            </w:r>
            <w:r>
              <w:rPr>
                <w:webHidden/>
              </w:rPr>
              <w:tab/>
            </w:r>
            <w:r>
              <w:rPr>
                <w:webHidden/>
              </w:rPr>
              <w:fldChar w:fldCharType="begin"/>
            </w:r>
            <w:r>
              <w:rPr>
                <w:webHidden/>
              </w:rPr>
              <w:instrText xml:space="preserve"> PAGEREF _Toc182496702 \h </w:instrText>
            </w:r>
            <w:r>
              <w:rPr>
                <w:webHidden/>
              </w:rPr>
            </w:r>
            <w:r>
              <w:rPr>
                <w:webHidden/>
              </w:rPr>
              <w:fldChar w:fldCharType="separate"/>
            </w:r>
            <w:r>
              <w:rPr>
                <w:webHidden/>
              </w:rPr>
              <w:t>52</w:t>
            </w:r>
            <w:r>
              <w:rPr>
                <w:webHidden/>
              </w:rPr>
              <w:fldChar w:fldCharType="end"/>
            </w:r>
          </w:hyperlink>
        </w:p>
        <w:p w14:paraId="4BDC5B40" w14:textId="6D8A0DD1" w:rsidR="00384497" w:rsidRDefault="00384497">
          <w:pPr>
            <w:pStyle w:val="TOC3"/>
            <w:rPr>
              <w:rFonts w:eastAsiaTheme="minorEastAsia"/>
              <w:kern w:val="2"/>
              <w:sz w:val="24"/>
              <w:szCs w:val="24"/>
              <w:lang w:val="en-IN" w:eastAsia="en-IN"/>
              <w14:ligatures w14:val="standardContextual"/>
            </w:rPr>
          </w:pPr>
          <w:hyperlink w:anchor="_Toc182496703" w:history="1">
            <w:r w:rsidRPr="0069570F">
              <w:rPr>
                <w:rStyle w:val="Hyperlink"/>
                <w:rFonts w:ascii="Times New Roman" w:hAnsi="Times New Roman" w:cs="Times New Roman"/>
              </w:rPr>
              <w:t>4.</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Aggregate Error Reporting:</w:t>
            </w:r>
            <w:r>
              <w:rPr>
                <w:webHidden/>
              </w:rPr>
              <w:tab/>
            </w:r>
            <w:r>
              <w:rPr>
                <w:webHidden/>
              </w:rPr>
              <w:fldChar w:fldCharType="begin"/>
            </w:r>
            <w:r>
              <w:rPr>
                <w:webHidden/>
              </w:rPr>
              <w:instrText xml:space="preserve"> PAGEREF _Toc182496703 \h </w:instrText>
            </w:r>
            <w:r>
              <w:rPr>
                <w:webHidden/>
              </w:rPr>
            </w:r>
            <w:r>
              <w:rPr>
                <w:webHidden/>
              </w:rPr>
              <w:fldChar w:fldCharType="separate"/>
            </w:r>
            <w:r>
              <w:rPr>
                <w:webHidden/>
              </w:rPr>
              <w:t>52</w:t>
            </w:r>
            <w:r>
              <w:rPr>
                <w:webHidden/>
              </w:rPr>
              <w:fldChar w:fldCharType="end"/>
            </w:r>
          </w:hyperlink>
        </w:p>
        <w:p w14:paraId="5FA593F2" w14:textId="7934314A" w:rsidR="00384497" w:rsidRDefault="00384497">
          <w:pPr>
            <w:pStyle w:val="TOC3"/>
            <w:rPr>
              <w:rFonts w:eastAsiaTheme="minorEastAsia"/>
              <w:kern w:val="2"/>
              <w:sz w:val="24"/>
              <w:szCs w:val="24"/>
              <w:lang w:val="en-IN" w:eastAsia="en-IN"/>
              <w14:ligatures w14:val="standardContextual"/>
            </w:rPr>
          </w:pPr>
          <w:hyperlink w:anchor="_Toc182496704" w:history="1">
            <w:r w:rsidRPr="0069570F">
              <w:rPr>
                <w:rStyle w:val="Hyperlink"/>
                <w:rFonts w:ascii="Times New Roman" w:hAnsi="Times New Roman" w:cs="Times New Roman"/>
              </w:rPr>
              <w:t>5.</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Vulnerability Analysis Across Files:</w:t>
            </w:r>
            <w:r>
              <w:rPr>
                <w:webHidden/>
              </w:rPr>
              <w:tab/>
            </w:r>
            <w:r>
              <w:rPr>
                <w:webHidden/>
              </w:rPr>
              <w:fldChar w:fldCharType="begin"/>
            </w:r>
            <w:r>
              <w:rPr>
                <w:webHidden/>
              </w:rPr>
              <w:instrText xml:space="preserve"> PAGEREF _Toc182496704 \h </w:instrText>
            </w:r>
            <w:r>
              <w:rPr>
                <w:webHidden/>
              </w:rPr>
            </w:r>
            <w:r>
              <w:rPr>
                <w:webHidden/>
              </w:rPr>
              <w:fldChar w:fldCharType="separate"/>
            </w:r>
            <w:r>
              <w:rPr>
                <w:webHidden/>
              </w:rPr>
              <w:t>54</w:t>
            </w:r>
            <w:r>
              <w:rPr>
                <w:webHidden/>
              </w:rPr>
              <w:fldChar w:fldCharType="end"/>
            </w:r>
          </w:hyperlink>
        </w:p>
        <w:p w14:paraId="6E298D38" w14:textId="2EDEE78E" w:rsidR="00384497" w:rsidRDefault="00384497">
          <w:pPr>
            <w:pStyle w:val="TOC3"/>
            <w:rPr>
              <w:rFonts w:eastAsiaTheme="minorEastAsia"/>
              <w:kern w:val="2"/>
              <w:sz w:val="24"/>
              <w:szCs w:val="24"/>
              <w:lang w:val="en-IN" w:eastAsia="en-IN"/>
              <w14:ligatures w14:val="standardContextual"/>
            </w:rPr>
          </w:pPr>
          <w:hyperlink w:anchor="_Toc182496705" w:history="1">
            <w:r w:rsidRPr="0069570F">
              <w:rPr>
                <w:rStyle w:val="Hyperlink"/>
                <w:rFonts w:ascii="Times New Roman" w:hAnsi="Times New Roman" w:cs="Times New Roman"/>
              </w:rPr>
              <w:t>6.</w:t>
            </w:r>
            <w:r>
              <w:rPr>
                <w:rFonts w:eastAsiaTheme="minorEastAsia"/>
                <w:kern w:val="2"/>
                <w:sz w:val="24"/>
                <w:szCs w:val="24"/>
                <w:lang w:val="en-IN" w:eastAsia="en-IN"/>
                <w14:ligatures w14:val="standardContextual"/>
              </w:rPr>
              <w:tab/>
            </w:r>
            <w:r w:rsidRPr="0069570F">
              <w:rPr>
                <w:rStyle w:val="Hyperlink"/>
                <w:rFonts w:ascii="Times New Roman" w:hAnsi="Times New Roman" w:cs="Times New Roman"/>
              </w:rPr>
              <w:t>Optimization Recommendations per File:</w:t>
            </w:r>
            <w:r>
              <w:rPr>
                <w:webHidden/>
              </w:rPr>
              <w:tab/>
            </w:r>
            <w:r>
              <w:rPr>
                <w:webHidden/>
              </w:rPr>
              <w:fldChar w:fldCharType="begin"/>
            </w:r>
            <w:r>
              <w:rPr>
                <w:webHidden/>
              </w:rPr>
              <w:instrText xml:space="preserve"> PAGEREF _Toc182496705 \h </w:instrText>
            </w:r>
            <w:r>
              <w:rPr>
                <w:webHidden/>
              </w:rPr>
            </w:r>
            <w:r>
              <w:rPr>
                <w:webHidden/>
              </w:rPr>
              <w:fldChar w:fldCharType="separate"/>
            </w:r>
            <w:r>
              <w:rPr>
                <w:webHidden/>
              </w:rPr>
              <w:t>55</w:t>
            </w:r>
            <w:r>
              <w:rPr>
                <w:webHidden/>
              </w:rPr>
              <w:fldChar w:fldCharType="end"/>
            </w:r>
          </w:hyperlink>
        </w:p>
        <w:p w14:paraId="4B1B832C" w14:textId="61A4E813" w:rsidR="00384497" w:rsidRDefault="00384497">
          <w:pPr>
            <w:pStyle w:val="TOC3"/>
            <w:rPr>
              <w:rFonts w:eastAsiaTheme="minorEastAsia"/>
              <w:kern w:val="2"/>
              <w:sz w:val="24"/>
              <w:szCs w:val="24"/>
              <w:lang w:val="en-IN" w:eastAsia="en-IN"/>
              <w14:ligatures w14:val="standardContextual"/>
            </w:rPr>
          </w:pPr>
          <w:hyperlink w:anchor="_Toc182496706" w:history="1">
            <w:r w:rsidRPr="0069570F">
              <w:rPr>
                <w:rStyle w:val="Hyperlink"/>
                <w:rFonts w:ascii="Times New Roman" w:hAnsi="Times New Roman" w:cs="Times New Roman"/>
              </w:rPr>
              <w:t>FOR GITHUB REPOSITORIES</w:t>
            </w:r>
            <w:r>
              <w:rPr>
                <w:webHidden/>
              </w:rPr>
              <w:tab/>
            </w:r>
            <w:r>
              <w:rPr>
                <w:webHidden/>
              </w:rPr>
              <w:fldChar w:fldCharType="begin"/>
            </w:r>
            <w:r>
              <w:rPr>
                <w:webHidden/>
              </w:rPr>
              <w:instrText xml:space="preserve"> PAGEREF _Toc182496706 \h </w:instrText>
            </w:r>
            <w:r>
              <w:rPr>
                <w:webHidden/>
              </w:rPr>
            </w:r>
            <w:r>
              <w:rPr>
                <w:webHidden/>
              </w:rPr>
              <w:fldChar w:fldCharType="separate"/>
            </w:r>
            <w:r>
              <w:rPr>
                <w:webHidden/>
              </w:rPr>
              <w:t>57</w:t>
            </w:r>
            <w:r>
              <w:rPr>
                <w:webHidden/>
              </w:rPr>
              <w:fldChar w:fldCharType="end"/>
            </w:r>
          </w:hyperlink>
        </w:p>
        <w:p w14:paraId="79840320" w14:textId="2753C823" w:rsidR="00384497" w:rsidRDefault="00384497">
          <w:pPr>
            <w:pStyle w:val="TOC3"/>
            <w:rPr>
              <w:rFonts w:eastAsiaTheme="minorEastAsia"/>
              <w:kern w:val="2"/>
              <w:sz w:val="24"/>
              <w:szCs w:val="24"/>
              <w:lang w:val="en-IN" w:eastAsia="en-IN"/>
              <w14:ligatures w14:val="standardContextual"/>
            </w:rPr>
          </w:pPr>
          <w:hyperlink w:anchor="_Toc182496707" w:history="1">
            <w:r w:rsidRPr="0069570F">
              <w:rPr>
                <w:rStyle w:val="Hyperlink"/>
                <w:rFonts w:ascii="Times New Roman" w:eastAsia="Cambria" w:hAnsi="Times New Roman" w:cs="Times New Roman"/>
              </w:rPr>
              <w:t>1.</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Connect to Github Repository:</w:t>
            </w:r>
            <w:r>
              <w:rPr>
                <w:webHidden/>
              </w:rPr>
              <w:tab/>
            </w:r>
            <w:r>
              <w:rPr>
                <w:webHidden/>
              </w:rPr>
              <w:fldChar w:fldCharType="begin"/>
            </w:r>
            <w:r>
              <w:rPr>
                <w:webHidden/>
              </w:rPr>
              <w:instrText xml:space="preserve"> PAGEREF _Toc182496707 \h </w:instrText>
            </w:r>
            <w:r>
              <w:rPr>
                <w:webHidden/>
              </w:rPr>
            </w:r>
            <w:r>
              <w:rPr>
                <w:webHidden/>
              </w:rPr>
              <w:fldChar w:fldCharType="separate"/>
            </w:r>
            <w:r>
              <w:rPr>
                <w:webHidden/>
              </w:rPr>
              <w:t>57</w:t>
            </w:r>
            <w:r>
              <w:rPr>
                <w:webHidden/>
              </w:rPr>
              <w:fldChar w:fldCharType="end"/>
            </w:r>
          </w:hyperlink>
        </w:p>
        <w:p w14:paraId="5878E227" w14:textId="0E711BB5" w:rsidR="00384497" w:rsidRDefault="00384497">
          <w:pPr>
            <w:pStyle w:val="TOC3"/>
            <w:rPr>
              <w:rFonts w:eastAsiaTheme="minorEastAsia"/>
              <w:kern w:val="2"/>
              <w:sz w:val="24"/>
              <w:szCs w:val="24"/>
              <w:lang w:val="en-IN" w:eastAsia="en-IN"/>
              <w14:ligatures w14:val="standardContextual"/>
            </w:rPr>
          </w:pPr>
          <w:hyperlink w:anchor="_Toc182496708" w:history="1">
            <w:r w:rsidRPr="0069570F">
              <w:rPr>
                <w:rStyle w:val="Hyperlink"/>
                <w:rFonts w:ascii="Times New Roman" w:eastAsia="Cambria" w:hAnsi="Times New Roman" w:cs="Times New Roman"/>
              </w:rPr>
              <w:t>2.</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Navigate Through Folders and Files:</w:t>
            </w:r>
            <w:r>
              <w:rPr>
                <w:webHidden/>
              </w:rPr>
              <w:tab/>
            </w:r>
            <w:r>
              <w:rPr>
                <w:webHidden/>
              </w:rPr>
              <w:fldChar w:fldCharType="begin"/>
            </w:r>
            <w:r>
              <w:rPr>
                <w:webHidden/>
              </w:rPr>
              <w:instrText xml:space="preserve"> PAGEREF _Toc182496708 \h </w:instrText>
            </w:r>
            <w:r>
              <w:rPr>
                <w:webHidden/>
              </w:rPr>
            </w:r>
            <w:r>
              <w:rPr>
                <w:webHidden/>
              </w:rPr>
              <w:fldChar w:fldCharType="separate"/>
            </w:r>
            <w:r>
              <w:rPr>
                <w:webHidden/>
              </w:rPr>
              <w:t>58</w:t>
            </w:r>
            <w:r>
              <w:rPr>
                <w:webHidden/>
              </w:rPr>
              <w:fldChar w:fldCharType="end"/>
            </w:r>
          </w:hyperlink>
        </w:p>
        <w:p w14:paraId="3088D201" w14:textId="469B9DE1" w:rsidR="00384497" w:rsidRDefault="00384497">
          <w:pPr>
            <w:pStyle w:val="TOC3"/>
            <w:rPr>
              <w:rFonts w:eastAsiaTheme="minorEastAsia"/>
              <w:kern w:val="2"/>
              <w:sz w:val="24"/>
              <w:szCs w:val="24"/>
              <w:lang w:val="en-IN" w:eastAsia="en-IN"/>
              <w14:ligatures w14:val="standardContextual"/>
            </w:rPr>
          </w:pPr>
          <w:hyperlink w:anchor="_Toc182496709" w:history="1">
            <w:r w:rsidRPr="0069570F">
              <w:rPr>
                <w:rStyle w:val="Hyperlink"/>
                <w:rFonts w:ascii="Times New Roman" w:eastAsia="Cambria" w:hAnsi="Times New Roman" w:cs="Times New Roman"/>
              </w:rPr>
              <w:t>3.</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Select Files for Review:</w:t>
            </w:r>
            <w:r>
              <w:rPr>
                <w:webHidden/>
              </w:rPr>
              <w:tab/>
            </w:r>
            <w:r>
              <w:rPr>
                <w:webHidden/>
              </w:rPr>
              <w:fldChar w:fldCharType="begin"/>
            </w:r>
            <w:r>
              <w:rPr>
                <w:webHidden/>
              </w:rPr>
              <w:instrText xml:space="preserve"> PAGEREF _Toc182496709 \h </w:instrText>
            </w:r>
            <w:r>
              <w:rPr>
                <w:webHidden/>
              </w:rPr>
            </w:r>
            <w:r>
              <w:rPr>
                <w:webHidden/>
              </w:rPr>
              <w:fldChar w:fldCharType="separate"/>
            </w:r>
            <w:r>
              <w:rPr>
                <w:webHidden/>
              </w:rPr>
              <w:t>59</w:t>
            </w:r>
            <w:r>
              <w:rPr>
                <w:webHidden/>
              </w:rPr>
              <w:fldChar w:fldCharType="end"/>
            </w:r>
          </w:hyperlink>
        </w:p>
        <w:p w14:paraId="0BED300E" w14:textId="62E52A64" w:rsidR="00384497" w:rsidRDefault="00384497">
          <w:pPr>
            <w:pStyle w:val="TOC3"/>
            <w:rPr>
              <w:rFonts w:eastAsiaTheme="minorEastAsia"/>
              <w:kern w:val="2"/>
              <w:sz w:val="24"/>
              <w:szCs w:val="24"/>
              <w:lang w:val="en-IN" w:eastAsia="en-IN"/>
              <w14:ligatures w14:val="standardContextual"/>
            </w:rPr>
          </w:pPr>
          <w:hyperlink w:anchor="_Toc182496710" w:history="1">
            <w:r w:rsidRPr="0069570F">
              <w:rPr>
                <w:rStyle w:val="Hyperlink"/>
                <w:rFonts w:ascii="Times New Roman" w:eastAsia="Cambria" w:hAnsi="Times New Roman" w:cs="Times New Roman"/>
              </w:rPr>
              <w:t>4.</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Batch and Individual Code Reviews:</w:t>
            </w:r>
            <w:r>
              <w:rPr>
                <w:webHidden/>
              </w:rPr>
              <w:tab/>
            </w:r>
            <w:r>
              <w:rPr>
                <w:webHidden/>
              </w:rPr>
              <w:fldChar w:fldCharType="begin"/>
            </w:r>
            <w:r>
              <w:rPr>
                <w:webHidden/>
              </w:rPr>
              <w:instrText xml:space="preserve"> PAGEREF _Toc182496710 \h </w:instrText>
            </w:r>
            <w:r>
              <w:rPr>
                <w:webHidden/>
              </w:rPr>
            </w:r>
            <w:r>
              <w:rPr>
                <w:webHidden/>
              </w:rPr>
              <w:fldChar w:fldCharType="separate"/>
            </w:r>
            <w:r>
              <w:rPr>
                <w:webHidden/>
              </w:rPr>
              <w:t>59</w:t>
            </w:r>
            <w:r>
              <w:rPr>
                <w:webHidden/>
              </w:rPr>
              <w:fldChar w:fldCharType="end"/>
            </w:r>
          </w:hyperlink>
        </w:p>
        <w:p w14:paraId="25594BB3" w14:textId="7512112A" w:rsidR="00384497" w:rsidRDefault="00384497">
          <w:pPr>
            <w:pStyle w:val="TOC3"/>
            <w:rPr>
              <w:rFonts w:eastAsiaTheme="minorEastAsia"/>
              <w:kern w:val="2"/>
              <w:sz w:val="24"/>
              <w:szCs w:val="24"/>
              <w:lang w:val="en-IN" w:eastAsia="en-IN"/>
              <w14:ligatures w14:val="standardContextual"/>
            </w:rPr>
          </w:pPr>
          <w:hyperlink w:anchor="_Toc182496711" w:history="1">
            <w:r w:rsidRPr="0069570F">
              <w:rPr>
                <w:rStyle w:val="Hyperlink"/>
                <w:rFonts w:ascii="Times New Roman" w:eastAsia="Cambria" w:hAnsi="Times New Roman" w:cs="Times New Roman"/>
              </w:rPr>
              <w:t>5.</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Error Reporting and Vulnerabilities Analysis:</w:t>
            </w:r>
            <w:r>
              <w:rPr>
                <w:webHidden/>
              </w:rPr>
              <w:tab/>
            </w:r>
            <w:r>
              <w:rPr>
                <w:webHidden/>
              </w:rPr>
              <w:fldChar w:fldCharType="begin"/>
            </w:r>
            <w:r>
              <w:rPr>
                <w:webHidden/>
              </w:rPr>
              <w:instrText xml:space="preserve"> PAGEREF _Toc182496711 \h </w:instrText>
            </w:r>
            <w:r>
              <w:rPr>
                <w:webHidden/>
              </w:rPr>
            </w:r>
            <w:r>
              <w:rPr>
                <w:webHidden/>
              </w:rPr>
              <w:fldChar w:fldCharType="separate"/>
            </w:r>
            <w:r>
              <w:rPr>
                <w:webHidden/>
              </w:rPr>
              <w:t>60</w:t>
            </w:r>
            <w:r>
              <w:rPr>
                <w:webHidden/>
              </w:rPr>
              <w:fldChar w:fldCharType="end"/>
            </w:r>
          </w:hyperlink>
        </w:p>
        <w:p w14:paraId="6DB9D7DC" w14:textId="41EBDBEC" w:rsidR="00384497" w:rsidRDefault="00384497">
          <w:pPr>
            <w:pStyle w:val="TOC3"/>
            <w:rPr>
              <w:rFonts w:eastAsiaTheme="minorEastAsia"/>
              <w:kern w:val="2"/>
              <w:sz w:val="24"/>
              <w:szCs w:val="24"/>
              <w:lang w:val="en-IN" w:eastAsia="en-IN"/>
              <w14:ligatures w14:val="standardContextual"/>
            </w:rPr>
          </w:pPr>
          <w:hyperlink w:anchor="_Toc182496712" w:history="1">
            <w:r w:rsidRPr="0069570F">
              <w:rPr>
                <w:rStyle w:val="Hyperlink"/>
                <w:rFonts w:ascii="Times New Roman" w:hAnsi="Times New Roman" w:cs="Times New Roman"/>
              </w:rPr>
              <w:t>FOR GITHUB PULL REQUEST</w:t>
            </w:r>
            <w:r>
              <w:rPr>
                <w:webHidden/>
              </w:rPr>
              <w:tab/>
            </w:r>
            <w:r>
              <w:rPr>
                <w:webHidden/>
              </w:rPr>
              <w:fldChar w:fldCharType="begin"/>
            </w:r>
            <w:r>
              <w:rPr>
                <w:webHidden/>
              </w:rPr>
              <w:instrText xml:space="preserve"> PAGEREF _Toc182496712 \h </w:instrText>
            </w:r>
            <w:r>
              <w:rPr>
                <w:webHidden/>
              </w:rPr>
            </w:r>
            <w:r>
              <w:rPr>
                <w:webHidden/>
              </w:rPr>
              <w:fldChar w:fldCharType="separate"/>
            </w:r>
            <w:r>
              <w:rPr>
                <w:webHidden/>
              </w:rPr>
              <w:t>61</w:t>
            </w:r>
            <w:r>
              <w:rPr>
                <w:webHidden/>
              </w:rPr>
              <w:fldChar w:fldCharType="end"/>
            </w:r>
          </w:hyperlink>
        </w:p>
        <w:p w14:paraId="0D9AF7DB" w14:textId="42E396EA" w:rsidR="00384497" w:rsidRDefault="00384497">
          <w:pPr>
            <w:pStyle w:val="TOC3"/>
            <w:rPr>
              <w:rFonts w:eastAsiaTheme="minorEastAsia"/>
              <w:kern w:val="2"/>
              <w:sz w:val="24"/>
              <w:szCs w:val="24"/>
              <w:lang w:val="en-IN" w:eastAsia="en-IN"/>
              <w14:ligatures w14:val="standardContextual"/>
            </w:rPr>
          </w:pPr>
          <w:hyperlink w:anchor="_Toc182496713" w:history="1">
            <w:r w:rsidRPr="0069570F">
              <w:rPr>
                <w:rStyle w:val="Hyperlink"/>
                <w:rFonts w:ascii="Times New Roman" w:hAnsi="Times New Roman" w:cs="Times New Roman"/>
                <w:lang w:val="en-IN"/>
              </w:rPr>
              <w:t>GitHub Authentication and Repository Access:</w:t>
            </w:r>
            <w:r>
              <w:rPr>
                <w:webHidden/>
              </w:rPr>
              <w:tab/>
            </w:r>
            <w:r>
              <w:rPr>
                <w:webHidden/>
              </w:rPr>
              <w:fldChar w:fldCharType="begin"/>
            </w:r>
            <w:r>
              <w:rPr>
                <w:webHidden/>
              </w:rPr>
              <w:instrText xml:space="preserve"> PAGEREF _Toc182496713 \h </w:instrText>
            </w:r>
            <w:r>
              <w:rPr>
                <w:webHidden/>
              </w:rPr>
            </w:r>
            <w:r>
              <w:rPr>
                <w:webHidden/>
              </w:rPr>
              <w:fldChar w:fldCharType="separate"/>
            </w:r>
            <w:r>
              <w:rPr>
                <w:webHidden/>
              </w:rPr>
              <w:t>62</w:t>
            </w:r>
            <w:r>
              <w:rPr>
                <w:webHidden/>
              </w:rPr>
              <w:fldChar w:fldCharType="end"/>
            </w:r>
          </w:hyperlink>
        </w:p>
        <w:p w14:paraId="0D233373" w14:textId="008ABF55" w:rsidR="00384497" w:rsidRDefault="00384497">
          <w:pPr>
            <w:pStyle w:val="TOC3"/>
            <w:rPr>
              <w:rFonts w:eastAsiaTheme="minorEastAsia"/>
              <w:kern w:val="2"/>
              <w:sz w:val="24"/>
              <w:szCs w:val="24"/>
              <w:lang w:val="en-IN" w:eastAsia="en-IN"/>
              <w14:ligatures w14:val="standardContextual"/>
            </w:rPr>
          </w:pPr>
          <w:hyperlink w:anchor="_Toc182496714" w:history="1">
            <w:r w:rsidRPr="0069570F">
              <w:rPr>
                <w:rStyle w:val="Hyperlink"/>
                <w:rFonts w:ascii="Times New Roman" w:hAnsi="Times New Roman" w:cs="Times New Roman"/>
                <w:lang w:val="en-IN"/>
              </w:rPr>
              <w:t>Fetch and Display Open Pull Requests:</w:t>
            </w:r>
            <w:r>
              <w:rPr>
                <w:webHidden/>
              </w:rPr>
              <w:tab/>
            </w:r>
            <w:r>
              <w:rPr>
                <w:webHidden/>
              </w:rPr>
              <w:fldChar w:fldCharType="begin"/>
            </w:r>
            <w:r>
              <w:rPr>
                <w:webHidden/>
              </w:rPr>
              <w:instrText xml:space="preserve"> PAGEREF _Toc182496714 \h </w:instrText>
            </w:r>
            <w:r>
              <w:rPr>
                <w:webHidden/>
              </w:rPr>
            </w:r>
            <w:r>
              <w:rPr>
                <w:webHidden/>
              </w:rPr>
              <w:fldChar w:fldCharType="separate"/>
            </w:r>
            <w:r>
              <w:rPr>
                <w:webHidden/>
              </w:rPr>
              <w:t>62</w:t>
            </w:r>
            <w:r>
              <w:rPr>
                <w:webHidden/>
              </w:rPr>
              <w:fldChar w:fldCharType="end"/>
            </w:r>
          </w:hyperlink>
        </w:p>
        <w:p w14:paraId="1A7980AC" w14:textId="589FBC21" w:rsidR="00384497" w:rsidRDefault="00384497">
          <w:pPr>
            <w:pStyle w:val="TOC3"/>
            <w:rPr>
              <w:rFonts w:eastAsiaTheme="minorEastAsia"/>
              <w:kern w:val="2"/>
              <w:sz w:val="24"/>
              <w:szCs w:val="24"/>
              <w:lang w:val="en-IN" w:eastAsia="en-IN"/>
              <w14:ligatures w14:val="standardContextual"/>
            </w:rPr>
          </w:pPr>
          <w:hyperlink w:anchor="_Toc182496715" w:history="1">
            <w:r w:rsidRPr="0069570F">
              <w:rPr>
                <w:rStyle w:val="Hyperlink"/>
                <w:rFonts w:ascii="Times New Roman" w:hAnsi="Times New Roman" w:cs="Times New Roman"/>
                <w:lang w:val="en-IN"/>
              </w:rPr>
              <w:t>File Changes in the PR (Diff):</w:t>
            </w:r>
            <w:r>
              <w:rPr>
                <w:webHidden/>
              </w:rPr>
              <w:tab/>
            </w:r>
            <w:r>
              <w:rPr>
                <w:webHidden/>
              </w:rPr>
              <w:fldChar w:fldCharType="begin"/>
            </w:r>
            <w:r>
              <w:rPr>
                <w:webHidden/>
              </w:rPr>
              <w:instrText xml:space="preserve"> PAGEREF _Toc182496715 \h </w:instrText>
            </w:r>
            <w:r>
              <w:rPr>
                <w:webHidden/>
              </w:rPr>
            </w:r>
            <w:r>
              <w:rPr>
                <w:webHidden/>
              </w:rPr>
              <w:fldChar w:fldCharType="separate"/>
            </w:r>
            <w:r>
              <w:rPr>
                <w:webHidden/>
              </w:rPr>
              <w:t>63</w:t>
            </w:r>
            <w:r>
              <w:rPr>
                <w:webHidden/>
              </w:rPr>
              <w:fldChar w:fldCharType="end"/>
            </w:r>
          </w:hyperlink>
        </w:p>
        <w:p w14:paraId="4249FB4F" w14:textId="30733AB4" w:rsidR="00384497" w:rsidRDefault="00384497">
          <w:pPr>
            <w:pStyle w:val="TOC3"/>
            <w:rPr>
              <w:rFonts w:eastAsiaTheme="minorEastAsia"/>
              <w:kern w:val="2"/>
              <w:sz w:val="24"/>
              <w:szCs w:val="24"/>
              <w:lang w:val="en-IN" w:eastAsia="en-IN"/>
              <w14:ligatures w14:val="standardContextual"/>
            </w:rPr>
          </w:pPr>
          <w:hyperlink w:anchor="_Toc182496716" w:history="1">
            <w:r w:rsidRPr="0069570F">
              <w:rPr>
                <w:rStyle w:val="Hyperlink"/>
                <w:rFonts w:ascii="Times New Roman" w:hAnsi="Times New Roman" w:cs="Times New Roman"/>
                <w:lang w:val="en-IN"/>
              </w:rPr>
              <w:t>Code Review and Merge:</w:t>
            </w:r>
            <w:r>
              <w:rPr>
                <w:webHidden/>
              </w:rPr>
              <w:tab/>
            </w:r>
            <w:r>
              <w:rPr>
                <w:webHidden/>
              </w:rPr>
              <w:fldChar w:fldCharType="begin"/>
            </w:r>
            <w:r>
              <w:rPr>
                <w:webHidden/>
              </w:rPr>
              <w:instrText xml:space="preserve"> PAGEREF _Toc182496716 \h </w:instrText>
            </w:r>
            <w:r>
              <w:rPr>
                <w:webHidden/>
              </w:rPr>
            </w:r>
            <w:r>
              <w:rPr>
                <w:webHidden/>
              </w:rPr>
              <w:fldChar w:fldCharType="separate"/>
            </w:r>
            <w:r>
              <w:rPr>
                <w:webHidden/>
              </w:rPr>
              <w:t>63</w:t>
            </w:r>
            <w:r>
              <w:rPr>
                <w:webHidden/>
              </w:rPr>
              <w:fldChar w:fldCharType="end"/>
            </w:r>
          </w:hyperlink>
        </w:p>
        <w:p w14:paraId="2B3AE1B6" w14:textId="676D3C72" w:rsidR="00384497" w:rsidRDefault="00384497">
          <w:pPr>
            <w:pStyle w:val="TOC3"/>
            <w:rPr>
              <w:rFonts w:eastAsiaTheme="minorEastAsia"/>
              <w:kern w:val="2"/>
              <w:sz w:val="24"/>
              <w:szCs w:val="24"/>
              <w:lang w:val="en-IN" w:eastAsia="en-IN"/>
              <w14:ligatures w14:val="standardContextual"/>
            </w:rPr>
          </w:pPr>
          <w:hyperlink w:anchor="_Toc182496717" w:history="1">
            <w:r w:rsidRPr="0069570F">
              <w:rPr>
                <w:rStyle w:val="Hyperlink"/>
                <w:rFonts w:ascii="Times New Roman" w:hAnsi="Times New Roman" w:cs="Times New Roman"/>
                <w:lang w:val="en-IN"/>
              </w:rPr>
              <w:t>Display Detailed PR Review (Optional):</w:t>
            </w:r>
            <w:r>
              <w:rPr>
                <w:webHidden/>
              </w:rPr>
              <w:tab/>
            </w:r>
            <w:r>
              <w:rPr>
                <w:webHidden/>
              </w:rPr>
              <w:fldChar w:fldCharType="begin"/>
            </w:r>
            <w:r>
              <w:rPr>
                <w:webHidden/>
              </w:rPr>
              <w:instrText xml:space="preserve"> PAGEREF _Toc182496717 \h </w:instrText>
            </w:r>
            <w:r>
              <w:rPr>
                <w:webHidden/>
              </w:rPr>
            </w:r>
            <w:r>
              <w:rPr>
                <w:webHidden/>
              </w:rPr>
              <w:fldChar w:fldCharType="separate"/>
            </w:r>
            <w:r>
              <w:rPr>
                <w:webHidden/>
              </w:rPr>
              <w:t>65</w:t>
            </w:r>
            <w:r>
              <w:rPr>
                <w:webHidden/>
              </w:rPr>
              <w:fldChar w:fldCharType="end"/>
            </w:r>
          </w:hyperlink>
        </w:p>
        <w:p w14:paraId="0CF1DF0F" w14:textId="36A7F51E" w:rsidR="00384497" w:rsidRDefault="00384497">
          <w:pPr>
            <w:pStyle w:val="TOC3"/>
            <w:rPr>
              <w:rFonts w:eastAsiaTheme="minorEastAsia"/>
              <w:kern w:val="2"/>
              <w:sz w:val="24"/>
              <w:szCs w:val="24"/>
              <w:lang w:val="en-IN" w:eastAsia="en-IN"/>
              <w14:ligatures w14:val="standardContextual"/>
            </w:rPr>
          </w:pPr>
          <w:hyperlink w:anchor="_Toc182496718" w:history="1">
            <w:r w:rsidRPr="0069570F">
              <w:rPr>
                <w:rStyle w:val="Hyperlink"/>
                <w:rFonts w:ascii="Times New Roman" w:hAnsi="Times New Roman" w:cs="Times New Roman"/>
              </w:rPr>
              <w:t>FOR AZURE DEVOPS REPOSITORIES</w:t>
            </w:r>
            <w:r>
              <w:rPr>
                <w:webHidden/>
              </w:rPr>
              <w:tab/>
            </w:r>
            <w:r>
              <w:rPr>
                <w:webHidden/>
              </w:rPr>
              <w:fldChar w:fldCharType="begin"/>
            </w:r>
            <w:r>
              <w:rPr>
                <w:webHidden/>
              </w:rPr>
              <w:instrText xml:space="preserve"> PAGEREF _Toc182496718 \h </w:instrText>
            </w:r>
            <w:r>
              <w:rPr>
                <w:webHidden/>
              </w:rPr>
            </w:r>
            <w:r>
              <w:rPr>
                <w:webHidden/>
              </w:rPr>
              <w:fldChar w:fldCharType="separate"/>
            </w:r>
            <w:r>
              <w:rPr>
                <w:webHidden/>
              </w:rPr>
              <w:t>68</w:t>
            </w:r>
            <w:r>
              <w:rPr>
                <w:webHidden/>
              </w:rPr>
              <w:fldChar w:fldCharType="end"/>
            </w:r>
          </w:hyperlink>
        </w:p>
        <w:p w14:paraId="3606F10E" w14:textId="301BA03C" w:rsidR="00384497" w:rsidRDefault="00384497">
          <w:pPr>
            <w:pStyle w:val="TOC3"/>
            <w:rPr>
              <w:rFonts w:eastAsiaTheme="minorEastAsia"/>
              <w:kern w:val="2"/>
              <w:sz w:val="24"/>
              <w:szCs w:val="24"/>
              <w:lang w:val="en-IN" w:eastAsia="en-IN"/>
              <w14:ligatures w14:val="standardContextual"/>
            </w:rPr>
          </w:pPr>
          <w:hyperlink w:anchor="_Toc182496719" w:history="1">
            <w:r w:rsidRPr="0069570F">
              <w:rPr>
                <w:rStyle w:val="Hyperlink"/>
                <w:rFonts w:ascii="Times New Roman" w:eastAsia="Cambria" w:hAnsi="Times New Roman" w:cs="Times New Roman"/>
              </w:rPr>
              <w:t>1.</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Connect to Azure DevOps Repository:</w:t>
            </w:r>
            <w:r>
              <w:rPr>
                <w:webHidden/>
              </w:rPr>
              <w:tab/>
            </w:r>
            <w:r>
              <w:rPr>
                <w:webHidden/>
              </w:rPr>
              <w:fldChar w:fldCharType="begin"/>
            </w:r>
            <w:r>
              <w:rPr>
                <w:webHidden/>
              </w:rPr>
              <w:instrText xml:space="preserve"> PAGEREF _Toc182496719 \h </w:instrText>
            </w:r>
            <w:r>
              <w:rPr>
                <w:webHidden/>
              </w:rPr>
            </w:r>
            <w:r>
              <w:rPr>
                <w:webHidden/>
              </w:rPr>
              <w:fldChar w:fldCharType="separate"/>
            </w:r>
            <w:r>
              <w:rPr>
                <w:webHidden/>
              </w:rPr>
              <w:t>68</w:t>
            </w:r>
            <w:r>
              <w:rPr>
                <w:webHidden/>
              </w:rPr>
              <w:fldChar w:fldCharType="end"/>
            </w:r>
          </w:hyperlink>
        </w:p>
        <w:p w14:paraId="435A7F2D" w14:textId="5CC166A6" w:rsidR="00384497" w:rsidRDefault="00384497">
          <w:pPr>
            <w:pStyle w:val="TOC3"/>
            <w:rPr>
              <w:rFonts w:eastAsiaTheme="minorEastAsia"/>
              <w:kern w:val="2"/>
              <w:sz w:val="24"/>
              <w:szCs w:val="24"/>
              <w:lang w:val="en-IN" w:eastAsia="en-IN"/>
              <w14:ligatures w14:val="standardContextual"/>
            </w:rPr>
          </w:pPr>
          <w:hyperlink w:anchor="_Toc182496720" w:history="1">
            <w:r w:rsidRPr="0069570F">
              <w:rPr>
                <w:rStyle w:val="Hyperlink"/>
                <w:rFonts w:ascii="Times New Roman" w:eastAsia="Cambria" w:hAnsi="Times New Roman" w:cs="Times New Roman"/>
              </w:rPr>
              <w:t>2.</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Navigate Through Project Structure:</w:t>
            </w:r>
            <w:r>
              <w:rPr>
                <w:webHidden/>
              </w:rPr>
              <w:tab/>
            </w:r>
            <w:r>
              <w:rPr>
                <w:webHidden/>
              </w:rPr>
              <w:fldChar w:fldCharType="begin"/>
            </w:r>
            <w:r>
              <w:rPr>
                <w:webHidden/>
              </w:rPr>
              <w:instrText xml:space="preserve"> PAGEREF _Toc182496720 \h </w:instrText>
            </w:r>
            <w:r>
              <w:rPr>
                <w:webHidden/>
              </w:rPr>
            </w:r>
            <w:r>
              <w:rPr>
                <w:webHidden/>
              </w:rPr>
              <w:fldChar w:fldCharType="separate"/>
            </w:r>
            <w:r>
              <w:rPr>
                <w:webHidden/>
              </w:rPr>
              <w:t>68</w:t>
            </w:r>
            <w:r>
              <w:rPr>
                <w:webHidden/>
              </w:rPr>
              <w:fldChar w:fldCharType="end"/>
            </w:r>
          </w:hyperlink>
        </w:p>
        <w:p w14:paraId="01CDBA11" w14:textId="364110DE" w:rsidR="00384497" w:rsidRDefault="00384497">
          <w:pPr>
            <w:pStyle w:val="TOC3"/>
            <w:rPr>
              <w:rFonts w:eastAsiaTheme="minorEastAsia"/>
              <w:kern w:val="2"/>
              <w:sz w:val="24"/>
              <w:szCs w:val="24"/>
              <w:lang w:val="en-IN" w:eastAsia="en-IN"/>
              <w14:ligatures w14:val="standardContextual"/>
            </w:rPr>
          </w:pPr>
          <w:hyperlink w:anchor="_Toc182496721" w:history="1">
            <w:r w:rsidRPr="0069570F">
              <w:rPr>
                <w:rStyle w:val="Hyperlink"/>
                <w:rFonts w:ascii="Times New Roman" w:eastAsia="Cambria" w:hAnsi="Times New Roman" w:cs="Times New Roman"/>
              </w:rPr>
              <w:t>3.</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Batch Analysis Across Files:</w:t>
            </w:r>
            <w:r>
              <w:rPr>
                <w:webHidden/>
              </w:rPr>
              <w:tab/>
            </w:r>
            <w:r>
              <w:rPr>
                <w:webHidden/>
              </w:rPr>
              <w:fldChar w:fldCharType="begin"/>
            </w:r>
            <w:r>
              <w:rPr>
                <w:webHidden/>
              </w:rPr>
              <w:instrText xml:space="preserve"> PAGEREF _Toc182496721 \h </w:instrText>
            </w:r>
            <w:r>
              <w:rPr>
                <w:webHidden/>
              </w:rPr>
            </w:r>
            <w:r>
              <w:rPr>
                <w:webHidden/>
              </w:rPr>
              <w:fldChar w:fldCharType="separate"/>
            </w:r>
            <w:r>
              <w:rPr>
                <w:webHidden/>
              </w:rPr>
              <w:t>69</w:t>
            </w:r>
            <w:r>
              <w:rPr>
                <w:webHidden/>
              </w:rPr>
              <w:fldChar w:fldCharType="end"/>
            </w:r>
          </w:hyperlink>
        </w:p>
        <w:p w14:paraId="4C67D40C" w14:textId="1116733D" w:rsidR="00384497" w:rsidRDefault="00384497">
          <w:pPr>
            <w:pStyle w:val="TOC3"/>
            <w:rPr>
              <w:rFonts w:eastAsiaTheme="minorEastAsia"/>
              <w:kern w:val="2"/>
              <w:sz w:val="24"/>
              <w:szCs w:val="24"/>
              <w:lang w:val="en-IN" w:eastAsia="en-IN"/>
              <w14:ligatures w14:val="standardContextual"/>
            </w:rPr>
          </w:pPr>
          <w:hyperlink w:anchor="_Toc182496722" w:history="1">
            <w:r w:rsidRPr="0069570F">
              <w:rPr>
                <w:rStyle w:val="Hyperlink"/>
                <w:rFonts w:ascii="Times New Roman" w:eastAsia="Cambria" w:hAnsi="Times New Roman" w:cs="Times New Roman"/>
              </w:rPr>
              <w:t>4.</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Error Classification and Severity Analysis:</w:t>
            </w:r>
            <w:r>
              <w:rPr>
                <w:webHidden/>
              </w:rPr>
              <w:tab/>
            </w:r>
            <w:r>
              <w:rPr>
                <w:webHidden/>
              </w:rPr>
              <w:fldChar w:fldCharType="begin"/>
            </w:r>
            <w:r>
              <w:rPr>
                <w:webHidden/>
              </w:rPr>
              <w:instrText xml:space="preserve"> PAGEREF _Toc182496722 \h </w:instrText>
            </w:r>
            <w:r>
              <w:rPr>
                <w:webHidden/>
              </w:rPr>
            </w:r>
            <w:r>
              <w:rPr>
                <w:webHidden/>
              </w:rPr>
              <w:fldChar w:fldCharType="separate"/>
            </w:r>
            <w:r>
              <w:rPr>
                <w:webHidden/>
              </w:rPr>
              <w:t>70</w:t>
            </w:r>
            <w:r>
              <w:rPr>
                <w:webHidden/>
              </w:rPr>
              <w:fldChar w:fldCharType="end"/>
            </w:r>
          </w:hyperlink>
        </w:p>
        <w:p w14:paraId="463EC134" w14:textId="234D4DC7" w:rsidR="00384497" w:rsidRDefault="00384497">
          <w:pPr>
            <w:pStyle w:val="TOC3"/>
            <w:rPr>
              <w:rFonts w:eastAsiaTheme="minorEastAsia"/>
              <w:kern w:val="2"/>
              <w:sz w:val="24"/>
              <w:szCs w:val="24"/>
              <w:lang w:val="en-IN" w:eastAsia="en-IN"/>
              <w14:ligatures w14:val="standardContextual"/>
            </w:rPr>
          </w:pPr>
          <w:hyperlink w:anchor="_Toc182496723" w:history="1">
            <w:r w:rsidRPr="0069570F">
              <w:rPr>
                <w:rStyle w:val="Hyperlink"/>
                <w:rFonts w:ascii="Times New Roman" w:eastAsia="Cambria" w:hAnsi="Times New Roman" w:cs="Times New Roman"/>
              </w:rPr>
              <w:t>5.</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Vulnerability Detection in Repository Files:</w:t>
            </w:r>
            <w:r>
              <w:rPr>
                <w:webHidden/>
              </w:rPr>
              <w:tab/>
            </w:r>
            <w:r>
              <w:rPr>
                <w:webHidden/>
              </w:rPr>
              <w:fldChar w:fldCharType="begin"/>
            </w:r>
            <w:r>
              <w:rPr>
                <w:webHidden/>
              </w:rPr>
              <w:instrText xml:space="preserve"> PAGEREF _Toc182496723 \h </w:instrText>
            </w:r>
            <w:r>
              <w:rPr>
                <w:webHidden/>
              </w:rPr>
            </w:r>
            <w:r>
              <w:rPr>
                <w:webHidden/>
              </w:rPr>
              <w:fldChar w:fldCharType="separate"/>
            </w:r>
            <w:r>
              <w:rPr>
                <w:webHidden/>
              </w:rPr>
              <w:t>70</w:t>
            </w:r>
            <w:r>
              <w:rPr>
                <w:webHidden/>
              </w:rPr>
              <w:fldChar w:fldCharType="end"/>
            </w:r>
          </w:hyperlink>
        </w:p>
        <w:p w14:paraId="7086C77F" w14:textId="75F27D20" w:rsidR="00384497" w:rsidRDefault="00384497">
          <w:pPr>
            <w:pStyle w:val="TOC3"/>
            <w:rPr>
              <w:rFonts w:eastAsiaTheme="minorEastAsia"/>
              <w:kern w:val="2"/>
              <w:sz w:val="24"/>
              <w:szCs w:val="24"/>
              <w:lang w:val="en-IN" w:eastAsia="en-IN"/>
              <w14:ligatures w14:val="standardContextual"/>
            </w:rPr>
          </w:pPr>
          <w:hyperlink w:anchor="_Toc182496724" w:history="1">
            <w:r w:rsidRPr="0069570F">
              <w:rPr>
                <w:rStyle w:val="Hyperlink"/>
                <w:rFonts w:ascii="Times New Roman" w:eastAsia="Cambria" w:hAnsi="Times New Roman" w:cs="Times New Roman"/>
              </w:rPr>
              <w:t>6.</w:t>
            </w:r>
            <w:r>
              <w:rPr>
                <w:rFonts w:eastAsiaTheme="minorEastAsia"/>
                <w:kern w:val="2"/>
                <w:sz w:val="24"/>
                <w:szCs w:val="24"/>
                <w:lang w:val="en-IN" w:eastAsia="en-IN"/>
                <w14:ligatures w14:val="standardContextual"/>
              </w:rPr>
              <w:tab/>
            </w:r>
            <w:r w:rsidRPr="0069570F">
              <w:rPr>
                <w:rStyle w:val="Hyperlink"/>
                <w:rFonts w:ascii="Times New Roman" w:eastAsia="Cambria" w:hAnsi="Times New Roman" w:cs="Times New Roman"/>
              </w:rPr>
              <w:t>Report Optimization and Improvements:</w:t>
            </w:r>
            <w:r>
              <w:rPr>
                <w:webHidden/>
              </w:rPr>
              <w:tab/>
            </w:r>
            <w:r>
              <w:rPr>
                <w:webHidden/>
              </w:rPr>
              <w:fldChar w:fldCharType="begin"/>
            </w:r>
            <w:r>
              <w:rPr>
                <w:webHidden/>
              </w:rPr>
              <w:instrText xml:space="preserve"> PAGEREF _Toc182496724 \h </w:instrText>
            </w:r>
            <w:r>
              <w:rPr>
                <w:webHidden/>
              </w:rPr>
            </w:r>
            <w:r>
              <w:rPr>
                <w:webHidden/>
              </w:rPr>
              <w:fldChar w:fldCharType="separate"/>
            </w:r>
            <w:r>
              <w:rPr>
                <w:webHidden/>
              </w:rPr>
              <w:t>71</w:t>
            </w:r>
            <w:r>
              <w:rPr>
                <w:webHidden/>
              </w:rPr>
              <w:fldChar w:fldCharType="end"/>
            </w:r>
          </w:hyperlink>
        </w:p>
        <w:p w14:paraId="7DA04AA5" w14:textId="45871F2B" w:rsidR="00384497" w:rsidRDefault="00384497">
          <w:pPr>
            <w:pStyle w:val="TOC1"/>
            <w:tabs>
              <w:tab w:val="right" w:leader="dot" w:pos="9350"/>
            </w:tabs>
            <w:rPr>
              <w:rFonts w:eastAsiaTheme="minorEastAsia"/>
              <w:noProof/>
              <w:kern w:val="2"/>
              <w:sz w:val="24"/>
              <w:szCs w:val="24"/>
              <w:lang w:val="en-IN" w:eastAsia="en-IN"/>
              <w14:ligatures w14:val="standardContextual"/>
            </w:rPr>
          </w:pPr>
          <w:hyperlink w:anchor="_Toc182496725" w:history="1">
            <w:r w:rsidRPr="0069570F">
              <w:rPr>
                <w:rStyle w:val="Hyperlink"/>
                <w:noProof/>
              </w:rPr>
              <w:t>Appendix</w:t>
            </w:r>
            <w:r>
              <w:rPr>
                <w:noProof/>
                <w:webHidden/>
              </w:rPr>
              <w:tab/>
            </w:r>
            <w:r>
              <w:rPr>
                <w:noProof/>
                <w:webHidden/>
              </w:rPr>
              <w:fldChar w:fldCharType="begin"/>
            </w:r>
            <w:r>
              <w:rPr>
                <w:noProof/>
                <w:webHidden/>
              </w:rPr>
              <w:instrText xml:space="preserve"> PAGEREF _Toc182496725 \h </w:instrText>
            </w:r>
            <w:r>
              <w:rPr>
                <w:noProof/>
                <w:webHidden/>
              </w:rPr>
            </w:r>
            <w:r>
              <w:rPr>
                <w:noProof/>
                <w:webHidden/>
              </w:rPr>
              <w:fldChar w:fldCharType="separate"/>
            </w:r>
            <w:r>
              <w:rPr>
                <w:noProof/>
                <w:webHidden/>
              </w:rPr>
              <w:t>72</w:t>
            </w:r>
            <w:r>
              <w:rPr>
                <w:noProof/>
                <w:webHidden/>
              </w:rPr>
              <w:fldChar w:fldCharType="end"/>
            </w:r>
          </w:hyperlink>
        </w:p>
        <w:p w14:paraId="095C915C" w14:textId="68332D2E" w:rsidR="00384497" w:rsidRDefault="00384497">
          <w:pPr>
            <w:pStyle w:val="TOC2"/>
            <w:tabs>
              <w:tab w:val="right" w:leader="dot" w:pos="9350"/>
            </w:tabs>
            <w:rPr>
              <w:rFonts w:eastAsiaTheme="minorEastAsia"/>
              <w:noProof/>
              <w:kern w:val="2"/>
              <w:sz w:val="24"/>
              <w:szCs w:val="24"/>
              <w:lang w:val="en-IN" w:eastAsia="en-IN"/>
              <w14:ligatures w14:val="standardContextual"/>
            </w:rPr>
          </w:pPr>
          <w:hyperlink w:anchor="_Toc182496726" w:history="1">
            <w:r w:rsidRPr="0069570F">
              <w:rPr>
                <w:rStyle w:val="Hyperlink"/>
                <w:noProof/>
              </w:rPr>
              <w:t>Environment Variable Configuration</w:t>
            </w:r>
            <w:r>
              <w:rPr>
                <w:noProof/>
                <w:webHidden/>
              </w:rPr>
              <w:tab/>
            </w:r>
            <w:r>
              <w:rPr>
                <w:noProof/>
                <w:webHidden/>
              </w:rPr>
              <w:fldChar w:fldCharType="begin"/>
            </w:r>
            <w:r>
              <w:rPr>
                <w:noProof/>
                <w:webHidden/>
              </w:rPr>
              <w:instrText xml:space="preserve"> PAGEREF _Toc182496726 \h </w:instrText>
            </w:r>
            <w:r>
              <w:rPr>
                <w:noProof/>
                <w:webHidden/>
              </w:rPr>
            </w:r>
            <w:r>
              <w:rPr>
                <w:noProof/>
                <w:webHidden/>
              </w:rPr>
              <w:fldChar w:fldCharType="separate"/>
            </w:r>
            <w:r>
              <w:rPr>
                <w:noProof/>
                <w:webHidden/>
              </w:rPr>
              <w:t>72</w:t>
            </w:r>
            <w:r>
              <w:rPr>
                <w:noProof/>
                <w:webHidden/>
              </w:rPr>
              <w:fldChar w:fldCharType="end"/>
            </w:r>
          </w:hyperlink>
        </w:p>
        <w:p w14:paraId="369BA83F" w14:textId="3F411BD0" w:rsidR="005F24C7" w:rsidRPr="00061E3D" w:rsidRDefault="005F24C7" w:rsidP="00172F39">
          <w:pPr>
            <w:pStyle w:val="TOC3"/>
            <w:rPr>
              <w:rFonts w:ascii="Times New Roman" w:eastAsiaTheme="minorEastAsia" w:hAnsi="Times New Roman" w:cs="Times New Roman"/>
              <w:kern w:val="2"/>
              <w:sz w:val="24"/>
              <w:szCs w:val="24"/>
              <w14:ligatures w14:val="standardContextual"/>
            </w:rPr>
          </w:pPr>
          <w:r w:rsidRPr="00061E3D">
            <w:rPr>
              <w:rFonts w:ascii="Times New Roman" w:hAnsi="Times New Roman" w:cs="Times New Roman"/>
              <w:b/>
              <w:bCs/>
            </w:rPr>
            <w:fldChar w:fldCharType="end"/>
          </w:r>
        </w:p>
      </w:sdtContent>
    </w:sdt>
    <w:p w14:paraId="0AA7F91C" w14:textId="77777777" w:rsidR="00AC0258" w:rsidRPr="00061E3D" w:rsidRDefault="00AC0258" w:rsidP="00172F39">
      <w:pPr>
        <w:rPr>
          <w:rFonts w:ascii="Times New Roman" w:hAnsi="Times New Roman" w:cs="Times New Roman"/>
        </w:rPr>
      </w:pPr>
      <w:r w:rsidRPr="00061E3D">
        <w:rPr>
          <w:rFonts w:ascii="Times New Roman" w:hAnsi="Times New Roman" w:cs="Times New Roman"/>
        </w:rPr>
        <w:br w:type="page"/>
      </w:r>
    </w:p>
    <w:p w14:paraId="2A06515D" w14:textId="66D63876" w:rsidR="00FD2B2F" w:rsidRPr="00061E3D" w:rsidRDefault="00C7305D" w:rsidP="00172F39">
      <w:pPr>
        <w:pStyle w:val="Heading1"/>
        <w:rPr>
          <w:rFonts w:ascii="Times New Roman" w:hAnsi="Times New Roman" w:cs="Times New Roman"/>
          <w:lang w:val="en-IN"/>
        </w:rPr>
      </w:pPr>
      <w:bookmarkStart w:id="5" w:name="_Toc182496615"/>
      <w:proofErr w:type="gramStart"/>
      <w:r w:rsidRPr="00061E3D">
        <w:rPr>
          <w:rFonts w:ascii="Times New Roman" w:hAnsi="Times New Roman" w:cs="Times New Roman"/>
        </w:rPr>
        <w:lastRenderedPageBreak/>
        <w:t>Introductio</w:t>
      </w:r>
      <w:r w:rsidR="00223437" w:rsidRPr="00061E3D">
        <w:rPr>
          <w:rFonts w:ascii="Times New Roman" w:hAnsi="Times New Roman" w:cs="Times New Roman"/>
        </w:rPr>
        <w:t>n :</w:t>
      </w:r>
      <w:proofErr w:type="gramEnd"/>
      <w:r w:rsidR="00223437" w:rsidRPr="00061E3D">
        <w:rPr>
          <w:rFonts w:ascii="Times New Roman" w:hAnsi="Times New Roman" w:cs="Times New Roman"/>
        </w:rPr>
        <w:t xml:space="preserve"> </w:t>
      </w:r>
      <w:r w:rsidR="008C2AC9" w:rsidRPr="00061E3D">
        <w:rPr>
          <w:rFonts w:ascii="Times New Roman" w:hAnsi="Times New Roman" w:cs="Times New Roman"/>
          <w:lang w:val="en-IN"/>
        </w:rPr>
        <w:t>Automated Code Review</w:t>
      </w:r>
      <w:bookmarkEnd w:id="5"/>
    </w:p>
    <w:p w14:paraId="5327FA55" w14:textId="253EF7A8" w:rsidR="00223437" w:rsidRPr="00061E3D" w:rsidRDefault="00223437" w:rsidP="00172F39">
      <w:pPr>
        <w:pStyle w:val="Heading2"/>
        <w:rPr>
          <w:rFonts w:ascii="Times New Roman" w:hAnsi="Times New Roman" w:cs="Times New Roman"/>
        </w:rPr>
      </w:pPr>
      <w:bookmarkStart w:id="6" w:name="_Toc182496616"/>
      <w:r w:rsidRPr="00061E3D">
        <w:rPr>
          <w:rFonts w:ascii="Times New Roman" w:hAnsi="Times New Roman" w:cs="Times New Roman"/>
        </w:rPr>
        <w:t>Overview</w:t>
      </w:r>
      <w:bookmarkEnd w:id="6"/>
    </w:p>
    <w:p w14:paraId="709BD1C4" w14:textId="4F6C1B20" w:rsidR="00FD2B2F" w:rsidRPr="00061E3D" w:rsidRDefault="00FD2B2F" w:rsidP="00172F39">
      <w:pPr>
        <w:rPr>
          <w:rFonts w:ascii="Times New Roman" w:hAnsi="Times New Roman" w:cs="Times New Roman"/>
          <w:lang w:val="en-IN"/>
        </w:rPr>
      </w:pPr>
      <w:r w:rsidRPr="00061E3D">
        <w:rPr>
          <w:rFonts w:ascii="Times New Roman" w:hAnsi="Times New Roman" w:cs="Times New Roman"/>
        </w:rPr>
        <w:t>The</w:t>
      </w:r>
      <w:r w:rsidRPr="00061E3D">
        <w:rPr>
          <w:rFonts w:ascii="Times New Roman" w:hAnsi="Times New Roman" w:cs="Times New Roman"/>
          <w:lang w:val="en-IN"/>
        </w:rPr>
        <w:t> Automated Code Review System is a cutting-edge tool designed to streamline the process of code analysis, ensuring high-quality, secure, and maintainable software development. By leveraging advanced technologies, including Large Language Models (LLMs), this system automates the traditionally manual and time-consuming process of reviewing code, making it faster, more accurate, and accessible to both technical and non-technical stakeholders.</w:t>
      </w:r>
    </w:p>
    <w:p w14:paraId="3ACC75EA" w14:textId="33CBE327" w:rsidR="00C7305D" w:rsidRPr="00061E3D" w:rsidRDefault="00FD2B2F" w:rsidP="00172F39">
      <w:pPr>
        <w:rPr>
          <w:rFonts w:ascii="Times New Roman" w:hAnsi="Times New Roman" w:cs="Times New Roman"/>
          <w:lang w:val="en-IN"/>
        </w:rPr>
      </w:pPr>
      <w:r w:rsidRPr="00FD2B2F">
        <w:rPr>
          <w:rFonts w:ascii="Times New Roman" w:hAnsi="Times New Roman" w:cs="Times New Roman"/>
          <w:lang w:val="en-IN"/>
        </w:rPr>
        <w:t>This tool addresses multiple facets of software quality, including identifying code errors, enforcing organizational coding standards, detecting vulnerabilities, and suggesting improvements. Its user-friendly interface and robust integration capabilities make it a versatile solution for individual developers, team collaborations, and enterprise-level projects.</w:t>
      </w:r>
    </w:p>
    <w:p w14:paraId="4ACA5D48" w14:textId="77777777" w:rsidR="00044506" w:rsidRPr="00061E3D" w:rsidRDefault="00044506" w:rsidP="00172F39">
      <w:pPr>
        <w:rPr>
          <w:rFonts w:ascii="Times New Roman" w:hAnsi="Times New Roman" w:cs="Times New Roman"/>
        </w:rPr>
      </w:pPr>
    </w:p>
    <w:p w14:paraId="1C8BB3FD" w14:textId="57F281BB" w:rsidR="00533685" w:rsidRPr="00061E3D" w:rsidRDefault="0021640D" w:rsidP="00172F39">
      <w:pPr>
        <w:spacing w:before="220" w:after="220"/>
        <w:rPr>
          <w:rFonts w:ascii="Times New Roman" w:hAnsi="Times New Roman" w:cs="Times New Roman"/>
        </w:rPr>
      </w:pPr>
      <w:r w:rsidRPr="00061E3D">
        <w:rPr>
          <w:rFonts w:ascii="Times New Roman" w:hAnsi="Times New Roman" w:cs="Times New Roman"/>
          <w:noProof/>
        </w:rPr>
        <w:drawing>
          <wp:inline distT="0" distB="0" distL="0" distR="0" wp14:anchorId="4D7C1542" wp14:editId="79B8218D">
            <wp:extent cx="6236970" cy="4267116"/>
            <wp:effectExtent l="0" t="0" r="0" b="635"/>
            <wp:docPr id="1486390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2046" cy="4427947"/>
                    </a:xfrm>
                    <a:prstGeom prst="rect">
                      <a:avLst/>
                    </a:prstGeom>
                  </pic:spPr>
                </pic:pic>
              </a:graphicData>
            </a:graphic>
          </wp:inline>
        </w:drawing>
      </w:r>
    </w:p>
    <w:p w14:paraId="7EC25212" w14:textId="0CA79799" w:rsidR="00AD5255" w:rsidRPr="00061E3D" w:rsidRDefault="1AA333A2" w:rsidP="00172F39">
      <w:pPr>
        <w:pStyle w:val="Heading3"/>
        <w:ind w:left="360"/>
        <w:rPr>
          <w:rFonts w:ascii="Times New Roman" w:hAnsi="Times New Roman" w:cs="Times New Roman"/>
          <w:sz w:val="28"/>
          <w:szCs w:val="28"/>
        </w:rPr>
      </w:pPr>
      <w:bookmarkStart w:id="7" w:name="_Toc182496617"/>
      <w:r w:rsidRPr="00061E3D">
        <w:rPr>
          <w:rFonts w:ascii="Times New Roman" w:hAnsi="Times New Roman" w:cs="Times New Roman"/>
          <w:sz w:val="24"/>
          <w:szCs w:val="24"/>
        </w:rPr>
        <w:lastRenderedPageBreak/>
        <w:t>Programming Languages Supported by Automated Code Review Tool</w:t>
      </w:r>
      <w:r w:rsidR="1C0EB4CB" w:rsidRPr="00061E3D">
        <w:rPr>
          <w:rFonts w:ascii="Times New Roman" w:hAnsi="Times New Roman" w:cs="Times New Roman"/>
          <w:sz w:val="24"/>
          <w:szCs w:val="24"/>
        </w:rPr>
        <w:t>:</w:t>
      </w:r>
      <w:bookmarkEnd w:id="7"/>
      <w:r w:rsidR="1C0EB4CB" w:rsidRPr="00061E3D">
        <w:rPr>
          <w:rFonts w:ascii="Times New Roman" w:hAnsi="Times New Roman" w:cs="Times New Roman"/>
          <w:sz w:val="24"/>
          <w:szCs w:val="24"/>
        </w:rPr>
        <w:t xml:space="preserve"> </w:t>
      </w:r>
    </w:p>
    <w:p w14:paraId="73AA1F14" w14:textId="68A586FF" w:rsidR="7D707510" w:rsidRPr="00061E3D" w:rsidRDefault="369E485C" w:rsidP="00172F39">
      <w:pPr>
        <w:pStyle w:val="Heading3"/>
        <w:numPr>
          <w:ilvl w:val="0"/>
          <w:numId w:val="3"/>
        </w:numPr>
        <w:rPr>
          <w:rFonts w:ascii="Times New Roman" w:hAnsi="Times New Roman" w:cs="Times New Roman"/>
        </w:rPr>
      </w:pPr>
      <w:bookmarkStart w:id="8" w:name="_Toc182496618"/>
      <w:r w:rsidRPr="00061E3D">
        <w:rPr>
          <w:rFonts w:ascii="Times New Roman" w:hAnsi="Times New Roman" w:cs="Times New Roman"/>
        </w:rPr>
        <w:t xml:space="preserve">For </w:t>
      </w:r>
      <w:r w:rsidR="42E7C1BE" w:rsidRPr="00061E3D">
        <w:rPr>
          <w:rFonts w:ascii="Times New Roman" w:hAnsi="Times New Roman" w:cs="Times New Roman"/>
        </w:rPr>
        <w:t>Organization</w:t>
      </w:r>
      <w:r w:rsidRPr="00061E3D">
        <w:rPr>
          <w:rFonts w:ascii="Times New Roman" w:hAnsi="Times New Roman" w:cs="Times New Roman"/>
        </w:rPr>
        <w:t xml:space="preserve"> Standards files:</w:t>
      </w:r>
      <w:bookmarkEnd w:id="8"/>
    </w:p>
    <w:p w14:paraId="22991597" w14:textId="4B8AF279" w:rsidR="56AB8D8B" w:rsidRPr="00061E3D" w:rsidRDefault="56AB8D8B" w:rsidP="00172F39">
      <w:pPr>
        <w:pStyle w:val="ListParagraph"/>
        <w:numPr>
          <w:ilvl w:val="0"/>
          <w:numId w:val="1"/>
        </w:numPr>
        <w:rPr>
          <w:rFonts w:ascii="Times New Roman" w:hAnsi="Times New Roman" w:cs="Times New Roman"/>
        </w:rPr>
      </w:pPr>
      <w:r w:rsidRPr="00061E3D">
        <w:rPr>
          <w:rFonts w:ascii="Times New Roman" w:hAnsi="Times New Roman" w:cs="Times New Roman"/>
        </w:rPr>
        <w:t>Word Document</w:t>
      </w:r>
    </w:p>
    <w:p w14:paraId="49F53BD2" w14:textId="58C02801" w:rsidR="56AB8D8B" w:rsidRPr="00061E3D" w:rsidRDefault="56AB8D8B" w:rsidP="00172F39">
      <w:pPr>
        <w:pStyle w:val="ListParagraph"/>
        <w:numPr>
          <w:ilvl w:val="0"/>
          <w:numId w:val="1"/>
        </w:numPr>
        <w:rPr>
          <w:rFonts w:ascii="Times New Roman" w:hAnsi="Times New Roman" w:cs="Times New Roman"/>
        </w:rPr>
      </w:pPr>
      <w:r w:rsidRPr="00061E3D">
        <w:rPr>
          <w:rFonts w:ascii="Times New Roman" w:hAnsi="Times New Roman" w:cs="Times New Roman"/>
        </w:rPr>
        <w:t>PDF Document</w:t>
      </w:r>
      <w:r w:rsidRPr="00061E3D">
        <w:rPr>
          <w:rFonts w:ascii="Times New Roman" w:hAnsi="Times New Roman" w:cs="Times New Roman"/>
        </w:rPr>
        <w:tab/>
      </w:r>
      <w:r w:rsidRPr="00061E3D">
        <w:rPr>
          <w:rFonts w:ascii="Times New Roman" w:hAnsi="Times New Roman" w:cs="Times New Roman"/>
        </w:rPr>
        <w:tab/>
      </w:r>
      <w:r w:rsidRPr="00061E3D">
        <w:rPr>
          <w:rFonts w:ascii="Times New Roman" w:hAnsi="Times New Roman" w:cs="Times New Roman"/>
        </w:rPr>
        <w:tab/>
        <w:t xml:space="preserve">  </w:t>
      </w:r>
    </w:p>
    <w:p w14:paraId="2BB6D9DE" w14:textId="55E3931B" w:rsidR="56AB8D8B" w:rsidRPr="00061E3D" w:rsidRDefault="56AB8D8B" w:rsidP="00172F39">
      <w:pPr>
        <w:pStyle w:val="ListParagraph"/>
        <w:numPr>
          <w:ilvl w:val="0"/>
          <w:numId w:val="1"/>
        </w:numPr>
        <w:rPr>
          <w:rFonts w:ascii="Times New Roman" w:hAnsi="Times New Roman" w:cs="Times New Roman"/>
        </w:rPr>
      </w:pPr>
      <w:r w:rsidRPr="00061E3D">
        <w:rPr>
          <w:rFonts w:ascii="Times New Roman" w:hAnsi="Times New Roman" w:cs="Times New Roman"/>
        </w:rPr>
        <w:t>PPT Document</w:t>
      </w:r>
    </w:p>
    <w:p w14:paraId="178F4F17" w14:textId="7FDD4D39" w:rsidR="4DB77093" w:rsidRPr="00061E3D" w:rsidRDefault="56AB8D8B" w:rsidP="00172F39">
      <w:pPr>
        <w:pStyle w:val="ListParagraph"/>
        <w:numPr>
          <w:ilvl w:val="0"/>
          <w:numId w:val="1"/>
        </w:numPr>
        <w:rPr>
          <w:rFonts w:ascii="Times New Roman" w:hAnsi="Times New Roman" w:cs="Times New Roman"/>
        </w:rPr>
      </w:pPr>
      <w:r w:rsidRPr="00061E3D">
        <w:rPr>
          <w:rFonts w:ascii="Times New Roman" w:hAnsi="Times New Roman" w:cs="Times New Roman"/>
        </w:rPr>
        <w:t>Text Document</w:t>
      </w:r>
    </w:p>
    <w:p w14:paraId="5D331B81" w14:textId="77777777" w:rsidR="00AD5255" w:rsidRPr="00061E3D" w:rsidRDefault="369E485C" w:rsidP="00172F39">
      <w:pPr>
        <w:pStyle w:val="Heading3"/>
        <w:numPr>
          <w:ilvl w:val="0"/>
          <w:numId w:val="3"/>
        </w:numPr>
        <w:rPr>
          <w:rFonts w:ascii="Times New Roman" w:hAnsi="Times New Roman" w:cs="Times New Roman"/>
        </w:rPr>
      </w:pPr>
      <w:bookmarkStart w:id="9" w:name="_Toc182496619"/>
      <w:r w:rsidRPr="00061E3D">
        <w:rPr>
          <w:rFonts w:ascii="Times New Roman" w:hAnsi="Times New Roman" w:cs="Times New Roman"/>
        </w:rPr>
        <w:t>For Code files:</w:t>
      </w:r>
      <w:bookmarkEnd w:id="9"/>
    </w:p>
    <w:p w14:paraId="60A90391" w14:textId="4E78BD7D" w:rsidR="00527380" w:rsidRPr="00061E3D" w:rsidRDefault="00527380" w:rsidP="00172F39">
      <w:pPr>
        <w:rPr>
          <w:rFonts w:ascii="Times New Roman" w:hAnsi="Times New Roman" w:cs="Times New Roman"/>
        </w:rPr>
        <w:sectPr w:rsidR="00527380" w:rsidRPr="00061E3D" w:rsidSect="009F066F">
          <w:headerReference w:type="default" r:id="rId15"/>
          <w:footerReference w:type="default" r:id="rId16"/>
          <w:pgSz w:w="12240" w:h="15840"/>
          <w:pgMar w:top="1440" w:right="1440" w:bottom="1440" w:left="1440" w:header="720" w:footer="720" w:gutter="0"/>
          <w:pgBorders>
            <w:top w:val="double" w:sz="24" w:space="24" w:color="24135F"/>
            <w:left w:val="double" w:sz="24" w:space="24" w:color="24135F"/>
            <w:bottom w:val="double" w:sz="24" w:space="24" w:color="24135F"/>
            <w:right w:val="double" w:sz="24" w:space="24" w:color="24135F"/>
          </w:pgBorders>
          <w:pgNumType w:chapStyle="1"/>
          <w:cols w:space="720"/>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5"/>
      </w:tblGrid>
      <w:tr w:rsidR="007811FD" w:rsidRPr="00061E3D" w14:paraId="7D39D1C5" w14:textId="77777777" w:rsidTr="00527380">
        <w:trPr>
          <w:trHeight w:val="331"/>
        </w:trPr>
        <w:tc>
          <w:tcPr>
            <w:tcW w:w="3685" w:type="dxa"/>
          </w:tcPr>
          <w:p w14:paraId="3EDF7882" w14:textId="44C23E2E" w:rsidR="007811FD" w:rsidRPr="00061E3D" w:rsidRDefault="004278E1" w:rsidP="00172F39">
            <w:pPr>
              <w:pStyle w:val="ListParagraph"/>
              <w:numPr>
                <w:ilvl w:val="0"/>
                <w:numId w:val="1"/>
              </w:numPr>
              <w:spacing w:line="276" w:lineRule="auto"/>
              <w:rPr>
                <w:rFonts w:ascii="Times New Roman" w:hAnsi="Times New Roman" w:cs="Times New Roman"/>
              </w:rPr>
            </w:pPr>
            <w:r w:rsidRPr="00061E3D">
              <w:rPr>
                <w:rFonts w:ascii="Times New Roman" w:hAnsi="Times New Roman" w:cs="Times New Roman"/>
              </w:rPr>
              <w:t>JAVASCRIPT</w:t>
            </w:r>
          </w:p>
        </w:tc>
        <w:tc>
          <w:tcPr>
            <w:tcW w:w="3685" w:type="dxa"/>
          </w:tcPr>
          <w:p w14:paraId="01A6F60C" w14:textId="49C8FEB0" w:rsidR="007811FD" w:rsidRPr="00061E3D" w:rsidRDefault="007811FD" w:rsidP="00172F39">
            <w:pPr>
              <w:pStyle w:val="ListParagraph"/>
              <w:numPr>
                <w:ilvl w:val="0"/>
                <w:numId w:val="1"/>
              </w:numPr>
              <w:spacing w:line="276" w:lineRule="auto"/>
              <w:rPr>
                <w:rFonts w:ascii="Times New Roman" w:hAnsi="Times New Roman" w:cs="Times New Roman"/>
              </w:rPr>
            </w:pPr>
            <w:r w:rsidRPr="00061E3D">
              <w:rPr>
                <w:rFonts w:ascii="Times New Roman" w:hAnsi="Times New Roman" w:cs="Times New Roman"/>
              </w:rPr>
              <w:t>SQL</w:t>
            </w:r>
          </w:p>
        </w:tc>
      </w:tr>
      <w:tr w:rsidR="007811FD" w:rsidRPr="00061E3D" w14:paraId="7E36B158" w14:textId="77777777" w:rsidTr="00527380">
        <w:trPr>
          <w:trHeight w:val="330"/>
        </w:trPr>
        <w:tc>
          <w:tcPr>
            <w:tcW w:w="3685" w:type="dxa"/>
          </w:tcPr>
          <w:p w14:paraId="118EF3B6" w14:textId="311646B4" w:rsidR="007811FD" w:rsidRPr="00061E3D" w:rsidRDefault="004278E1" w:rsidP="00172F39">
            <w:pPr>
              <w:pStyle w:val="ListParagraph"/>
              <w:numPr>
                <w:ilvl w:val="0"/>
                <w:numId w:val="1"/>
              </w:numPr>
              <w:spacing w:line="276" w:lineRule="auto"/>
              <w:rPr>
                <w:rFonts w:ascii="Times New Roman" w:hAnsi="Times New Roman" w:cs="Times New Roman"/>
              </w:rPr>
            </w:pPr>
            <w:r w:rsidRPr="00061E3D">
              <w:rPr>
                <w:rFonts w:ascii="Times New Roman" w:hAnsi="Times New Roman" w:cs="Times New Roman"/>
              </w:rPr>
              <w:t>PYTHON</w:t>
            </w:r>
          </w:p>
        </w:tc>
        <w:tc>
          <w:tcPr>
            <w:tcW w:w="3685" w:type="dxa"/>
          </w:tcPr>
          <w:p w14:paraId="422E1DB6" w14:textId="1B9D5594" w:rsidR="007811FD" w:rsidRPr="00061E3D" w:rsidRDefault="004278E1" w:rsidP="00172F39">
            <w:pPr>
              <w:pStyle w:val="ListParagraph"/>
              <w:numPr>
                <w:ilvl w:val="0"/>
                <w:numId w:val="1"/>
              </w:numPr>
              <w:spacing w:line="276" w:lineRule="auto"/>
              <w:rPr>
                <w:rFonts w:ascii="Times New Roman" w:hAnsi="Times New Roman" w:cs="Times New Roman"/>
              </w:rPr>
            </w:pPr>
            <w:r w:rsidRPr="00061E3D">
              <w:rPr>
                <w:rFonts w:ascii="Times New Roman" w:hAnsi="Times New Roman" w:cs="Times New Roman"/>
              </w:rPr>
              <w:t>.NET</w:t>
            </w:r>
          </w:p>
        </w:tc>
      </w:tr>
      <w:tr w:rsidR="007811FD" w:rsidRPr="00061E3D" w14:paraId="60156A24" w14:textId="77777777" w:rsidTr="00527380">
        <w:trPr>
          <w:trHeight w:val="330"/>
        </w:trPr>
        <w:tc>
          <w:tcPr>
            <w:tcW w:w="3685" w:type="dxa"/>
          </w:tcPr>
          <w:p w14:paraId="10B01B66" w14:textId="3E0F7FEF" w:rsidR="007811FD" w:rsidRPr="00061E3D" w:rsidRDefault="004278E1" w:rsidP="00172F39">
            <w:pPr>
              <w:pStyle w:val="ListParagraph"/>
              <w:numPr>
                <w:ilvl w:val="0"/>
                <w:numId w:val="1"/>
              </w:numPr>
              <w:spacing w:line="276" w:lineRule="auto"/>
              <w:rPr>
                <w:rFonts w:ascii="Times New Roman" w:hAnsi="Times New Roman" w:cs="Times New Roman"/>
              </w:rPr>
            </w:pPr>
            <w:r w:rsidRPr="00061E3D">
              <w:rPr>
                <w:rFonts w:ascii="Times New Roman" w:hAnsi="Times New Roman" w:cs="Times New Roman"/>
              </w:rPr>
              <w:t>JAVA</w:t>
            </w:r>
          </w:p>
        </w:tc>
        <w:tc>
          <w:tcPr>
            <w:tcW w:w="3685" w:type="dxa"/>
          </w:tcPr>
          <w:p w14:paraId="133E8232" w14:textId="295BA915" w:rsidR="007811FD" w:rsidRPr="00061E3D" w:rsidRDefault="004278E1" w:rsidP="00172F39">
            <w:pPr>
              <w:pStyle w:val="ListParagraph"/>
              <w:numPr>
                <w:ilvl w:val="0"/>
                <w:numId w:val="1"/>
              </w:numPr>
              <w:spacing w:line="276" w:lineRule="auto"/>
              <w:rPr>
                <w:rFonts w:ascii="Times New Roman" w:hAnsi="Times New Roman" w:cs="Times New Roman"/>
              </w:rPr>
            </w:pPr>
            <w:r w:rsidRPr="00061E3D">
              <w:rPr>
                <w:rFonts w:ascii="Times New Roman" w:hAnsi="Times New Roman" w:cs="Times New Roman"/>
              </w:rPr>
              <w:t>C</w:t>
            </w:r>
          </w:p>
        </w:tc>
      </w:tr>
      <w:tr w:rsidR="00AA1305" w:rsidRPr="00061E3D" w14:paraId="60C226EB" w14:textId="77777777" w:rsidTr="00527380">
        <w:trPr>
          <w:trHeight w:val="330"/>
        </w:trPr>
        <w:tc>
          <w:tcPr>
            <w:tcW w:w="3685" w:type="dxa"/>
          </w:tcPr>
          <w:p w14:paraId="32ECB191" w14:textId="6AF388E0" w:rsidR="00AA1305" w:rsidRPr="00061E3D" w:rsidRDefault="008C1F66" w:rsidP="00172F39">
            <w:pPr>
              <w:pStyle w:val="ListParagraph"/>
              <w:numPr>
                <w:ilvl w:val="0"/>
                <w:numId w:val="1"/>
              </w:numPr>
              <w:spacing w:line="276" w:lineRule="auto"/>
              <w:rPr>
                <w:rFonts w:ascii="Times New Roman" w:hAnsi="Times New Roman" w:cs="Times New Roman"/>
              </w:rPr>
            </w:pPr>
            <w:r w:rsidRPr="00061E3D">
              <w:rPr>
                <w:rFonts w:ascii="Times New Roman" w:hAnsi="Times New Roman" w:cs="Times New Roman"/>
              </w:rPr>
              <w:t>HTML</w:t>
            </w:r>
          </w:p>
        </w:tc>
        <w:tc>
          <w:tcPr>
            <w:tcW w:w="3685" w:type="dxa"/>
          </w:tcPr>
          <w:p w14:paraId="3D64D813" w14:textId="081E39C2" w:rsidR="00AA1305" w:rsidRPr="00061E3D" w:rsidRDefault="004278E1" w:rsidP="00172F39">
            <w:pPr>
              <w:pStyle w:val="ListParagraph"/>
              <w:numPr>
                <w:ilvl w:val="0"/>
                <w:numId w:val="1"/>
              </w:numPr>
              <w:spacing w:line="276" w:lineRule="auto"/>
              <w:rPr>
                <w:rFonts w:ascii="Times New Roman" w:hAnsi="Times New Roman" w:cs="Times New Roman"/>
              </w:rPr>
            </w:pPr>
            <w:r w:rsidRPr="00061E3D">
              <w:rPr>
                <w:rFonts w:ascii="Times New Roman" w:hAnsi="Times New Roman" w:cs="Times New Roman"/>
              </w:rPr>
              <w:t>CSS</w:t>
            </w:r>
          </w:p>
        </w:tc>
      </w:tr>
      <w:tr w:rsidR="00431B25" w:rsidRPr="00061E3D" w14:paraId="3BA94439" w14:textId="77777777" w:rsidTr="00527380">
        <w:trPr>
          <w:trHeight w:val="330"/>
        </w:trPr>
        <w:tc>
          <w:tcPr>
            <w:tcW w:w="3685" w:type="dxa"/>
          </w:tcPr>
          <w:p w14:paraId="2128DD3B" w14:textId="48C48E72" w:rsidR="00431B25" w:rsidRPr="00061E3D" w:rsidRDefault="00CF3644" w:rsidP="00172F39">
            <w:pPr>
              <w:pStyle w:val="ListParagraph"/>
              <w:numPr>
                <w:ilvl w:val="0"/>
                <w:numId w:val="1"/>
              </w:numPr>
              <w:spacing w:line="276" w:lineRule="auto"/>
              <w:rPr>
                <w:rFonts w:ascii="Times New Roman" w:hAnsi="Times New Roman" w:cs="Times New Roman"/>
              </w:rPr>
            </w:pPr>
            <w:r w:rsidRPr="00061E3D">
              <w:rPr>
                <w:rFonts w:ascii="Times New Roman" w:hAnsi="Times New Roman" w:cs="Times New Roman"/>
              </w:rPr>
              <w:t>C++</w:t>
            </w:r>
          </w:p>
        </w:tc>
        <w:tc>
          <w:tcPr>
            <w:tcW w:w="3685" w:type="dxa"/>
          </w:tcPr>
          <w:p w14:paraId="37BBD363" w14:textId="284DB925" w:rsidR="00431B25" w:rsidRPr="00061E3D" w:rsidRDefault="00431B25" w:rsidP="00172F39">
            <w:pPr>
              <w:spacing w:line="276" w:lineRule="auto"/>
              <w:ind w:left="1440"/>
              <w:rPr>
                <w:rFonts w:ascii="Times New Roman" w:hAnsi="Times New Roman" w:cs="Times New Roman"/>
              </w:rPr>
            </w:pPr>
          </w:p>
        </w:tc>
      </w:tr>
    </w:tbl>
    <w:p w14:paraId="3A3740AC" w14:textId="77777777" w:rsidR="00323BF2" w:rsidRPr="00061E3D" w:rsidRDefault="00323BF2" w:rsidP="00172F39">
      <w:pPr>
        <w:pStyle w:val="Heading2"/>
        <w:rPr>
          <w:rFonts w:ascii="Times New Roman" w:hAnsi="Times New Roman" w:cs="Times New Roman"/>
          <w:lang w:val="en-IN"/>
        </w:rPr>
      </w:pPr>
      <w:bookmarkStart w:id="10" w:name="_Toc182496620"/>
      <w:r w:rsidRPr="00061E3D">
        <w:rPr>
          <w:rFonts w:ascii="Times New Roman" w:hAnsi="Times New Roman" w:cs="Times New Roman"/>
          <w:lang w:val="en-IN"/>
        </w:rPr>
        <w:t>Purpose</w:t>
      </w:r>
      <w:bookmarkEnd w:id="10"/>
    </w:p>
    <w:p w14:paraId="48D60060" w14:textId="415FE819" w:rsidR="007139DC" w:rsidRPr="00061E3D" w:rsidRDefault="00323BF2" w:rsidP="00172F39">
      <w:pPr>
        <w:pStyle w:val="ListParagraph"/>
        <w:rPr>
          <w:rFonts w:ascii="Times New Roman" w:hAnsi="Times New Roman" w:cs="Times New Roman"/>
          <w:lang w:val="en-IN"/>
        </w:rPr>
      </w:pPr>
      <w:r w:rsidRPr="00323BF2">
        <w:rPr>
          <w:rFonts w:ascii="Times New Roman" w:hAnsi="Times New Roman" w:cs="Times New Roman"/>
          <w:lang w:val="en-IN"/>
        </w:rPr>
        <w:t xml:space="preserve">This document provides a comprehensive guide for understanding, installing, and using the Automated Code Review System. The system is designed to streamline the code review process by </w:t>
      </w:r>
      <w:proofErr w:type="spellStart"/>
      <w:r w:rsidRPr="00323BF2">
        <w:rPr>
          <w:rFonts w:ascii="Times New Roman" w:hAnsi="Times New Roman" w:cs="Times New Roman"/>
          <w:lang w:val="en-IN"/>
        </w:rPr>
        <w:t>analyzing</w:t>
      </w:r>
      <w:proofErr w:type="spellEnd"/>
      <w:r w:rsidRPr="00323BF2">
        <w:rPr>
          <w:rFonts w:ascii="Times New Roman" w:hAnsi="Times New Roman" w:cs="Times New Roman"/>
          <w:lang w:val="en-IN"/>
        </w:rPr>
        <w:t xml:space="preserve"> source code for errors, vulnerabilities, and compliance with organizational coding standards. It supports integration with GitHub, Azure DevOps (ADO), and manual uploads for enhanced flexibility.</w:t>
      </w:r>
    </w:p>
    <w:p w14:paraId="45FBD769" w14:textId="77777777" w:rsidR="001415A5" w:rsidRPr="00061E3D" w:rsidRDefault="001415A5" w:rsidP="00172F39">
      <w:pPr>
        <w:pStyle w:val="Heading2"/>
        <w:rPr>
          <w:rFonts w:ascii="Times New Roman" w:hAnsi="Times New Roman" w:cs="Times New Roman"/>
          <w:lang w:val="en-IN"/>
        </w:rPr>
      </w:pPr>
      <w:bookmarkStart w:id="11" w:name="_Toc182496621"/>
      <w:r w:rsidRPr="00061E3D">
        <w:rPr>
          <w:rFonts w:ascii="Times New Roman" w:hAnsi="Times New Roman" w:cs="Times New Roman"/>
          <w:lang w:val="en-IN"/>
        </w:rPr>
        <w:t>Objectives of the System</w:t>
      </w:r>
      <w:bookmarkEnd w:id="11"/>
    </w:p>
    <w:p w14:paraId="6983BE78" w14:textId="77777777" w:rsidR="001415A5" w:rsidRPr="001415A5" w:rsidRDefault="001415A5" w:rsidP="00172F39">
      <w:pPr>
        <w:numPr>
          <w:ilvl w:val="0"/>
          <w:numId w:val="23"/>
        </w:numPr>
        <w:rPr>
          <w:rFonts w:ascii="Times New Roman" w:hAnsi="Times New Roman" w:cs="Times New Roman"/>
          <w:lang w:val="en-IN"/>
        </w:rPr>
      </w:pPr>
      <w:r w:rsidRPr="001415A5">
        <w:rPr>
          <w:rFonts w:ascii="Times New Roman" w:hAnsi="Times New Roman" w:cs="Times New Roman"/>
          <w:b/>
          <w:bCs/>
          <w:lang w:val="en-IN"/>
        </w:rPr>
        <w:t>Enhance Code Quality:</w:t>
      </w:r>
      <w:r w:rsidRPr="001415A5">
        <w:rPr>
          <w:rFonts w:ascii="Times New Roman" w:hAnsi="Times New Roman" w:cs="Times New Roman"/>
          <w:lang w:val="en-IN"/>
        </w:rPr>
        <w:t> Automates the identification and resolution of potential issues, ensuring robust and error-free code.</w:t>
      </w:r>
    </w:p>
    <w:p w14:paraId="7E2EEDF0" w14:textId="77777777" w:rsidR="001415A5" w:rsidRPr="001415A5" w:rsidRDefault="001415A5" w:rsidP="00172F39">
      <w:pPr>
        <w:numPr>
          <w:ilvl w:val="0"/>
          <w:numId w:val="23"/>
        </w:numPr>
        <w:rPr>
          <w:rFonts w:ascii="Times New Roman" w:hAnsi="Times New Roman" w:cs="Times New Roman"/>
          <w:lang w:val="en-IN"/>
        </w:rPr>
      </w:pPr>
      <w:r w:rsidRPr="001415A5">
        <w:rPr>
          <w:rFonts w:ascii="Times New Roman" w:hAnsi="Times New Roman" w:cs="Times New Roman"/>
          <w:b/>
          <w:bCs/>
          <w:lang w:val="en-IN"/>
        </w:rPr>
        <w:t>Improve Efficiency:</w:t>
      </w:r>
      <w:r w:rsidRPr="001415A5">
        <w:rPr>
          <w:rFonts w:ascii="Times New Roman" w:hAnsi="Times New Roman" w:cs="Times New Roman"/>
          <w:lang w:val="en-IN"/>
        </w:rPr>
        <w:t> Reduces manual effort in code reviews, freeing up developers to focus on feature development and innovation.</w:t>
      </w:r>
    </w:p>
    <w:p w14:paraId="696B030D" w14:textId="77777777" w:rsidR="001415A5" w:rsidRPr="001415A5" w:rsidRDefault="001415A5" w:rsidP="00172F39">
      <w:pPr>
        <w:numPr>
          <w:ilvl w:val="0"/>
          <w:numId w:val="23"/>
        </w:numPr>
        <w:rPr>
          <w:rFonts w:ascii="Times New Roman" w:hAnsi="Times New Roman" w:cs="Times New Roman"/>
          <w:lang w:val="en-IN"/>
        </w:rPr>
      </w:pPr>
      <w:r w:rsidRPr="001415A5">
        <w:rPr>
          <w:rFonts w:ascii="Times New Roman" w:hAnsi="Times New Roman" w:cs="Times New Roman"/>
          <w:b/>
          <w:bCs/>
          <w:lang w:val="en-IN"/>
        </w:rPr>
        <w:t>Ensure Consistency:</w:t>
      </w:r>
      <w:r w:rsidRPr="001415A5">
        <w:rPr>
          <w:rFonts w:ascii="Times New Roman" w:hAnsi="Times New Roman" w:cs="Times New Roman"/>
          <w:lang w:val="en-IN"/>
        </w:rPr>
        <w:t> Enforces uniform coding standards across teams and projects.</w:t>
      </w:r>
    </w:p>
    <w:p w14:paraId="4960F518" w14:textId="77777777" w:rsidR="001415A5" w:rsidRPr="001415A5" w:rsidRDefault="001415A5" w:rsidP="00172F39">
      <w:pPr>
        <w:numPr>
          <w:ilvl w:val="0"/>
          <w:numId w:val="23"/>
        </w:numPr>
        <w:rPr>
          <w:rFonts w:ascii="Times New Roman" w:hAnsi="Times New Roman" w:cs="Times New Roman"/>
          <w:lang w:val="en-IN"/>
        </w:rPr>
      </w:pPr>
      <w:r w:rsidRPr="001415A5">
        <w:rPr>
          <w:rFonts w:ascii="Times New Roman" w:hAnsi="Times New Roman" w:cs="Times New Roman"/>
          <w:b/>
          <w:bCs/>
          <w:lang w:val="en-IN"/>
        </w:rPr>
        <w:t>Bridge the Gap Between Stakeholders:</w:t>
      </w:r>
      <w:r w:rsidRPr="001415A5">
        <w:rPr>
          <w:rFonts w:ascii="Times New Roman" w:hAnsi="Times New Roman" w:cs="Times New Roman"/>
          <w:lang w:val="en-IN"/>
        </w:rPr>
        <w:t> Offers both technical and non-technical perspectives, making the review accessible to developers and clients alike.</w:t>
      </w:r>
    </w:p>
    <w:p w14:paraId="5FB5535A" w14:textId="17724CAB" w:rsidR="001415A5" w:rsidRPr="001415A5" w:rsidRDefault="001415A5" w:rsidP="00172F39">
      <w:pPr>
        <w:numPr>
          <w:ilvl w:val="0"/>
          <w:numId w:val="23"/>
        </w:numPr>
        <w:rPr>
          <w:rFonts w:ascii="Times New Roman" w:hAnsi="Times New Roman" w:cs="Times New Roman"/>
          <w:lang w:val="en-IN"/>
        </w:rPr>
      </w:pPr>
      <w:r w:rsidRPr="001415A5">
        <w:rPr>
          <w:rFonts w:ascii="Times New Roman" w:hAnsi="Times New Roman" w:cs="Times New Roman"/>
          <w:b/>
          <w:bCs/>
          <w:lang w:val="en-IN"/>
        </w:rPr>
        <w:t>Support Agile Development Practices:</w:t>
      </w:r>
      <w:r w:rsidRPr="001415A5">
        <w:rPr>
          <w:rFonts w:ascii="Times New Roman" w:hAnsi="Times New Roman" w:cs="Times New Roman"/>
          <w:lang w:val="en-IN"/>
        </w:rPr>
        <w:t> Fits seamlessly into Agile workflows by enabling quick and iterative code reviews.</w:t>
      </w:r>
    </w:p>
    <w:p w14:paraId="4A4B7CDC" w14:textId="77777777" w:rsidR="001415A5" w:rsidRPr="00061E3D" w:rsidRDefault="001415A5" w:rsidP="00172F39">
      <w:pPr>
        <w:pStyle w:val="Heading2"/>
        <w:rPr>
          <w:rFonts w:ascii="Times New Roman" w:hAnsi="Times New Roman" w:cs="Times New Roman"/>
          <w:lang w:val="en-IN"/>
        </w:rPr>
      </w:pPr>
      <w:bookmarkStart w:id="12" w:name="_Toc182496622"/>
      <w:r w:rsidRPr="00061E3D">
        <w:rPr>
          <w:rFonts w:ascii="Times New Roman" w:hAnsi="Times New Roman" w:cs="Times New Roman"/>
          <w:lang w:val="en-IN"/>
        </w:rPr>
        <w:t>Who Can Benefit?</w:t>
      </w:r>
      <w:bookmarkEnd w:id="12"/>
    </w:p>
    <w:p w14:paraId="4D01E39B" w14:textId="77777777" w:rsidR="001415A5" w:rsidRPr="001415A5" w:rsidRDefault="001415A5" w:rsidP="00172F39">
      <w:pPr>
        <w:numPr>
          <w:ilvl w:val="0"/>
          <w:numId w:val="24"/>
        </w:numPr>
        <w:rPr>
          <w:rFonts w:ascii="Times New Roman" w:hAnsi="Times New Roman" w:cs="Times New Roman"/>
          <w:lang w:val="en-IN"/>
        </w:rPr>
      </w:pPr>
      <w:r w:rsidRPr="001415A5">
        <w:rPr>
          <w:rFonts w:ascii="Times New Roman" w:hAnsi="Times New Roman" w:cs="Times New Roman"/>
          <w:b/>
          <w:bCs/>
          <w:lang w:val="en-IN"/>
        </w:rPr>
        <w:t>Developers:</w:t>
      </w:r>
      <w:r w:rsidRPr="001415A5">
        <w:rPr>
          <w:rFonts w:ascii="Times New Roman" w:hAnsi="Times New Roman" w:cs="Times New Roman"/>
          <w:lang w:val="en-IN"/>
        </w:rPr>
        <w:t> Gain detailed feedback on code issues, vulnerabilities, and performance bottlenecks.</w:t>
      </w:r>
    </w:p>
    <w:p w14:paraId="5C85896C" w14:textId="77777777" w:rsidR="001415A5" w:rsidRPr="001415A5" w:rsidRDefault="001415A5" w:rsidP="00172F39">
      <w:pPr>
        <w:numPr>
          <w:ilvl w:val="0"/>
          <w:numId w:val="24"/>
        </w:numPr>
        <w:rPr>
          <w:rFonts w:ascii="Times New Roman" w:hAnsi="Times New Roman" w:cs="Times New Roman"/>
          <w:lang w:val="en-IN"/>
        </w:rPr>
      </w:pPr>
      <w:r w:rsidRPr="001415A5">
        <w:rPr>
          <w:rFonts w:ascii="Times New Roman" w:hAnsi="Times New Roman" w:cs="Times New Roman"/>
          <w:b/>
          <w:bCs/>
          <w:lang w:val="en-IN"/>
        </w:rPr>
        <w:t>Team Leads/Managers:</w:t>
      </w:r>
      <w:r w:rsidRPr="001415A5">
        <w:rPr>
          <w:rFonts w:ascii="Times New Roman" w:hAnsi="Times New Roman" w:cs="Times New Roman"/>
          <w:lang w:val="en-IN"/>
        </w:rPr>
        <w:t> Monitor team adherence to coding standards and ensure project quality.</w:t>
      </w:r>
    </w:p>
    <w:p w14:paraId="09F5E574" w14:textId="77777777" w:rsidR="001415A5" w:rsidRPr="001415A5" w:rsidRDefault="001415A5" w:rsidP="00172F39">
      <w:pPr>
        <w:numPr>
          <w:ilvl w:val="0"/>
          <w:numId w:val="24"/>
        </w:numPr>
        <w:rPr>
          <w:rFonts w:ascii="Times New Roman" w:hAnsi="Times New Roman" w:cs="Times New Roman"/>
          <w:lang w:val="en-IN"/>
        </w:rPr>
      </w:pPr>
      <w:r w:rsidRPr="001415A5">
        <w:rPr>
          <w:rFonts w:ascii="Times New Roman" w:hAnsi="Times New Roman" w:cs="Times New Roman"/>
          <w:b/>
          <w:bCs/>
          <w:lang w:val="en-IN"/>
        </w:rPr>
        <w:lastRenderedPageBreak/>
        <w:t>Non-Technical Stakeholders:</w:t>
      </w:r>
      <w:r w:rsidRPr="001415A5">
        <w:rPr>
          <w:rFonts w:ascii="Times New Roman" w:hAnsi="Times New Roman" w:cs="Times New Roman"/>
          <w:lang w:val="en-IN"/>
        </w:rPr>
        <w:t> Understand high-level insights into code quality without requiring technical expertise.</w:t>
      </w:r>
    </w:p>
    <w:p w14:paraId="3970583A" w14:textId="77777777" w:rsidR="001415A5" w:rsidRPr="001415A5" w:rsidRDefault="001415A5" w:rsidP="00172F39">
      <w:pPr>
        <w:numPr>
          <w:ilvl w:val="0"/>
          <w:numId w:val="24"/>
        </w:numPr>
        <w:rPr>
          <w:rFonts w:ascii="Times New Roman" w:hAnsi="Times New Roman" w:cs="Times New Roman"/>
          <w:lang w:val="en-IN"/>
        </w:rPr>
      </w:pPr>
      <w:r w:rsidRPr="001415A5">
        <w:rPr>
          <w:rFonts w:ascii="Times New Roman" w:hAnsi="Times New Roman" w:cs="Times New Roman"/>
          <w:b/>
          <w:bCs/>
          <w:lang w:val="en-IN"/>
        </w:rPr>
        <w:t>Enterprises:</w:t>
      </w:r>
      <w:r w:rsidRPr="001415A5">
        <w:rPr>
          <w:rFonts w:ascii="Times New Roman" w:hAnsi="Times New Roman" w:cs="Times New Roman"/>
          <w:lang w:val="en-IN"/>
        </w:rPr>
        <w:t> Ensure security, compliance, and scalability across large-scale projects.</w:t>
      </w:r>
    </w:p>
    <w:p w14:paraId="04A9455E" w14:textId="7CF9033B" w:rsidR="000F2CD9" w:rsidRPr="00061E3D" w:rsidRDefault="000F2CD9" w:rsidP="00172F39">
      <w:pPr>
        <w:rPr>
          <w:rFonts w:ascii="Times New Roman" w:hAnsi="Times New Roman" w:cs="Times New Roman"/>
        </w:rPr>
      </w:pPr>
    </w:p>
    <w:p w14:paraId="27365DE5" w14:textId="77777777" w:rsidR="00F62714" w:rsidRPr="00061E3D" w:rsidRDefault="00F62714" w:rsidP="00172F39">
      <w:pPr>
        <w:pStyle w:val="Heading2"/>
        <w:rPr>
          <w:rFonts w:ascii="Times New Roman" w:hAnsi="Times New Roman" w:cs="Times New Roman"/>
        </w:rPr>
      </w:pPr>
      <w:bookmarkStart w:id="13" w:name="_Toc182496623"/>
      <w:r w:rsidRPr="00061E3D">
        <w:rPr>
          <w:rFonts w:ascii="Times New Roman" w:hAnsi="Times New Roman" w:cs="Times New Roman"/>
        </w:rPr>
        <w:t>Key Features</w:t>
      </w:r>
      <w:bookmarkEnd w:id="13"/>
    </w:p>
    <w:p w14:paraId="6BBCE57E" w14:textId="77777777" w:rsidR="00F62714" w:rsidRPr="00061E3D" w:rsidRDefault="00F62714" w:rsidP="00172F39">
      <w:pPr>
        <w:pStyle w:val="Heading3"/>
        <w:numPr>
          <w:ilvl w:val="0"/>
          <w:numId w:val="2"/>
        </w:numPr>
        <w:tabs>
          <w:tab w:val="num" w:pos="936"/>
        </w:tabs>
        <w:rPr>
          <w:rFonts w:ascii="Times New Roman" w:hAnsi="Times New Roman" w:cs="Times New Roman"/>
        </w:rPr>
      </w:pPr>
      <w:bookmarkStart w:id="14" w:name="_Toc182496624"/>
      <w:r w:rsidRPr="00061E3D">
        <w:rPr>
          <w:rFonts w:ascii="Times New Roman" w:hAnsi="Times New Roman" w:cs="Times New Roman"/>
        </w:rPr>
        <w:t>Code Review:</w:t>
      </w:r>
      <w:bookmarkEnd w:id="14"/>
    </w:p>
    <w:p w14:paraId="48BD01AB" w14:textId="77777777" w:rsidR="00F62714" w:rsidRPr="00061E3D" w:rsidRDefault="00F62714" w:rsidP="00172F39">
      <w:pPr>
        <w:pStyle w:val="ListParagraph"/>
        <w:ind w:left="360"/>
        <w:rPr>
          <w:rFonts w:ascii="Times New Roman" w:hAnsi="Times New Roman" w:cs="Times New Roman"/>
        </w:rPr>
      </w:pPr>
      <w:r w:rsidRPr="00061E3D">
        <w:rPr>
          <w:rFonts w:ascii="Times New Roman" w:hAnsi="Times New Roman" w:cs="Times New Roman"/>
        </w:rPr>
        <w:t>The code review process generates a detailed review based on the code provided and organizational standards. If no changes are specified, it requests a concise summary of the new code's functionality. This explanation is obtained by sending a prompt to an AI model, which analyzes the code and returns a clear description of its purpose and operations. This approach helps developers understand the intent behind the code while maintaining clarity and focusing on key aspects, ultimately enhancing the review process by providing immediate insights into the code’s functionality.</w:t>
      </w:r>
    </w:p>
    <w:p w14:paraId="15F5D05F" w14:textId="77777777" w:rsidR="00F62714" w:rsidRPr="00061E3D" w:rsidRDefault="00F62714" w:rsidP="00172F39">
      <w:pPr>
        <w:pStyle w:val="Heading3"/>
        <w:numPr>
          <w:ilvl w:val="0"/>
          <w:numId w:val="2"/>
        </w:numPr>
        <w:tabs>
          <w:tab w:val="num" w:pos="936"/>
        </w:tabs>
        <w:rPr>
          <w:rFonts w:ascii="Times New Roman" w:hAnsi="Times New Roman" w:cs="Times New Roman"/>
        </w:rPr>
      </w:pPr>
      <w:bookmarkStart w:id="15" w:name="_Toc182496625"/>
      <w:r w:rsidRPr="00061E3D">
        <w:rPr>
          <w:rFonts w:ascii="Times New Roman" w:hAnsi="Times New Roman" w:cs="Times New Roman"/>
        </w:rPr>
        <w:t>Linting and Syntax Checks:</w:t>
      </w:r>
      <w:bookmarkEnd w:id="15"/>
    </w:p>
    <w:p w14:paraId="1247786C" w14:textId="77777777" w:rsidR="00F62714" w:rsidRPr="00061E3D" w:rsidRDefault="00F62714" w:rsidP="00172F39">
      <w:pPr>
        <w:pStyle w:val="ListParagraph"/>
        <w:ind w:left="360"/>
        <w:rPr>
          <w:rFonts w:ascii="Times New Roman" w:hAnsi="Times New Roman" w:cs="Times New Roman"/>
        </w:rPr>
      </w:pPr>
      <w:r w:rsidRPr="00061E3D">
        <w:rPr>
          <w:rFonts w:ascii="Times New Roman" w:hAnsi="Times New Roman" w:cs="Times New Roman"/>
        </w:rPr>
        <w:t>Provides robust linting and syntax validation for multiple programming languages, including Python, Java, JavaScript, HTML, CSS, and SQL. This feature helps catch potential syntax errors, enforces coding style guides, and ensures compliance with language-specific standards before code is committed.</w:t>
      </w:r>
    </w:p>
    <w:p w14:paraId="5AE38BA5" w14:textId="77777777" w:rsidR="00F62714" w:rsidRPr="00061E3D" w:rsidRDefault="00F62714" w:rsidP="00172F39">
      <w:pPr>
        <w:pStyle w:val="Heading3"/>
        <w:numPr>
          <w:ilvl w:val="0"/>
          <w:numId w:val="2"/>
        </w:numPr>
        <w:tabs>
          <w:tab w:val="num" w:pos="936"/>
        </w:tabs>
        <w:rPr>
          <w:rFonts w:ascii="Times New Roman" w:hAnsi="Times New Roman" w:cs="Times New Roman"/>
        </w:rPr>
      </w:pPr>
      <w:bookmarkStart w:id="16" w:name="_Toc182496626"/>
      <w:r w:rsidRPr="00061E3D">
        <w:rPr>
          <w:rFonts w:ascii="Times New Roman" w:hAnsi="Times New Roman" w:cs="Times New Roman"/>
        </w:rPr>
        <w:t>Code Comparisons:</w:t>
      </w:r>
      <w:bookmarkEnd w:id="16"/>
    </w:p>
    <w:p w14:paraId="66710C8F" w14:textId="77777777" w:rsidR="00F62714" w:rsidRPr="00061E3D" w:rsidRDefault="00F62714" w:rsidP="00172F39">
      <w:pPr>
        <w:pStyle w:val="ListParagraph"/>
        <w:ind w:left="360"/>
        <w:rPr>
          <w:rFonts w:ascii="Times New Roman" w:hAnsi="Times New Roman" w:cs="Times New Roman"/>
        </w:rPr>
      </w:pPr>
      <w:r w:rsidRPr="00061E3D">
        <w:rPr>
          <w:rFonts w:ascii="Times New Roman" w:hAnsi="Times New Roman" w:cs="Times New Roman"/>
        </w:rPr>
        <w:t>Enables developers to compare different versions of code by visually highlighting changes such as additions, deletions, and modifications. This feature makes it easier to track the evolution of code over time, identify accidental regressions, and understand the nature of updates between versions.</w:t>
      </w:r>
    </w:p>
    <w:p w14:paraId="19FBBF11" w14:textId="77777777" w:rsidR="00F62714" w:rsidRPr="00061E3D" w:rsidRDefault="00F62714" w:rsidP="00172F39">
      <w:pPr>
        <w:pStyle w:val="Heading3"/>
        <w:numPr>
          <w:ilvl w:val="0"/>
          <w:numId w:val="2"/>
        </w:numPr>
        <w:tabs>
          <w:tab w:val="num" w:pos="936"/>
        </w:tabs>
        <w:rPr>
          <w:rFonts w:ascii="Times New Roman" w:hAnsi="Times New Roman" w:cs="Times New Roman"/>
        </w:rPr>
      </w:pPr>
      <w:bookmarkStart w:id="17" w:name="_Toc182496627"/>
      <w:r w:rsidRPr="00061E3D">
        <w:rPr>
          <w:rFonts w:ascii="Times New Roman" w:hAnsi="Times New Roman" w:cs="Times New Roman"/>
        </w:rPr>
        <w:t>Error Classification:</w:t>
      </w:r>
      <w:bookmarkEnd w:id="17"/>
    </w:p>
    <w:p w14:paraId="69DD9EFA" w14:textId="77777777" w:rsidR="00F62714" w:rsidRPr="00061E3D" w:rsidRDefault="00F62714" w:rsidP="00172F39">
      <w:pPr>
        <w:pStyle w:val="ListParagraph"/>
        <w:ind w:left="360"/>
        <w:rPr>
          <w:rFonts w:ascii="Times New Roman" w:hAnsi="Times New Roman" w:cs="Times New Roman"/>
        </w:rPr>
      </w:pPr>
      <w:r w:rsidRPr="00061E3D">
        <w:rPr>
          <w:rFonts w:ascii="Times New Roman" w:hAnsi="Times New Roman" w:cs="Times New Roman"/>
        </w:rPr>
        <w:t>Automatically categorizes detected errors based on their type—whether they are syntax errors, logical flaws, runtime issues, or potential security vulnerabilities. This allows developers to prioritize fixes and approach debugging in a structured and efficient way.</w:t>
      </w:r>
    </w:p>
    <w:p w14:paraId="7628D8AC" w14:textId="77777777" w:rsidR="00F62714" w:rsidRPr="00061E3D" w:rsidRDefault="00F62714" w:rsidP="00172F39">
      <w:pPr>
        <w:pStyle w:val="Heading3"/>
        <w:numPr>
          <w:ilvl w:val="0"/>
          <w:numId w:val="2"/>
        </w:numPr>
        <w:tabs>
          <w:tab w:val="num" w:pos="936"/>
        </w:tabs>
        <w:rPr>
          <w:rFonts w:ascii="Times New Roman" w:hAnsi="Times New Roman" w:cs="Times New Roman"/>
        </w:rPr>
      </w:pPr>
      <w:bookmarkStart w:id="18" w:name="_Toc182496628"/>
      <w:r w:rsidRPr="00061E3D">
        <w:rPr>
          <w:rFonts w:ascii="Times New Roman" w:hAnsi="Times New Roman" w:cs="Times New Roman"/>
        </w:rPr>
        <w:t>Severity Analysis:</w:t>
      </w:r>
      <w:bookmarkEnd w:id="18"/>
    </w:p>
    <w:p w14:paraId="180D485B" w14:textId="77777777" w:rsidR="00F62714" w:rsidRPr="00061E3D" w:rsidRDefault="00F62714" w:rsidP="00172F39">
      <w:pPr>
        <w:pStyle w:val="ListParagraph"/>
        <w:ind w:left="360"/>
        <w:rPr>
          <w:rFonts w:ascii="Times New Roman" w:hAnsi="Times New Roman" w:cs="Times New Roman"/>
        </w:rPr>
      </w:pPr>
      <w:r w:rsidRPr="00061E3D">
        <w:rPr>
          <w:rFonts w:ascii="Times New Roman" w:hAnsi="Times New Roman" w:cs="Times New Roman"/>
        </w:rPr>
        <w:t>Assesses the severity of identified issues, assigning a level of criticality to each. This feature helps developers focus on addressing high-priority issues that may lead to significant performance bottlenecks, security risks, or functionality breaks.</w:t>
      </w:r>
    </w:p>
    <w:p w14:paraId="509D86ED" w14:textId="77777777" w:rsidR="00F62714" w:rsidRPr="00061E3D" w:rsidRDefault="00F62714" w:rsidP="00172F39">
      <w:pPr>
        <w:pStyle w:val="Heading3"/>
        <w:numPr>
          <w:ilvl w:val="0"/>
          <w:numId w:val="2"/>
        </w:numPr>
        <w:tabs>
          <w:tab w:val="num" w:pos="936"/>
        </w:tabs>
        <w:rPr>
          <w:rFonts w:ascii="Times New Roman" w:hAnsi="Times New Roman" w:cs="Times New Roman"/>
        </w:rPr>
      </w:pPr>
      <w:bookmarkStart w:id="19" w:name="_Toc182496629"/>
      <w:r w:rsidRPr="00061E3D">
        <w:rPr>
          <w:rFonts w:ascii="Times New Roman" w:hAnsi="Times New Roman" w:cs="Times New Roman"/>
        </w:rPr>
        <w:t>URL Risk Classification:</w:t>
      </w:r>
      <w:bookmarkEnd w:id="19"/>
    </w:p>
    <w:p w14:paraId="464E10F5" w14:textId="77777777" w:rsidR="00F62714" w:rsidRPr="00061E3D" w:rsidRDefault="00F62714" w:rsidP="00172F39">
      <w:pPr>
        <w:pStyle w:val="ListParagraph"/>
        <w:ind w:left="360"/>
        <w:rPr>
          <w:rFonts w:ascii="Times New Roman" w:hAnsi="Times New Roman" w:cs="Times New Roman"/>
        </w:rPr>
      </w:pPr>
      <w:r w:rsidRPr="00061E3D">
        <w:rPr>
          <w:rFonts w:ascii="Times New Roman" w:hAnsi="Times New Roman" w:cs="Times New Roman"/>
        </w:rPr>
        <w:t>Scans URLs embedded in the code for potential risks, identifying those that might expose the system to vulnerabilities such as phishing, malware, or insecure connections. This feature provides security recommendations to mitigate the risks associated with using untrusted or unsafe URLs.</w:t>
      </w:r>
    </w:p>
    <w:p w14:paraId="641F016C" w14:textId="79A41052" w:rsidR="0005043D" w:rsidRPr="00061E3D" w:rsidRDefault="0005043D" w:rsidP="00172F39">
      <w:pPr>
        <w:rPr>
          <w:rFonts w:ascii="Times New Roman" w:hAnsi="Times New Roman" w:cs="Times New Roman"/>
        </w:rPr>
      </w:pPr>
    </w:p>
    <w:p w14:paraId="7E2598D7" w14:textId="77777777" w:rsidR="00DE54D5" w:rsidRPr="00061E3D" w:rsidRDefault="00DE54D5" w:rsidP="00172F39">
      <w:pPr>
        <w:rPr>
          <w:rFonts w:ascii="Times New Roman" w:hAnsi="Times New Roman" w:cs="Times New Roman"/>
        </w:rPr>
      </w:pPr>
    </w:p>
    <w:p w14:paraId="628A3B5D" w14:textId="77777777" w:rsidR="00DE54D5" w:rsidRPr="00061E3D" w:rsidRDefault="00DE54D5" w:rsidP="00172F39">
      <w:pPr>
        <w:rPr>
          <w:rFonts w:ascii="Times New Roman" w:hAnsi="Times New Roman" w:cs="Times New Roman"/>
        </w:rPr>
      </w:pPr>
    </w:p>
    <w:p w14:paraId="311F8E55" w14:textId="240352A8" w:rsidR="00BE2227" w:rsidRPr="00061E3D" w:rsidRDefault="00B44069" w:rsidP="00172F39">
      <w:pPr>
        <w:pStyle w:val="Heading1"/>
        <w:rPr>
          <w:rFonts w:ascii="Times New Roman" w:hAnsi="Times New Roman" w:cs="Times New Roman"/>
        </w:rPr>
      </w:pPr>
      <w:bookmarkStart w:id="20" w:name="_Toc182496630"/>
      <w:r w:rsidRPr="00061E3D">
        <w:rPr>
          <w:rFonts w:ascii="Times New Roman" w:hAnsi="Times New Roman" w:cs="Times New Roman"/>
        </w:rPr>
        <w:lastRenderedPageBreak/>
        <w:t>System Requirements</w:t>
      </w:r>
      <w:bookmarkEnd w:id="20"/>
    </w:p>
    <w:p w14:paraId="52893EA8" w14:textId="77777777" w:rsidR="00BE2227" w:rsidRPr="00061E3D" w:rsidRDefault="00BE2227" w:rsidP="00172F39">
      <w:pPr>
        <w:rPr>
          <w:rFonts w:ascii="Times New Roman" w:hAnsi="Times New Roman" w:cs="Times New Roman"/>
        </w:rPr>
      </w:pPr>
    </w:p>
    <w:p w14:paraId="38EDF603" w14:textId="303D7506" w:rsidR="005E316E" w:rsidRPr="00061E3D" w:rsidRDefault="005E316E" w:rsidP="00172F39">
      <w:pPr>
        <w:rPr>
          <w:rFonts w:ascii="Times New Roman" w:hAnsi="Times New Roman" w:cs="Times New Roman"/>
        </w:rPr>
      </w:pPr>
      <w:r w:rsidRPr="00061E3D">
        <w:rPr>
          <w:rFonts w:ascii="Times New Roman" w:hAnsi="Times New Roman" w:cs="Times New Roman"/>
        </w:rPr>
        <w:t>Before installing the </w:t>
      </w:r>
      <w:r w:rsidRPr="00061E3D">
        <w:rPr>
          <w:rFonts w:ascii="Times New Roman" w:hAnsi="Times New Roman" w:cs="Times New Roman"/>
          <w:b/>
          <w:bCs/>
        </w:rPr>
        <w:t>Automated Code Review System</w:t>
      </w:r>
      <w:r w:rsidRPr="00061E3D">
        <w:rPr>
          <w:rFonts w:ascii="Times New Roman" w:hAnsi="Times New Roman" w:cs="Times New Roman"/>
        </w:rPr>
        <w:t>, ensure that the system meets the following prerequisites:</w:t>
      </w:r>
    </w:p>
    <w:p w14:paraId="268F6989" w14:textId="3E91BE64" w:rsidR="005040CB" w:rsidRPr="00061E3D" w:rsidRDefault="005040CB" w:rsidP="00172F39">
      <w:pPr>
        <w:rPr>
          <w:rFonts w:ascii="Times New Roman" w:hAnsi="Times New Roman" w:cs="Times New Roman"/>
        </w:rPr>
      </w:pPr>
    </w:p>
    <w:p w14:paraId="52DF528F" w14:textId="4A155518" w:rsidR="00B44069" w:rsidRPr="00061E3D" w:rsidRDefault="00B44069" w:rsidP="00172F39">
      <w:pPr>
        <w:pStyle w:val="Heading2"/>
        <w:rPr>
          <w:rFonts w:ascii="Times New Roman" w:hAnsi="Times New Roman" w:cs="Times New Roman"/>
          <w:lang w:val="en-IN"/>
        </w:rPr>
      </w:pPr>
      <w:bookmarkStart w:id="21" w:name="_Toc182496631"/>
      <w:r w:rsidRPr="00061E3D">
        <w:rPr>
          <w:rFonts w:ascii="Times New Roman" w:hAnsi="Times New Roman" w:cs="Times New Roman"/>
          <w:lang w:val="en-IN"/>
        </w:rPr>
        <w:t>Hardware Requirements</w:t>
      </w:r>
      <w:bookmarkEnd w:id="21"/>
    </w:p>
    <w:p w14:paraId="236C1241" w14:textId="77777777" w:rsidR="008C6DF4" w:rsidRPr="008C6DF4" w:rsidRDefault="008C6DF4" w:rsidP="00172F39">
      <w:pPr>
        <w:numPr>
          <w:ilvl w:val="0"/>
          <w:numId w:val="27"/>
        </w:numPr>
        <w:rPr>
          <w:rFonts w:ascii="Times New Roman" w:hAnsi="Times New Roman" w:cs="Times New Roman"/>
          <w:lang w:val="en-IN"/>
        </w:rPr>
      </w:pPr>
      <w:r w:rsidRPr="008C6DF4">
        <w:rPr>
          <w:rFonts w:ascii="Times New Roman" w:hAnsi="Times New Roman" w:cs="Times New Roman"/>
          <w:b/>
          <w:bCs/>
          <w:lang w:val="en-IN"/>
        </w:rPr>
        <w:t>Processor:</w:t>
      </w:r>
      <w:r w:rsidRPr="008C6DF4">
        <w:rPr>
          <w:rFonts w:ascii="Times New Roman" w:hAnsi="Times New Roman" w:cs="Times New Roman"/>
          <w:lang w:val="en-IN"/>
        </w:rPr>
        <w:t xml:space="preserve"> Quad-Core CPU or higher (Intel i5/AMD </w:t>
      </w:r>
      <w:proofErr w:type="spellStart"/>
      <w:r w:rsidRPr="008C6DF4">
        <w:rPr>
          <w:rFonts w:ascii="Times New Roman" w:hAnsi="Times New Roman" w:cs="Times New Roman"/>
          <w:lang w:val="en-IN"/>
        </w:rPr>
        <w:t>Ryzen</w:t>
      </w:r>
      <w:proofErr w:type="spellEnd"/>
      <w:r w:rsidRPr="008C6DF4">
        <w:rPr>
          <w:rFonts w:ascii="Times New Roman" w:hAnsi="Times New Roman" w:cs="Times New Roman"/>
          <w:lang w:val="en-IN"/>
        </w:rPr>
        <w:t xml:space="preserve"> 5 or equivalent).</w:t>
      </w:r>
    </w:p>
    <w:p w14:paraId="04051FA8" w14:textId="77777777" w:rsidR="008C6DF4" w:rsidRPr="008C6DF4" w:rsidRDefault="008C6DF4" w:rsidP="00172F39">
      <w:pPr>
        <w:numPr>
          <w:ilvl w:val="0"/>
          <w:numId w:val="27"/>
        </w:numPr>
        <w:rPr>
          <w:rFonts w:ascii="Times New Roman" w:hAnsi="Times New Roman" w:cs="Times New Roman"/>
          <w:lang w:val="en-IN"/>
        </w:rPr>
      </w:pPr>
      <w:r w:rsidRPr="008C6DF4">
        <w:rPr>
          <w:rFonts w:ascii="Times New Roman" w:hAnsi="Times New Roman" w:cs="Times New Roman"/>
          <w:b/>
          <w:bCs/>
          <w:lang w:val="en-IN"/>
        </w:rPr>
        <w:t>RAM:</w:t>
      </w:r>
      <w:r w:rsidRPr="008C6DF4">
        <w:rPr>
          <w:rFonts w:ascii="Times New Roman" w:hAnsi="Times New Roman" w:cs="Times New Roman"/>
          <w:lang w:val="en-IN"/>
        </w:rPr>
        <w:t> Minimum 8 GB (16 GB recommended for optimal performance).</w:t>
      </w:r>
    </w:p>
    <w:p w14:paraId="539C33EA" w14:textId="77777777" w:rsidR="008C6DF4" w:rsidRPr="008C6DF4" w:rsidRDefault="008C6DF4" w:rsidP="00172F39">
      <w:pPr>
        <w:numPr>
          <w:ilvl w:val="0"/>
          <w:numId w:val="27"/>
        </w:numPr>
        <w:rPr>
          <w:rFonts w:ascii="Times New Roman" w:hAnsi="Times New Roman" w:cs="Times New Roman"/>
          <w:lang w:val="en-IN"/>
        </w:rPr>
      </w:pPr>
      <w:r w:rsidRPr="008C6DF4">
        <w:rPr>
          <w:rFonts w:ascii="Times New Roman" w:hAnsi="Times New Roman" w:cs="Times New Roman"/>
          <w:b/>
          <w:bCs/>
          <w:lang w:val="en-IN"/>
        </w:rPr>
        <w:t>Storage:</w:t>
      </w:r>
      <w:r w:rsidRPr="008C6DF4">
        <w:rPr>
          <w:rFonts w:ascii="Times New Roman" w:hAnsi="Times New Roman" w:cs="Times New Roman"/>
          <w:lang w:val="en-IN"/>
        </w:rPr>
        <w:t> At least 10 GB free disk space for installation and temporary file storage.</w:t>
      </w:r>
    </w:p>
    <w:p w14:paraId="2A808794" w14:textId="575DDF9B" w:rsidR="008C6DF4" w:rsidRPr="00061E3D" w:rsidRDefault="008C6DF4" w:rsidP="00172F39">
      <w:pPr>
        <w:numPr>
          <w:ilvl w:val="0"/>
          <w:numId w:val="27"/>
        </w:numPr>
        <w:rPr>
          <w:rFonts w:ascii="Times New Roman" w:hAnsi="Times New Roman" w:cs="Times New Roman"/>
          <w:lang w:val="en-IN"/>
        </w:rPr>
      </w:pPr>
      <w:r w:rsidRPr="008C6DF4">
        <w:rPr>
          <w:rFonts w:ascii="Times New Roman" w:hAnsi="Times New Roman" w:cs="Times New Roman"/>
          <w:b/>
          <w:bCs/>
          <w:lang w:val="en-IN"/>
        </w:rPr>
        <w:t>GPU (Optional):</w:t>
      </w:r>
      <w:r w:rsidRPr="008C6DF4">
        <w:rPr>
          <w:rFonts w:ascii="Times New Roman" w:hAnsi="Times New Roman" w:cs="Times New Roman"/>
          <w:lang w:val="en-IN"/>
        </w:rPr>
        <w:t> For LLM-based operations, a GPU with CUDA support (NVIDIA GTX 1060 or higher) is recommended for faster processing.</w:t>
      </w:r>
    </w:p>
    <w:p w14:paraId="76DB2930" w14:textId="066A61F4" w:rsidR="005040CB" w:rsidRPr="008C6DF4" w:rsidRDefault="005040CB" w:rsidP="00172F39">
      <w:pPr>
        <w:ind w:left="720"/>
        <w:rPr>
          <w:rFonts w:ascii="Times New Roman" w:hAnsi="Times New Roman" w:cs="Times New Roman"/>
          <w:lang w:val="en-IN"/>
        </w:rPr>
      </w:pPr>
    </w:p>
    <w:p w14:paraId="38081FA9" w14:textId="7B88C465" w:rsidR="00B44069" w:rsidRPr="00B44069" w:rsidRDefault="00B44069" w:rsidP="00172F39">
      <w:pPr>
        <w:rPr>
          <w:rStyle w:val="Heading2Char"/>
          <w:rFonts w:ascii="Times New Roman" w:hAnsi="Times New Roman" w:cs="Times New Roman"/>
          <w:lang w:val="en-IN"/>
        </w:rPr>
      </w:pPr>
      <w:bookmarkStart w:id="22" w:name="_Toc182496632"/>
      <w:r w:rsidRPr="00B44069">
        <w:rPr>
          <w:rStyle w:val="Heading2Char"/>
          <w:rFonts w:ascii="Times New Roman" w:hAnsi="Times New Roman" w:cs="Times New Roman"/>
          <w:lang w:val="en-IN"/>
        </w:rPr>
        <w:t>Software Requirements</w:t>
      </w:r>
      <w:bookmarkEnd w:id="22"/>
    </w:p>
    <w:p w14:paraId="3DCB25B7" w14:textId="77777777" w:rsidR="00B35216" w:rsidRPr="00061E3D" w:rsidRDefault="00B35216" w:rsidP="00172F39">
      <w:pPr>
        <w:numPr>
          <w:ilvl w:val="0"/>
          <w:numId w:val="25"/>
        </w:numPr>
        <w:rPr>
          <w:rFonts w:ascii="Times New Roman" w:hAnsi="Times New Roman" w:cs="Times New Roman"/>
          <w:lang w:val="en-IN"/>
        </w:rPr>
      </w:pPr>
      <w:r w:rsidRPr="00061E3D">
        <w:rPr>
          <w:rFonts w:ascii="Times New Roman" w:hAnsi="Times New Roman" w:cs="Times New Roman"/>
          <w:b/>
          <w:bCs/>
          <w:lang w:val="en-IN"/>
        </w:rPr>
        <w:t>Operating System:</w:t>
      </w:r>
      <w:r w:rsidRPr="00061E3D">
        <w:rPr>
          <w:rFonts w:ascii="Times New Roman" w:hAnsi="Times New Roman" w:cs="Times New Roman"/>
          <w:lang w:val="en-IN"/>
        </w:rPr>
        <w:t xml:space="preserve"> </w:t>
      </w:r>
    </w:p>
    <w:p w14:paraId="2A0DE677" w14:textId="77777777" w:rsidR="00B35216" w:rsidRPr="00061E3D" w:rsidRDefault="00B35216" w:rsidP="00172F39">
      <w:pPr>
        <w:numPr>
          <w:ilvl w:val="1"/>
          <w:numId w:val="25"/>
        </w:numPr>
        <w:rPr>
          <w:rFonts w:ascii="Times New Roman" w:hAnsi="Times New Roman" w:cs="Times New Roman"/>
          <w:lang w:val="en-IN"/>
        </w:rPr>
      </w:pPr>
      <w:r w:rsidRPr="00061E3D">
        <w:rPr>
          <w:rFonts w:ascii="Times New Roman" w:hAnsi="Times New Roman" w:cs="Times New Roman"/>
          <w:lang w:val="en-IN"/>
        </w:rPr>
        <w:t xml:space="preserve">Windows 10/11 (64-bit) </w:t>
      </w:r>
    </w:p>
    <w:p w14:paraId="622718FB" w14:textId="77777777" w:rsidR="00EF6322" w:rsidRPr="00061E3D" w:rsidRDefault="00B35216" w:rsidP="00172F39">
      <w:pPr>
        <w:numPr>
          <w:ilvl w:val="1"/>
          <w:numId w:val="25"/>
        </w:numPr>
        <w:rPr>
          <w:rFonts w:ascii="Times New Roman" w:hAnsi="Times New Roman" w:cs="Times New Roman"/>
          <w:lang w:val="en-IN"/>
        </w:rPr>
      </w:pPr>
      <w:r w:rsidRPr="00061E3D">
        <w:rPr>
          <w:rFonts w:ascii="Times New Roman" w:hAnsi="Times New Roman" w:cs="Times New Roman"/>
          <w:lang w:val="en-IN"/>
        </w:rPr>
        <w:t xml:space="preserve">macOS 10.15 (Catalina) or later </w:t>
      </w:r>
    </w:p>
    <w:p w14:paraId="222ACF30" w14:textId="77777777" w:rsidR="005D37A2" w:rsidRPr="00061E3D" w:rsidRDefault="00B35216" w:rsidP="00172F39">
      <w:pPr>
        <w:numPr>
          <w:ilvl w:val="1"/>
          <w:numId w:val="25"/>
        </w:numPr>
        <w:rPr>
          <w:rFonts w:ascii="Times New Roman" w:hAnsi="Times New Roman" w:cs="Times New Roman"/>
          <w:lang w:val="en-IN"/>
        </w:rPr>
      </w:pPr>
      <w:r w:rsidRPr="00061E3D">
        <w:rPr>
          <w:rFonts w:ascii="Times New Roman" w:hAnsi="Times New Roman" w:cs="Times New Roman"/>
          <w:lang w:val="en-IN"/>
        </w:rPr>
        <w:t>Linux (Ubuntu 20.04 or later, Red Hat, or equivalent distributions)</w:t>
      </w:r>
    </w:p>
    <w:p w14:paraId="46F09380" w14:textId="77777777" w:rsidR="005D37A2" w:rsidRPr="00061E3D" w:rsidRDefault="00B35216" w:rsidP="00172F39">
      <w:pPr>
        <w:numPr>
          <w:ilvl w:val="0"/>
          <w:numId w:val="25"/>
        </w:numPr>
        <w:rPr>
          <w:rFonts w:ascii="Times New Roman" w:hAnsi="Times New Roman" w:cs="Times New Roman"/>
          <w:lang w:val="en-IN"/>
        </w:rPr>
      </w:pPr>
      <w:r w:rsidRPr="00061E3D">
        <w:rPr>
          <w:rFonts w:ascii="Times New Roman" w:hAnsi="Times New Roman" w:cs="Times New Roman"/>
          <w:b/>
          <w:bCs/>
          <w:lang w:val="en-IN"/>
        </w:rPr>
        <w:t xml:space="preserve"> Python Version: </w:t>
      </w:r>
      <w:r w:rsidRPr="00061E3D">
        <w:rPr>
          <w:rFonts w:ascii="Times New Roman" w:hAnsi="Times New Roman" w:cs="Times New Roman"/>
          <w:lang w:val="en-IN"/>
        </w:rPr>
        <w:t xml:space="preserve">Python 3.9 or later. </w:t>
      </w:r>
    </w:p>
    <w:p w14:paraId="340C4621" w14:textId="77777777" w:rsidR="005D37A2" w:rsidRPr="00061E3D" w:rsidRDefault="00B35216" w:rsidP="00172F39">
      <w:pPr>
        <w:numPr>
          <w:ilvl w:val="0"/>
          <w:numId w:val="25"/>
        </w:numPr>
        <w:rPr>
          <w:rFonts w:ascii="Times New Roman" w:hAnsi="Times New Roman" w:cs="Times New Roman"/>
          <w:lang w:val="en-IN"/>
        </w:rPr>
      </w:pPr>
      <w:r w:rsidRPr="00061E3D">
        <w:rPr>
          <w:rFonts w:ascii="Times New Roman" w:hAnsi="Times New Roman" w:cs="Times New Roman"/>
          <w:b/>
          <w:bCs/>
          <w:lang w:val="en-IN"/>
        </w:rPr>
        <w:t>Package Manager:</w:t>
      </w:r>
      <w:r w:rsidRPr="00061E3D">
        <w:rPr>
          <w:rFonts w:ascii="Times New Roman" w:hAnsi="Times New Roman" w:cs="Times New Roman"/>
          <w:lang w:val="en-IN"/>
        </w:rPr>
        <w:t xml:space="preserve"> pip (comes pre-installed with Python). </w:t>
      </w:r>
    </w:p>
    <w:p w14:paraId="7657C3EE" w14:textId="1182D472" w:rsidR="007A264A" w:rsidRPr="00061E3D" w:rsidRDefault="00B35216" w:rsidP="00172F39">
      <w:pPr>
        <w:numPr>
          <w:ilvl w:val="0"/>
          <w:numId w:val="25"/>
        </w:numPr>
        <w:rPr>
          <w:rFonts w:ascii="Times New Roman" w:hAnsi="Times New Roman" w:cs="Times New Roman"/>
          <w:lang w:val="en-IN"/>
        </w:rPr>
      </w:pPr>
      <w:r w:rsidRPr="00061E3D">
        <w:rPr>
          <w:rFonts w:ascii="Times New Roman" w:hAnsi="Times New Roman" w:cs="Times New Roman"/>
          <w:b/>
          <w:bCs/>
          <w:lang w:val="en-IN"/>
        </w:rPr>
        <w:t>Virtual Environment:</w:t>
      </w:r>
      <w:r w:rsidRPr="00061E3D">
        <w:rPr>
          <w:rFonts w:ascii="Times New Roman" w:hAnsi="Times New Roman" w:cs="Times New Roman"/>
          <w:lang w:val="en-IN"/>
        </w:rPr>
        <w:t xml:space="preserve"> Recommended to use </w:t>
      </w:r>
      <w:proofErr w:type="spellStart"/>
      <w:r w:rsidRPr="00061E3D">
        <w:rPr>
          <w:rFonts w:ascii="Times New Roman" w:hAnsi="Times New Roman" w:cs="Times New Roman"/>
          <w:lang w:val="en-IN"/>
        </w:rPr>
        <w:t>venv</w:t>
      </w:r>
      <w:proofErr w:type="spellEnd"/>
      <w:r w:rsidRPr="00061E3D">
        <w:rPr>
          <w:rFonts w:ascii="Times New Roman" w:hAnsi="Times New Roman" w:cs="Times New Roman"/>
          <w:lang w:val="en-IN"/>
        </w:rPr>
        <w:t xml:space="preserve"> or </w:t>
      </w:r>
      <w:proofErr w:type="spellStart"/>
      <w:r w:rsidRPr="00061E3D">
        <w:rPr>
          <w:rFonts w:ascii="Times New Roman" w:hAnsi="Times New Roman" w:cs="Times New Roman"/>
          <w:lang w:val="en-IN"/>
        </w:rPr>
        <w:t>conda</w:t>
      </w:r>
      <w:proofErr w:type="spellEnd"/>
      <w:r w:rsidRPr="00061E3D">
        <w:rPr>
          <w:rFonts w:ascii="Times New Roman" w:hAnsi="Times New Roman" w:cs="Times New Roman"/>
          <w:lang w:val="en-IN"/>
        </w:rPr>
        <w:t xml:space="preserve"> for dependency isolation. </w:t>
      </w:r>
    </w:p>
    <w:p w14:paraId="3D5B1D13" w14:textId="3D946EFA" w:rsidR="005D37A2" w:rsidRPr="00061E3D" w:rsidRDefault="005D37A2" w:rsidP="00172F39">
      <w:pPr>
        <w:rPr>
          <w:rFonts w:ascii="Times New Roman" w:hAnsi="Times New Roman" w:cs="Times New Roman"/>
          <w:lang w:val="en-IN"/>
        </w:rPr>
      </w:pPr>
    </w:p>
    <w:p w14:paraId="17E7E32E" w14:textId="77777777" w:rsidR="00E31033" w:rsidRPr="00061E3D" w:rsidRDefault="00E31033" w:rsidP="00172F39">
      <w:pPr>
        <w:pStyle w:val="Heading2"/>
        <w:rPr>
          <w:rFonts w:ascii="Times New Roman" w:hAnsi="Times New Roman" w:cs="Times New Roman"/>
          <w:lang w:val="en-IN"/>
        </w:rPr>
      </w:pPr>
      <w:bookmarkStart w:id="23" w:name="_Toc182496633"/>
      <w:r w:rsidRPr="00061E3D">
        <w:rPr>
          <w:rFonts w:ascii="Times New Roman" w:hAnsi="Times New Roman" w:cs="Times New Roman"/>
          <w:lang w:val="en-IN"/>
        </w:rPr>
        <w:t>Access Requirements</w:t>
      </w:r>
      <w:bookmarkEnd w:id="23"/>
    </w:p>
    <w:p w14:paraId="36030D17" w14:textId="77777777" w:rsidR="00E31033" w:rsidRPr="00B44069" w:rsidRDefault="00E31033" w:rsidP="00172F39">
      <w:pPr>
        <w:numPr>
          <w:ilvl w:val="0"/>
          <w:numId w:val="26"/>
        </w:numPr>
        <w:rPr>
          <w:rFonts w:ascii="Times New Roman" w:hAnsi="Times New Roman" w:cs="Times New Roman"/>
          <w:lang w:val="en-IN"/>
        </w:rPr>
      </w:pPr>
      <w:r w:rsidRPr="00B44069">
        <w:rPr>
          <w:rFonts w:ascii="Times New Roman" w:hAnsi="Times New Roman" w:cs="Times New Roman"/>
          <w:lang w:val="en-IN"/>
        </w:rPr>
        <w:t>GitHub Token: For repository and pull request integration.</w:t>
      </w:r>
    </w:p>
    <w:p w14:paraId="2FE7F04D" w14:textId="5513618A" w:rsidR="00351981" w:rsidRPr="00061E3D" w:rsidRDefault="00E31033" w:rsidP="00172F39">
      <w:pPr>
        <w:numPr>
          <w:ilvl w:val="0"/>
          <w:numId w:val="26"/>
        </w:numPr>
        <w:rPr>
          <w:rFonts w:ascii="Times New Roman" w:hAnsi="Times New Roman" w:cs="Times New Roman"/>
          <w:lang w:val="en-IN"/>
        </w:rPr>
      </w:pPr>
      <w:r w:rsidRPr="00B44069">
        <w:rPr>
          <w:rFonts w:ascii="Times New Roman" w:hAnsi="Times New Roman" w:cs="Times New Roman"/>
          <w:lang w:val="en-IN"/>
        </w:rPr>
        <w:t>Azure DevOps Access Token: For ADO pipeline analysis.</w:t>
      </w:r>
    </w:p>
    <w:p w14:paraId="7D77D017" w14:textId="551E914E" w:rsidR="005040CB" w:rsidRPr="00061E3D" w:rsidRDefault="005040CB" w:rsidP="00172F39">
      <w:pPr>
        <w:pStyle w:val="Heading2"/>
        <w:rPr>
          <w:rFonts w:ascii="Times New Roman" w:hAnsi="Times New Roman" w:cs="Times New Roman"/>
          <w:lang w:val="en-IN"/>
        </w:rPr>
      </w:pPr>
      <w:bookmarkStart w:id="24" w:name="_Toc182496634"/>
      <w:r w:rsidRPr="00061E3D">
        <w:rPr>
          <w:rFonts w:ascii="Times New Roman" w:hAnsi="Times New Roman" w:cs="Times New Roman"/>
          <w:lang w:val="en-IN"/>
        </w:rPr>
        <w:t>Dependencies</w:t>
      </w:r>
      <w:bookmarkEnd w:id="24"/>
    </w:p>
    <w:p w14:paraId="7876EA94" w14:textId="64BAF318" w:rsidR="005040CB" w:rsidRPr="005040CB" w:rsidRDefault="005040CB" w:rsidP="00172F39">
      <w:pPr>
        <w:rPr>
          <w:rFonts w:ascii="Times New Roman" w:hAnsi="Times New Roman" w:cs="Times New Roman"/>
          <w:lang w:val="en-IN"/>
        </w:rPr>
      </w:pPr>
      <w:r w:rsidRPr="005040CB">
        <w:rPr>
          <w:rFonts w:ascii="Times New Roman" w:hAnsi="Times New Roman" w:cs="Times New Roman"/>
          <w:lang w:val="en-IN"/>
        </w:rPr>
        <w:t>The system requires the following Python libraries and tools:</w:t>
      </w:r>
    </w:p>
    <w:p w14:paraId="05122316" w14:textId="71F69580" w:rsidR="005040CB" w:rsidRPr="005040CB" w:rsidRDefault="005040CB" w:rsidP="00172F39">
      <w:pPr>
        <w:numPr>
          <w:ilvl w:val="0"/>
          <w:numId w:val="28"/>
        </w:numPr>
        <w:rPr>
          <w:rFonts w:ascii="Times New Roman" w:hAnsi="Times New Roman" w:cs="Times New Roman"/>
          <w:lang w:val="en-IN"/>
        </w:rPr>
      </w:pPr>
      <w:r w:rsidRPr="005040CB">
        <w:rPr>
          <w:rFonts w:ascii="Times New Roman" w:hAnsi="Times New Roman" w:cs="Times New Roman"/>
          <w:b/>
          <w:bCs/>
          <w:lang w:val="en-IN"/>
        </w:rPr>
        <w:t>Core Libraries:</w:t>
      </w:r>
    </w:p>
    <w:p w14:paraId="23D8A516" w14:textId="7CD6A1D3" w:rsidR="005040CB" w:rsidRPr="005040CB" w:rsidRDefault="005040CB" w:rsidP="00172F39">
      <w:pPr>
        <w:numPr>
          <w:ilvl w:val="1"/>
          <w:numId w:val="28"/>
        </w:numPr>
        <w:rPr>
          <w:rFonts w:ascii="Times New Roman" w:hAnsi="Times New Roman" w:cs="Times New Roman"/>
          <w:lang w:val="en-IN"/>
        </w:rPr>
      </w:pPr>
      <w:proofErr w:type="spellStart"/>
      <w:r w:rsidRPr="005040CB">
        <w:rPr>
          <w:rFonts w:ascii="Times New Roman" w:hAnsi="Times New Roman" w:cs="Times New Roman"/>
          <w:lang w:val="en-IN"/>
        </w:rPr>
        <w:t>streamlit</w:t>
      </w:r>
      <w:proofErr w:type="spellEnd"/>
      <w:r w:rsidRPr="005040CB">
        <w:rPr>
          <w:rFonts w:ascii="Times New Roman" w:hAnsi="Times New Roman" w:cs="Times New Roman"/>
          <w:lang w:val="en-IN"/>
        </w:rPr>
        <w:t> (for the UI)</w:t>
      </w:r>
    </w:p>
    <w:p w14:paraId="49420945" w14:textId="1FD71326" w:rsidR="005040CB" w:rsidRPr="005040CB" w:rsidRDefault="005040CB" w:rsidP="00172F39">
      <w:pPr>
        <w:numPr>
          <w:ilvl w:val="1"/>
          <w:numId w:val="28"/>
        </w:numPr>
        <w:rPr>
          <w:rFonts w:ascii="Times New Roman" w:hAnsi="Times New Roman" w:cs="Times New Roman"/>
          <w:lang w:val="en-IN"/>
        </w:rPr>
      </w:pPr>
      <w:r w:rsidRPr="005040CB">
        <w:rPr>
          <w:rFonts w:ascii="Times New Roman" w:hAnsi="Times New Roman" w:cs="Times New Roman"/>
          <w:lang w:val="en-IN"/>
        </w:rPr>
        <w:t>pandas (for data processing)</w:t>
      </w:r>
    </w:p>
    <w:p w14:paraId="056A7276" w14:textId="50289166" w:rsidR="005040CB" w:rsidRPr="005040CB" w:rsidRDefault="005040CB" w:rsidP="00172F39">
      <w:pPr>
        <w:numPr>
          <w:ilvl w:val="1"/>
          <w:numId w:val="28"/>
        </w:numPr>
        <w:rPr>
          <w:rFonts w:ascii="Times New Roman" w:hAnsi="Times New Roman" w:cs="Times New Roman"/>
          <w:lang w:val="en-IN"/>
        </w:rPr>
      </w:pPr>
      <w:proofErr w:type="spellStart"/>
      <w:r w:rsidRPr="005040CB">
        <w:rPr>
          <w:rFonts w:ascii="Times New Roman" w:hAnsi="Times New Roman" w:cs="Times New Roman"/>
          <w:lang w:val="en-IN"/>
        </w:rPr>
        <w:lastRenderedPageBreak/>
        <w:t>numpy</w:t>
      </w:r>
      <w:proofErr w:type="spellEnd"/>
      <w:r w:rsidRPr="005040CB">
        <w:rPr>
          <w:rFonts w:ascii="Times New Roman" w:hAnsi="Times New Roman" w:cs="Times New Roman"/>
          <w:lang w:val="en-IN"/>
        </w:rPr>
        <w:t> (for numerical computations)</w:t>
      </w:r>
    </w:p>
    <w:p w14:paraId="5FB5DCE7" w14:textId="764D8E73" w:rsidR="005040CB" w:rsidRPr="005040CB" w:rsidRDefault="005040CB" w:rsidP="00172F39">
      <w:pPr>
        <w:numPr>
          <w:ilvl w:val="0"/>
          <w:numId w:val="28"/>
        </w:numPr>
        <w:rPr>
          <w:rFonts w:ascii="Times New Roman" w:hAnsi="Times New Roman" w:cs="Times New Roman"/>
          <w:lang w:val="en-IN"/>
        </w:rPr>
      </w:pPr>
      <w:r w:rsidRPr="005040CB">
        <w:rPr>
          <w:rFonts w:ascii="Times New Roman" w:hAnsi="Times New Roman" w:cs="Times New Roman"/>
          <w:b/>
          <w:bCs/>
          <w:lang w:val="en-IN"/>
        </w:rPr>
        <w:t>Language Models &amp; APIs:</w:t>
      </w:r>
    </w:p>
    <w:p w14:paraId="5EE8610F" w14:textId="7E7DCAB0" w:rsidR="005040CB" w:rsidRPr="005040CB" w:rsidRDefault="005040CB" w:rsidP="00172F39">
      <w:pPr>
        <w:numPr>
          <w:ilvl w:val="1"/>
          <w:numId w:val="28"/>
        </w:numPr>
        <w:rPr>
          <w:rFonts w:ascii="Times New Roman" w:hAnsi="Times New Roman" w:cs="Times New Roman"/>
          <w:lang w:val="en-IN"/>
        </w:rPr>
      </w:pPr>
      <w:proofErr w:type="spellStart"/>
      <w:r w:rsidRPr="005040CB">
        <w:rPr>
          <w:rFonts w:ascii="Times New Roman" w:hAnsi="Times New Roman" w:cs="Times New Roman"/>
          <w:lang w:val="en-IN"/>
        </w:rPr>
        <w:t>openai</w:t>
      </w:r>
      <w:proofErr w:type="spellEnd"/>
      <w:r w:rsidRPr="005040CB">
        <w:rPr>
          <w:rFonts w:ascii="Times New Roman" w:hAnsi="Times New Roman" w:cs="Times New Roman"/>
          <w:lang w:val="en-IN"/>
        </w:rPr>
        <w:t> (for LLM-based reviews)</w:t>
      </w:r>
    </w:p>
    <w:p w14:paraId="13E05FCF" w14:textId="749645F9" w:rsidR="005040CB" w:rsidRPr="005040CB" w:rsidRDefault="005040CB" w:rsidP="00172F39">
      <w:pPr>
        <w:numPr>
          <w:ilvl w:val="1"/>
          <w:numId w:val="28"/>
        </w:numPr>
        <w:rPr>
          <w:rFonts w:ascii="Times New Roman" w:hAnsi="Times New Roman" w:cs="Times New Roman"/>
          <w:lang w:val="en-IN"/>
        </w:rPr>
      </w:pPr>
      <w:proofErr w:type="spellStart"/>
      <w:r w:rsidRPr="005040CB">
        <w:rPr>
          <w:rFonts w:ascii="Times New Roman" w:hAnsi="Times New Roman" w:cs="Times New Roman"/>
          <w:lang w:val="en-IN"/>
        </w:rPr>
        <w:t>langchain</w:t>
      </w:r>
      <w:proofErr w:type="spellEnd"/>
      <w:r w:rsidRPr="005040CB">
        <w:rPr>
          <w:rFonts w:ascii="Times New Roman" w:hAnsi="Times New Roman" w:cs="Times New Roman"/>
          <w:lang w:val="en-IN"/>
        </w:rPr>
        <w:t> (for advanced LLM integration)</w:t>
      </w:r>
    </w:p>
    <w:p w14:paraId="21C83622" w14:textId="2DCB294E" w:rsidR="005040CB" w:rsidRPr="005040CB" w:rsidRDefault="005040CB" w:rsidP="00172F39">
      <w:pPr>
        <w:numPr>
          <w:ilvl w:val="0"/>
          <w:numId w:val="28"/>
        </w:numPr>
        <w:rPr>
          <w:rFonts w:ascii="Times New Roman" w:hAnsi="Times New Roman" w:cs="Times New Roman"/>
          <w:lang w:val="en-IN"/>
        </w:rPr>
      </w:pPr>
      <w:r w:rsidRPr="005040CB">
        <w:rPr>
          <w:rFonts w:ascii="Times New Roman" w:hAnsi="Times New Roman" w:cs="Times New Roman"/>
          <w:b/>
          <w:bCs/>
          <w:lang w:val="en-IN"/>
        </w:rPr>
        <w:t>Version Control Integration:</w:t>
      </w:r>
    </w:p>
    <w:p w14:paraId="18D17718" w14:textId="361A27DF" w:rsidR="005040CB" w:rsidRPr="005040CB" w:rsidRDefault="005040CB" w:rsidP="00172F39">
      <w:pPr>
        <w:numPr>
          <w:ilvl w:val="1"/>
          <w:numId w:val="28"/>
        </w:numPr>
        <w:rPr>
          <w:rFonts w:ascii="Times New Roman" w:hAnsi="Times New Roman" w:cs="Times New Roman"/>
          <w:lang w:val="en-IN"/>
        </w:rPr>
      </w:pPr>
      <w:proofErr w:type="spellStart"/>
      <w:r w:rsidRPr="005040CB">
        <w:rPr>
          <w:rFonts w:ascii="Times New Roman" w:hAnsi="Times New Roman" w:cs="Times New Roman"/>
          <w:lang w:val="en-IN"/>
        </w:rPr>
        <w:t>PyGithub</w:t>
      </w:r>
      <w:proofErr w:type="spellEnd"/>
      <w:r w:rsidRPr="005040CB">
        <w:rPr>
          <w:rFonts w:ascii="Times New Roman" w:hAnsi="Times New Roman" w:cs="Times New Roman"/>
          <w:lang w:val="en-IN"/>
        </w:rPr>
        <w:t> (for GitHub API access)</w:t>
      </w:r>
    </w:p>
    <w:p w14:paraId="36D284CC" w14:textId="340C7E60" w:rsidR="005040CB" w:rsidRPr="005040CB" w:rsidRDefault="005040CB" w:rsidP="00172F39">
      <w:pPr>
        <w:numPr>
          <w:ilvl w:val="0"/>
          <w:numId w:val="28"/>
        </w:numPr>
        <w:rPr>
          <w:rFonts w:ascii="Times New Roman" w:hAnsi="Times New Roman" w:cs="Times New Roman"/>
          <w:lang w:val="en-IN"/>
        </w:rPr>
      </w:pPr>
      <w:r w:rsidRPr="005040CB">
        <w:rPr>
          <w:rFonts w:ascii="Times New Roman" w:hAnsi="Times New Roman" w:cs="Times New Roman"/>
          <w:b/>
          <w:bCs/>
          <w:lang w:val="en-IN"/>
        </w:rPr>
        <w:t>Web Framework:</w:t>
      </w:r>
    </w:p>
    <w:p w14:paraId="453D5EF9" w14:textId="341CEC6C" w:rsidR="005040CB" w:rsidRPr="005040CB" w:rsidRDefault="005040CB" w:rsidP="00172F39">
      <w:pPr>
        <w:numPr>
          <w:ilvl w:val="1"/>
          <w:numId w:val="28"/>
        </w:numPr>
        <w:rPr>
          <w:rFonts w:ascii="Times New Roman" w:hAnsi="Times New Roman" w:cs="Times New Roman"/>
          <w:lang w:val="en-IN"/>
        </w:rPr>
      </w:pPr>
      <w:proofErr w:type="spellStart"/>
      <w:r w:rsidRPr="005040CB">
        <w:rPr>
          <w:rFonts w:ascii="Times New Roman" w:hAnsi="Times New Roman" w:cs="Times New Roman"/>
          <w:lang w:val="en-IN"/>
        </w:rPr>
        <w:t>fastapi</w:t>
      </w:r>
      <w:proofErr w:type="spellEnd"/>
      <w:r w:rsidRPr="005040CB">
        <w:rPr>
          <w:rFonts w:ascii="Times New Roman" w:hAnsi="Times New Roman" w:cs="Times New Roman"/>
          <w:lang w:val="en-IN"/>
        </w:rPr>
        <w:t> (optional for RESTful API integration)</w:t>
      </w:r>
    </w:p>
    <w:p w14:paraId="5E7160A1" w14:textId="61294BC2" w:rsidR="005040CB" w:rsidRPr="005040CB" w:rsidRDefault="005040CB" w:rsidP="00172F39">
      <w:pPr>
        <w:numPr>
          <w:ilvl w:val="0"/>
          <w:numId w:val="28"/>
        </w:numPr>
        <w:rPr>
          <w:rFonts w:ascii="Times New Roman" w:hAnsi="Times New Roman" w:cs="Times New Roman"/>
          <w:lang w:val="en-IN"/>
        </w:rPr>
      </w:pPr>
      <w:r w:rsidRPr="005040CB">
        <w:rPr>
          <w:rFonts w:ascii="Times New Roman" w:hAnsi="Times New Roman" w:cs="Times New Roman"/>
          <w:b/>
          <w:bCs/>
          <w:lang w:val="en-IN"/>
        </w:rPr>
        <w:t>Others:</w:t>
      </w:r>
    </w:p>
    <w:p w14:paraId="3E94E917" w14:textId="6DEA6271" w:rsidR="00910D1F" w:rsidRPr="00061E3D" w:rsidRDefault="005040CB" w:rsidP="00172F39">
      <w:pPr>
        <w:numPr>
          <w:ilvl w:val="1"/>
          <w:numId w:val="28"/>
        </w:numPr>
        <w:rPr>
          <w:rFonts w:ascii="Times New Roman" w:hAnsi="Times New Roman" w:cs="Times New Roman"/>
          <w:lang w:val="en-IN"/>
        </w:rPr>
      </w:pPr>
      <w:r w:rsidRPr="005040CB">
        <w:rPr>
          <w:rFonts w:ascii="Times New Roman" w:hAnsi="Times New Roman" w:cs="Times New Roman"/>
          <w:lang w:val="en-IN"/>
        </w:rPr>
        <w:t>regex, </w:t>
      </w:r>
      <w:proofErr w:type="spellStart"/>
      <w:r w:rsidRPr="005040CB">
        <w:rPr>
          <w:rFonts w:ascii="Times New Roman" w:hAnsi="Times New Roman" w:cs="Times New Roman"/>
          <w:lang w:val="en-IN"/>
        </w:rPr>
        <w:t>json</w:t>
      </w:r>
      <w:proofErr w:type="spellEnd"/>
      <w:r w:rsidRPr="005040CB">
        <w:rPr>
          <w:rFonts w:ascii="Times New Roman" w:hAnsi="Times New Roman" w:cs="Times New Roman"/>
          <w:lang w:val="en-IN"/>
        </w:rPr>
        <w:t>, and </w:t>
      </w:r>
      <w:proofErr w:type="spellStart"/>
      <w:r w:rsidRPr="005040CB">
        <w:rPr>
          <w:rFonts w:ascii="Times New Roman" w:hAnsi="Times New Roman" w:cs="Times New Roman"/>
          <w:lang w:val="en-IN"/>
        </w:rPr>
        <w:t>os</w:t>
      </w:r>
      <w:proofErr w:type="spellEnd"/>
      <w:r w:rsidRPr="005040CB">
        <w:rPr>
          <w:rFonts w:ascii="Times New Roman" w:hAnsi="Times New Roman" w:cs="Times New Roman"/>
          <w:lang w:val="en-IN"/>
        </w:rPr>
        <w:t> for file handling and pattern matching.</w:t>
      </w:r>
    </w:p>
    <w:p w14:paraId="7D314E69" w14:textId="77777777" w:rsidR="00910D1F" w:rsidRPr="00061E3D" w:rsidRDefault="00910D1F" w:rsidP="00172F39">
      <w:pPr>
        <w:ind w:left="1440"/>
        <w:rPr>
          <w:rFonts w:ascii="Times New Roman" w:hAnsi="Times New Roman" w:cs="Times New Roman"/>
          <w:lang w:val="en-IN"/>
        </w:rPr>
      </w:pPr>
    </w:p>
    <w:p w14:paraId="71BEE0B5" w14:textId="717B654D" w:rsidR="005040CB" w:rsidRPr="00061E3D" w:rsidRDefault="005040CB" w:rsidP="00172F39">
      <w:pPr>
        <w:pStyle w:val="Heading2"/>
        <w:rPr>
          <w:rFonts w:ascii="Times New Roman" w:hAnsi="Times New Roman" w:cs="Times New Roman"/>
          <w:lang w:val="en-IN"/>
        </w:rPr>
      </w:pPr>
      <w:bookmarkStart w:id="25" w:name="_Toc182496635"/>
      <w:r w:rsidRPr="00061E3D">
        <w:rPr>
          <w:rFonts w:ascii="Times New Roman" w:hAnsi="Times New Roman" w:cs="Times New Roman"/>
          <w:lang w:val="en-IN"/>
        </w:rPr>
        <w:t>Internet Connection</w:t>
      </w:r>
      <w:bookmarkEnd w:id="25"/>
    </w:p>
    <w:p w14:paraId="42BF794A" w14:textId="6C32717C" w:rsidR="005040CB" w:rsidRPr="005040CB" w:rsidRDefault="005040CB" w:rsidP="00172F39">
      <w:pPr>
        <w:numPr>
          <w:ilvl w:val="0"/>
          <w:numId w:val="29"/>
        </w:numPr>
        <w:rPr>
          <w:rFonts w:ascii="Times New Roman" w:hAnsi="Times New Roman" w:cs="Times New Roman"/>
          <w:lang w:val="en-IN"/>
        </w:rPr>
      </w:pPr>
      <w:r w:rsidRPr="005040CB">
        <w:rPr>
          <w:rFonts w:ascii="Times New Roman" w:hAnsi="Times New Roman" w:cs="Times New Roman"/>
          <w:lang w:val="en-IN"/>
        </w:rPr>
        <w:t>A stable internet connection is required to:</w:t>
      </w:r>
    </w:p>
    <w:p w14:paraId="469CD756" w14:textId="4DAC933C" w:rsidR="005040CB" w:rsidRPr="005040CB" w:rsidRDefault="005040CB" w:rsidP="00172F39">
      <w:pPr>
        <w:numPr>
          <w:ilvl w:val="1"/>
          <w:numId w:val="29"/>
        </w:numPr>
        <w:rPr>
          <w:rFonts w:ascii="Times New Roman" w:hAnsi="Times New Roman" w:cs="Times New Roman"/>
          <w:lang w:val="en-IN"/>
        </w:rPr>
      </w:pPr>
      <w:r w:rsidRPr="005040CB">
        <w:rPr>
          <w:rFonts w:ascii="Times New Roman" w:hAnsi="Times New Roman" w:cs="Times New Roman"/>
          <w:lang w:val="en-IN"/>
        </w:rPr>
        <w:t>Access LLM APIs (e.g., OpenAI).</w:t>
      </w:r>
    </w:p>
    <w:p w14:paraId="09FDD4B7" w14:textId="1559D66A" w:rsidR="005040CB" w:rsidRPr="005040CB" w:rsidRDefault="005040CB" w:rsidP="00172F39">
      <w:pPr>
        <w:numPr>
          <w:ilvl w:val="1"/>
          <w:numId w:val="29"/>
        </w:numPr>
        <w:rPr>
          <w:rFonts w:ascii="Times New Roman" w:hAnsi="Times New Roman" w:cs="Times New Roman"/>
          <w:lang w:val="en-IN"/>
        </w:rPr>
      </w:pPr>
      <w:r w:rsidRPr="005040CB">
        <w:rPr>
          <w:rFonts w:ascii="Times New Roman" w:hAnsi="Times New Roman" w:cs="Times New Roman"/>
          <w:lang w:val="en-IN"/>
        </w:rPr>
        <w:t>Clone repositories from GitHub.</w:t>
      </w:r>
    </w:p>
    <w:p w14:paraId="69D6151E" w14:textId="69FF9162" w:rsidR="005040CB" w:rsidRPr="005040CB" w:rsidRDefault="005040CB" w:rsidP="00172F39">
      <w:pPr>
        <w:numPr>
          <w:ilvl w:val="1"/>
          <w:numId w:val="29"/>
        </w:numPr>
        <w:rPr>
          <w:rFonts w:ascii="Times New Roman" w:hAnsi="Times New Roman" w:cs="Times New Roman"/>
          <w:lang w:val="en-IN"/>
        </w:rPr>
      </w:pPr>
      <w:r w:rsidRPr="005040CB">
        <w:rPr>
          <w:rFonts w:ascii="Times New Roman" w:hAnsi="Times New Roman" w:cs="Times New Roman"/>
          <w:lang w:val="en-IN"/>
        </w:rPr>
        <w:t>Retrieve updates and patches.</w:t>
      </w:r>
    </w:p>
    <w:p w14:paraId="6C5B294A" w14:textId="77777777" w:rsidR="005D37A2" w:rsidRPr="00B44069" w:rsidRDefault="005D37A2" w:rsidP="00172F39">
      <w:pPr>
        <w:rPr>
          <w:rFonts w:ascii="Times New Roman" w:hAnsi="Times New Roman" w:cs="Times New Roman"/>
          <w:lang w:val="en-IN"/>
        </w:rPr>
      </w:pPr>
    </w:p>
    <w:p w14:paraId="2C70461F" w14:textId="77777777" w:rsidR="00351981" w:rsidRPr="00061E3D" w:rsidRDefault="00351981" w:rsidP="00172F39">
      <w:pPr>
        <w:rPr>
          <w:rFonts w:ascii="Times New Roman" w:hAnsi="Times New Roman" w:cs="Times New Roman"/>
          <w:lang w:val="en-IN"/>
        </w:rPr>
      </w:pPr>
    </w:p>
    <w:p w14:paraId="06832504" w14:textId="77777777" w:rsidR="00351981" w:rsidRPr="00061E3D" w:rsidRDefault="00351981" w:rsidP="00172F39">
      <w:pPr>
        <w:rPr>
          <w:rFonts w:ascii="Times New Roman" w:hAnsi="Times New Roman" w:cs="Times New Roman"/>
          <w:lang w:val="en-IN"/>
        </w:rPr>
      </w:pPr>
    </w:p>
    <w:p w14:paraId="10091CDD" w14:textId="77777777" w:rsidR="00172F39" w:rsidRPr="00061E3D" w:rsidRDefault="00172F39" w:rsidP="00172F39">
      <w:pPr>
        <w:rPr>
          <w:rFonts w:ascii="Times New Roman" w:hAnsi="Times New Roman" w:cs="Times New Roman"/>
          <w:lang w:val="en-IN"/>
        </w:rPr>
      </w:pPr>
    </w:p>
    <w:p w14:paraId="7B3AE3EF" w14:textId="77777777" w:rsidR="00172F39" w:rsidRPr="00061E3D" w:rsidRDefault="00172F39" w:rsidP="00172F39">
      <w:pPr>
        <w:rPr>
          <w:rFonts w:ascii="Times New Roman" w:hAnsi="Times New Roman" w:cs="Times New Roman"/>
          <w:lang w:val="en-IN"/>
        </w:rPr>
      </w:pPr>
    </w:p>
    <w:p w14:paraId="5083BECE" w14:textId="77777777" w:rsidR="00172F39" w:rsidRPr="00061E3D" w:rsidRDefault="00172F39" w:rsidP="00172F39">
      <w:pPr>
        <w:rPr>
          <w:rFonts w:ascii="Times New Roman" w:hAnsi="Times New Roman" w:cs="Times New Roman"/>
          <w:lang w:val="en-IN"/>
        </w:rPr>
      </w:pPr>
    </w:p>
    <w:p w14:paraId="37D1B932" w14:textId="77777777" w:rsidR="00172F39" w:rsidRPr="00061E3D" w:rsidRDefault="00172F39" w:rsidP="00172F39">
      <w:pPr>
        <w:rPr>
          <w:rFonts w:ascii="Times New Roman" w:hAnsi="Times New Roman" w:cs="Times New Roman"/>
          <w:lang w:val="en-IN"/>
        </w:rPr>
      </w:pPr>
    </w:p>
    <w:p w14:paraId="26C310E8" w14:textId="77777777" w:rsidR="00172F39" w:rsidRPr="00061E3D" w:rsidRDefault="00172F39" w:rsidP="00172F39">
      <w:pPr>
        <w:rPr>
          <w:rFonts w:ascii="Times New Roman" w:hAnsi="Times New Roman" w:cs="Times New Roman"/>
          <w:lang w:val="en-IN"/>
        </w:rPr>
      </w:pPr>
    </w:p>
    <w:p w14:paraId="6E1A14D2" w14:textId="77777777" w:rsidR="00172F39" w:rsidRPr="00061E3D" w:rsidRDefault="00172F39" w:rsidP="00172F39">
      <w:pPr>
        <w:rPr>
          <w:rFonts w:ascii="Times New Roman" w:hAnsi="Times New Roman" w:cs="Times New Roman"/>
          <w:lang w:val="en-IN"/>
        </w:rPr>
      </w:pPr>
    </w:p>
    <w:p w14:paraId="30B17DD7" w14:textId="77777777" w:rsidR="00172F39" w:rsidRPr="00061E3D" w:rsidRDefault="00172F39" w:rsidP="00172F39">
      <w:pPr>
        <w:rPr>
          <w:rFonts w:ascii="Times New Roman" w:hAnsi="Times New Roman" w:cs="Times New Roman"/>
          <w:lang w:val="en-IN"/>
        </w:rPr>
      </w:pPr>
    </w:p>
    <w:p w14:paraId="2E539A48" w14:textId="77777777" w:rsidR="00172F39" w:rsidRPr="00061E3D" w:rsidRDefault="00172F39" w:rsidP="00172F39">
      <w:pPr>
        <w:rPr>
          <w:rFonts w:ascii="Times New Roman" w:hAnsi="Times New Roman" w:cs="Times New Roman"/>
          <w:lang w:val="en-IN"/>
        </w:rPr>
      </w:pPr>
    </w:p>
    <w:p w14:paraId="67D51149" w14:textId="77777777" w:rsidR="00351981" w:rsidRPr="00061E3D" w:rsidRDefault="00351981" w:rsidP="00172F39">
      <w:pPr>
        <w:rPr>
          <w:rFonts w:ascii="Times New Roman" w:hAnsi="Times New Roman" w:cs="Times New Roman"/>
          <w:lang w:val="en-IN"/>
        </w:rPr>
      </w:pPr>
    </w:p>
    <w:p w14:paraId="16B06502" w14:textId="417DF4DA" w:rsidR="006B5AA3" w:rsidRPr="00061E3D" w:rsidRDefault="00445540" w:rsidP="00172F39">
      <w:pPr>
        <w:pStyle w:val="Heading1"/>
        <w:rPr>
          <w:rFonts w:ascii="Times New Roman" w:hAnsi="Times New Roman" w:cs="Times New Roman"/>
        </w:rPr>
      </w:pPr>
      <w:bookmarkStart w:id="26" w:name="_Toc182496636"/>
      <w:r w:rsidRPr="00061E3D">
        <w:rPr>
          <w:rFonts w:ascii="Times New Roman" w:hAnsi="Times New Roman" w:cs="Times New Roman"/>
          <w:lang w:val="en-IN"/>
        </w:rPr>
        <w:lastRenderedPageBreak/>
        <w:t>Installation</w:t>
      </w:r>
      <w:r w:rsidRPr="00445540">
        <w:rPr>
          <w:rFonts w:ascii="Times New Roman" w:hAnsi="Times New Roman" w:cs="Times New Roman"/>
          <w:lang w:val="en-IN"/>
        </w:rPr>
        <w:t xml:space="preserve"> Guid</w:t>
      </w:r>
      <w:r w:rsidRPr="00061E3D">
        <w:rPr>
          <w:rFonts w:ascii="Times New Roman" w:hAnsi="Times New Roman" w:cs="Times New Roman"/>
          <w:lang w:val="en-IN"/>
        </w:rPr>
        <w:t>e</w:t>
      </w:r>
      <w:bookmarkEnd w:id="26"/>
    </w:p>
    <w:p w14:paraId="4322E675" w14:textId="75724EB5" w:rsidR="006B5AA3" w:rsidRPr="00061E3D" w:rsidRDefault="00984A08" w:rsidP="00172F39">
      <w:pPr>
        <w:rPr>
          <w:rStyle w:val="Heading2Char"/>
          <w:rFonts w:ascii="Times New Roman" w:eastAsiaTheme="minorHAnsi" w:hAnsi="Times New Roman" w:cs="Times New Roman"/>
          <w:b w:val="0"/>
          <w:bCs w:val="0"/>
          <w:smallCaps w:val="0"/>
          <w:color w:val="auto"/>
          <w:sz w:val="22"/>
          <w:szCs w:val="22"/>
        </w:rPr>
      </w:pPr>
      <w:r w:rsidRPr="00061E3D">
        <w:rPr>
          <w:rFonts w:ascii="Times New Roman" w:hAnsi="Times New Roman" w:cs="Times New Roman"/>
        </w:rPr>
        <w:t>Follow these step-by-step instructions to install the Automated Code Review System on your local machine.</w:t>
      </w:r>
    </w:p>
    <w:p w14:paraId="0585F671" w14:textId="77777777" w:rsidR="00E845E8" w:rsidRPr="00061E3D" w:rsidRDefault="00E845E8" w:rsidP="00172F39">
      <w:pPr>
        <w:pStyle w:val="Heading3"/>
        <w:rPr>
          <w:rFonts w:ascii="Times New Roman" w:hAnsi="Times New Roman" w:cs="Times New Roman"/>
          <w:lang w:val="en-IN"/>
        </w:rPr>
      </w:pPr>
      <w:bookmarkStart w:id="27" w:name="_Toc182496637"/>
      <w:r w:rsidRPr="00061E3D">
        <w:rPr>
          <w:rFonts w:ascii="Times New Roman" w:hAnsi="Times New Roman" w:cs="Times New Roman"/>
          <w:lang w:val="en-IN"/>
        </w:rPr>
        <w:t>Step 1: Set Up Python Environment</w:t>
      </w:r>
      <w:bookmarkEnd w:id="27"/>
    </w:p>
    <w:p w14:paraId="7F4C0937" w14:textId="07BD5C67" w:rsidR="00E845E8" w:rsidRPr="00061E3D" w:rsidRDefault="00E845E8" w:rsidP="00172F39">
      <w:pPr>
        <w:rPr>
          <w:rStyle w:val="Strong"/>
          <w:rFonts w:ascii="Times New Roman" w:hAnsi="Times New Roman" w:cs="Times New Roman"/>
        </w:rPr>
      </w:pPr>
      <w:r w:rsidRPr="00061E3D">
        <w:rPr>
          <w:rStyle w:val="Strong"/>
          <w:rFonts w:ascii="Times New Roman" w:hAnsi="Times New Roman" w:cs="Times New Roman"/>
        </w:rPr>
        <w:t>Verify Python Installation:</w:t>
      </w:r>
    </w:p>
    <w:p w14:paraId="28142E88" w14:textId="16AFC246" w:rsidR="00D13501" w:rsidRPr="00061E3D" w:rsidRDefault="008923DA" w:rsidP="00172F39">
      <w:pPr>
        <w:numPr>
          <w:ilvl w:val="0"/>
          <w:numId w:val="31"/>
        </w:numPr>
        <w:rPr>
          <w:rFonts w:ascii="Times New Roman" w:hAnsi="Times New Roman" w:cs="Times New Roman"/>
          <w:b/>
          <w:bCs/>
          <w:lang w:val="en-IN"/>
        </w:rPr>
      </w:pPr>
      <w:r w:rsidRPr="008923DA">
        <w:rPr>
          <w:rFonts w:ascii="Times New Roman" w:hAnsi="Times New Roman" w:cs="Times New Roman"/>
          <w:lang w:val="en-IN"/>
        </w:rPr>
        <w:t>Open a terminal/command prompt and run:</w:t>
      </w:r>
    </w:p>
    <w:p w14:paraId="655F57F8" w14:textId="48629192" w:rsidR="00AE4FF6" w:rsidRPr="00061E3D" w:rsidRDefault="00854B69" w:rsidP="00172F39">
      <w:pPr>
        <w:pStyle w:val="ListParagraph"/>
        <w:numPr>
          <w:ilvl w:val="1"/>
          <w:numId w:val="31"/>
        </w:numPr>
        <w:rPr>
          <w:rFonts w:ascii="Times New Roman" w:hAnsi="Times New Roman" w:cs="Times New Roman"/>
          <w:b/>
          <w:bCs/>
          <w:i/>
          <w:iCs/>
          <w:lang w:val="en-IN"/>
        </w:rPr>
      </w:pPr>
      <w:r w:rsidRPr="00061E3D">
        <w:rPr>
          <w:rFonts w:ascii="Times New Roman" w:hAnsi="Times New Roman" w:cs="Times New Roman"/>
          <w:b/>
          <w:bCs/>
          <w:i/>
          <w:iCs/>
          <w:lang w:val="en-IN"/>
        </w:rPr>
        <w:t xml:space="preserve">python </w:t>
      </w:r>
      <w:r w:rsidR="00AE4FF6" w:rsidRPr="00061E3D">
        <w:rPr>
          <w:rFonts w:ascii="Times New Roman" w:hAnsi="Times New Roman" w:cs="Times New Roman"/>
          <w:b/>
          <w:bCs/>
          <w:i/>
          <w:iCs/>
          <w:lang w:val="en-IN"/>
        </w:rPr>
        <w:t>–</w:t>
      </w:r>
      <w:r w:rsidRPr="00061E3D">
        <w:rPr>
          <w:rFonts w:ascii="Times New Roman" w:hAnsi="Times New Roman" w:cs="Times New Roman"/>
          <w:b/>
          <w:bCs/>
          <w:i/>
          <w:iCs/>
          <w:lang w:val="en-IN"/>
        </w:rPr>
        <w:t>version</w:t>
      </w:r>
    </w:p>
    <w:p w14:paraId="7DA70EDE" w14:textId="4A0EE520" w:rsidR="008C45C7" w:rsidRPr="00061E3D" w:rsidRDefault="008C45C7" w:rsidP="00172F39">
      <w:pPr>
        <w:pStyle w:val="ListParagraph"/>
        <w:numPr>
          <w:ilvl w:val="0"/>
          <w:numId w:val="31"/>
        </w:numPr>
        <w:rPr>
          <w:rFonts w:ascii="Times New Roman" w:hAnsi="Times New Roman" w:cs="Times New Roman"/>
          <w:lang w:val="en-IN"/>
        </w:rPr>
      </w:pPr>
      <w:r w:rsidRPr="00061E3D">
        <w:rPr>
          <w:rFonts w:ascii="Times New Roman" w:hAnsi="Times New Roman" w:cs="Times New Roman"/>
          <w:lang w:val="en-IN"/>
        </w:rPr>
        <w:t>Ensure the version is 3.9 or later.</w:t>
      </w:r>
    </w:p>
    <w:p w14:paraId="077B6609" w14:textId="77777777" w:rsidR="00E845E8" w:rsidRPr="00061E3D" w:rsidRDefault="00E845E8" w:rsidP="00172F39">
      <w:pPr>
        <w:rPr>
          <w:rFonts w:ascii="Times New Roman" w:hAnsi="Times New Roman" w:cs="Times New Roman"/>
          <w:b/>
          <w:bCs/>
          <w:lang w:val="en-IN"/>
        </w:rPr>
      </w:pPr>
      <w:r w:rsidRPr="00061E3D">
        <w:rPr>
          <w:rFonts w:ascii="Times New Roman" w:hAnsi="Times New Roman" w:cs="Times New Roman"/>
          <w:b/>
          <w:bCs/>
          <w:lang w:val="en-IN"/>
        </w:rPr>
        <w:t>Install a Virtual Environment:</w:t>
      </w:r>
    </w:p>
    <w:p w14:paraId="24060C36" w14:textId="77777777" w:rsidR="00E845E8" w:rsidRPr="00061E3D" w:rsidRDefault="00E845E8" w:rsidP="00172F39">
      <w:pPr>
        <w:pStyle w:val="ListParagraph"/>
        <w:numPr>
          <w:ilvl w:val="0"/>
          <w:numId w:val="33"/>
        </w:numPr>
        <w:rPr>
          <w:rFonts w:ascii="Times New Roman" w:hAnsi="Times New Roman" w:cs="Times New Roman"/>
          <w:lang w:val="en-IN"/>
        </w:rPr>
      </w:pPr>
      <w:r w:rsidRPr="00061E3D">
        <w:rPr>
          <w:rFonts w:ascii="Times New Roman" w:hAnsi="Times New Roman" w:cs="Times New Roman"/>
          <w:lang w:val="en-IN"/>
        </w:rPr>
        <w:t>Run the following command to create and activate a virtual environment:</w:t>
      </w:r>
    </w:p>
    <w:p w14:paraId="20CC384F" w14:textId="77777777" w:rsidR="00D13501" w:rsidRPr="00061E3D" w:rsidRDefault="00D13501" w:rsidP="00172F39">
      <w:pPr>
        <w:pStyle w:val="ListParagraph"/>
        <w:rPr>
          <w:rFonts w:ascii="Times New Roman" w:hAnsi="Times New Roman" w:cs="Times New Roman"/>
          <w:lang w:val="en-IN"/>
        </w:rPr>
      </w:pPr>
    </w:p>
    <w:p w14:paraId="16D44D59" w14:textId="77777777" w:rsidR="00113395" w:rsidRPr="00061E3D" w:rsidRDefault="00E845E8" w:rsidP="00172F39">
      <w:pPr>
        <w:pStyle w:val="ListParagraph"/>
        <w:numPr>
          <w:ilvl w:val="0"/>
          <w:numId w:val="32"/>
        </w:numPr>
        <w:rPr>
          <w:rFonts w:ascii="Times New Roman" w:hAnsi="Times New Roman" w:cs="Times New Roman"/>
          <w:b/>
          <w:bCs/>
          <w:lang w:val="en-IN"/>
        </w:rPr>
      </w:pPr>
      <w:r w:rsidRPr="00061E3D">
        <w:rPr>
          <w:rFonts w:ascii="Times New Roman" w:hAnsi="Times New Roman" w:cs="Times New Roman"/>
          <w:b/>
          <w:bCs/>
          <w:i/>
          <w:iCs/>
          <w:lang w:val="en-IN"/>
        </w:rPr>
        <w:t xml:space="preserve">python -m </w:t>
      </w:r>
      <w:proofErr w:type="spellStart"/>
      <w:r w:rsidRPr="00061E3D">
        <w:rPr>
          <w:rFonts w:ascii="Times New Roman" w:hAnsi="Times New Roman" w:cs="Times New Roman"/>
          <w:b/>
          <w:bCs/>
          <w:i/>
          <w:iCs/>
          <w:lang w:val="en-IN"/>
        </w:rPr>
        <w:t>venv</w:t>
      </w:r>
      <w:proofErr w:type="spellEnd"/>
      <w:r w:rsidRPr="00061E3D">
        <w:rPr>
          <w:rFonts w:ascii="Times New Roman" w:hAnsi="Times New Roman" w:cs="Times New Roman"/>
          <w:b/>
          <w:bCs/>
          <w:i/>
          <w:iCs/>
          <w:lang w:val="en-IN"/>
        </w:rPr>
        <w:t xml:space="preserve"> env </w:t>
      </w:r>
    </w:p>
    <w:p w14:paraId="6F0A5F27" w14:textId="77777777" w:rsidR="00113395" w:rsidRPr="00061E3D" w:rsidRDefault="00E845E8" w:rsidP="00172F39">
      <w:pPr>
        <w:pStyle w:val="ListParagraph"/>
        <w:numPr>
          <w:ilvl w:val="0"/>
          <w:numId w:val="32"/>
        </w:numPr>
        <w:rPr>
          <w:rFonts w:ascii="Times New Roman" w:hAnsi="Times New Roman" w:cs="Times New Roman"/>
          <w:b/>
          <w:bCs/>
          <w:lang w:val="en-IN"/>
        </w:rPr>
      </w:pPr>
      <w:r w:rsidRPr="00061E3D">
        <w:rPr>
          <w:rFonts w:ascii="Times New Roman" w:hAnsi="Times New Roman" w:cs="Times New Roman"/>
          <w:b/>
          <w:bCs/>
          <w:i/>
          <w:iCs/>
          <w:lang w:val="en-IN"/>
        </w:rPr>
        <w:t xml:space="preserve">source env/bin/activate # On macOS/Linux </w:t>
      </w:r>
    </w:p>
    <w:p w14:paraId="6540A8FC" w14:textId="45D896B0" w:rsidR="00EC33D8" w:rsidRPr="00061E3D" w:rsidRDefault="00E845E8" w:rsidP="00172F39">
      <w:pPr>
        <w:pStyle w:val="ListParagraph"/>
        <w:numPr>
          <w:ilvl w:val="0"/>
          <w:numId w:val="32"/>
        </w:numPr>
        <w:rPr>
          <w:rFonts w:ascii="Times New Roman" w:hAnsi="Times New Roman" w:cs="Times New Roman"/>
          <w:b/>
          <w:bCs/>
          <w:lang w:val="en-IN"/>
        </w:rPr>
      </w:pPr>
      <w:r w:rsidRPr="00061E3D">
        <w:rPr>
          <w:rFonts w:ascii="Times New Roman" w:hAnsi="Times New Roman" w:cs="Times New Roman"/>
          <w:b/>
          <w:bCs/>
          <w:i/>
          <w:iCs/>
          <w:lang w:val="en-IN"/>
        </w:rPr>
        <w:t>env\Scripts\activate # On Windows</w:t>
      </w:r>
      <w:r w:rsidRPr="00061E3D">
        <w:rPr>
          <w:rFonts w:ascii="Times New Roman" w:hAnsi="Times New Roman" w:cs="Times New Roman"/>
          <w:b/>
          <w:bCs/>
          <w:lang w:val="en-IN"/>
        </w:rPr>
        <w:t xml:space="preserve"> </w:t>
      </w:r>
    </w:p>
    <w:p w14:paraId="178FC80D" w14:textId="77777777" w:rsidR="00E845E8" w:rsidRPr="00061E3D" w:rsidRDefault="00E845E8" w:rsidP="00172F39">
      <w:pPr>
        <w:pStyle w:val="Heading3"/>
        <w:rPr>
          <w:rFonts w:ascii="Times New Roman" w:hAnsi="Times New Roman" w:cs="Times New Roman"/>
          <w:lang w:val="en-IN"/>
        </w:rPr>
      </w:pPr>
      <w:bookmarkStart w:id="28" w:name="_Toc182496638"/>
      <w:r w:rsidRPr="00061E3D">
        <w:rPr>
          <w:rFonts w:ascii="Times New Roman" w:hAnsi="Times New Roman" w:cs="Times New Roman"/>
          <w:lang w:val="en-IN"/>
        </w:rPr>
        <w:t>Step 2: Clone the Repository</w:t>
      </w:r>
      <w:bookmarkEnd w:id="28"/>
    </w:p>
    <w:p w14:paraId="01FA47FC" w14:textId="77777777" w:rsidR="00D13501" w:rsidRPr="00061E3D" w:rsidRDefault="00E845E8" w:rsidP="00172F39">
      <w:pPr>
        <w:ind w:left="360"/>
        <w:rPr>
          <w:rFonts w:ascii="Times New Roman" w:hAnsi="Times New Roman" w:cs="Times New Roman"/>
          <w:b/>
          <w:bCs/>
          <w:lang w:val="en-IN"/>
        </w:rPr>
      </w:pPr>
      <w:r w:rsidRPr="00061E3D">
        <w:rPr>
          <w:rFonts w:ascii="Times New Roman" w:hAnsi="Times New Roman" w:cs="Times New Roman"/>
          <w:b/>
          <w:bCs/>
          <w:lang w:val="en-IN"/>
        </w:rPr>
        <w:t>Clone the project repository from GitHub:</w:t>
      </w:r>
    </w:p>
    <w:p w14:paraId="5FBD41F7" w14:textId="1871FAB3" w:rsidR="001A1019" w:rsidRPr="00061E3D" w:rsidRDefault="00E845E8" w:rsidP="00172F39">
      <w:pPr>
        <w:pStyle w:val="ListParagraph"/>
        <w:numPr>
          <w:ilvl w:val="0"/>
          <w:numId w:val="34"/>
        </w:numPr>
        <w:ind w:left="1080"/>
        <w:rPr>
          <w:rFonts w:ascii="Times New Roman" w:hAnsi="Times New Roman" w:cs="Times New Roman"/>
          <w:i/>
          <w:iCs/>
          <w:lang w:val="en-IN"/>
        </w:rPr>
      </w:pPr>
      <w:r w:rsidRPr="00061E3D">
        <w:rPr>
          <w:rFonts w:ascii="Times New Roman" w:hAnsi="Times New Roman" w:cs="Times New Roman"/>
          <w:i/>
          <w:iCs/>
          <w:lang w:val="en-IN"/>
        </w:rPr>
        <w:t xml:space="preserve">git clone </w:t>
      </w:r>
      <w:hyperlink r:id="rId17" w:history="1">
        <w:r w:rsidR="001A1019" w:rsidRPr="00061E3D">
          <w:rPr>
            <w:rStyle w:val="Hyperlink"/>
            <w:rFonts w:ascii="Times New Roman" w:hAnsi="Times New Roman" w:cs="Times New Roman"/>
            <w:i/>
            <w:iCs/>
            <w:lang w:val="en-IN"/>
          </w:rPr>
          <w:t>https://github.com/Sravya-Sree/Auto-code-review.git</w:t>
        </w:r>
      </w:hyperlink>
      <w:r w:rsidRPr="00061E3D">
        <w:rPr>
          <w:rFonts w:ascii="Times New Roman" w:hAnsi="Times New Roman" w:cs="Times New Roman"/>
          <w:i/>
          <w:iCs/>
          <w:lang w:val="en-IN"/>
        </w:rPr>
        <w:t xml:space="preserve"> </w:t>
      </w:r>
    </w:p>
    <w:p w14:paraId="24682C90" w14:textId="2893700B" w:rsidR="00EC33D8" w:rsidRPr="00061E3D" w:rsidRDefault="00E845E8" w:rsidP="00172F39">
      <w:pPr>
        <w:pStyle w:val="ListParagraph"/>
        <w:numPr>
          <w:ilvl w:val="0"/>
          <w:numId w:val="34"/>
        </w:numPr>
        <w:ind w:left="1080"/>
        <w:rPr>
          <w:rFonts w:ascii="Times New Roman" w:hAnsi="Times New Roman" w:cs="Times New Roman"/>
          <w:i/>
          <w:iCs/>
          <w:lang w:val="en-IN"/>
        </w:rPr>
      </w:pPr>
      <w:r w:rsidRPr="00061E3D">
        <w:rPr>
          <w:rFonts w:ascii="Times New Roman" w:hAnsi="Times New Roman" w:cs="Times New Roman"/>
          <w:i/>
          <w:iCs/>
          <w:lang w:val="en-IN"/>
        </w:rPr>
        <w:t xml:space="preserve">cd </w:t>
      </w:r>
      <w:r w:rsidR="00432F05" w:rsidRPr="00061E3D">
        <w:rPr>
          <w:rFonts w:ascii="Times New Roman" w:hAnsi="Times New Roman" w:cs="Times New Roman"/>
          <w:i/>
          <w:iCs/>
          <w:lang w:val="en-IN"/>
        </w:rPr>
        <w:t>Auto-code-review</w:t>
      </w:r>
    </w:p>
    <w:p w14:paraId="78542FDF" w14:textId="77777777" w:rsidR="00E845E8" w:rsidRPr="00061E3D" w:rsidRDefault="00E845E8" w:rsidP="00172F39">
      <w:pPr>
        <w:pStyle w:val="Heading3"/>
        <w:rPr>
          <w:rFonts w:ascii="Times New Roman" w:hAnsi="Times New Roman" w:cs="Times New Roman"/>
          <w:lang w:val="en-IN"/>
        </w:rPr>
      </w:pPr>
      <w:bookmarkStart w:id="29" w:name="_Toc182496639"/>
      <w:r w:rsidRPr="00061E3D">
        <w:rPr>
          <w:rFonts w:ascii="Times New Roman" w:hAnsi="Times New Roman" w:cs="Times New Roman"/>
          <w:lang w:val="en-IN"/>
        </w:rPr>
        <w:t>Step 3: Install Dependencies</w:t>
      </w:r>
      <w:bookmarkEnd w:id="29"/>
    </w:p>
    <w:p w14:paraId="50BD834F" w14:textId="77777777" w:rsidR="00E845E8" w:rsidRPr="00061E3D" w:rsidRDefault="00E845E8" w:rsidP="00172F39">
      <w:pPr>
        <w:ind w:left="360"/>
        <w:rPr>
          <w:rFonts w:ascii="Times New Roman" w:hAnsi="Times New Roman" w:cs="Times New Roman"/>
          <w:b/>
          <w:bCs/>
          <w:lang w:val="en-IN"/>
        </w:rPr>
      </w:pPr>
      <w:r w:rsidRPr="00061E3D">
        <w:rPr>
          <w:rFonts w:ascii="Times New Roman" w:hAnsi="Times New Roman" w:cs="Times New Roman"/>
          <w:b/>
          <w:bCs/>
          <w:lang w:val="en-IN"/>
        </w:rPr>
        <w:t>Install the required libraries from the requirements.txt file:</w:t>
      </w:r>
    </w:p>
    <w:p w14:paraId="670EFF53" w14:textId="36EBE3CA" w:rsidR="00F14D85" w:rsidRPr="00061E3D" w:rsidRDefault="00E845E8" w:rsidP="00172F39">
      <w:pPr>
        <w:pStyle w:val="ListParagraph"/>
        <w:numPr>
          <w:ilvl w:val="0"/>
          <w:numId w:val="34"/>
        </w:numPr>
        <w:ind w:left="1080"/>
        <w:rPr>
          <w:rFonts w:ascii="Times New Roman" w:hAnsi="Times New Roman" w:cs="Times New Roman"/>
          <w:i/>
          <w:iCs/>
          <w:lang w:val="en-IN"/>
        </w:rPr>
      </w:pPr>
      <w:r w:rsidRPr="00061E3D">
        <w:rPr>
          <w:rFonts w:ascii="Times New Roman" w:hAnsi="Times New Roman" w:cs="Times New Roman"/>
          <w:i/>
          <w:iCs/>
          <w:lang w:val="en-IN"/>
        </w:rPr>
        <w:t xml:space="preserve">pip install -r requirements.txt </w:t>
      </w:r>
    </w:p>
    <w:p w14:paraId="3C30D2F4" w14:textId="77777777" w:rsidR="00B064A3" w:rsidRPr="00061E3D" w:rsidRDefault="00E845E8" w:rsidP="00172F39">
      <w:pPr>
        <w:ind w:left="360"/>
        <w:rPr>
          <w:rFonts w:ascii="Times New Roman" w:hAnsi="Times New Roman" w:cs="Times New Roman"/>
          <w:b/>
          <w:bCs/>
          <w:lang w:val="en-IN"/>
        </w:rPr>
      </w:pPr>
      <w:r w:rsidRPr="00061E3D">
        <w:rPr>
          <w:rFonts w:ascii="Times New Roman" w:hAnsi="Times New Roman" w:cs="Times New Roman"/>
          <w:b/>
          <w:bCs/>
          <w:lang w:val="en-IN"/>
        </w:rPr>
        <w:t>(Optional) Install additional dependencies if needed:</w:t>
      </w:r>
    </w:p>
    <w:p w14:paraId="4A566259" w14:textId="76459B14" w:rsidR="00EC33D8" w:rsidRPr="00061E3D" w:rsidRDefault="00E845E8" w:rsidP="00172F39">
      <w:pPr>
        <w:pStyle w:val="ListParagraph"/>
        <w:numPr>
          <w:ilvl w:val="0"/>
          <w:numId w:val="34"/>
        </w:numPr>
        <w:rPr>
          <w:rFonts w:ascii="Times New Roman" w:hAnsi="Times New Roman" w:cs="Times New Roman"/>
          <w:i/>
          <w:iCs/>
          <w:lang w:val="en-IN"/>
        </w:rPr>
      </w:pPr>
      <w:r w:rsidRPr="00061E3D">
        <w:rPr>
          <w:rFonts w:ascii="Times New Roman" w:hAnsi="Times New Roman" w:cs="Times New Roman"/>
          <w:i/>
          <w:iCs/>
          <w:lang w:val="en-IN"/>
        </w:rPr>
        <w:t xml:space="preserve">pip install </w:t>
      </w:r>
      <w:proofErr w:type="spellStart"/>
      <w:r w:rsidRPr="00061E3D">
        <w:rPr>
          <w:rFonts w:ascii="Times New Roman" w:hAnsi="Times New Roman" w:cs="Times New Roman"/>
          <w:i/>
          <w:iCs/>
          <w:lang w:val="en-IN"/>
        </w:rPr>
        <w:t>streamlit</w:t>
      </w:r>
      <w:proofErr w:type="spellEnd"/>
      <w:r w:rsidRPr="00061E3D">
        <w:rPr>
          <w:rFonts w:ascii="Times New Roman" w:hAnsi="Times New Roman" w:cs="Times New Roman"/>
          <w:i/>
          <w:iCs/>
          <w:lang w:val="en-IN"/>
        </w:rPr>
        <w:t xml:space="preserve"> </w:t>
      </w:r>
      <w:proofErr w:type="spellStart"/>
      <w:r w:rsidRPr="00061E3D">
        <w:rPr>
          <w:rFonts w:ascii="Times New Roman" w:hAnsi="Times New Roman" w:cs="Times New Roman"/>
          <w:i/>
          <w:iCs/>
          <w:lang w:val="en-IN"/>
        </w:rPr>
        <w:t>langchain</w:t>
      </w:r>
      <w:proofErr w:type="spellEnd"/>
      <w:r w:rsidRPr="00061E3D">
        <w:rPr>
          <w:rFonts w:ascii="Times New Roman" w:hAnsi="Times New Roman" w:cs="Times New Roman"/>
          <w:i/>
          <w:iCs/>
          <w:lang w:val="en-IN"/>
        </w:rPr>
        <w:t xml:space="preserve"> </w:t>
      </w:r>
      <w:proofErr w:type="spellStart"/>
      <w:r w:rsidRPr="00061E3D">
        <w:rPr>
          <w:rFonts w:ascii="Times New Roman" w:hAnsi="Times New Roman" w:cs="Times New Roman"/>
          <w:i/>
          <w:iCs/>
          <w:lang w:val="en-IN"/>
        </w:rPr>
        <w:t>openai</w:t>
      </w:r>
      <w:proofErr w:type="spellEnd"/>
      <w:r w:rsidRPr="00061E3D">
        <w:rPr>
          <w:rFonts w:ascii="Times New Roman" w:hAnsi="Times New Roman" w:cs="Times New Roman"/>
          <w:i/>
          <w:iCs/>
          <w:lang w:val="en-IN"/>
        </w:rPr>
        <w:t xml:space="preserve"> pandas </w:t>
      </w:r>
      <w:proofErr w:type="spellStart"/>
      <w:r w:rsidRPr="00061E3D">
        <w:rPr>
          <w:rFonts w:ascii="Times New Roman" w:hAnsi="Times New Roman" w:cs="Times New Roman"/>
          <w:i/>
          <w:iCs/>
          <w:lang w:val="en-IN"/>
        </w:rPr>
        <w:t>numpy</w:t>
      </w:r>
      <w:proofErr w:type="spellEnd"/>
      <w:r w:rsidRPr="00061E3D">
        <w:rPr>
          <w:rFonts w:ascii="Times New Roman" w:hAnsi="Times New Roman" w:cs="Times New Roman"/>
          <w:i/>
          <w:iCs/>
          <w:lang w:val="en-IN"/>
        </w:rPr>
        <w:t xml:space="preserve"> </w:t>
      </w:r>
      <w:proofErr w:type="spellStart"/>
      <w:r w:rsidRPr="00061E3D">
        <w:rPr>
          <w:rFonts w:ascii="Times New Roman" w:hAnsi="Times New Roman" w:cs="Times New Roman"/>
          <w:i/>
          <w:iCs/>
          <w:lang w:val="en-IN"/>
        </w:rPr>
        <w:t>PyGithub</w:t>
      </w:r>
      <w:proofErr w:type="spellEnd"/>
      <w:r w:rsidRPr="00061E3D">
        <w:rPr>
          <w:rFonts w:ascii="Times New Roman" w:hAnsi="Times New Roman" w:cs="Times New Roman"/>
          <w:i/>
          <w:iCs/>
          <w:lang w:val="en-IN"/>
        </w:rPr>
        <w:t xml:space="preserve"> </w:t>
      </w:r>
    </w:p>
    <w:p w14:paraId="65914430" w14:textId="77777777" w:rsidR="00E845E8" w:rsidRPr="00061E3D" w:rsidRDefault="00E845E8" w:rsidP="00172F39">
      <w:pPr>
        <w:pStyle w:val="Heading3"/>
        <w:rPr>
          <w:rFonts w:ascii="Times New Roman" w:hAnsi="Times New Roman" w:cs="Times New Roman"/>
          <w:lang w:val="en-IN"/>
        </w:rPr>
      </w:pPr>
      <w:bookmarkStart w:id="30" w:name="_Toc182496640"/>
      <w:r w:rsidRPr="00061E3D">
        <w:rPr>
          <w:rFonts w:ascii="Times New Roman" w:hAnsi="Times New Roman" w:cs="Times New Roman"/>
          <w:lang w:val="en-IN"/>
        </w:rPr>
        <w:t>Step 4: Configure API Keys</w:t>
      </w:r>
      <w:bookmarkEnd w:id="30"/>
    </w:p>
    <w:p w14:paraId="10F1D3A9" w14:textId="77777777" w:rsidR="00E845E8" w:rsidRPr="00061E3D" w:rsidRDefault="00E845E8" w:rsidP="00172F39">
      <w:pPr>
        <w:ind w:left="360"/>
        <w:rPr>
          <w:rFonts w:ascii="Times New Roman" w:hAnsi="Times New Roman" w:cs="Times New Roman"/>
          <w:b/>
          <w:bCs/>
          <w:lang w:val="en-IN"/>
        </w:rPr>
      </w:pPr>
      <w:r w:rsidRPr="00061E3D">
        <w:rPr>
          <w:rFonts w:ascii="Times New Roman" w:hAnsi="Times New Roman" w:cs="Times New Roman"/>
          <w:b/>
          <w:bCs/>
          <w:lang w:val="en-IN"/>
        </w:rPr>
        <w:t>Obtain API keys for required services:</w:t>
      </w:r>
    </w:p>
    <w:p w14:paraId="2851B54A" w14:textId="77777777" w:rsidR="00E845E8" w:rsidRPr="00061E3D" w:rsidRDefault="00E845E8" w:rsidP="00172F39">
      <w:pPr>
        <w:pStyle w:val="ListParagraph"/>
        <w:numPr>
          <w:ilvl w:val="0"/>
          <w:numId w:val="35"/>
        </w:numPr>
        <w:ind w:left="1080"/>
        <w:rPr>
          <w:rFonts w:ascii="Times New Roman" w:hAnsi="Times New Roman" w:cs="Times New Roman"/>
          <w:lang w:val="en-IN"/>
        </w:rPr>
      </w:pPr>
      <w:r w:rsidRPr="00061E3D">
        <w:rPr>
          <w:rFonts w:ascii="Times New Roman" w:hAnsi="Times New Roman" w:cs="Times New Roman"/>
          <w:lang w:val="en-IN"/>
        </w:rPr>
        <w:t>OpenAI API Key: Sign up at</w:t>
      </w:r>
      <w:r w:rsidRPr="00061E3D">
        <w:rPr>
          <w:rFonts w:ascii="Times New Roman" w:hAnsi="Times New Roman" w:cs="Times New Roman"/>
          <w:sz w:val="24"/>
          <w:szCs w:val="24"/>
          <w:lang w:val="en-IN"/>
        </w:rPr>
        <w:t> </w:t>
      </w:r>
      <w:hyperlink r:id="rId18" w:tgtFrame="_new" w:history="1">
        <w:r w:rsidRPr="00061E3D">
          <w:rPr>
            <w:rStyle w:val="Hyperlink"/>
            <w:rFonts w:ascii="Times New Roman" w:eastAsiaTheme="majorEastAsia" w:hAnsi="Times New Roman" w:cs="Times New Roman"/>
            <w:b/>
            <w:bCs/>
            <w:smallCaps/>
            <w:sz w:val="24"/>
            <w:szCs w:val="24"/>
            <w:lang w:val="en-IN"/>
          </w:rPr>
          <w:t>OpenAI</w:t>
        </w:r>
      </w:hyperlink>
      <w:r w:rsidRPr="00061E3D">
        <w:rPr>
          <w:rFonts w:ascii="Times New Roman" w:hAnsi="Times New Roman" w:cs="Times New Roman"/>
          <w:lang w:val="en-IN"/>
        </w:rPr>
        <w:t> and retrieve your API key.</w:t>
      </w:r>
    </w:p>
    <w:p w14:paraId="41E12BFB" w14:textId="524EE824" w:rsidR="009211D0" w:rsidRPr="00061E3D" w:rsidRDefault="00E845E8" w:rsidP="00172F39">
      <w:pPr>
        <w:pStyle w:val="ListParagraph"/>
        <w:numPr>
          <w:ilvl w:val="0"/>
          <w:numId w:val="35"/>
        </w:numPr>
        <w:ind w:left="1080"/>
        <w:rPr>
          <w:rFonts w:ascii="Times New Roman" w:hAnsi="Times New Roman" w:cs="Times New Roman"/>
          <w:lang w:val="en-IN"/>
        </w:rPr>
      </w:pPr>
      <w:r w:rsidRPr="00061E3D">
        <w:rPr>
          <w:rFonts w:ascii="Times New Roman" w:hAnsi="Times New Roman" w:cs="Times New Roman"/>
          <w:lang w:val="en-IN"/>
        </w:rPr>
        <w:t>(Optional) GitHub API Key: Generate a Personal Access Token from your GitHub account.</w:t>
      </w:r>
    </w:p>
    <w:p w14:paraId="04EFA725" w14:textId="77777777" w:rsidR="00E845E8" w:rsidRPr="00061E3D" w:rsidRDefault="00E845E8" w:rsidP="00172F39">
      <w:pPr>
        <w:ind w:left="360"/>
        <w:rPr>
          <w:rFonts w:ascii="Times New Roman" w:hAnsi="Times New Roman" w:cs="Times New Roman"/>
          <w:b/>
          <w:bCs/>
          <w:lang w:val="en-IN"/>
        </w:rPr>
      </w:pPr>
      <w:r w:rsidRPr="00061E3D">
        <w:rPr>
          <w:rFonts w:ascii="Times New Roman" w:hAnsi="Times New Roman" w:cs="Times New Roman"/>
          <w:b/>
          <w:bCs/>
          <w:lang w:val="en-IN"/>
        </w:rPr>
        <w:t>Store the keys securely:</w:t>
      </w:r>
    </w:p>
    <w:p w14:paraId="78EBDD07" w14:textId="77777777" w:rsidR="00E845E8" w:rsidRPr="00061E3D" w:rsidRDefault="00E845E8" w:rsidP="00172F39">
      <w:pPr>
        <w:pStyle w:val="ListParagraph"/>
        <w:numPr>
          <w:ilvl w:val="0"/>
          <w:numId w:val="36"/>
        </w:numPr>
        <w:ind w:left="720"/>
        <w:rPr>
          <w:rFonts w:ascii="Times New Roman" w:hAnsi="Times New Roman" w:cs="Times New Roman"/>
          <w:lang w:val="en-IN"/>
        </w:rPr>
      </w:pPr>
      <w:r w:rsidRPr="00061E3D">
        <w:rPr>
          <w:rFonts w:ascii="Times New Roman" w:hAnsi="Times New Roman" w:cs="Times New Roman"/>
          <w:lang w:val="en-IN"/>
        </w:rPr>
        <w:t>Add the keys to a .env file in the root directory:</w:t>
      </w:r>
    </w:p>
    <w:p w14:paraId="378CA584" w14:textId="77777777" w:rsidR="00C11D0E" w:rsidRPr="00061E3D" w:rsidRDefault="00C11D0E" w:rsidP="00172F39">
      <w:pPr>
        <w:pStyle w:val="ListParagraph"/>
        <w:rPr>
          <w:rFonts w:ascii="Times New Roman" w:hAnsi="Times New Roman" w:cs="Times New Roman"/>
          <w:lang w:val="en-IN"/>
        </w:rPr>
      </w:pPr>
    </w:p>
    <w:p w14:paraId="0B8B444A" w14:textId="77777777" w:rsidR="00E845E8" w:rsidRPr="00061E3D" w:rsidRDefault="00E845E8" w:rsidP="00172F39">
      <w:pPr>
        <w:pStyle w:val="ListParagraph"/>
        <w:numPr>
          <w:ilvl w:val="0"/>
          <w:numId w:val="37"/>
        </w:numPr>
        <w:ind w:left="1440"/>
        <w:rPr>
          <w:rFonts w:ascii="Times New Roman" w:hAnsi="Times New Roman" w:cs="Times New Roman"/>
          <w:b/>
          <w:bCs/>
          <w:i/>
          <w:iCs/>
          <w:lang w:val="en-IN"/>
        </w:rPr>
      </w:pPr>
      <w:r w:rsidRPr="00061E3D">
        <w:rPr>
          <w:rFonts w:ascii="Times New Roman" w:hAnsi="Times New Roman" w:cs="Times New Roman"/>
          <w:b/>
          <w:bCs/>
          <w:i/>
          <w:iCs/>
          <w:lang w:val="en-IN"/>
        </w:rPr>
        <w:t>env</w:t>
      </w:r>
    </w:p>
    <w:p w14:paraId="58841173" w14:textId="77777777" w:rsidR="00C11D0E" w:rsidRPr="00061E3D" w:rsidRDefault="00E845E8" w:rsidP="00172F39">
      <w:pPr>
        <w:pStyle w:val="ListParagraph"/>
        <w:numPr>
          <w:ilvl w:val="0"/>
          <w:numId w:val="37"/>
        </w:numPr>
        <w:ind w:left="1440"/>
        <w:rPr>
          <w:rFonts w:ascii="Times New Roman" w:hAnsi="Times New Roman" w:cs="Times New Roman"/>
          <w:b/>
          <w:bCs/>
          <w:i/>
          <w:iCs/>
          <w:lang w:val="en-IN"/>
        </w:rPr>
      </w:pPr>
      <w:r w:rsidRPr="00061E3D">
        <w:rPr>
          <w:rFonts w:ascii="Times New Roman" w:hAnsi="Times New Roman" w:cs="Times New Roman"/>
          <w:b/>
          <w:bCs/>
          <w:i/>
          <w:iCs/>
          <w:lang w:val="en-IN"/>
        </w:rPr>
        <w:t>OPENAI_API_KEY=</w:t>
      </w:r>
      <w:proofErr w:type="spellStart"/>
      <w:r w:rsidRPr="00061E3D">
        <w:rPr>
          <w:rFonts w:ascii="Times New Roman" w:hAnsi="Times New Roman" w:cs="Times New Roman"/>
          <w:b/>
          <w:bCs/>
          <w:i/>
          <w:iCs/>
          <w:lang w:val="en-IN"/>
        </w:rPr>
        <w:t>your_openai_api_key</w:t>
      </w:r>
      <w:proofErr w:type="spellEnd"/>
      <w:r w:rsidRPr="00061E3D">
        <w:rPr>
          <w:rFonts w:ascii="Times New Roman" w:hAnsi="Times New Roman" w:cs="Times New Roman"/>
          <w:b/>
          <w:bCs/>
          <w:i/>
          <w:iCs/>
          <w:lang w:val="en-IN"/>
        </w:rPr>
        <w:t xml:space="preserve"> </w:t>
      </w:r>
    </w:p>
    <w:p w14:paraId="4F8C8C7F" w14:textId="2E64DBF7" w:rsidR="00EC33D8" w:rsidRPr="00061E3D" w:rsidRDefault="00E845E8" w:rsidP="00172F39">
      <w:pPr>
        <w:pStyle w:val="ListParagraph"/>
        <w:numPr>
          <w:ilvl w:val="0"/>
          <w:numId w:val="37"/>
        </w:numPr>
        <w:ind w:left="1440"/>
        <w:rPr>
          <w:rFonts w:ascii="Times New Roman" w:hAnsi="Times New Roman" w:cs="Times New Roman"/>
          <w:b/>
          <w:bCs/>
          <w:i/>
          <w:iCs/>
          <w:lang w:val="en-IN"/>
        </w:rPr>
      </w:pPr>
      <w:r w:rsidRPr="00061E3D">
        <w:rPr>
          <w:rFonts w:ascii="Times New Roman" w:hAnsi="Times New Roman" w:cs="Times New Roman"/>
          <w:b/>
          <w:bCs/>
          <w:i/>
          <w:iCs/>
          <w:lang w:val="en-IN"/>
        </w:rPr>
        <w:t>GITHUB_TOKEN=</w:t>
      </w:r>
      <w:proofErr w:type="spellStart"/>
      <w:r w:rsidRPr="00061E3D">
        <w:rPr>
          <w:rFonts w:ascii="Times New Roman" w:hAnsi="Times New Roman" w:cs="Times New Roman"/>
          <w:b/>
          <w:bCs/>
          <w:i/>
          <w:iCs/>
          <w:lang w:val="en-IN"/>
        </w:rPr>
        <w:t>your_github_token</w:t>
      </w:r>
      <w:proofErr w:type="spellEnd"/>
      <w:r w:rsidRPr="00061E3D">
        <w:rPr>
          <w:rFonts w:ascii="Times New Roman" w:hAnsi="Times New Roman" w:cs="Times New Roman"/>
          <w:b/>
          <w:bCs/>
          <w:i/>
          <w:iCs/>
          <w:lang w:val="en-IN"/>
        </w:rPr>
        <w:t xml:space="preserve"> </w:t>
      </w:r>
    </w:p>
    <w:p w14:paraId="6767F504" w14:textId="77777777" w:rsidR="00E845E8" w:rsidRPr="00061E3D" w:rsidRDefault="00E845E8" w:rsidP="00172F39">
      <w:pPr>
        <w:pStyle w:val="Heading3"/>
        <w:rPr>
          <w:rFonts w:ascii="Times New Roman" w:hAnsi="Times New Roman" w:cs="Times New Roman"/>
          <w:lang w:val="en-IN"/>
        </w:rPr>
      </w:pPr>
      <w:bookmarkStart w:id="31" w:name="_Toc182496641"/>
      <w:r w:rsidRPr="00061E3D">
        <w:rPr>
          <w:rFonts w:ascii="Times New Roman" w:hAnsi="Times New Roman" w:cs="Times New Roman"/>
          <w:lang w:val="en-IN"/>
        </w:rPr>
        <w:lastRenderedPageBreak/>
        <w:t>Step 5: Launch the Application</w:t>
      </w:r>
      <w:bookmarkEnd w:id="31"/>
    </w:p>
    <w:p w14:paraId="1A2F83CE" w14:textId="77777777" w:rsidR="00E845E8" w:rsidRPr="00061E3D" w:rsidRDefault="00E845E8" w:rsidP="00172F39">
      <w:pPr>
        <w:ind w:left="360"/>
        <w:rPr>
          <w:rFonts w:ascii="Times New Roman" w:hAnsi="Times New Roman" w:cs="Times New Roman"/>
          <w:b/>
          <w:bCs/>
          <w:lang w:val="en-IN"/>
        </w:rPr>
      </w:pPr>
      <w:r w:rsidRPr="00061E3D">
        <w:rPr>
          <w:rFonts w:ascii="Times New Roman" w:hAnsi="Times New Roman" w:cs="Times New Roman"/>
          <w:b/>
          <w:bCs/>
          <w:lang w:val="en-IN"/>
        </w:rPr>
        <w:t xml:space="preserve">Start the </w:t>
      </w:r>
      <w:proofErr w:type="spellStart"/>
      <w:r w:rsidRPr="00061E3D">
        <w:rPr>
          <w:rFonts w:ascii="Times New Roman" w:hAnsi="Times New Roman" w:cs="Times New Roman"/>
          <w:b/>
          <w:bCs/>
          <w:lang w:val="en-IN"/>
        </w:rPr>
        <w:t>Streamlit</w:t>
      </w:r>
      <w:proofErr w:type="spellEnd"/>
      <w:r w:rsidRPr="00061E3D">
        <w:rPr>
          <w:rFonts w:ascii="Times New Roman" w:hAnsi="Times New Roman" w:cs="Times New Roman"/>
          <w:b/>
          <w:bCs/>
          <w:lang w:val="en-IN"/>
        </w:rPr>
        <w:t xml:space="preserve"> application:</w:t>
      </w:r>
    </w:p>
    <w:p w14:paraId="6F015D60" w14:textId="52C82E74" w:rsidR="00C11D0E" w:rsidRPr="00061E3D" w:rsidRDefault="00E845E8" w:rsidP="00172F39">
      <w:pPr>
        <w:pStyle w:val="ListParagraph"/>
        <w:numPr>
          <w:ilvl w:val="0"/>
          <w:numId w:val="38"/>
        </w:numPr>
        <w:ind w:left="1080"/>
        <w:rPr>
          <w:rFonts w:ascii="Times New Roman" w:hAnsi="Times New Roman" w:cs="Times New Roman"/>
          <w:b/>
          <w:bCs/>
          <w:i/>
          <w:iCs/>
          <w:lang w:val="en-IN"/>
        </w:rPr>
      </w:pPr>
      <w:proofErr w:type="spellStart"/>
      <w:r w:rsidRPr="00061E3D">
        <w:rPr>
          <w:rFonts w:ascii="Times New Roman" w:hAnsi="Times New Roman" w:cs="Times New Roman"/>
          <w:b/>
          <w:bCs/>
          <w:i/>
          <w:iCs/>
          <w:lang w:val="en-IN"/>
        </w:rPr>
        <w:t>streamlit</w:t>
      </w:r>
      <w:proofErr w:type="spellEnd"/>
      <w:r w:rsidRPr="00061E3D">
        <w:rPr>
          <w:rFonts w:ascii="Times New Roman" w:hAnsi="Times New Roman" w:cs="Times New Roman"/>
          <w:b/>
          <w:bCs/>
          <w:i/>
          <w:iCs/>
          <w:lang w:val="en-IN"/>
        </w:rPr>
        <w:t xml:space="preserve"> run app.py </w:t>
      </w:r>
    </w:p>
    <w:p w14:paraId="5F58B0BA" w14:textId="420EFA13" w:rsidR="00682246" w:rsidRPr="00061E3D" w:rsidRDefault="00E845E8" w:rsidP="00172F39">
      <w:pPr>
        <w:ind w:left="360"/>
        <w:rPr>
          <w:rFonts w:ascii="Times New Roman" w:hAnsi="Times New Roman" w:cs="Times New Roman"/>
          <w:lang w:val="en-IN"/>
        </w:rPr>
      </w:pPr>
      <w:r w:rsidRPr="00061E3D">
        <w:rPr>
          <w:rFonts w:ascii="Times New Roman" w:hAnsi="Times New Roman" w:cs="Times New Roman"/>
          <w:lang w:val="en-IN"/>
        </w:rPr>
        <w:t>Access the application in your browser at </w:t>
      </w:r>
      <w:hyperlink r:id="rId19" w:history="1">
        <w:r w:rsidR="00C770DF" w:rsidRPr="00061E3D">
          <w:rPr>
            <w:rStyle w:val="Hyperlink"/>
            <w:rFonts w:ascii="Times New Roman" w:hAnsi="Times New Roman" w:cs="Times New Roman"/>
            <w:lang w:val="en-IN"/>
          </w:rPr>
          <w:t>http://localhost:8501</w:t>
        </w:r>
      </w:hyperlink>
      <w:r w:rsidRPr="00061E3D">
        <w:rPr>
          <w:rFonts w:ascii="Times New Roman" w:hAnsi="Times New Roman" w:cs="Times New Roman"/>
          <w:lang w:val="en-IN"/>
        </w:rPr>
        <w:t>.</w:t>
      </w:r>
    </w:p>
    <w:p w14:paraId="309192CA" w14:textId="77777777" w:rsidR="00C770DF" w:rsidRPr="00061E3D" w:rsidRDefault="00C770DF" w:rsidP="00172F39">
      <w:pPr>
        <w:pStyle w:val="Heading3"/>
        <w:rPr>
          <w:rFonts w:ascii="Times New Roman" w:hAnsi="Times New Roman" w:cs="Times New Roman"/>
          <w:lang w:val="en-IN"/>
        </w:rPr>
      </w:pPr>
      <w:bookmarkStart w:id="32" w:name="_Toc182496642"/>
      <w:r w:rsidRPr="00061E3D">
        <w:rPr>
          <w:rFonts w:ascii="Times New Roman" w:hAnsi="Times New Roman" w:cs="Times New Roman"/>
          <w:lang w:val="en-IN"/>
        </w:rPr>
        <w:t>Testing the Installation</w:t>
      </w:r>
      <w:bookmarkEnd w:id="32"/>
    </w:p>
    <w:p w14:paraId="5BB921F4" w14:textId="77777777" w:rsidR="00C770DF" w:rsidRPr="00C770DF" w:rsidRDefault="00C770DF" w:rsidP="00172F39">
      <w:pPr>
        <w:numPr>
          <w:ilvl w:val="0"/>
          <w:numId w:val="39"/>
        </w:numPr>
        <w:rPr>
          <w:rFonts w:ascii="Times New Roman" w:hAnsi="Times New Roman" w:cs="Times New Roman"/>
          <w:lang w:val="en-IN"/>
        </w:rPr>
      </w:pPr>
      <w:r w:rsidRPr="00C770DF">
        <w:rPr>
          <w:rFonts w:ascii="Times New Roman" w:hAnsi="Times New Roman" w:cs="Times New Roman"/>
          <w:lang w:val="en-IN"/>
        </w:rPr>
        <w:t>Upload a sample code file to test the review system.</w:t>
      </w:r>
    </w:p>
    <w:p w14:paraId="68586DEC" w14:textId="77777777" w:rsidR="00C770DF" w:rsidRPr="00C770DF" w:rsidRDefault="00C770DF" w:rsidP="00172F39">
      <w:pPr>
        <w:numPr>
          <w:ilvl w:val="0"/>
          <w:numId w:val="39"/>
        </w:numPr>
        <w:rPr>
          <w:rFonts w:ascii="Times New Roman" w:hAnsi="Times New Roman" w:cs="Times New Roman"/>
          <w:lang w:val="en-IN"/>
        </w:rPr>
      </w:pPr>
      <w:r w:rsidRPr="00C770DF">
        <w:rPr>
          <w:rFonts w:ascii="Times New Roman" w:hAnsi="Times New Roman" w:cs="Times New Roman"/>
          <w:lang w:val="en-IN"/>
        </w:rPr>
        <w:t>Test GitHub repository integration by providing a valid repository URL.</w:t>
      </w:r>
    </w:p>
    <w:p w14:paraId="237DE03C" w14:textId="77777777" w:rsidR="00C770DF" w:rsidRPr="00C770DF" w:rsidRDefault="00C770DF" w:rsidP="00172F39">
      <w:pPr>
        <w:numPr>
          <w:ilvl w:val="0"/>
          <w:numId w:val="39"/>
        </w:numPr>
        <w:rPr>
          <w:rFonts w:ascii="Times New Roman" w:hAnsi="Times New Roman" w:cs="Times New Roman"/>
          <w:lang w:val="en-IN"/>
        </w:rPr>
      </w:pPr>
      <w:r w:rsidRPr="00C770DF">
        <w:rPr>
          <w:rFonts w:ascii="Times New Roman" w:hAnsi="Times New Roman" w:cs="Times New Roman"/>
          <w:lang w:val="en-IN"/>
        </w:rPr>
        <w:t>Verify output sections for:</w:t>
      </w:r>
    </w:p>
    <w:p w14:paraId="2F102E0C" w14:textId="77777777" w:rsidR="00C770DF" w:rsidRPr="00C770DF" w:rsidRDefault="00C770DF" w:rsidP="00172F39">
      <w:pPr>
        <w:numPr>
          <w:ilvl w:val="1"/>
          <w:numId w:val="39"/>
        </w:numPr>
        <w:rPr>
          <w:rFonts w:ascii="Times New Roman" w:hAnsi="Times New Roman" w:cs="Times New Roman"/>
          <w:lang w:val="en-IN"/>
        </w:rPr>
      </w:pPr>
      <w:r w:rsidRPr="00C770DF">
        <w:rPr>
          <w:rFonts w:ascii="Times New Roman" w:hAnsi="Times New Roman" w:cs="Times New Roman"/>
          <w:lang w:val="en-IN"/>
        </w:rPr>
        <w:t>Error analysis (syntax, compilation, runtime, logical).</w:t>
      </w:r>
    </w:p>
    <w:p w14:paraId="1AC34A71" w14:textId="3A49B1D2" w:rsidR="00C770DF" w:rsidRPr="00C770DF" w:rsidRDefault="00C770DF" w:rsidP="00172F39">
      <w:pPr>
        <w:numPr>
          <w:ilvl w:val="1"/>
          <w:numId w:val="39"/>
        </w:numPr>
        <w:rPr>
          <w:rFonts w:ascii="Times New Roman" w:hAnsi="Times New Roman" w:cs="Times New Roman"/>
          <w:lang w:val="en-IN"/>
        </w:rPr>
      </w:pPr>
      <w:r w:rsidRPr="00C770DF">
        <w:rPr>
          <w:rFonts w:ascii="Times New Roman" w:hAnsi="Times New Roman" w:cs="Times New Roman"/>
          <w:lang w:val="en-IN"/>
        </w:rPr>
        <w:t>Vulnerability detection.</w:t>
      </w:r>
    </w:p>
    <w:p w14:paraId="46268FD4" w14:textId="0BAE38E8" w:rsidR="00C770DF" w:rsidRPr="00C770DF" w:rsidRDefault="00C770DF" w:rsidP="00172F39">
      <w:pPr>
        <w:numPr>
          <w:ilvl w:val="1"/>
          <w:numId w:val="39"/>
        </w:numPr>
        <w:rPr>
          <w:rFonts w:ascii="Times New Roman" w:hAnsi="Times New Roman" w:cs="Times New Roman"/>
          <w:lang w:val="en-IN"/>
        </w:rPr>
      </w:pPr>
      <w:r w:rsidRPr="00C770DF">
        <w:rPr>
          <w:rFonts w:ascii="Times New Roman" w:hAnsi="Times New Roman" w:cs="Times New Roman"/>
          <w:lang w:val="en-IN"/>
        </w:rPr>
        <w:t>Code improvement suggestions.</w:t>
      </w:r>
    </w:p>
    <w:p w14:paraId="559096EC" w14:textId="6D839DA5" w:rsidR="00D31F22" w:rsidRPr="00061E3D" w:rsidRDefault="00C770DF" w:rsidP="00172F39">
      <w:pPr>
        <w:pStyle w:val="Heading3"/>
        <w:rPr>
          <w:rFonts w:ascii="Times New Roman" w:hAnsi="Times New Roman" w:cs="Times New Roman"/>
          <w:lang w:val="en-IN"/>
        </w:rPr>
      </w:pPr>
      <w:bookmarkStart w:id="33" w:name="_Toc182496643"/>
      <w:r w:rsidRPr="00061E3D">
        <w:rPr>
          <w:rFonts w:ascii="Times New Roman" w:hAnsi="Times New Roman" w:cs="Times New Roman"/>
          <w:lang w:val="en-IN"/>
        </w:rPr>
        <w:t>Optional Enhancements</w:t>
      </w:r>
      <w:bookmarkEnd w:id="33"/>
    </w:p>
    <w:p w14:paraId="4AD98AF1" w14:textId="77777777" w:rsidR="000527AC" w:rsidRPr="00061E3D" w:rsidRDefault="00F3156A" w:rsidP="00172F39">
      <w:pPr>
        <w:pStyle w:val="ListParagraph"/>
        <w:numPr>
          <w:ilvl w:val="0"/>
          <w:numId w:val="42"/>
        </w:numPr>
        <w:rPr>
          <w:rFonts w:ascii="Times New Roman" w:hAnsi="Times New Roman" w:cs="Times New Roman"/>
          <w:b/>
          <w:bCs/>
          <w:lang w:val="en-IN"/>
        </w:rPr>
      </w:pPr>
      <w:r w:rsidRPr="00061E3D">
        <w:rPr>
          <w:rFonts w:ascii="Times New Roman" w:hAnsi="Times New Roman" w:cs="Times New Roman"/>
          <w:b/>
          <w:bCs/>
          <w:lang w:val="en-IN"/>
        </w:rPr>
        <w:t>Deploy the Application on a Server:</w:t>
      </w:r>
    </w:p>
    <w:p w14:paraId="0E672791" w14:textId="4E34BCBD" w:rsidR="00F3156A" w:rsidRPr="00061E3D" w:rsidRDefault="00F3156A" w:rsidP="00172F39">
      <w:pPr>
        <w:ind w:left="720" w:firstLine="720"/>
        <w:rPr>
          <w:rFonts w:ascii="Times New Roman" w:hAnsi="Times New Roman" w:cs="Times New Roman"/>
          <w:lang w:val="en-IN"/>
        </w:rPr>
      </w:pPr>
      <w:r w:rsidRPr="00061E3D">
        <w:rPr>
          <w:rFonts w:ascii="Times New Roman" w:hAnsi="Times New Roman" w:cs="Times New Roman"/>
          <w:lang w:val="en-IN"/>
        </w:rPr>
        <w:t>Use services like AWS, Azure, or Heroku to host the application for team-wide access.</w:t>
      </w:r>
    </w:p>
    <w:p w14:paraId="10165EFE" w14:textId="5AEDEBDF" w:rsidR="00097AEF" w:rsidRPr="00061E3D" w:rsidRDefault="00F3156A" w:rsidP="00172F39">
      <w:pPr>
        <w:pStyle w:val="ListParagraph"/>
        <w:numPr>
          <w:ilvl w:val="0"/>
          <w:numId w:val="42"/>
        </w:numPr>
        <w:rPr>
          <w:rFonts w:ascii="Times New Roman" w:hAnsi="Times New Roman" w:cs="Times New Roman"/>
          <w:b/>
          <w:bCs/>
          <w:lang w:val="en-IN"/>
        </w:rPr>
      </w:pPr>
      <w:proofErr w:type="spellStart"/>
      <w:r w:rsidRPr="00061E3D">
        <w:rPr>
          <w:rFonts w:ascii="Times New Roman" w:hAnsi="Times New Roman" w:cs="Times New Roman"/>
          <w:b/>
          <w:bCs/>
          <w:lang w:val="en-IN"/>
        </w:rPr>
        <w:t>Dockerize</w:t>
      </w:r>
      <w:proofErr w:type="spellEnd"/>
      <w:r w:rsidRPr="00061E3D">
        <w:rPr>
          <w:rFonts w:ascii="Times New Roman" w:hAnsi="Times New Roman" w:cs="Times New Roman"/>
          <w:b/>
          <w:bCs/>
          <w:lang w:val="en-IN"/>
        </w:rPr>
        <w:t xml:space="preserve"> the Application:</w:t>
      </w:r>
    </w:p>
    <w:p w14:paraId="26659867" w14:textId="6D91DE9F" w:rsidR="00F3156A" w:rsidRPr="00061E3D" w:rsidRDefault="00F3156A" w:rsidP="00172F39">
      <w:pPr>
        <w:ind w:left="360" w:firstLine="720"/>
        <w:rPr>
          <w:rFonts w:ascii="Times New Roman" w:hAnsi="Times New Roman" w:cs="Times New Roman"/>
          <w:b/>
          <w:bCs/>
          <w:lang w:val="en-IN"/>
        </w:rPr>
      </w:pPr>
      <w:r w:rsidRPr="00061E3D">
        <w:rPr>
          <w:rFonts w:ascii="Times New Roman" w:hAnsi="Times New Roman" w:cs="Times New Roman"/>
          <w:lang w:val="en-IN"/>
        </w:rPr>
        <w:t xml:space="preserve">Create a </w:t>
      </w:r>
      <w:proofErr w:type="spellStart"/>
      <w:r w:rsidRPr="00061E3D">
        <w:rPr>
          <w:rFonts w:ascii="Times New Roman" w:hAnsi="Times New Roman" w:cs="Times New Roman"/>
          <w:lang w:val="en-IN"/>
        </w:rPr>
        <w:t>Dockerfile</w:t>
      </w:r>
      <w:proofErr w:type="spellEnd"/>
      <w:r w:rsidRPr="00061E3D">
        <w:rPr>
          <w:rFonts w:ascii="Times New Roman" w:hAnsi="Times New Roman" w:cs="Times New Roman"/>
          <w:lang w:val="en-IN"/>
        </w:rPr>
        <w:t xml:space="preserve"> for containerized deployments:</w:t>
      </w:r>
    </w:p>
    <w:p w14:paraId="46172E77" w14:textId="77777777" w:rsidR="00813F90" w:rsidRPr="00061E3D" w:rsidRDefault="00813F90" w:rsidP="00172F39">
      <w:pPr>
        <w:pStyle w:val="ListParagraph"/>
        <w:numPr>
          <w:ilvl w:val="0"/>
          <w:numId w:val="41"/>
        </w:numPr>
        <w:rPr>
          <w:rFonts w:ascii="Times New Roman" w:hAnsi="Times New Roman" w:cs="Times New Roman"/>
          <w:i/>
          <w:iCs/>
        </w:rPr>
      </w:pPr>
      <w:r w:rsidRPr="00061E3D">
        <w:rPr>
          <w:rFonts w:ascii="Times New Roman" w:hAnsi="Times New Roman" w:cs="Times New Roman"/>
          <w:i/>
          <w:iCs/>
        </w:rPr>
        <w:t xml:space="preserve">FROM python:3.9-slim </w:t>
      </w:r>
    </w:p>
    <w:p w14:paraId="3FEC528B" w14:textId="77777777" w:rsidR="00471153" w:rsidRPr="00061E3D" w:rsidRDefault="00813F90" w:rsidP="00172F39">
      <w:pPr>
        <w:pStyle w:val="ListParagraph"/>
        <w:numPr>
          <w:ilvl w:val="0"/>
          <w:numId w:val="41"/>
        </w:numPr>
        <w:rPr>
          <w:rFonts w:ascii="Times New Roman" w:hAnsi="Times New Roman" w:cs="Times New Roman"/>
          <w:i/>
          <w:iCs/>
        </w:rPr>
      </w:pPr>
      <w:r w:rsidRPr="00061E3D">
        <w:rPr>
          <w:rFonts w:ascii="Times New Roman" w:hAnsi="Times New Roman" w:cs="Times New Roman"/>
          <w:i/>
          <w:iCs/>
        </w:rPr>
        <w:t xml:space="preserve">WORKDIR /app </w:t>
      </w:r>
    </w:p>
    <w:p w14:paraId="7797F4E5" w14:textId="4BB37DC2" w:rsidR="00813F90" w:rsidRPr="00061E3D" w:rsidRDefault="00813F90" w:rsidP="00172F39">
      <w:pPr>
        <w:pStyle w:val="ListParagraph"/>
        <w:numPr>
          <w:ilvl w:val="0"/>
          <w:numId w:val="41"/>
        </w:numPr>
        <w:rPr>
          <w:rFonts w:ascii="Times New Roman" w:hAnsi="Times New Roman" w:cs="Times New Roman"/>
          <w:i/>
          <w:iCs/>
        </w:rPr>
      </w:pPr>
      <w:proofErr w:type="gramStart"/>
      <w:r w:rsidRPr="00061E3D">
        <w:rPr>
          <w:rFonts w:ascii="Times New Roman" w:hAnsi="Times New Roman" w:cs="Times New Roman"/>
          <w:i/>
          <w:iCs/>
        </w:rPr>
        <w:t>COPY .</w:t>
      </w:r>
      <w:proofErr w:type="gramEnd"/>
      <w:r w:rsidRPr="00061E3D">
        <w:rPr>
          <w:rFonts w:ascii="Times New Roman" w:hAnsi="Times New Roman" w:cs="Times New Roman"/>
          <w:i/>
          <w:iCs/>
        </w:rPr>
        <w:t xml:space="preserve"> . </w:t>
      </w:r>
    </w:p>
    <w:p w14:paraId="1EC89A5B" w14:textId="77777777" w:rsidR="00813F90" w:rsidRPr="00061E3D" w:rsidRDefault="00813F90" w:rsidP="00172F39">
      <w:pPr>
        <w:pStyle w:val="ListParagraph"/>
        <w:numPr>
          <w:ilvl w:val="0"/>
          <w:numId w:val="41"/>
        </w:numPr>
        <w:rPr>
          <w:rFonts w:ascii="Times New Roman" w:hAnsi="Times New Roman" w:cs="Times New Roman"/>
          <w:i/>
          <w:iCs/>
        </w:rPr>
      </w:pPr>
      <w:r w:rsidRPr="00061E3D">
        <w:rPr>
          <w:rFonts w:ascii="Times New Roman" w:hAnsi="Times New Roman" w:cs="Times New Roman"/>
          <w:i/>
          <w:iCs/>
        </w:rPr>
        <w:t xml:space="preserve">RUN pip install -r requirements.txt </w:t>
      </w:r>
    </w:p>
    <w:p w14:paraId="47C49C29" w14:textId="0FBE43D2" w:rsidR="00C770DF" w:rsidRPr="00061E3D" w:rsidRDefault="00813F90" w:rsidP="00172F39">
      <w:pPr>
        <w:pStyle w:val="ListParagraph"/>
        <w:numPr>
          <w:ilvl w:val="0"/>
          <w:numId w:val="41"/>
        </w:numPr>
        <w:rPr>
          <w:rFonts w:ascii="Times New Roman" w:hAnsi="Times New Roman" w:cs="Times New Roman"/>
          <w:lang w:val="en-IN"/>
        </w:rPr>
      </w:pPr>
      <w:r w:rsidRPr="00061E3D">
        <w:rPr>
          <w:rFonts w:ascii="Times New Roman" w:hAnsi="Times New Roman" w:cs="Times New Roman"/>
          <w:i/>
          <w:iCs/>
        </w:rPr>
        <w:t>CMD ["</w:t>
      </w:r>
      <w:proofErr w:type="spellStart"/>
      <w:r w:rsidRPr="00061E3D">
        <w:rPr>
          <w:rFonts w:ascii="Times New Roman" w:hAnsi="Times New Roman" w:cs="Times New Roman"/>
          <w:i/>
          <w:iCs/>
        </w:rPr>
        <w:t>streamlit</w:t>
      </w:r>
      <w:proofErr w:type="spellEnd"/>
      <w:r w:rsidRPr="00061E3D">
        <w:rPr>
          <w:rFonts w:ascii="Times New Roman" w:hAnsi="Times New Roman" w:cs="Times New Roman"/>
          <w:i/>
          <w:iCs/>
        </w:rPr>
        <w:t>", "run", "app.py"]</w:t>
      </w:r>
    </w:p>
    <w:p w14:paraId="5CA7B79F" w14:textId="77777777" w:rsidR="00C770DF" w:rsidRPr="00061E3D" w:rsidRDefault="00C770DF" w:rsidP="00172F39">
      <w:pPr>
        <w:pStyle w:val="Heading3"/>
        <w:rPr>
          <w:rFonts w:ascii="Times New Roman" w:hAnsi="Times New Roman" w:cs="Times New Roman"/>
          <w:lang w:val="en-IN"/>
        </w:rPr>
      </w:pPr>
      <w:bookmarkStart w:id="34" w:name="_Toc182496644"/>
      <w:r w:rsidRPr="00061E3D">
        <w:rPr>
          <w:rFonts w:ascii="Times New Roman" w:hAnsi="Times New Roman" w:cs="Times New Roman"/>
          <w:lang w:val="en-IN"/>
        </w:rPr>
        <w:t>Troubleshooting</w:t>
      </w:r>
      <w:bookmarkEnd w:id="34"/>
    </w:p>
    <w:p w14:paraId="293C29BA" w14:textId="77777777" w:rsidR="00C770DF" w:rsidRPr="00C770DF" w:rsidRDefault="00C770DF" w:rsidP="00172F39">
      <w:pPr>
        <w:numPr>
          <w:ilvl w:val="0"/>
          <w:numId w:val="40"/>
        </w:numPr>
        <w:rPr>
          <w:rFonts w:ascii="Times New Roman" w:hAnsi="Times New Roman" w:cs="Times New Roman"/>
          <w:lang w:val="en-IN"/>
        </w:rPr>
      </w:pPr>
      <w:r w:rsidRPr="00C770DF">
        <w:rPr>
          <w:rFonts w:ascii="Times New Roman" w:hAnsi="Times New Roman" w:cs="Times New Roman"/>
          <w:b/>
          <w:bCs/>
          <w:lang w:val="en-IN"/>
        </w:rPr>
        <w:t>Dependency Errors:</w:t>
      </w:r>
      <w:r w:rsidRPr="00C770DF">
        <w:rPr>
          <w:rFonts w:ascii="Times New Roman" w:hAnsi="Times New Roman" w:cs="Times New Roman"/>
          <w:lang w:val="en-IN"/>
        </w:rPr>
        <w:br/>
        <w:t>Ensure all dependencies are correctly installed. Run pip list to verify.</w:t>
      </w:r>
    </w:p>
    <w:p w14:paraId="04198BAE" w14:textId="77777777" w:rsidR="00C770DF" w:rsidRPr="00C770DF" w:rsidRDefault="00C770DF" w:rsidP="00172F39">
      <w:pPr>
        <w:numPr>
          <w:ilvl w:val="0"/>
          <w:numId w:val="40"/>
        </w:numPr>
        <w:rPr>
          <w:rFonts w:ascii="Times New Roman" w:hAnsi="Times New Roman" w:cs="Times New Roman"/>
          <w:lang w:val="en-IN"/>
        </w:rPr>
      </w:pPr>
      <w:r w:rsidRPr="00C770DF">
        <w:rPr>
          <w:rFonts w:ascii="Times New Roman" w:hAnsi="Times New Roman" w:cs="Times New Roman"/>
          <w:b/>
          <w:bCs/>
          <w:lang w:val="en-IN"/>
        </w:rPr>
        <w:t>API Key Issues:</w:t>
      </w:r>
      <w:r w:rsidRPr="00C770DF">
        <w:rPr>
          <w:rFonts w:ascii="Times New Roman" w:hAnsi="Times New Roman" w:cs="Times New Roman"/>
          <w:lang w:val="en-IN"/>
        </w:rPr>
        <w:br/>
        <w:t>Check if the .env file is correctly configured and loaded.</w:t>
      </w:r>
    </w:p>
    <w:p w14:paraId="63105425" w14:textId="77777777" w:rsidR="00C770DF" w:rsidRPr="00C770DF" w:rsidRDefault="00C770DF" w:rsidP="00172F39">
      <w:pPr>
        <w:numPr>
          <w:ilvl w:val="0"/>
          <w:numId w:val="40"/>
        </w:numPr>
        <w:rPr>
          <w:rFonts w:ascii="Times New Roman" w:hAnsi="Times New Roman" w:cs="Times New Roman"/>
          <w:lang w:val="en-IN"/>
        </w:rPr>
      </w:pPr>
      <w:r w:rsidRPr="00C770DF">
        <w:rPr>
          <w:rFonts w:ascii="Times New Roman" w:hAnsi="Times New Roman" w:cs="Times New Roman"/>
          <w:b/>
          <w:bCs/>
          <w:lang w:val="en-IN"/>
        </w:rPr>
        <w:t>Port Conflicts:</w:t>
      </w:r>
      <w:r w:rsidRPr="00C770DF">
        <w:rPr>
          <w:rFonts w:ascii="Times New Roman" w:hAnsi="Times New Roman" w:cs="Times New Roman"/>
          <w:lang w:val="en-IN"/>
        </w:rPr>
        <w:br/>
        <w:t>If port 8501 is already in use, specify a different port:</w:t>
      </w:r>
    </w:p>
    <w:p w14:paraId="28888F2C" w14:textId="77777777" w:rsidR="00C770DF" w:rsidRPr="00061E3D" w:rsidRDefault="00C770DF" w:rsidP="00172F39">
      <w:pPr>
        <w:pStyle w:val="ListParagraph"/>
        <w:numPr>
          <w:ilvl w:val="0"/>
          <w:numId w:val="43"/>
        </w:numPr>
        <w:rPr>
          <w:rFonts w:ascii="Times New Roman" w:hAnsi="Times New Roman" w:cs="Times New Roman"/>
          <w:lang w:val="en-IN"/>
        </w:rPr>
      </w:pPr>
      <w:proofErr w:type="spellStart"/>
      <w:r w:rsidRPr="00061E3D">
        <w:rPr>
          <w:rFonts w:ascii="Times New Roman" w:hAnsi="Times New Roman" w:cs="Times New Roman"/>
          <w:lang w:val="en-IN"/>
        </w:rPr>
        <w:t>streamlit</w:t>
      </w:r>
      <w:proofErr w:type="spellEnd"/>
      <w:r w:rsidRPr="00061E3D">
        <w:rPr>
          <w:rFonts w:ascii="Times New Roman" w:hAnsi="Times New Roman" w:cs="Times New Roman"/>
          <w:lang w:val="en-IN"/>
        </w:rPr>
        <w:t xml:space="preserve"> run app.py --</w:t>
      </w:r>
      <w:proofErr w:type="spellStart"/>
      <w:proofErr w:type="gramStart"/>
      <w:r w:rsidRPr="00061E3D">
        <w:rPr>
          <w:rFonts w:ascii="Times New Roman" w:hAnsi="Times New Roman" w:cs="Times New Roman"/>
          <w:lang w:val="en-IN"/>
        </w:rPr>
        <w:t>server.port</w:t>
      </w:r>
      <w:proofErr w:type="spellEnd"/>
      <w:proofErr w:type="gramEnd"/>
      <w:r w:rsidRPr="00061E3D">
        <w:rPr>
          <w:rFonts w:ascii="Times New Roman" w:hAnsi="Times New Roman" w:cs="Times New Roman"/>
          <w:lang w:val="en-IN"/>
        </w:rPr>
        <w:t>=8502</w:t>
      </w:r>
    </w:p>
    <w:p w14:paraId="19E9619B" w14:textId="77777777" w:rsidR="00C770DF" w:rsidRPr="00C770DF" w:rsidRDefault="00C770DF" w:rsidP="00172F39">
      <w:pPr>
        <w:numPr>
          <w:ilvl w:val="0"/>
          <w:numId w:val="40"/>
        </w:numPr>
        <w:rPr>
          <w:rFonts w:ascii="Times New Roman" w:hAnsi="Times New Roman" w:cs="Times New Roman"/>
          <w:lang w:val="en-IN"/>
        </w:rPr>
      </w:pPr>
      <w:r w:rsidRPr="00C770DF">
        <w:rPr>
          <w:rFonts w:ascii="Times New Roman" w:hAnsi="Times New Roman" w:cs="Times New Roman"/>
          <w:b/>
          <w:bCs/>
          <w:lang w:val="en-IN"/>
        </w:rPr>
        <w:t>GitHub Integration Issues:</w:t>
      </w:r>
      <w:r w:rsidRPr="00C770DF">
        <w:rPr>
          <w:rFonts w:ascii="Times New Roman" w:hAnsi="Times New Roman" w:cs="Times New Roman"/>
          <w:lang w:val="en-IN"/>
        </w:rPr>
        <w:br/>
        <w:t>Ensure the GitHub token has the necessary permissions to access repositories.</w:t>
      </w:r>
    </w:p>
    <w:p w14:paraId="410CC24A" w14:textId="5870B7C2" w:rsidR="008D2331" w:rsidRPr="00061E3D" w:rsidRDefault="00C770DF" w:rsidP="00172F39">
      <w:pPr>
        <w:rPr>
          <w:rFonts w:ascii="Times New Roman" w:hAnsi="Times New Roman" w:cs="Times New Roman"/>
          <w:lang w:val="en-IN"/>
        </w:rPr>
      </w:pPr>
      <w:r w:rsidRPr="00C770DF">
        <w:rPr>
          <w:rFonts w:ascii="Times New Roman" w:hAnsi="Times New Roman" w:cs="Times New Roman"/>
          <w:lang w:val="en-IN"/>
        </w:rPr>
        <w:t xml:space="preserve">By following this guide, you'll have the </w:t>
      </w:r>
      <w:r w:rsidRPr="00C770DF">
        <w:rPr>
          <w:rFonts w:ascii="Times New Roman" w:hAnsi="Times New Roman" w:cs="Times New Roman"/>
          <w:b/>
          <w:bCs/>
          <w:lang w:val="en-IN"/>
        </w:rPr>
        <w:t>Automated Code Review System</w:t>
      </w:r>
      <w:r w:rsidRPr="00C770DF">
        <w:rPr>
          <w:rFonts w:ascii="Times New Roman" w:hAnsi="Times New Roman" w:cs="Times New Roman"/>
          <w:lang w:val="en-IN"/>
        </w:rPr>
        <w:t xml:space="preserve"> installed and ready for use in a professional development environment.</w:t>
      </w:r>
    </w:p>
    <w:p w14:paraId="12220446" w14:textId="77777777" w:rsidR="00DE54D5" w:rsidRPr="00061E3D" w:rsidRDefault="00DE54D5" w:rsidP="00172F39">
      <w:pPr>
        <w:rPr>
          <w:rFonts w:ascii="Times New Roman" w:hAnsi="Times New Roman" w:cs="Times New Roman"/>
        </w:rPr>
      </w:pPr>
    </w:p>
    <w:p w14:paraId="2C5F01EB" w14:textId="73D8EE53" w:rsidR="00DF702F" w:rsidRPr="00061E3D" w:rsidRDefault="00DF702F" w:rsidP="00172F39">
      <w:pPr>
        <w:pStyle w:val="Heading1"/>
        <w:rPr>
          <w:rFonts w:ascii="Times New Roman" w:hAnsi="Times New Roman" w:cs="Times New Roman"/>
          <w:lang w:val="en-IN"/>
        </w:rPr>
      </w:pPr>
      <w:bookmarkStart w:id="35" w:name="_Toc182496645"/>
      <w:r w:rsidRPr="00061E3D">
        <w:rPr>
          <w:rFonts w:ascii="Times New Roman" w:hAnsi="Times New Roman" w:cs="Times New Roman"/>
          <w:lang w:val="en-IN"/>
        </w:rPr>
        <w:lastRenderedPageBreak/>
        <w:t>Application Architecture</w:t>
      </w:r>
      <w:bookmarkEnd w:id="35"/>
    </w:p>
    <w:p w14:paraId="16A8B5D3" w14:textId="113407C1" w:rsidR="004F31B5" w:rsidRPr="00D37B63" w:rsidRDefault="00D37B63" w:rsidP="00172F39">
      <w:pPr>
        <w:rPr>
          <w:rFonts w:ascii="Times New Roman" w:hAnsi="Times New Roman" w:cs="Times New Roman"/>
          <w:lang w:val="en-IN"/>
        </w:rPr>
      </w:pPr>
      <w:r w:rsidRPr="00D37B63">
        <w:rPr>
          <w:rFonts w:ascii="Times New Roman" w:hAnsi="Times New Roman" w:cs="Times New Roman"/>
          <w:lang w:val="en-IN"/>
        </w:rPr>
        <w:t>The Automated Code Review System is designed with a modular, scalable, and maintainable architecture that ensures seamless integration with various systems and APIs, while providing a robust user interface for code analysis. Below is a detailed breakdown of the architecture components and their interactions:</w:t>
      </w:r>
    </w:p>
    <w:p w14:paraId="5653D3F2" w14:textId="1E42A5FA" w:rsidR="004F31B5" w:rsidRPr="00061E3D" w:rsidRDefault="009A3C18" w:rsidP="00172F39">
      <w:pPr>
        <w:pStyle w:val="Heading2"/>
        <w:rPr>
          <w:rFonts w:ascii="Times New Roman" w:hAnsi="Times New Roman" w:cs="Times New Roman"/>
          <w:lang w:val="en-IN"/>
        </w:rPr>
      </w:pPr>
      <w:bookmarkStart w:id="36" w:name="_Toc182496646"/>
      <w:r w:rsidRPr="00061E3D">
        <w:rPr>
          <w:rFonts w:ascii="Times New Roman" w:hAnsi="Times New Roman" w:cs="Times New Roman"/>
          <w:lang w:val="en-IN"/>
        </w:rPr>
        <w:t xml:space="preserve">1 </w:t>
      </w:r>
      <w:r w:rsidR="004F31B5" w:rsidRPr="00061E3D">
        <w:rPr>
          <w:rFonts w:ascii="Times New Roman" w:hAnsi="Times New Roman" w:cs="Times New Roman"/>
          <w:lang w:val="en-IN"/>
        </w:rPr>
        <w:t>High-Level Architecture Overview</w:t>
      </w:r>
      <w:bookmarkEnd w:id="36"/>
    </w:p>
    <w:p w14:paraId="68F6C679" w14:textId="5A5067AA" w:rsidR="004F31B5" w:rsidRPr="004F31B5" w:rsidRDefault="004F31B5" w:rsidP="00172F39">
      <w:pPr>
        <w:rPr>
          <w:rFonts w:ascii="Times New Roman" w:hAnsi="Times New Roman" w:cs="Times New Roman"/>
          <w:lang w:val="en-IN"/>
        </w:rPr>
      </w:pPr>
      <w:r w:rsidRPr="004F31B5">
        <w:rPr>
          <w:rFonts w:ascii="Times New Roman" w:hAnsi="Times New Roman" w:cs="Times New Roman"/>
          <w:lang w:val="en-IN"/>
        </w:rPr>
        <w:t xml:space="preserve">At a high level, the application follows a </w:t>
      </w:r>
      <w:r w:rsidRPr="004F31B5">
        <w:rPr>
          <w:rFonts w:ascii="Times New Roman" w:hAnsi="Times New Roman" w:cs="Times New Roman"/>
          <w:b/>
          <w:bCs/>
          <w:lang w:val="en-IN"/>
        </w:rPr>
        <w:t>Client-Server Architecture</w:t>
      </w:r>
      <w:r w:rsidRPr="004F31B5">
        <w:rPr>
          <w:rFonts w:ascii="Times New Roman" w:hAnsi="Times New Roman" w:cs="Times New Roman"/>
          <w:lang w:val="en-IN"/>
        </w:rPr>
        <w:t xml:space="preserve"> with the following primary components:</w:t>
      </w:r>
    </w:p>
    <w:p w14:paraId="5E290ECF" w14:textId="1DFD20B4" w:rsidR="004F31B5" w:rsidRPr="004F31B5" w:rsidRDefault="004F31B5" w:rsidP="00172F39">
      <w:pPr>
        <w:numPr>
          <w:ilvl w:val="0"/>
          <w:numId w:val="44"/>
        </w:numPr>
        <w:rPr>
          <w:rFonts w:ascii="Times New Roman" w:hAnsi="Times New Roman" w:cs="Times New Roman"/>
          <w:lang w:val="en-IN"/>
        </w:rPr>
      </w:pPr>
      <w:r w:rsidRPr="004F31B5">
        <w:rPr>
          <w:rFonts w:ascii="Times New Roman" w:hAnsi="Times New Roman" w:cs="Times New Roman"/>
          <w:b/>
          <w:bCs/>
          <w:lang w:val="en-IN"/>
        </w:rPr>
        <w:t>Frontend (Client)</w:t>
      </w:r>
      <w:r w:rsidRPr="004F31B5">
        <w:rPr>
          <w:rFonts w:ascii="Times New Roman" w:hAnsi="Times New Roman" w:cs="Times New Roman"/>
          <w:lang w:val="en-IN"/>
        </w:rPr>
        <w:t xml:space="preserve">: The user interface, built with </w:t>
      </w:r>
      <w:proofErr w:type="spellStart"/>
      <w:r w:rsidRPr="004F31B5">
        <w:rPr>
          <w:rFonts w:ascii="Times New Roman" w:hAnsi="Times New Roman" w:cs="Times New Roman"/>
          <w:b/>
          <w:bCs/>
          <w:lang w:val="en-IN"/>
        </w:rPr>
        <w:t>Streamlit</w:t>
      </w:r>
      <w:proofErr w:type="spellEnd"/>
      <w:r w:rsidRPr="004F31B5">
        <w:rPr>
          <w:rFonts w:ascii="Times New Roman" w:hAnsi="Times New Roman" w:cs="Times New Roman"/>
          <w:lang w:val="en-IN"/>
        </w:rPr>
        <w:t>, interacts with the user, accepts file inputs, and displays results.</w:t>
      </w:r>
    </w:p>
    <w:p w14:paraId="682A08E4" w14:textId="4BACB018" w:rsidR="004F31B5" w:rsidRPr="004F31B5" w:rsidRDefault="004F31B5" w:rsidP="00172F39">
      <w:pPr>
        <w:numPr>
          <w:ilvl w:val="0"/>
          <w:numId w:val="44"/>
        </w:numPr>
        <w:rPr>
          <w:rFonts w:ascii="Times New Roman" w:hAnsi="Times New Roman" w:cs="Times New Roman"/>
          <w:lang w:val="en-IN"/>
        </w:rPr>
      </w:pPr>
      <w:r w:rsidRPr="004F31B5">
        <w:rPr>
          <w:rFonts w:ascii="Times New Roman" w:hAnsi="Times New Roman" w:cs="Times New Roman"/>
          <w:b/>
          <w:bCs/>
          <w:lang w:val="en-IN"/>
        </w:rPr>
        <w:t>Backend (Server)</w:t>
      </w:r>
      <w:r w:rsidRPr="004F31B5">
        <w:rPr>
          <w:rFonts w:ascii="Times New Roman" w:hAnsi="Times New Roman" w:cs="Times New Roman"/>
          <w:lang w:val="en-IN"/>
        </w:rPr>
        <w:t>: The backend processes user inputs, handles API integrations, and performs code review analysis. The backend is implemented in Python and uses various AI models for code review.</w:t>
      </w:r>
    </w:p>
    <w:p w14:paraId="2FA41009" w14:textId="35C65DC7" w:rsidR="004F31B5" w:rsidRPr="004F31B5" w:rsidRDefault="004F31B5" w:rsidP="00172F39">
      <w:pPr>
        <w:numPr>
          <w:ilvl w:val="0"/>
          <w:numId w:val="44"/>
        </w:numPr>
        <w:rPr>
          <w:rFonts w:ascii="Times New Roman" w:hAnsi="Times New Roman" w:cs="Times New Roman"/>
          <w:lang w:val="en-IN"/>
        </w:rPr>
      </w:pPr>
      <w:r w:rsidRPr="004F31B5">
        <w:rPr>
          <w:rFonts w:ascii="Times New Roman" w:hAnsi="Times New Roman" w:cs="Times New Roman"/>
          <w:b/>
          <w:bCs/>
          <w:lang w:val="en-IN"/>
        </w:rPr>
        <w:t>Database/Storage</w:t>
      </w:r>
      <w:r w:rsidRPr="004F31B5">
        <w:rPr>
          <w:rFonts w:ascii="Times New Roman" w:hAnsi="Times New Roman" w:cs="Times New Roman"/>
          <w:lang w:val="en-IN"/>
        </w:rPr>
        <w:t>: Stores configurations, logs, and metadata such as file uploads, user data, and analysis history.</w:t>
      </w:r>
    </w:p>
    <w:p w14:paraId="031E2301" w14:textId="745E9214" w:rsidR="0006522C" w:rsidRPr="00061E3D" w:rsidRDefault="004F31B5" w:rsidP="00172F39">
      <w:pPr>
        <w:numPr>
          <w:ilvl w:val="0"/>
          <w:numId w:val="44"/>
        </w:numPr>
        <w:rPr>
          <w:rFonts w:ascii="Times New Roman" w:hAnsi="Times New Roman" w:cs="Times New Roman"/>
          <w:lang w:val="en-IN"/>
        </w:rPr>
      </w:pPr>
      <w:r w:rsidRPr="004F31B5">
        <w:rPr>
          <w:rFonts w:ascii="Times New Roman" w:hAnsi="Times New Roman" w:cs="Times New Roman"/>
          <w:b/>
          <w:bCs/>
          <w:lang w:val="en-IN"/>
        </w:rPr>
        <w:t>External APIs</w:t>
      </w:r>
      <w:r w:rsidRPr="004F31B5">
        <w:rPr>
          <w:rFonts w:ascii="Times New Roman" w:hAnsi="Times New Roman" w:cs="Times New Roman"/>
          <w:lang w:val="en-IN"/>
        </w:rPr>
        <w:t xml:space="preserve">: Third-party services like </w:t>
      </w:r>
      <w:r w:rsidRPr="004F31B5">
        <w:rPr>
          <w:rFonts w:ascii="Times New Roman" w:hAnsi="Times New Roman" w:cs="Times New Roman"/>
          <w:b/>
          <w:bCs/>
          <w:lang w:val="en-IN"/>
        </w:rPr>
        <w:t>OpenAI</w:t>
      </w:r>
      <w:r w:rsidRPr="004F31B5">
        <w:rPr>
          <w:rFonts w:ascii="Times New Roman" w:hAnsi="Times New Roman" w:cs="Times New Roman"/>
          <w:lang w:val="en-IN"/>
        </w:rPr>
        <w:t xml:space="preserve"> for code review generation, </w:t>
      </w:r>
      <w:r w:rsidRPr="004F31B5">
        <w:rPr>
          <w:rFonts w:ascii="Times New Roman" w:hAnsi="Times New Roman" w:cs="Times New Roman"/>
          <w:b/>
          <w:bCs/>
          <w:lang w:val="en-IN"/>
        </w:rPr>
        <w:t>GitHub API</w:t>
      </w:r>
      <w:r w:rsidRPr="004F31B5">
        <w:rPr>
          <w:rFonts w:ascii="Times New Roman" w:hAnsi="Times New Roman" w:cs="Times New Roman"/>
          <w:lang w:val="en-IN"/>
        </w:rPr>
        <w:t xml:space="preserve"> for fetching repository files, and other AI/ML models for vulnerability detection and code analysis.</w:t>
      </w:r>
    </w:p>
    <w:p w14:paraId="1B2CC6A6" w14:textId="77EC5B6C" w:rsidR="00572783" w:rsidRPr="00061E3D" w:rsidRDefault="009A3C18" w:rsidP="00172F39">
      <w:pPr>
        <w:pStyle w:val="Heading2"/>
        <w:rPr>
          <w:rFonts w:ascii="Times New Roman" w:hAnsi="Times New Roman" w:cs="Times New Roman"/>
          <w:lang w:val="en-IN"/>
        </w:rPr>
      </w:pPr>
      <w:bookmarkStart w:id="37" w:name="_Toc182496647"/>
      <w:r w:rsidRPr="00061E3D">
        <w:rPr>
          <w:rFonts w:ascii="Times New Roman" w:hAnsi="Times New Roman" w:cs="Times New Roman"/>
          <w:lang w:val="en-IN"/>
        </w:rPr>
        <w:t xml:space="preserve">2 </w:t>
      </w:r>
      <w:r w:rsidRPr="00061E3D">
        <w:rPr>
          <w:rFonts w:ascii="Times New Roman" w:hAnsi="Times New Roman" w:cs="Times New Roman"/>
          <w:lang w:val="en-IN"/>
        </w:rPr>
        <w:t>Detailed Architecture Components</w:t>
      </w:r>
      <w:bookmarkEnd w:id="37"/>
    </w:p>
    <w:p w14:paraId="5D8C376A" w14:textId="266E384C" w:rsidR="009A3C18" w:rsidRPr="00061E3D" w:rsidRDefault="009A3C18" w:rsidP="00172F39">
      <w:pPr>
        <w:pStyle w:val="Heading3"/>
        <w:rPr>
          <w:rFonts w:ascii="Times New Roman" w:hAnsi="Times New Roman" w:cs="Times New Roman"/>
          <w:lang w:val="en-IN"/>
        </w:rPr>
      </w:pPr>
      <w:bookmarkStart w:id="38" w:name="_Toc182496648"/>
      <w:r w:rsidRPr="00061E3D">
        <w:rPr>
          <w:rFonts w:ascii="Times New Roman" w:hAnsi="Times New Roman" w:cs="Times New Roman"/>
          <w:lang w:val="en-IN"/>
        </w:rPr>
        <w:t>2</w:t>
      </w:r>
      <w:r w:rsidR="00AA3313" w:rsidRPr="00061E3D">
        <w:rPr>
          <w:rFonts w:ascii="Times New Roman" w:hAnsi="Times New Roman" w:cs="Times New Roman"/>
          <w:lang w:val="en-IN"/>
        </w:rPr>
        <w:t>.</w:t>
      </w:r>
      <w:r w:rsidR="00FC11AB" w:rsidRPr="00061E3D">
        <w:rPr>
          <w:rFonts w:ascii="Times New Roman" w:hAnsi="Times New Roman" w:cs="Times New Roman"/>
          <w:lang w:val="en-IN"/>
        </w:rPr>
        <w:t>1</w:t>
      </w:r>
      <w:r w:rsidRPr="00061E3D">
        <w:rPr>
          <w:rFonts w:ascii="Times New Roman" w:hAnsi="Times New Roman" w:cs="Times New Roman"/>
          <w:lang w:val="en-IN"/>
        </w:rPr>
        <w:t xml:space="preserve"> Frontend (User Interface)</w:t>
      </w:r>
      <w:bookmarkEnd w:id="38"/>
    </w:p>
    <w:p w14:paraId="6736BB3E" w14:textId="13A41385" w:rsidR="009A3C18" w:rsidRPr="009A3C18" w:rsidRDefault="009A3C18" w:rsidP="00172F39">
      <w:pPr>
        <w:numPr>
          <w:ilvl w:val="0"/>
          <w:numId w:val="45"/>
        </w:numPr>
        <w:rPr>
          <w:rFonts w:ascii="Times New Roman" w:hAnsi="Times New Roman" w:cs="Times New Roman"/>
          <w:lang w:val="en-IN"/>
        </w:rPr>
      </w:pPr>
      <w:proofErr w:type="spellStart"/>
      <w:r w:rsidRPr="009A3C18">
        <w:rPr>
          <w:rFonts w:ascii="Times New Roman" w:hAnsi="Times New Roman" w:cs="Times New Roman"/>
          <w:b/>
          <w:bCs/>
          <w:lang w:val="en-IN"/>
        </w:rPr>
        <w:t>Streamlit</w:t>
      </w:r>
      <w:proofErr w:type="spellEnd"/>
      <w:r w:rsidRPr="009A3C18">
        <w:rPr>
          <w:rFonts w:ascii="Times New Roman" w:hAnsi="Times New Roman" w:cs="Times New Roman"/>
          <w:b/>
          <w:bCs/>
          <w:lang w:val="en-IN"/>
        </w:rPr>
        <w:t xml:space="preserve"> UI</w:t>
      </w:r>
      <w:r w:rsidRPr="009A3C18">
        <w:rPr>
          <w:rFonts w:ascii="Times New Roman" w:hAnsi="Times New Roman" w:cs="Times New Roman"/>
          <w:lang w:val="en-IN"/>
        </w:rPr>
        <w:t xml:space="preserve"> serves as the frontend for user interaction.</w:t>
      </w:r>
    </w:p>
    <w:p w14:paraId="39BA1C48" w14:textId="14165044" w:rsidR="009A3C18" w:rsidRPr="009A3C18" w:rsidRDefault="009A3C18" w:rsidP="00172F39">
      <w:pPr>
        <w:numPr>
          <w:ilvl w:val="1"/>
          <w:numId w:val="45"/>
        </w:numPr>
        <w:rPr>
          <w:rFonts w:ascii="Times New Roman" w:hAnsi="Times New Roman" w:cs="Times New Roman"/>
          <w:lang w:val="en-IN"/>
        </w:rPr>
      </w:pPr>
      <w:r w:rsidRPr="009A3C18">
        <w:rPr>
          <w:rFonts w:ascii="Times New Roman" w:hAnsi="Times New Roman" w:cs="Times New Roman"/>
          <w:b/>
          <w:bCs/>
          <w:lang w:val="en-IN"/>
        </w:rPr>
        <w:t>File Uploaders</w:t>
      </w:r>
      <w:r w:rsidRPr="009A3C18">
        <w:rPr>
          <w:rFonts w:ascii="Times New Roman" w:hAnsi="Times New Roman" w:cs="Times New Roman"/>
          <w:lang w:val="en-IN"/>
        </w:rPr>
        <w:t>: Users can upload code files (e.g., C, C++) and configuration files (e.g., code standards, old code for comparison).</w:t>
      </w:r>
    </w:p>
    <w:p w14:paraId="33DBB911" w14:textId="775375E1" w:rsidR="009A3C18" w:rsidRPr="009A3C18" w:rsidRDefault="009A3C18" w:rsidP="00172F39">
      <w:pPr>
        <w:numPr>
          <w:ilvl w:val="1"/>
          <w:numId w:val="45"/>
        </w:numPr>
        <w:rPr>
          <w:rFonts w:ascii="Times New Roman" w:hAnsi="Times New Roman" w:cs="Times New Roman"/>
          <w:lang w:val="en-IN"/>
        </w:rPr>
      </w:pPr>
      <w:r w:rsidRPr="009A3C18">
        <w:rPr>
          <w:rFonts w:ascii="Times New Roman" w:hAnsi="Times New Roman" w:cs="Times New Roman"/>
          <w:b/>
          <w:bCs/>
          <w:lang w:val="en-IN"/>
        </w:rPr>
        <w:t>Buttons/Dropdowns</w:t>
      </w:r>
      <w:r w:rsidRPr="009A3C18">
        <w:rPr>
          <w:rFonts w:ascii="Times New Roman" w:hAnsi="Times New Roman" w:cs="Times New Roman"/>
          <w:lang w:val="en-IN"/>
        </w:rPr>
        <w:t>: To trigger different actions, such as reviewing a new file, comparing changes, or fetching code from GitHub.</w:t>
      </w:r>
    </w:p>
    <w:p w14:paraId="0F57A2E3" w14:textId="5C93897F" w:rsidR="009A3C18" w:rsidRPr="009A3C18" w:rsidRDefault="009A3C18" w:rsidP="00172F39">
      <w:pPr>
        <w:numPr>
          <w:ilvl w:val="1"/>
          <w:numId w:val="45"/>
        </w:numPr>
        <w:rPr>
          <w:rFonts w:ascii="Times New Roman" w:hAnsi="Times New Roman" w:cs="Times New Roman"/>
          <w:lang w:val="en-IN"/>
        </w:rPr>
      </w:pPr>
      <w:r w:rsidRPr="009A3C18">
        <w:rPr>
          <w:rFonts w:ascii="Times New Roman" w:hAnsi="Times New Roman" w:cs="Times New Roman"/>
          <w:b/>
          <w:bCs/>
          <w:lang w:val="en-IN"/>
        </w:rPr>
        <w:t>Results Display</w:t>
      </w:r>
      <w:r w:rsidRPr="009A3C18">
        <w:rPr>
          <w:rFonts w:ascii="Times New Roman" w:hAnsi="Times New Roman" w:cs="Times New Roman"/>
          <w:lang w:val="en-IN"/>
        </w:rPr>
        <w:t>: Displays the results of the analysis, including error types, suggestions, and vulnerabilities.</w:t>
      </w:r>
    </w:p>
    <w:p w14:paraId="30108C8C" w14:textId="63082A91" w:rsidR="009A3C18" w:rsidRPr="009A3C18" w:rsidRDefault="009A3C18" w:rsidP="00172F39">
      <w:pPr>
        <w:numPr>
          <w:ilvl w:val="1"/>
          <w:numId w:val="45"/>
        </w:numPr>
        <w:rPr>
          <w:rFonts w:ascii="Times New Roman" w:hAnsi="Times New Roman" w:cs="Times New Roman"/>
          <w:lang w:val="en-IN"/>
        </w:rPr>
      </w:pPr>
      <w:r w:rsidRPr="009A3C18">
        <w:rPr>
          <w:rFonts w:ascii="Times New Roman" w:hAnsi="Times New Roman" w:cs="Times New Roman"/>
          <w:b/>
          <w:bCs/>
          <w:lang w:val="en-IN"/>
        </w:rPr>
        <w:t>User Input Sections</w:t>
      </w:r>
      <w:r w:rsidRPr="009A3C18">
        <w:rPr>
          <w:rFonts w:ascii="Times New Roman" w:hAnsi="Times New Roman" w:cs="Times New Roman"/>
          <w:lang w:val="en-IN"/>
        </w:rPr>
        <w:t>: Options for configuring the level of review (e.g., Developer vs. Client).</w:t>
      </w:r>
    </w:p>
    <w:p w14:paraId="05ECA58A" w14:textId="2214493B" w:rsidR="009A3C18" w:rsidRPr="00061E3D" w:rsidRDefault="009A3C18" w:rsidP="00172F39">
      <w:pPr>
        <w:pStyle w:val="Heading4"/>
        <w:rPr>
          <w:rFonts w:ascii="Times New Roman" w:hAnsi="Times New Roman" w:cs="Times New Roman"/>
          <w:lang w:val="en-IN"/>
        </w:rPr>
      </w:pPr>
      <w:r w:rsidRPr="00061E3D">
        <w:rPr>
          <w:rFonts w:ascii="Times New Roman" w:hAnsi="Times New Roman" w:cs="Times New Roman"/>
          <w:lang w:val="en-IN"/>
        </w:rPr>
        <w:t>Data Flow:</w:t>
      </w:r>
    </w:p>
    <w:p w14:paraId="629747F8" w14:textId="3DAD17F9" w:rsidR="009A3C18" w:rsidRPr="009A3C18" w:rsidRDefault="009A3C18" w:rsidP="00172F39">
      <w:pPr>
        <w:numPr>
          <w:ilvl w:val="0"/>
          <w:numId w:val="46"/>
        </w:numPr>
        <w:rPr>
          <w:rFonts w:ascii="Times New Roman" w:hAnsi="Times New Roman" w:cs="Times New Roman"/>
          <w:lang w:val="en-IN"/>
        </w:rPr>
      </w:pPr>
      <w:r w:rsidRPr="009A3C18">
        <w:rPr>
          <w:rFonts w:ascii="Times New Roman" w:hAnsi="Times New Roman" w:cs="Times New Roman"/>
          <w:lang w:val="en-IN"/>
        </w:rPr>
        <w:t>User uploads the code files and configuration through the UI.</w:t>
      </w:r>
    </w:p>
    <w:p w14:paraId="60B0CEB5" w14:textId="359A7654" w:rsidR="009A3C18" w:rsidRPr="009A3C18" w:rsidRDefault="009A3C18" w:rsidP="00172F39">
      <w:pPr>
        <w:numPr>
          <w:ilvl w:val="0"/>
          <w:numId w:val="46"/>
        </w:numPr>
        <w:rPr>
          <w:rFonts w:ascii="Times New Roman" w:hAnsi="Times New Roman" w:cs="Times New Roman"/>
          <w:lang w:val="en-IN"/>
        </w:rPr>
      </w:pPr>
      <w:r w:rsidRPr="009A3C18">
        <w:rPr>
          <w:rFonts w:ascii="Times New Roman" w:hAnsi="Times New Roman" w:cs="Times New Roman"/>
          <w:lang w:val="en-IN"/>
        </w:rPr>
        <w:t>Actions are triggered by buttons (e.g., “Submit”, “Compare Old and New”).</w:t>
      </w:r>
    </w:p>
    <w:p w14:paraId="79F6D8E1" w14:textId="06C7F61E" w:rsidR="009A3C18" w:rsidRPr="009A3C18" w:rsidRDefault="009A3C18" w:rsidP="00172F39">
      <w:pPr>
        <w:numPr>
          <w:ilvl w:val="0"/>
          <w:numId w:val="46"/>
        </w:numPr>
        <w:rPr>
          <w:rFonts w:ascii="Times New Roman" w:hAnsi="Times New Roman" w:cs="Times New Roman"/>
          <w:lang w:val="en-IN"/>
        </w:rPr>
      </w:pPr>
      <w:r w:rsidRPr="009A3C18">
        <w:rPr>
          <w:rFonts w:ascii="Times New Roman" w:hAnsi="Times New Roman" w:cs="Times New Roman"/>
          <w:lang w:val="en-IN"/>
        </w:rPr>
        <w:t>The system processes the files on the backend and returns the review results to the frontend.</w:t>
      </w:r>
    </w:p>
    <w:p w14:paraId="0DEB3BDC" w14:textId="0B56EA71" w:rsidR="009A3C18" w:rsidRPr="009A3C18" w:rsidRDefault="009A3C18" w:rsidP="00172F39">
      <w:pPr>
        <w:rPr>
          <w:rFonts w:ascii="Times New Roman" w:hAnsi="Times New Roman" w:cs="Times New Roman"/>
          <w:lang w:val="en-IN"/>
        </w:rPr>
      </w:pPr>
    </w:p>
    <w:p w14:paraId="14640DD0" w14:textId="14CC4E33" w:rsidR="009A3C18" w:rsidRPr="00061E3D" w:rsidRDefault="009A3C18" w:rsidP="00172F39">
      <w:pPr>
        <w:pStyle w:val="Heading3"/>
        <w:rPr>
          <w:rFonts w:ascii="Times New Roman" w:hAnsi="Times New Roman" w:cs="Times New Roman"/>
          <w:lang w:val="en-IN"/>
        </w:rPr>
      </w:pPr>
      <w:bookmarkStart w:id="39" w:name="_Toc182496649"/>
      <w:r w:rsidRPr="00061E3D">
        <w:rPr>
          <w:rFonts w:ascii="Times New Roman" w:hAnsi="Times New Roman" w:cs="Times New Roman"/>
          <w:lang w:val="en-IN"/>
        </w:rPr>
        <w:lastRenderedPageBreak/>
        <w:t>2.</w:t>
      </w:r>
      <w:r w:rsidR="00FC11AB" w:rsidRPr="00061E3D">
        <w:rPr>
          <w:rFonts w:ascii="Times New Roman" w:hAnsi="Times New Roman" w:cs="Times New Roman"/>
          <w:lang w:val="en-IN"/>
        </w:rPr>
        <w:t>2</w:t>
      </w:r>
      <w:r w:rsidR="00AA3313" w:rsidRPr="00061E3D">
        <w:rPr>
          <w:rFonts w:ascii="Times New Roman" w:hAnsi="Times New Roman" w:cs="Times New Roman"/>
          <w:lang w:val="en-IN"/>
        </w:rPr>
        <w:t xml:space="preserve"> </w:t>
      </w:r>
      <w:r w:rsidRPr="00061E3D">
        <w:rPr>
          <w:rFonts w:ascii="Times New Roman" w:hAnsi="Times New Roman" w:cs="Times New Roman"/>
          <w:lang w:val="en-IN"/>
        </w:rPr>
        <w:t>Backend (Code Review Processor)</w:t>
      </w:r>
      <w:bookmarkEnd w:id="39"/>
    </w:p>
    <w:p w14:paraId="5D72A274" w14:textId="616BC7FE" w:rsidR="009A3C18" w:rsidRPr="009A3C18" w:rsidRDefault="009A3C18" w:rsidP="00172F39">
      <w:pPr>
        <w:numPr>
          <w:ilvl w:val="0"/>
          <w:numId w:val="47"/>
        </w:numPr>
        <w:rPr>
          <w:rFonts w:ascii="Times New Roman" w:hAnsi="Times New Roman" w:cs="Times New Roman"/>
          <w:lang w:val="en-IN"/>
        </w:rPr>
      </w:pPr>
      <w:r w:rsidRPr="009A3C18">
        <w:rPr>
          <w:rFonts w:ascii="Times New Roman" w:hAnsi="Times New Roman" w:cs="Times New Roman"/>
          <w:b/>
          <w:bCs/>
          <w:lang w:val="en-IN"/>
        </w:rPr>
        <w:t>Flask/</w:t>
      </w:r>
      <w:proofErr w:type="spellStart"/>
      <w:r w:rsidRPr="009A3C18">
        <w:rPr>
          <w:rFonts w:ascii="Times New Roman" w:hAnsi="Times New Roman" w:cs="Times New Roman"/>
          <w:b/>
          <w:bCs/>
          <w:lang w:val="en-IN"/>
        </w:rPr>
        <w:t>FastAPI</w:t>
      </w:r>
      <w:proofErr w:type="spellEnd"/>
      <w:r w:rsidRPr="009A3C18">
        <w:rPr>
          <w:rFonts w:ascii="Times New Roman" w:hAnsi="Times New Roman" w:cs="Times New Roman"/>
          <w:b/>
          <w:bCs/>
          <w:lang w:val="en-IN"/>
        </w:rPr>
        <w:t xml:space="preserve"> (Optional)</w:t>
      </w:r>
      <w:r w:rsidRPr="009A3C18">
        <w:rPr>
          <w:rFonts w:ascii="Times New Roman" w:hAnsi="Times New Roman" w:cs="Times New Roman"/>
          <w:lang w:val="en-IN"/>
        </w:rPr>
        <w:t xml:space="preserve">: A Python-based backend server that handles incoming requests, processes them, and returns responses. </w:t>
      </w:r>
      <w:proofErr w:type="spellStart"/>
      <w:r w:rsidRPr="009A3C18">
        <w:rPr>
          <w:rFonts w:ascii="Times New Roman" w:hAnsi="Times New Roman" w:cs="Times New Roman"/>
          <w:lang w:val="en-IN"/>
        </w:rPr>
        <w:t>Streamlit</w:t>
      </w:r>
      <w:proofErr w:type="spellEnd"/>
      <w:r w:rsidRPr="009A3C18">
        <w:rPr>
          <w:rFonts w:ascii="Times New Roman" w:hAnsi="Times New Roman" w:cs="Times New Roman"/>
          <w:lang w:val="en-IN"/>
        </w:rPr>
        <w:t xml:space="preserve"> communicates with the backend to send and receive data.</w:t>
      </w:r>
    </w:p>
    <w:p w14:paraId="11CF1755" w14:textId="626AB22F" w:rsidR="009A3C18" w:rsidRPr="009A3C18" w:rsidRDefault="009A3C18" w:rsidP="00172F39">
      <w:pPr>
        <w:numPr>
          <w:ilvl w:val="0"/>
          <w:numId w:val="47"/>
        </w:numPr>
        <w:rPr>
          <w:rFonts w:ascii="Times New Roman" w:hAnsi="Times New Roman" w:cs="Times New Roman"/>
          <w:lang w:val="en-IN"/>
        </w:rPr>
      </w:pPr>
      <w:r w:rsidRPr="009A3C18">
        <w:rPr>
          <w:rFonts w:ascii="Times New Roman" w:hAnsi="Times New Roman" w:cs="Times New Roman"/>
          <w:b/>
          <w:bCs/>
          <w:lang w:val="en-IN"/>
        </w:rPr>
        <w:t>Code Analysis Logic</w:t>
      </w:r>
      <w:r w:rsidRPr="009A3C18">
        <w:rPr>
          <w:rFonts w:ascii="Times New Roman" w:hAnsi="Times New Roman" w:cs="Times New Roman"/>
          <w:lang w:val="en-IN"/>
        </w:rPr>
        <w:t>:</w:t>
      </w:r>
    </w:p>
    <w:p w14:paraId="50BECD87" w14:textId="61EA3DC6" w:rsidR="009A3C18" w:rsidRPr="009A3C18" w:rsidRDefault="009A3C18" w:rsidP="00172F39">
      <w:pPr>
        <w:numPr>
          <w:ilvl w:val="1"/>
          <w:numId w:val="47"/>
        </w:numPr>
        <w:rPr>
          <w:rFonts w:ascii="Times New Roman" w:hAnsi="Times New Roman" w:cs="Times New Roman"/>
          <w:lang w:val="en-IN"/>
        </w:rPr>
      </w:pPr>
      <w:r w:rsidRPr="009A3C18">
        <w:rPr>
          <w:rFonts w:ascii="Times New Roman" w:hAnsi="Times New Roman" w:cs="Times New Roman"/>
          <w:b/>
          <w:bCs/>
          <w:lang w:val="en-IN"/>
        </w:rPr>
        <w:t>Error Detection</w:t>
      </w:r>
      <w:r w:rsidRPr="009A3C18">
        <w:rPr>
          <w:rFonts w:ascii="Times New Roman" w:hAnsi="Times New Roman" w:cs="Times New Roman"/>
          <w:lang w:val="en-IN"/>
        </w:rPr>
        <w:t>: Syntax, compilation, runtime, and logical errors are identified using regex, custom parsers, or static analysis tools.</w:t>
      </w:r>
    </w:p>
    <w:p w14:paraId="42DF8FFB" w14:textId="5AA26DB2" w:rsidR="009A3C18" w:rsidRPr="009A3C18" w:rsidRDefault="009A3C18" w:rsidP="00172F39">
      <w:pPr>
        <w:numPr>
          <w:ilvl w:val="1"/>
          <w:numId w:val="47"/>
        </w:numPr>
        <w:rPr>
          <w:rFonts w:ascii="Times New Roman" w:hAnsi="Times New Roman" w:cs="Times New Roman"/>
          <w:lang w:val="en-IN"/>
        </w:rPr>
      </w:pPr>
      <w:r w:rsidRPr="009A3C18">
        <w:rPr>
          <w:rFonts w:ascii="Times New Roman" w:hAnsi="Times New Roman" w:cs="Times New Roman"/>
          <w:b/>
          <w:bCs/>
          <w:lang w:val="en-IN"/>
        </w:rPr>
        <w:t>Vulnerability Detection</w:t>
      </w:r>
      <w:r w:rsidRPr="009A3C18">
        <w:rPr>
          <w:rFonts w:ascii="Times New Roman" w:hAnsi="Times New Roman" w:cs="Times New Roman"/>
          <w:lang w:val="en-IN"/>
        </w:rPr>
        <w:t>: Integration with security APIs or custom analysis to detect security flaws in the code.</w:t>
      </w:r>
    </w:p>
    <w:p w14:paraId="15A36528" w14:textId="4EA417B8" w:rsidR="009A3C18" w:rsidRPr="009A3C18" w:rsidRDefault="009A3C18" w:rsidP="00172F39">
      <w:pPr>
        <w:numPr>
          <w:ilvl w:val="1"/>
          <w:numId w:val="47"/>
        </w:numPr>
        <w:rPr>
          <w:rFonts w:ascii="Times New Roman" w:hAnsi="Times New Roman" w:cs="Times New Roman"/>
          <w:lang w:val="en-IN"/>
        </w:rPr>
      </w:pPr>
      <w:r w:rsidRPr="009A3C18">
        <w:rPr>
          <w:rFonts w:ascii="Times New Roman" w:hAnsi="Times New Roman" w:cs="Times New Roman"/>
          <w:b/>
          <w:bCs/>
          <w:lang w:val="en-IN"/>
        </w:rPr>
        <w:t>Code Improvement Suggestions</w:t>
      </w:r>
      <w:r w:rsidRPr="009A3C18">
        <w:rPr>
          <w:rFonts w:ascii="Times New Roman" w:hAnsi="Times New Roman" w:cs="Times New Roman"/>
          <w:lang w:val="en-IN"/>
        </w:rPr>
        <w:t>: A language model (e.g., OpenAI or a custom-trained LLM) generates suggestions for improving the code based on error analysis and security recommendations.</w:t>
      </w:r>
    </w:p>
    <w:p w14:paraId="05773FB0" w14:textId="5EEA2AEE" w:rsidR="002B3D3D" w:rsidRPr="00061E3D" w:rsidRDefault="002B3D3D" w:rsidP="00172F39">
      <w:pPr>
        <w:pStyle w:val="Heading4"/>
        <w:rPr>
          <w:rFonts w:ascii="Times New Roman" w:hAnsi="Times New Roman" w:cs="Times New Roman"/>
          <w:lang w:val="en-IN"/>
        </w:rPr>
      </w:pPr>
      <w:r w:rsidRPr="00061E3D">
        <w:rPr>
          <w:rFonts w:ascii="Times New Roman" w:hAnsi="Times New Roman" w:cs="Times New Roman"/>
          <w:lang w:val="en-IN"/>
        </w:rPr>
        <w:t>Core Features:</w:t>
      </w:r>
    </w:p>
    <w:p w14:paraId="4AD2FBCF" w14:textId="05D3DB2C" w:rsidR="002B3D3D" w:rsidRPr="002B3D3D" w:rsidRDefault="002B3D3D" w:rsidP="00172F39">
      <w:pPr>
        <w:numPr>
          <w:ilvl w:val="0"/>
          <w:numId w:val="48"/>
        </w:numPr>
        <w:rPr>
          <w:rFonts w:ascii="Times New Roman" w:hAnsi="Times New Roman" w:cs="Times New Roman"/>
          <w:lang w:val="en-IN"/>
        </w:rPr>
      </w:pPr>
      <w:r w:rsidRPr="002B3D3D">
        <w:rPr>
          <w:rFonts w:ascii="Times New Roman" w:hAnsi="Times New Roman" w:cs="Times New Roman"/>
          <w:b/>
          <w:bCs/>
          <w:lang w:val="en-IN"/>
        </w:rPr>
        <w:t>Error Analysis</w:t>
      </w:r>
      <w:r w:rsidRPr="002B3D3D">
        <w:rPr>
          <w:rFonts w:ascii="Times New Roman" w:hAnsi="Times New Roman" w:cs="Times New Roman"/>
          <w:lang w:val="en-IN"/>
        </w:rPr>
        <w:t>: Detects various types of errors (syntax, compilation, runtime, and logical errors) based on the uploaded code file.</w:t>
      </w:r>
    </w:p>
    <w:p w14:paraId="1B1308DF" w14:textId="4D66702D" w:rsidR="002B3D3D" w:rsidRPr="002B3D3D" w:rsidRDefault="002B3D3D" w:rsidP="00172F39">
      <w:pPr>
        <w:numPr>
          <w:ilvl w:val="0"/>
          <w:numId w:val="48"/>
        </w:numPr>
        <w:rPr>
          <w:rFonts w:ascii="Times New Roman" w:hAnsi="Times New Roman" w:cs="Times New Roman"/>
          <w:lang w:val="en-IN"/>
        </w:rPr>
      </w:pPr>
      <w:r w:rsidRPr="002B3D3D">
        <w:rPr>
          <w:rFonts w:ascii="Times New Roman" w:hAnsi="Times New Roman" w:cs="Times New Roman"/>
          <w:b/>
          <w:bCs/>
          <w:lang w:val="en-IN"/>
        </w:rPr>
        <w:t>Vulnerability Detection</w:t>
      </w:r>
      <w:r w:rsidRPr="002B3D3D">
        <w:rPr>
          <w:rFonts w:ascii="Times New Roman" w:hAnsi="Times New Roman" w:cs="Times New Roman"/>
          <w:lang w:val="en-IN"/>
        </w:rPr>
        <w:t>: Uses external AI models or static analysis tools to identify potential security flaws or vulnerabilities in the code.</w:t>
      </w:r>
    </w:p>
    <w:p w14:paraId="4448103A" w14:textId="32EE70F5" w:rsidR="002B3D3D" w:rsidRPr="002B3D3D" w:rsidRDefault="002B3D3D" w:rsidP="00172F39">
      <w:pPr>
        <w:numPr>
          <w:ilvl w:val="0"/>
          <w:numId w:val="48"/>
        </w:numPr>
        <w:rPr>
          <w:rFonts w:ascii="Times New Roman" w:hAnsi="Times New Roman" w:cs="Times New Roman"/>
          <w:lang w:val="en-IN"/>
        </w:rPr>
      </w:pPr>
      <w:r w:rsidRPr="002B3D3D">
        <w:rPr>
          <w:rFonts w:ascii="Times New Roman" w:hAnsi="Times New Roman" w:cs="Times New Roman"/>
          <w:b/>
          <w:bCs/>
          <w:lang w:val="en-IN"/>
        </w:rPr>
        <w:t>Code Improvement</w:t>
      </w:r>
      <w:r w:rsidRPr="002B3D3D">
        <w:rPr>
          <w:rFonts w:ascii="Times New Roman" w:hAnsi="Times New Roman" w:cs="Times New Roman"/>
          <w:lang w:val="en-IN"/>
        </w:rPr>
        <w:t>: Suggests ways to improve the code, following best practices and security guidelines.</w:t>
      </w:r>
    </w:p>
    <w:p w14:paraId="1BA36A46" w14:textId="0BAF66E9" w:rsidR="002B3D3D" w:rsidRPr="002B3D3D" w:rsidRDefault="002B3D3D" w:rsidP="00172F39">
      <w:pPr>
        <w:numPr>
          <w:ilvl w:val="0"/>
          <w:numId w:val="48"/>
        </w:numPr>
        <w:rPr>
          <w:rFonts w:ascii="Times New Roman" w:hAnsi="Times New Roman" w:cs="Times New Roman"/>
          <w:lang w:val="en-IN"/>
        </w:rPr>
      </w:pPr>
      <w:r w:rsidRPr="002B3D3D">
        <w:rPr>
          <w:rFonts w:ascii="Times New Roman" w:hAnsi="Times New Roman" w:cs="Times New Roman"/>
          <w:b/>
          <w:bCs/>
          <w:lang w:val="en-IN"/>
        </w:rPr>
        <w:t>Integration with LLMs</w:t>
      </w:r>
      <w:r w:rsidRPr="002B3D3D">
        <w:rPr>
          <w:rFonts w:ascii="Times New Roman" w:hAnsi="Times New Roman" w:cs="Times New Roman"/>
          <w:lang w:val="en-IN"/>
        </w:rPr>
        <w:t>: The system connects to OpenAI or similar LLM APIs to generate human-readable code explanations and improvements.</w:t>
      </w:r>
    </w:p>
    <w:p w14:paraId="6730B3CD" w14:textId="7B50EF84" w:rsidR="002B3D3D" w:rsidRPr="00061E3D" w:rsidRDefault="002B3D3D" w:rsidP="00172F39">
      <w:pPr>
        <w:pStyle w:val="Heading4"/>
        <w:rPr>
          <w:rFonts w:ascii="Times New Roman" w:hAnsi="Times New Roman" w:cs="Times New Roman"/>
          <w:lang w:val="en-IN"/>
        </w:rPr>
      </w:pPr>
      <w:r w:rsidRPr="00061E3D">
        <w:rPr>
          <w:rFonts w:ascii="Times New Roman" w:hAnsi="Times New Roman" w:cs="Times New Roman"/>
          <w:lang w:val="en-IN"/>
        </w:rPr>
        <w:t>Data Flow:</w:t>
      </w:r>
    </w:p>
    <w:p w14:paraId="526EBE66" w14:textId="431EF368" w:rsidR="002B3D3D" w:rsidRPr="002B3D3D" w:rsidRDefault="002B3D3D" w:rsidP="00172F39">
      <w:pPr>
        <w:numPr>
          <w:ilvl w:val="0"/>
          <w:numId w:val="49"/>
        </w:numPr>
        <w:rPr>
          <w:rFonts w:ascii="Times New Roman" w:hAnsi="Times New Roman" w:cs="Times New Roman"/>
          <w:lang w:val="en-IN"/>
        </w:rPr>
      </w:pPr>
      <w:r w:rsidRPr="002B3D3D">
        <w:rPr>
          <w:rFonts w:ascii="Times New Roman" w:hAnsi="Times New Roman" w:cs="Times New Roman"/>
          <w:lang w:val="en-IN"/>
        </w:rPr>
        <w:t>The frontend sends the uploaded file (and old file, if any) to the backend for analysis.</w:t>
      </w:r>
    </w:p>
    <w:p w14:paraId="7D8B43B7" w14:textId="48F9CCE1" w:rsidR="002B3D3D" w:rsidRPr="002B3D3D" w:rsidRDefault="002B3D3D" w:rsidP="00172F39">
      <w:pPr>
        <w:numPr>
          <w:ilvl w:val="0"/>
          <w:numId w:val="49"/>
        </w:numPr>
        <w:rPr>
          <w:rFonts w:ascii="Times New Roman" w:hAnsi="Times New Roman" w:cs="Times New Roman"/>
          <w:lang w:val="en-IN"/>
        </w:rPr>
      </w:pPr>
      <w:r w:rsidRPr="002B3D3D">
        <w:rPr>
          <w:rFonts w:ascii="Times New Roman" w:hAnsi="Times New Roman" w:cs="Times New Roman"/>
          <w:lang w:val="en-IN"/>
        </w:rPr>
        <w:t>The backend performs error detection, vulnerability scanning, and code improvement using predefined rules or LLM-based processing.</w:t>
      </w:r>
    </w:p>
    <w:p w14:paraId="466B2037" w14:textId="38485467" w:rsidR="00CC59CA" w:rsidRPr="00061E3D" w:rsidRDefault="002B3D3D" w:rsidP="00172F39">
      <w:pPr>
        <w:numPr>
          <w:ilvl w:val="0"/>
          <w:numId w:val="49"/>
        </w:numPr>
        <w:rPr>
          <w:rFonts w:ascii="Times New Roman" w:hAnsi="Times New Roman" w:cs="Times New Roman"/>
          <w:lang w:val="en-IN"/>
        </w:rPr>
      </w:pPr>
      <w:r w:rsidRPr="002B3D3D">
        <w:rPr>
          <w:rFonts w:ascii="Times New Roman" w:hAnsi="Times New Roman" w:cs="Times New Roman"/>
          <w:lang w:val="en-IN"/>
        </w:rPr>
        <w:t>Results are sent back to the frontend for display.</w:t>
      </w:r>
    </w:p>
    <w:p w14:paraId="3CD01E72" w14:textId="5A563C56" w:rsidR="00CC59CA" w:rsidRPr="00061E3D" w:rsidRDefault="0031190E" w:rsidP="00172F39">
      <w:pPr>
        <w:pStyle w:val="Heading3"/>
        <w:rPr>
          <w:rFonts w:ascii="Times New Roman" w:hAnsi="Times New Roman" w:cs="Times New Roman"/>
          <w:lang w:val="en-IN"/>
        </w:rPr>
      </w:pPr>
      <w:bookmarkStart w:id="40" w:name="_Toc182496650"/>
      <w:r w:rsidRPr="00061E3D">
        <w:rPr>
          <w:rFonts w:ascii="Times New Roman" w:hAnsi="Times New Roman" w:cs="Times New Roman"/>
          <w:lang w:val="en-IN"/>
        </w:rPr>
        <w:t xml:space="preserve">2.3 </w:t>
      </w:r>
      <w:r w:rsidR="00CC59CA" w:rsidRPr="00061E3D">
        <w:rPr>
          <w:rFonts w:ascii="Times New Roman" w:hAnsi="Times New Roman" w:cs="Times New Roman"/>
          <w:lang w:val="en-IN"/>
        </w:rPr>
        <w:t>GitHub Integration</w:t>
      </w:r>
      <w:bookmarkEnd w:id="40"/>
    </w:p>
    <w:p w14:paraId="172CD495" w14:textId="157F66EF" w:rsidR="00CC59CA" w:rsidRPr="00CC59CA" w:rsidRDefault="00CC59CA" w:rsidP="00172F39">
      <w:pPr>
        <w:numPr>
          <w:ilvl w:val="0"/>
          <w:numId w:val="50"/>
        </w:numPr>
        <w:rPr>
          <w:rFonts w:ascii="Times New Roman" w:hAnsi="Times New Roman" w:cs="Times New Roman"/>
          <w:lang w:val="en-IN"/>
        </w:rPr>
      </w:pPr>
      <w:r w:rsidRPr="00CC59CA">
        <w:rPr>
          <w:rFonts w:ascii="Times New Roman" w:hAnsi="Times New Roman" w:cs="Times New Roman"/>
          <w:lang w:val="en-IN"/>
        </w:rPr>
        <w:t xml:space="preserve">The system is capable of fetching code directly from </w:t>
      </w:r>
      <w:r w:rsidRPr="00CC59CA">
        <w:rPr>
          <w:rFonts w:ascii="Times New Roman" w:hAnsi="Times New Roman" w:cs="Times New Roman"/>
          <w:b/>
          <w:bCs/>
          <w:lang w:val="en-IN"/>
        </w:rPr>
        <w:t>GitHub repositories</w:t>
      </w:r>
      <w:r w:rsidRPr="00CC59CA">
        <w:rPr>
          <w:rFonts w:ascii="Times New Roman" w:hAnsi="Times New Roman" w:cs="Times New Roman"/>
          <w:lang w:val="en-IN"/>
        </w:rPr>
        <w:t>.</w:t>
      </w:r>
    </w:p>
    <w:p w14:paraId="2DE41173" w14:textId="4959580D" w:rsidR="00CC59CA" w:rsidRPr="00CC59CA" w:rsidRDefault="00CC59CA" w:rsidP="00172F39">
      <w:pPr>
        <w:numPr>
          <w:ilvl w:val="0"/>
          <w:numId w:val="50"/>
        </w:numPr>
        <w:rPr>
          <w:rFonts w:ascii="Times New Roman" w:hAnsi="Times New Roman" w:cs="Times New Roman"/>
          <w:lang w:val="en-IN"/>
        </w:rPr>
      </w:pPr>
      <w:r w:rsidRPr="00CC59CA">
        <w:rPr>
          <w:rFonts w:ascii="Times New Roman" w:hAnsi="Times New Roman" w:cs="Times New Roman"/>
          <w:b/>
          <w:bCs/>
          <w:lang w:val="en-IN"/>
        </w:rPr>
        <w:t>GitHub API</w:t>
      </w:r>
      <w:r w:rsidRPr="00CC59CA">
        <w:rPr>
          <w:rFonts w:ascii="Times New Roman" w:hAnsi="Times New Roman" w:cs="Times New Roman"/>
          <w:lang w:val="en-IN"/>
        </w:rPr>
        <w:t>:</w:t>
      </w:r>
    </w:p>
    <w:p w14:paraId="217E40E5" w14:textId="332739DE" w:rsidR="00CC59CA" w:rsidRPr="00CC59CA" w:rsidRDefault="00CC59CA" w:rsidP="00172F39">
      <w:pPr>
        <w:numPr>
          <w:ilvl w:val="1"/>
          <w:numId w:val="50"/>
        </w:numPr>
        <w:rPr>
          <w:rFonts w:ascii="Times New Roman" w:hAnsi="Times New Roman" w:cs="Times New Roman"/>
          <w:lang w:val="en-IN"/>
        </w:rPr>
      </w:pPr>
      <w:r w:rsidRPr="00CC59CA">
        <w:rPr>
          <w:rFonts w:ascii="Times New Roman" w:hAnsi="Times New Roman" w:cs="Times New Roman"/>
          <w:b/>
          <w:bCs/>
          <w:lang w:val="en-IN"/>
        </w:rPr>
        <w:t>Repository Access</w:t>
      </w:r>
      <w:r w:rsidRPr="00CC59CA">
        <w:rPr>
          <w:rFonts w:ascii="Times New Roman" w:hAnsi="Times New Roman" w:cs="Times New Roman"/>
          <w:lang w:val="en-IN"/>
        </w:rPr>
        <w:t xml:space="preserve">: The system uses a </w:t>
      </w:r>
      <w:r w:rsidRPr="00CC59CA">
        <w:rPr>
          <w:rFonts w:ascii="Times New Roman" w:hAnsi="Times New Roman" w:cs="Times New Roman"/>
          <w:b/>
          <w:bCs/>
          <w:lang w:val="en-IN"/>
        </w:rPr>
        <w:t>GitHub Personal Access Token</w:t>
      </w:r>
      <w:r w:rsidRPr="00CC59CA">
        <w:rPr>
          <w:rFonts w:ascii="Times New Roman" w:hAnsi="Times New Roman" w:cs="Times New Roman"/>
          <w:lang w:val="en-IN"/>
        </w:rPr>
        <w:t xml:space="preserve"> to authenticate and access public or private repositories.</w:t>
      </w:r>
    </w:p>
    <w:p w14:paraId="038C5C0C" w14:textId="3A116F81" w:rsidR="00CC59CA" w:rsidRPr="00CC59CA" w:rsidRDefault="00CC59CA" w:rsidP="00172F39">
      <w:pPr>
        <w:numPr>
          <w:ilvl w:val="1"/>
          <w:numId w:val="50"/>
        </w:numPr>
        <w:rPr>
          <w:rFonts w:ascii="Times New Roman" w:hAnsi="Times New Roman" w:cs="Times New Roman"/>
          <w:lang w:val="en-IN"/>
        </w:rPr>
      </w:pPr>
      <w:r w:rsidRPr="00CC59CA">
        <w:rPr>
          <w:rFonts w:ascii="Times New Roman" w:hAnsi="Times New Roman" w:cs="Times New Roman"/>
          <w:b/>
          <w:bCs/>
          <w:lang w:val="en-IN"/>
        </w:rPr>
        <w:t>File Listing</w:t>
      </w:r>
      <w:r w:rsidRPr="00CC59CA">
        <w:rPr>
          <w:rFonts w:ascii="Times New Roman" w:hAnsi="Times New Roman" w:cs="Times New Roman"/>
          <w:lang w:val="en-IN"/>
        </w:rPr>
        <w:t>: The system retrieves folder and file names from a given repository URL and displays them to the user.</w:t>
      </w:r>
    </w:p>
    <w:p w14:paraId="3AB3FD72" w14:textId="54F0B7BB" w:rsidR="00CC59CA" w:rsidRPr="00CC59CA" w:rsidRDefault="00CC59CA" w:rsidP="00172F39">
      <w:pPr>
        <w:numPr>
          <w:ilvl w:val="1"/>
          <w:numId w:val="50"/>
        </w:numPr>
        <w:rPr>
          <w:rFonts w:ascii="Times New Roman" w:hAnsi="Times New Roman" w:cs="Times New Roman"/>
          <w:lang w:val="en-IN"/>
        </w:rPr>
      </w:pPr>
      <w:r w:rsidRPr="00CC59CA">
        <w:rPr>
          <w:rFonts w:ascii="Times New Roman" w:hAnsi="Times New Roman" w:cs="Times New Roman"/>
          <w:b/>
          <w:bCs/>
          <w:lang w:val="en-IN"/>
        </w:rPr>
        <w:t>File Download</w:t>
      </w:r>
      <w:r w:rsidRPr="00CC59CA">
        <w:rPr>
          <w:rFonts w:ascii="Times New Roman" w:hAnsi="Times New Roman" w:cs="Times New Roman"/>
          <w:lang w:val="en-IN"/>
        </w:rPr>
        <w:t>: The user can select a file from the repository for review, and the system downloads the file for analysis.</w:t>
      </w:r>
    </w:p>
    <w:p w14:paraId="260EC406" w14:textId="6183781F" w:rsidR="00CC59CA" w:rsidRPr="00061E3D" w:rsidRDefault="00CC59CA" w:rsidP="00172F39">
      <w:pPr>
        <w:pStyle w:val="Heading4"/>
        <w:rPr>
          <w:rFonts w:ascii="Times New Roman" w:hAnsi="Times New Roman" w:cs="Times New Roman"/>
          <w:lang w:val="en-IN"/>
        </w:rPr>
      </w:pPr>
      <w:r w:rsidRPr="00061E3D">
        <w:rPr>
          <w:rFonts w:ascii="Times New Roman" w:hAnsi="Times New Roman" w:cs="Times New Roman"/>
          <w:lang w:val="en-IN"/>
        </w:rPr>
        <w:lastRenderedPageBreak/>
        <w:t>Data Flow:</w:t>
      </w:r>
    </w:p>
    <w:p w14:paraId="1F82EA35" w14:textId="36F92907" w:rsidR="00CC59CA" w:rsidRPr="00CC59CA" w:rsidRDefault="00CC59CA" w:rsidP="00172F39">
      <w:pPr>
        <w:numPr>
          <w:ilvl w:val="0"/>
          <w:numId w:val="51"/>
        </w:numPr>
        <w:rPr>
          <w:rFonts w:ascii="Times New Roman" w:hAnsi="Times New Roman" w:cs="Times New Roman"/>
          <w:lang w:val="en-IN"/>
        </w:rPr>
      </w:pPr>
      <w:r w:rsidRPr="00CC59CA">
        <w:rPr>
          <w:rFonts w:ascii="Times New Roman" w:hAnsi="Times New Roman" w:cs="Times New Roman"/>
          <w:lang w:val="en-IN"/>
        </w:rPr>
        <w:t>The user enters a GitHub repository URL.</w:t>
      </w:r>
    </w:p>
    <w:p w14:paraId="7C5FA66D" w14:textId="181EFE9F" w:rsidR="00CC59CA" w:rsidRPr="00CC59CA" w:rsidRDefault="00CC59CA" w:rsidP="00172F39">
      <w:pPr>
        <w:numPr>
          <w:ilvl w:val="0"/>
          <w:numId w:val="51"/>
        </w:numPr>
        <w:rPr>
          <w:rFonts w:ascii="Times New Roman" w:hAnsi="Times New Roman" w:cs="Times New Roman"/>
          <w:lang w:val="en-IN"/>
        </w:rPr>
      </w:pPr>
      <w:r w:rsidRPr="00CC59CA">
        <w:rPr>
          <w:rFonts w:ascii="Times New Roman" w:hAnsi="Times New Roman" w:cs="Times New Roman"/>
          <w:lang w:val="en-IN"/>
        </w:rPr>
        <w:t>The backend uses the GitHub API to retrieve the list of files/folders and presents them to the user.</w:t>
      </w:r>
    </w:p>
    <w:p w14:paraId="6E71DD48" w14:textId="2C573C06" w:rsidR="00CC59CA" w:rsidRPr="00061E3D" w:rsidRDefault="00CC59CA" w:rsidP="00172F39">
      <w:pPr>
        <w:numPr>
          <w:ilvl w:val="0"/>
          <w:numId w:val="51"/>
        </w:numPr>
        <w:rPr>
          <w:rFonts w:ascii="Times New Roman" w:hAnsi="Times New Roman" w:cs="Times New Roman"/>
          <w:lang w:val="en-IN"/>
        </w:rPr>
      </w:pPr>
      <w:r w:rsidRPr="00CC59CA">
        <w:rPr>
          <w:rFonts w:ascii="Times New Roman" w:hAnsi="Times New Roman" w:cs="Times New Roman"/>
          <w:lang w:val="en-IN"/>
        </w:rPr>
        <w:t>The user selects a file, and the backend fetches the file for further analysis.</w:t>
      </w:r>
    </w:p>
    <w:p w14:paraId="6280F2EB" w14:textId="4B7BEAFE" w:rsidR="0093363C" w:rsidRPr="00CC59CA" w:rsidRDefault="0093363C" w:rsidP="00172F39">
      <w:pPr>
        <w:ind w:left="720"/>
        <w:rPr>
          <w:rFonts w:ascii="Times New Roman" w:hAnsi="Times New Roman" w:cs="Times New Roman"/>
          <w:lang w:val="en-IN"/>
        </w:rPr>
      </w:pPr>
    </w:p>
    <w:p w14:paraId="21431443" w14:textId="5392A969" w:rsidR="00CC59CA" w:rsidRPr="00061E3D" w:rsidRDefault="00CC59CA" w:rsidP="00172F39">
      <w:pPr>
        <w:pStyle w:val="Heading3"/>
        <w:rPr>
          <w:rFonts w:ascii="Times New Roman" w:hAnsi="Times New Roman" w:cs="Times New Roman"/>
          <w:lang w:val="en-IN"/>
        </w:rPr>
      </w:pPr>
      <w:bookmarkStart w:id="41" w:name="_Toc182496651"/>
      <w:r w:rsidRPr="00061E3D">
        <w:rPr>
          <w:rFonts w:ascii="Times New Roman" w:hAnsi="Times New Roman" w:cs="Times New Roman"/>
          <w:lang w:val="en-IN"/>
        </w:rPr>
        <w:t>2.4 AI/ML Models (Code Review and Language Models)</w:t>
      </w:r>
      <w:bookmarkEnd w:id="41"/>
    </w:p>
    <w:p w14:paraId="256D009E" w14:textId="30D6D951" w:rsidR="00CC59CA" w:rsidRPr="00CC59CA" w:rsidRDefault="00CC59CA" w:rsidP="00172F39">
      <w:pPr>
        <w:numPr>
          <w:ilvl w:val="0"/>
          <w:numId w:val="52"/>
        </w:numPr>
        <w:rPr>
          <w:rFonts w:ascii="Times New Roman" w:hAnsi="Times New Roman" w:cs="Times New Roman"/>
          <w:lang w:val="en-IN"/>
        </w:rPr>
      </w:pPr>
      <w:r w:rsidRPr="00CC59CA">
        <w:rPr>
          <w:rFonts w:ascii="Times New Roman" w:hAnsi="Times New Roman" w:cs="Times New Roman"/>
          <w:b/>
          <w:bCs/>
          <w:lang w:val="en-IN"/>
        </w:rPr>
        <w:t>OpenAI or LLM Integration</w:t>
      </w:r>
      <w:r w:rsidRPr="00CC59CA">
        <w:rPr>
          <w:rFonts w:ascii="Times New Roman" w:hAnsi="Times New Roman" w:cs="Times New Roman"/>
          <w:lang w:val="en-IN"/>
        </w:rPr>
        <w:t xml:space="preserve">: The system uses </w:t>
      </w:r>
      <w:r w:rsidRPr="00CC59CA">
        <w:rPr>
          <w:rFonts w:ascii="Times New Roman" w:hAnsi="Times New Roman" w:cs="Times New Roman"/>
          <w:b/>
          <w:bCs/>
          <w:lang w:val="en-IN"/>
        </w:rPr>
        <w:t>OpenAI GPT models</w:t>
      </w:r>
      <w:r w:rsidRPr="00CC59CA">
        <w:rPr>
          <w:rFonts w:ascii="Times New Roman" w:hAnsi="Times New Roman" w:cs="Times New Roman"/>
          <w:lang w:val="en-IN"/>
        </w:rPr>
        <w:t xml:space="preserve"> or other language models for generating detailed explanations, code suggestions, and improvements.</w:t>
      </w:r>
    </w:p>
    <w:p w14:paraId="61BD82AA" w14:textId="07E925CA" w:rsidR="00CC59CA" w:rsidRPr="00CC59CA" w:rsidRDefault="00CC59CA" w:rsidP="00172F39">
      <w:pPr>
        <w:numPr>
          <w:ilvl w:val="1"/>
          <w:numId w:val="52"/>
        </w:numPr>
        <w:rPr>
          <w:rFonts w:ascii="Times New Roman" w:hAnsi="Times New Roman" w:cs="Times New Roman"/>
          <w:lang w:val="en-IN"/>
        </w:rPr>
      </w:pPr>
      <w:r w:rsidRPr="00CC59CA">
        <w:rPr>
          <w:rFonts w:ascii="Times New Roman" w:hAnsi="Times New Roman" w:cs="Times New Roman"/>
          <w:b/>
          <w:bCs/>
          <w:lang w:val="en-IN"/>
        </w:rPr>
        <w:t>Code Review Generation</w:t>
      </w:r>
      <w:r w:rsidRPr="00CC59CA">
        <w:rPr>
          <w:rFonts w:ascii="Times New Roman" w:hAnsi="Times New Roman" w:cs="Times New Roman"/>
          <w:lang w:val="en-IN"/>
        </w:rPr>
        <w:t xml:space="preserve">: The AI model </w:t>
      </w:r>
      <w:proofErr w:type="spellStart"/>
      <w:r w:rsidRPr="00CC59CA">
        <w:rPr>
          <w:rFonts w:ascii="Times New Roman" w:hAnsi="Times New Roman" w:cs="Times New Roman"/>
          <w:lang w:val="en-IN"/>
        </w:rPr>
        <w:t>analyzes</w:t>
      </w:r>
      <w:proofErr w:type="spellEnd"/>
      <w:r w:rsidRPr="00CC59CA">
        <w:rPr>
          <w:rFonts w:ascii="Times New Roman" w:hAnsi="Times New Roman" w:cs="Times New Roman"/>
          <w:lang w:val="en-IN"/>
        </w:rPr>
        <w:t xml:space="preserve"> the code and generates explanations for errors, warnings, and suggestions.</w:t>
      </w:r>
    </w:p>
    <w:p w14:paraId="3E4AA8B9" w14:textId="710DF08C" w:rsidR="00CC59CA" w:rsidRPr="00CC59CA" w:rsidRDefault="00CC59CA" w:rsidP="00172F39">
      <w:pPr>
        <w:numPr>
          <w:ilvl w:val="1"/>
          <w:numId w:val="52"/>
        </w:numPr>
        <w:rPr>
          <w:rFonts w:ascii="Times New Roman" w:hAnsi="Times New Roman" w:cs="Times New Roman"/>
          <w:lang w:val="en-IN"/>
        </w:rPr>
      </w:pPr>
      <w:r w:rsidRPr="00CC59CA">
        <w:rPr>
          <w:rFonts w:ascii="Times New Roman" w:hAnsi="Times New Roman" w:cs="Times New Roman"/>
          <w:b/>
          <w:bCs/>
          <w:lang w:val="en-IN"/>
        </w:rPr>
        <w:t>Vulnerability Detection</w:t>
      </w:r>
      <w:r w:rsidRPr="00CC59CA">
        <w:rPr>
          <w:rFonts w:ascii="Times New Roman" w:hAnsi="Times New Roman" w:cs="Times New Roman"/>
          <w:lang w:val="en-IN"/>
        </w:rPr>
        <w:t>: A specialized model or integration with a tool (e.g., Bandit for Python, or custom security models) scans the code for vulnerabilities.</w:t>
      </w:r>
    </w:p>
    <w:p w14:paraId="51378970" w14:textId="6074292D" w:rsidR="00CC59CA" w:rsidRPr="00CC59CA" w:rsidRDefault="00CC59CA" w:rsidP="00172F39">
      <w:pPr>
        <w:numPr>
          <w:ilvl w:val="1"/>
          <w:numId w:val="52"/>
        </w:numPr>
        <w:rPr>
          <w:rFonts w:ascii="Times New Roman" w:hAnsi="Times New Roman" w:cs="Times New Roman"/>
          <w:lang w:val="en-IN"/>
        </w:rPr>
      </w:pPr>
      <w:r w:rsidRPr="00CC59CA">
        <w:rPr>
          <w:rFonts w:ascii="Times New Roman" w:hAnsi="Times New Roman" w:cs="Times New Roman"/>
          <w:b/>
          <w:bCs/>
          <w:lang w:val="en-IN"/>
        </w:rPr>
        <w:t>Contextual Understanding</w:t>
      </w:r>
      <w:r w:rsidRPr="00CC59CA">
        <w:rPr>
          <w:rFonts w:ascii="Times New Roman" w:hAnsi="Times New Roman" w:cs="Times New Roman"/>
          <w:lang w:val="en-IN"/>
        </w:rPr>
        <w:t>: The AI models understand the context of the code, offering relevant and practical suggestions for improvement.</w:t>
      </w:r>
    </w:p>
    <w:p w14:paraId="5AA06B6C" w14:textId="71C765C1" w:rsidR="00CC59CA" w:rsidRPr="00061E3D" w:rsidRDefault="00CC59CA" w:rsidP="00172F39">
      <w:pPr>
        <w:pStyle w:val="Heading4"/>
        <w:rPr>
          <w:rFonts w:ascii="Times New Roman" w:hAnsi="Times New Roman" w:cs="Times New Roman"/>
          <w:lang w:val="en-IN"/>
        </w:rPr>
      </w:pPr>
      <w:r w:rsidRPr="00061E3D">
        <w:rPr>
          <w:rFonts w:ascii="Times New Roman" w:hAnsi="Times New Roman" w:cs="Times New Roman"/>
          <w:lang w:val="en-IN"/>
        </w:rPr>
        <w:t>Data Flow:</w:t>
      </w:r>
    </w:p>
    <w:p w14:paraId="5745F0FD" w14:textId="09F57131" w:rsidR="00CC59CA" w:rsidRPr="00CC59CA" w:rsidRDefault="00CC59CA" w:rsidP="00172F39">
      <w:pPr>
        <w:numPr>
          <w:ilvl w:val="0"/>
          <w:numId w:val="53"/>
        </w:numPr>
        <w:rPr>
          <w:rFonts w:ascii="Times New Roman" w:hAnsi="Times New Roman" w:cs="Times New Roman"/>
          <w:lang w:val="en-IN"/>
        </w:rPr>
      </w:pPr>
      <w:r w:rsidRPr="00CC59CA">
        <w:rPr>
          <w:rFonts w:ascii="Times New Roman" w:hAnsi="Times New Roman" w:cs="Times New Roman"/>
          <w:lang w:val="en-IN"/>
        </w:rPr>
        <w:t>The backend sends the code to the AI models.</w:t>
      </w:r>
    </w:p>
    <w:p w14:paraId="313B0330" w14:textId="2394BDB8" w:rsidR="00CC59CA" w:rsidRPr="00CC59CA" w:rsidRDefault="00CC59CA" w:rsidP="00172F39">
      <w:pPr>
        <w:numPr>
          <w:ilvl w:val="0"/>
          <w:numId w:val="53"/>
        </w:numPr>
        <w:rPr>
          <w:rFonts w:ascii="Times New Roman" w:hAnsi="Times New Roman" w:cs="Times New Roman"/>
          <w:lang w:val="en-IN"/>
        </w:rPr>
      </w:pPr>
      <w:r w:rsidRPr="00CC59CA">
        <w:rPr>
          <w:rFonts w:ascii="Times New Roman" w:hAnsi="Times New Roman" w:cs="Times New Roman"/>
          <w:lang w:val="en-IN"/>
        </w:rPr>
        <w:t>The model processes the code and returns a set of errors, suggestions, and potential vulnerabilities.</w:t>
      </w:r>
    </w:p>
    <w:p w14:paraId="5BFBE419" w14:textId="758C61BF" w:rsidR="00CC59CA" w:rsidRPr="00061E3D" w:rsidRDefault="00CC59CA" w:rsidP="00172F39">
      <w:pPr>
        <w:numPr>
          <w:ilvl w:val="0"/>
          <w:numId w:val="53"/>
        </w:numPr>
        <w:rPr>
          <w:rFonts w:ascii="Times New Roman" w:hAnsi="Times New Roman" w:cs="Times New Roman"/>
          <w:lang w:val="en-IN"/>
        </w:rPr>
      </w:pPr>
      <w:r w:rsidRPr="00CC59CA">
        <w:rPr>
          <w:rFonts w:ascii="Times New Roman" w:hAnsi="Times New Roman" w:cs="Times New Roman"/>
          <w:lang w:val="en-IN"/>
        </w:rPr>
        <w:t>The AI model uses the context (e.g., function names, variables) to provide human-readable feedback.</w:t>
      </w:r>
    </w:p>
    <w:p w14:paraId="45564ED1" w14:textId="5E189010" w:rsidR="0093363C" w:rsidRPr="00CC59CA" w:rsidRDefault="0093363C" w:rsidP="00172F39">
      <w:pPr>
        <w:ind w:left="720"/>
        <w:rPr>
          <w:rFonts w:ascii="Times New Roman" w:hAnsi="Times New Roman" w:cs="Times New Roman"/>
          <w:lang w:val="en-IN"/>
        </w:rPr>
      </w:pPr>
    </w:p>
    <w:p w14:paraId="696A881E" w14:textId="52B9B5F2" w:rsidR="00CC59CA" w:rsidRPr="00061E3D" w:rsidRDefault="00CC59CA" w:rsidP="00172F39">
      <w:pPr>
        <w:pStyle w:val="Heading3"/>
        <w:rPr>
          <w:rFonts w:ascii="Times New Roman" w:hAnsi="Times New Roman" w:cs="Times New Roman"/>
          <w:lang w:val="en-IN"/>
        </w:rPr>
      </w:pPr>
      <w:bookmarkStart w:id="42" w:name="_Toc182496652"/>
      <w:r w:rsidRPr="00061E3D">
        <w:rPr>
          <w:rFonts w:ascii="Times New Roman" w:hAnsi="Times New Roman" w:cs="Times New Roman"/>
          <w:lang w:val="en-IN"/>
        </w:rPr>
        <w:t>2.5 File Storage and Metadata</w:t>
      </w:r>
      <w:bookmarkEnd w:id="42"/>
    </w:p>
    <w:p w14:paraId="36F4DC76" w14:textId="08F18A09" w:rsidR="00CC59CA" w:rsidRPr="00CC59CA" w:rsidRDefault="00CC59CA" w:rsidP="00172F39">
      <w:pPr>
        <w:numPr>
          <w:ilvl w:val="0"/>
          <w:numId w:val="54"/>
        </w:numPr>
        <w:rPr>
          <w:rFonts w:ascii="Times New Roman" w:hAnsi="Times New Roman" w:cs="Times New Roman"/>
          <w:lang w:val="en-IN"/>
        </w:rPr>
      </w:pPr>
      <w:r w:rsidRPr="00CC59CA">
        <w:rPr>
          <w:rFonts w:ascii="Times New Roman" w:hAnsi="Times New Roman" w:cs="Times New Roman"/>
          <w:lang w:val="en-IN"/>
        </w:rPr>
        <w:t xml:space="preserve">The system stores uploaded files and analysis results in a </w:t>
      </w:r>
      <w:r w:rsidRPr="00CC59CA">
        <w:rPr>
          <w:rFonts w:ascii="Times New Roman" w:hAnsi="Times New Roman" w:cs="Times New Roman"/>
          <w:b/>
          <w:bCs/>
          <w:lang w:val="en-IN"/>
        </w:rPr>
        <w:t>local database</w:t>
      </w:r>
      <w:r w:rsidRPr="00CC59CA">
        <w:rPr>
          <w:rFonts w:ascii="Times New Roman" w:hAnsi="Times New Roman" w:cs="Times New Roman"/>
          <w:lang w:val="en-IN"/>
        </w:rPr>
        <w:t xml:space="preserve"> or cloud storage (e.g., AWS S3 or Google Cloud Storage).</w:t>
      </w:r>
    </w:p>
    <w:p w14:paraId="6ABA747B" w14:textId="1A222C81" w:rsidR="00CC59CA" w:rsidRPr="00CC59CA" w:rsidRDefault="00CC59CA" w:rsidP="00172F39">
      <w:pPr>
        <w:numPr>
          <w:ilvl w:val="0"/>
          <w:numId w:val="54"/>
        </w:numPr>
        <w:rPr>
          <w:rFonts w:ascii="Times New Roman" w:hAnsi="Times New Roman" w:cs="Times New Roman"/>
          <w:lang w:val="en-IN"/>
        </w:rPr>
      </w:pPr>
      <w:r w:rsidRPr="00CC59CA">
        <w:rPr>
          <w:rFonts w:ascii="Times New Roman" w:hAnsi="Times New Roman" w:cs="Times New Roman"/>
          <w:b/>
          <w:bCs/>
          <w:lang w:val="en-IN"/>
        </w:rPr>
        <w:t>Metadata Storage</w:t>
      </w:r>
      <w:r w:rsidRPr="00CC59CA">
        <w:rPr>
          <w:rFonts w:ascii="Times New Roman" w:hAnsi="Times New Roman" w:cs="Times New Roman"/>
          <w:lang w:val="en-IN"/>
        </w:rPr>
        <w:t>: Logs information about users, file uploads, analysis results, and timestamps for later retrieval.</w:t>
      </w:r>
    </w:p>
    <w:p w14:paraId="0E1375D1" w14:textId="356E2450" w:rsidR="00CC59CA" w:rsidRPr="00CC59CA" w:rsidRDefault="00CC59CA" w:rsidP="00172F39">
      <w:pPr>
        <w:numPr>
          <w:ilvl w:val="0"/>
          <w:numId w:val="54"/>
        </w:numPr>
        <w:rPr>
          <w:rFonts w:ascii="Times New Roman" w:hAnsi="Times New Roman" w:cs="Times New Roman"/>
          <w:lang w:val="en-IN"/>
        </w:rPr>
      </w:pPr>
      <w:r w:rsidRPr="00CC59CA">
        <w:rPr>
          <w:rFonts w:ascii="Times New Roman" w:hAnsi="Times New Roman" w:cs="Times New Roman"/>
          <w:b/>
          <w:bCs/>
          <w:lang w:val="en-IN"/>
        </w:rPr>
        <w:t>File Storage</w:t>
      </w:r>
      <w:r w:rsidRPr="00CC59CA">
        <w:rPr>
          <w:rFonts w:ascii="Times New Roman" w:hAnsi="Times New Roman" w:cs="Times New Roman"/>
          <w:lang w:val="en-IN"/>
        </w:rPr>
        <w:t>:</w:t>
      </w:r>
    </w:p>
    <w:p w14:paraId="1B9B9251" w14:textId="3C89F728" w:rsidR="00CC59CA" w:rsidRPr="00CC59CA" w:rsidRDefault="00CC59CA" w:rsidP="00172F39">
      <w:pPr>
        <w:numPr>
          <w:ilvl w:val="1"/>
          <w:numId w:val="54"/>
        </w:numPr>
        <w:rPr>
          <w:rFonts w:ascii="Times New Roman" w:hAnsi="Times New Roman" w:cs="Times New Roman"/>
          <w:lang w:val="en-IN"/>
        </w:rPr>
      </w:pPr>
      <w:r w:rsidRPr="00CC59CA">
        <w:rPr>
          <w:rFonts w:ascii="Times New Roman" w:hAnsi="Times New Roman" w:cs="Times New Roman"/>
          <w:lang w:val="en-IN"/>
        </w:rPr>
        <w:t>Code files are stored temporarily for analysis.</w:t>
      </w:r>
    </w:p>
    <w:p w14:paraId="3A48FA87" w14:textId="433D2F96" w:rsidR="00CC59CA" w:rsidRPr="00061E3D" w:rsidRDefault="00CC59CA" w:rsidP="00172F39">
      <w:pPr>
        <w:numPr>
          <w:ilvl w:val="1"/>
          <w:numId w:val="54"/>
        </w:numPr>
        <w:rPr>
          <w:rFonts w:ascii="Times New Roman" w:hAnsi="Times New Roman" w:cs="Times New Roman"/>
          <w:lang w:val="en-IN"/>
        </w:rPr>
      </w:pPr>
      <w:r w:rsidRPr="00CC59CA">
        <w:rPr>
          <w:rFonts w:ascii="Times New Roman" w:hAnsi="Times New Roman" w:cs="Times New Roman"/>
          <w:lang w:val="en-IN"/>
        </w:rPr>
        <w:t>Old and new code files (if provided) are saved for comparison.</w:t>
      </w:r>
    </w:p>
    <w:p w14:paraId="673E046D" w14:textId="0B8A2CE9" w:rsidR="00FC11AB" w:rsidRPr="00061E3D" w:rsidRDefault="00FC11AB" w:rsidP="00172F39">
      <w:pPr>
        <w:rPr>
          <w:rFonts w:ascii="Times New Roman" w:hAnsi="Times New Roman" w:cs="Times New Roman"/>
          <w:lang w:val="en-IN"/>
        </w:rPr>
      </w:pPr>
    </w:p>
    <w:p w14:paraId="2427CE5F" w14:textId="4BFA7807" w:rsidR="00FC11AB" w:rsidRPr="00061E3D" w:rsidRDefault="00FC11AB" w:rsidP="00172F39">
      <w:pPr>
        <w:rPr>
          <w:rFonts w:ascii="Times New Roman" w:hAnsi="Times New Roman" w:cs="Times New Roman"/>
          <w:lang w:val="en-IN"/>
        </w:rPr>
      </w:pPr>
    </w:p>
    <w:p w14:paraId="6DC635D1" w14:textId="7F1CDE7E" w:rsidR="00FC11AB" w:rsidRPr="00061E3D" w:rsidRDefault="00FC11AB" w:rsidP="00172F39">
      <w:pPr>
        <w:rPr>
          <w:rFonts w:ascii="Times New Roman" w:hAnsi="Times New Roman" w:cs="Times New Roman"/>
          <w:lang w:val="en-IN"/>
        </w:rPr>
      </w:pPr>
    </w:p>
    <w:p w14:paraId="3B1176AF" w14:textId="77777777" w:rsidR="00DE54D5" w:rsidRPr="00061E3D" w:rsidRDefault="00DE54D5" w:rsidP="00172F39">
      <w:pPr>
        <w:rPr>
          <w:rFonts w:ascii="Times New Roman" w:hAnsi="Times New Roman" w:cs="Times New Roman"/>
          <w:lang w:val="en-IN"/>
        </w:rPr>
      </w:pPr>
    </w:p>
    <w:p w14:paraId="1CBFE35D" w14:textId="0E503776" w:rsidR="00CC59CA" w:rsidRPr="00CC59CA" w:rsidRDefault="00CC59CA" w:rsidP="00172F39">
      <w:pPr>
        <w:rPr>
          <w:rFonts w:ascii="Times New Roman" w:hAnsi="Times New Roman" w:cs="Times New Roman"/>
          <w:lang w:val="en-IN"/>
        </w:rPr>
      </w:pPr>
    </w:p>
    <w:p w14:paraId="088223DB" w14:textId="758BDD09" w:rsidR="00CC59CA" w:rsidRPr="00061E3D" w:rsidRDefault="00AB33BD" w:rsidP="00172F39">
      <w:pPr>
        <w:pStyle w:val="Heading2"/>
        <w:rPr>
          <w:rFonts w:ascii="Times New Roman" w:hAnsi="Times New Roman" w:cs="Times New Roman"/>
          <w:lang w:val="en-IN"/>
        </w:rPr>
      </w:pPr>
      <w:bookmarkStart w:id="43" w:name="_Toc182496653"/>
      <w:r w:rsidRPr="00061E3D">
        <w:rPr>
          <w:rFonts w:ascii="Times New Roman" w:hAnsi="Times New Roman" w:cs="Times New Roman"/>
          <w:lang w:val="en-IN"/>
        </w:rPr>
        <w:lastRenderedPageBreak/>
        <w:t xml:space="preserve">3 </w:t>
      </w:r>
      <w:r w:rsidR="00CC59CA" w:rsidRPr="00061E3D">
        <w:rPr>
          <w:rFonts w:ascii="Times New Roman" w:hAnsi="Times New Roman" w:cs="Times New Roman"/>
          <w:lang w:val="en-IN"/>
        </w:rPr>
        <w:t>Data Flow and Interaction Diagram</w:t>
      </w:r>
      <w:bookmarkEnd w:id="43"/>
    </w:p>
    <w:p w14:paraId="01FCE8B5" w14:textId="030948F2" w:rsidR="00FB5CCB" w:rsidRPr="00061E3D" w:rsidRDefault="00FB5CCB" w:rsidP="00172F39">
      <w:pPr>
        <w:rPr>
          <w:rFonts w:ascii="Times New Roman" w:hAnsi="Times New Roman" w:cs="Times New Roman"/>
          <w:lang w:val="en-IN"/>
        </w:rPr>
      </w:pPr>
    </w:p>
    <w:p w14:paraId="095430BF" w14:textId="7F861A12" w:rsidR="00FB5CCB" w:rsidRPr="00061E3D" w:rsidRDefault="30072449" w:rsidP="00172F39">
      <w:pPr>
        <w:rPr>
          <w:rFonts w:ascii="Times New Roman" w:hAnsi="Times New Roman" w:cs="Times New Roman"/>
          <w:lang w:val="en-IN"/>
        </w:rPr>
      </w:pPr>
      <w:r w:rsidRPr="00061E3D">
        <w:rPr>
          <w:rFonts w:ascii="Times New Roman" w:hAnsi="Times New Roman" w:cs="Times New Roman"/>
          <w:noProof/>
        </w:rPr>
        <w:drawing>
          <wp:inline distT="0" distB="0" distL="0" distR="0" wp14:anchorId="1588B141" wp14:editId="05E001B9">
            <wp:extent cx="5943600" cy="3063240"/>
            <wp:effectExtent l="0" t="0" r="0" b="3810"/>
            <wp:docPr id="48017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678A22F8" w14:textId="141F8AD1" w:rsidR="00CC59CA" w:rsidRPr="00CC59CA" w:rsidRDefault="00CC59CA" w:rsidP="00172F39">
      <w:pPr>
        <w:rPr>
          <w:rFonts w:ascii="Times New Roman" w:hAnsi="Times New Roman" w:cs="Times New Roman"/>
          <w:lang w:val="en-IN"/>
        </w:rPr>
      </w:pPr>
    </w:p>
    <w:p w14:paraId="00214029" w14:textId="7CFB842E" w:rsidR="00E01A96" w:rsidRPr="00061E3D" w:rsidRDefault="00AB33BD" w:rsidP="00172F39">
      <w:pPr>
        <w:pStyle w:val="Heading2"/>
        <w:rPr>
          <w:rFonts w:ascii="Times New Roman" w:hAnsi="Times New Roman" w:cs="Times New Roman"/>
          <w:lang w:val="en-IN"/>
        </w:rPr>
      </w:pPr>
      <w:bookmarkStart w:id="44" w:name="_Toc182496654"/>
      <w:r w:rsidRPr="00061E3D">
        <w:rPr>
          <w:rFonts w:ascii="Times New Roman" w:hAnsi="Times New Roman" w:cs="Times New Roman"/>
          <w:lang w:val="en-IN"/>
        </w:rPr>
        <w:t xml:space="preserve">4 </w:t>
      </w:r>
      <w:r w:rsidR="00E01A96" w:rsidRPr="00061E3D">
        <w:rPr>
          <w:rFonts w:ascii="Times New Roman" w:hAnsi="Times New Roman" w:cs="Times New Roman"/>
          <w:lang w:val="en-IN"/>
        </w:rPr>
        <w:t>Key Components Interaction</w:t>
      </w:r>
      <w:bookmarkEnd w:id="44"/>
    </w:p>
    <w:p w14:paraId="16A70ABD" w14:textId="1CDE49E9" w:rsidR="00E01A96" w:rsidRPr="00061E3D" w:rsidRDefault="00E01A96" w:rsidP="00172F39">
      <w:pPr>
        <w:ind w:left="360"/>
        <w:rPr>
          <w:rFonts w:ascii="Times New Roman" w:hAnsi="Times New Roman" w:cs="Times New Roman"/>
          <w:b/>
          <w:bCs/>
          <w:lang w:val="en-IN"/>
        </w:rPr>
      </w:pPr>
      <w:r w:rsidRPr="00061E3D">
        <w:rPr>
          <w:rFonts w:ascii="Times New Roman" w:hAnsi="Times New Roman" w:cs="Times New Roman"/>
          <w:b/>
          <w:bCs/>
          <w:lang w:val="en-IN"/>
        </w:rPr>
        <w:t>Frontend (</w:t>
      </w:r>
      <w:proofErr w:type="spellStart"/>
      <w:r w:rsidRPr="00061E3D">
        <w:rPr>
          <w:rFonts w:ascii="Times New Roman" w:hAnsi="Times New Roman" w:cs="Times New Roman"/>
          <w:b/>
          <w:bCs/>
          <w:lang w:val="en-IN"/>
        </w:rPr>
        <w:t>Streamlit</w:t>
      </w:r>
      <w:proofErr w:type="spellEnd"/>
      <w:r w:rsidRPr="00061E3D">
        <w:rPr>
          <w:rFonts w:ascii="Times New Roman" w:hAnsi="Times New Roman" w:cs="Times New Roman"/>
          <w:b/>
          <w:bCs/>
          <w:lang w:val="en-IN"/>
        </w:rPr>
        <w:t xml:space="preserve"> UI) and Backend (Python Server)</w:t>
      </w:r>
    </w:p>
    <w:p w14:paraId="2153B4B8" w14:textId="5760126E" w:rsidR="00E01A96" w:rsidRPr="00061E3D" w:rsidRDefault="00E01A96" w:rsidP="00172F39">
      <w:pPr>
        <w:pStyle w:val="ListParagraph"/>
        <w:numPr>
          <w:ilvl w:val="0"/>
          <w:numId w:val="55"/>
        </w:numPr>
        <w:ind w:left="1080"/>
        <w:rPr>
          <w:rFonts w:ascii="Times New Roman" w:hAnsi="Times New Roman" w:cs="Times New Roman"/>
          <w:lang w:val="en-IN"/>
        </w:rPr>
      </w:pPr>
      <w:r w:rsidRPr="00061E3D">
        <w:rPr>
          <w:rFonts w:ascii="Times New Roman" w:hAnsi="Times New Roman" w:cs="Times New Roman"/>
          <w:b/>
          <w:bCs/>
          <w:lang w:val="en-IN"/>
        </w:rPr>
        <w:t>Communication:</w:t>
      </w:r>
      <w:r w:rsidRPr="00061E3D">
        <w:rPr>
          <w:rFonts w:ascii="Times New Roman" w:hAnsi="Times New Roman" w:cs="Times New Roman"/>
          <w:lang w:val="en-IN"/>
        </w:rPr>
        <w:t xml:space="preserve"> Frontend communicates with the backend via HTTP requests (using </w:t>
      </w:r>
      <w:proofErr w:type="spellStart"/>
      <w:r w:rsidRPr="00061E3D">
        <w:rPr>
          <w:rFonts w:ascii="Times New Roman" w:hAnsi="Times New Roman" w:cs="Times New Roman"/>
          <w:lang w:val="en-IN"/>
        </w:rPr>
        <w:t>FastAPI</w:t>
      </w:r>
      <w:proofErr w:type="spellEnd"/>
      <w:r w:rsidRPr="00061E3D">
        <w:rPr>
          <w:rFonts w:ascii="Times New Roman" w:hAnsi="Times New Roman" w:cs="Times New Roman"/>
          <w:lang w:val="en-IN"/>
        </w:rPr>
        <w:t xml:space="preserve"> or Flask for RESTful APIs).</w:t>
      </w:r>
    </w:p>
    <w:p w14:paraId="2348CC0A" w14:textId="2BF9D3C1" w:rsidR="00E01A96" w:rsidRPr="00061E3D" w:rsidRDefault="00E01A96" w:rsidP="00172F39">
      <w:pPr>
        <w:pStyle w:val="ListParagraph"/>
        <w:numPr>
          <w:ilvl w:val="0"/>
          <w:numId w:val="55"/>
        </w:numPr>
        <w:ind w:left="1080"/>
        <w:rPr>
          <w:rFonts w:ascii="Times New Roman" w:hAnsi="Times New Roman" w:cs="Times New Roman"/>
          <w:lang w:val="en-IN"/>
        </w:rPr>
      </w:pPr>
      <w:r w:rsidRPr="00061E3D">
        <w:rPr>
          <w:rFonts w:ascii="Times New Roman" w:hAnsi="Times New Roman" w:cs="Times New Roman"/>
          <w:b/>
          <w:bCs/>
          <w:lang w:val="en-IN"/>
        </w:rPr>
        <w:t>File Upload and Data Transfer:</w:t>
      </w:r>
      <w:r w:rsidRPr="00061E3D">
        <w:rPr>
          <w:rFonts w:ascii="Times New Roman" w:hAnsi="Times New Roman" w:cs="Times New Roman"/>
          <w:lang w:val="en-IN"/>
        </w:rPr>
        <w:t xml:space="preserve"> Files are uploaded via </w:t>
      </w:r>
      <w:proofErr w:type="spellStart"/>
      <w:r w:rsidRPr="00061E3D">
        <w:rPr>
          <w:rFonts w:ascii="Times New Roman" w:hAnsi="Times New Roman" w:cs="Times New Roman"/>
          <w:lang w:val="en-IN"/>
        </w:rPr>
        <w:t>Streamlit's</w:t>
      </w:r>
      <w:proofErr w:type="spellEnd"/>
      <w:r w:rsidRPr="00061E3D">
        <w:rPr>
          <w:rFonts w:ascii="Times New Roman" w:hAnsi="Times New Roman" w:cs="Times New Roman"/>
          <w:lang w:val="en-IN"/>
        </w:rPr>
        <w:t xml:space="preserve"> file uploader widget and passed to the backend for processing.</w:t>
      </w:r>
    </w:p>
    <w:p w14:paraId="3AC86344" w14:textId="2C81BDA0" w:rsidR="00E01A96" w:rsidRPr="00061E3D" w:rsidRDefault="00E01A96" w:rsidP="00172F39">
      <w:pPr>
        <w:pStyle w:val="ListParagraph"/>
        <w:numPr>
          <w:ilvl w:val="0"/>
          <w:numId w:val="55"/>
        </w:numPr>
        <w:ind w:left="1080"/>
        <w:rPr>
          <w:rFonts w:ascii="Times New Roman" w:hAnsi="Times New Roman" w:cs="Times New Roman"/>
          <w:lang w:val="en-IN"/>
        </w:rPr>
      </w:pPr>
      <w:r w:rsidRPr="00061E3D">
        <w:rPr>
          <w:rFonts w:ascii="Times New Roman" w:hAnsi="Times New Roman" w:cs="Times New Roman"/>
          <w:b/>
          <w:bCs/>
          <w:lang w:val="en-IN"/>
        </w:rPr>
        <w:t>Action Triggering:</w:t>
      </w:r>
      <w:r w:rsidRPr="00061E3D">
        <w:rPr>
          <w:rFonts w:ascii="Times New Roman" w:hAnsi="Times New Roman" w:cs="Times New Roman"/>
          <w:lang w:val="en-IN"/>
        </w:rPr>
        <w:t xml:space="preserve"> Button actions in the frontend trigger analysis or repository fetching from GitHub.</w:t>
      </w:r>
    </w:p>
    <w:p w14:paraId="1D1A432A" w14:textId="21D5C04E" w:rsidR="0093363C" w:rsidRPr="00061E3D" w:rsidRDefault="00E01A96" w:rsidP="00172F39">
      <w:pPr>
        <w:ind w:left="360"/>
        <w:rPr>
          <w:rFonts w:ascii="Times New Roman" w:hAnsi="Times New Roman" w:cs="Times New Roman"/>
          <w:b/>
          <w:bCs/>
          <w:lang w:val="en-IN"/>
        </w:rPr>
      </w:pPr>
      <w:r w:rsidRPr="00061E3D">
        <w:rPr>
          <w:rFonts w:ascii="Times New Roman" w:hAnsi="Times New Roman" w:cs="Times New Roman"/>
          <w:b/>
          <w:bCs/>
          <w:lang w:val="en-IN"/>
        </w:rPr>
        <w:t>Backend and AI/ML Integration</w:t>
      </w:r>
    </w:p>
    <w:p w14:paraId="51639A72" w14:textId="23129F5D" w:rsidR="00E01A96" w:rsidRPr="00061E3D" w:rsidRDefault="00E01A96" w:rsidP="00172F39">
      <w:pPr>
        <w:pStyle w:val="ListParagraph"/>
        <w:numPr>
          <w:ilvl w:val="0"/>
          <w:numId w:val="56"/>
        </w:numPr>
        <w:rPr>
          <w:rFonts w:ascii="Times New Roman" w:hAnsi="Times New Roman" w:cs="Times New Roman"/>
          <w:lang w:val="en-IN"/>
        </w:rPr>
      </w:pPr>
      <w:r w:rsidRPr="00061E3D">
        <w:rPr>
          <w:rFonts w:ascii="Times New Roman" w:hAnsi="Times New Roman" w:cs="Times New Roman"/>
          <w:lang w:val="en-IN"/>
        </w:rPr>
        <w:t>The backend passes code files to the AI/ML models (via APIs like OpenAI) for review.</w:t>
      </w:r>
    </w:p>
    <w:p w14:paraId="531BB96B" w14:textId="595E5AB7" w:rsidR="0093363C" w:rsidRPr="00061E3D" w:rsidRDefault="00E01A96" w:rsidP="00172F39">
      <w:pPr>
        <w:pStyle w:val="ListParagraph"/>
        <w:numPr>
          <w:ilvl w:val="0"/>
          <w:numId w:val="56"/>
        </w:numPr>
        <w:rPr>
          <w:rFonts w:ascii="Times New Roman" w:hAnsi="Times New Roman" w:cs="Times New Roman"/>
          <w:lang w:val="en-IN"/>
        </w:rPr>
      </w:pPr>
      <w:r w:rsidRPr="00061E3D">
        <w:rPr>
          <w:rFonts w:ascii="Times New Roman" w:hAnsi="Times New Roman" w:cs="Times New Roman"/>
          <w:b/>
          <w:bCs/>
          <w:lang w:val="en-IN"/>
        </w:rPr>
        <w:t>Code Review Process:</w:t>
      </w:r>
      <w:r w:rsidRPr="00061E3D">
        <w:rPr>
          <w:rFonts w:ascii="Times New Roman" w:hAnsi="Times New Roman" w:cs="Times New Roman"/>
          <w:lang w:val="en-IN"/>
        </w:rPr>
        <w:t xml:space="preserve"> The backend processes the model’s response, formats it, and sends it back to the frontend.</w:t>
      </w:r>
    </w:p>
    <w:p w14:paraId="5390DA2F" w14:textId="216265B7" w:rsidR="0093363C" w:rsidRPr="00061E3D" w:rsidRDefault="0093363C" w:rsidP="00172F39">
      <w:pPr>
        <w:ind w:left="360"/>
        <w:rPr>
          <w:rFonts w:ascii="Times New Roman" w:hAnsi="Times New Roman" w:cs="Times New Roman"/>
          <w:b/>
          <w:bCs/>
          <w:lang w:val="en-IN"/>
        </w:rPr>
      </w:pPr>
      <w:r w:rsidRPr="00061E3D">
        <w:rPr>
          <w:rFonts w:ascii="Times New Roman" w:hAnsi="Times New Roman" w:cs="Times New Roman"/>
          <w:b/>
          <w:bCs/>
          <w:lang w:val="en-IN"/>
        </w:rPr>
        <w:t>GitHub Integration</w:t>
      </w:r>
    </w:p>
    <w:p w14:paraId="68036B87" w14:textId="1E25F3CC" w:rsidR="00E01A96" w:rsidRPr="00061E3D" w:rsidRDefault="00E01A96" w:rsidP="00172F39">
      <w:pPr>
        <w:pStyle w:val="ListParagraph"/>
        <w:numPr>
          <w:ilvl w:val="0"/>
          <w:numId w:val="56"/>
        </w:numPr>
        <w:rPr>
          <w:rFonts w:ascii="Times New Roman" w:hAnsi="Times New Roman" w:cs="Times New Roman"/>
          <w:lang w:val="en-IN"/>
        </w:rPr>
      </w:pPr>
      <w:r w:rsidRPr="00061E3D">
        <w:rPr>
          <w:rFonts w:ascii="Times New Roman" w:hAnsi="Times New Roman" w:cs="Times New Roman"/>
          <w:b/>
          <w:bCs/>
          <w:lang w:val="en-IN"/>
        </w:rPr>
        <w:t>Repository Interaction:</w:t>
      </w:r>
      <w:r w:rsidRPr="00061E3D">
        <w:rPr>
          <w:rFonts w:ascii="Times New Roman" w:hAnsi="Times New Roman" w:cs="Times New Roman"/>
          <w:lang w:val="en-IN"/>
        </w:rPr>
        <w:t xml:space="preserve"> The backend fetches files from GitHub repositories, allowing users to select and review files directly from remote repositories.</w:t>
      </w:r>
    </w:p>
    <w:p w14:paraId="3EB1B0DD" w14:textId="739A6D99" w:rsidR="00E01A96" w:rsidRPr="00061E3D" w:rsidRDefault="00E01A96" w:rsidP="00172F39">
      <w:pPr>
        <w:pStyle w:val="Heading1"/>
        <w:rPr>
          <w:rFonts w:ascii="Times New Roman" w:hAnsi="Times New Roman" w:cs="Times New Roman"/>
          <w:lang w:val="en-IN"/>
        </w:rPr>
      </w:pPr>
      <w:bookmarkStart w:id="45" w:name="_Toc182496655"/>
      <w:r w:rsidRPr="00061E3D">
        <w:rPr>
          <w:rFonts w:ascii="Times New Roman" w:hAnsi="Times New Roman" w:cs="Times New Roman"/>
          <w:lang w:val="en-IN"/>
        </w:rPr>
        <w:lastRenderedPageBreak/>
        <w:t>User Interface (UI) - Detailed Overview</w:t>
      </w:r>
      <w:bookmarkEnd w:id="45"/>
    </w:p>
    <w:p w14:paraId="0BC76CA1" w14:textId="6668F417" w:rsidR="00910D31" w:rsidRPr="00061E3D" w:rsidRDefault="00910D31" w:rsidP="00172F39">
      <w:pPr>
        <w:rPr>
          <w:rFonts w:ascii="Times New Roman" w:hAnsi="Times New Roman" w:cs="Times New Roman"/>
          <w:lang w:val="en-IN"/>
        </w:rPr>
      </w:pPr>
    </w:p>
    <w:p w14:paraId="41DAEE91" w14:textId="58720E9B" w:rsidR="00E01A96" w:rsidRPr="00061E3D" w:rsidRDefault="00E01A96" w:rsidP="00172F39">
      <w:pPr>
        <w:rPr>
          <w:rFonts w:ascii="Times New Roman" w:hAnsi="Times New Roman" w:cs="Times New Roman"/>
          <w:lang w:val="en-IN"/>
        </w:rPr>
      </w:pPr>
      <w:r w:rsidRPr="00061E3D">
        <w:rPr>
          <w:rFonts w:ascii="Times New Roman" w:hAnsi="Times New Roman" w:cs="Times New Roman"/>
          <w:lang w:val="en-IN"/>
        </w:rPr>
        <w:t xml:space="preserve">The User Interface (UI) for the Automated Code Review System is built using </w:t>
      </w:r>
      <w:proofErr w:type="spellStart"/>
      <w:r w:rsidRPr="00061E3D">
        <w:rPr>
          <w:rFonts w:ascii="Times New Roman" w:hAnsi="Times New Roman" w:cs="Times New Roman"/>
          <w:lang w:val="en-IN"/>
        </w:rPr>
        <w:t>Streamlit</w:t>
      </w:r>
      <w:proofErr w:type="spellEnd"/>
      <w:r w:rsidRPr="00061E3D">
        <w:rPr>
          <w:rFonts w:ascii="Times New Roman" w:hAnsi="Times New Roman" w:cs="Times New Roman"/>
          <w:lang w:val="en-IN"/>
        </w:rPr>
        <w:t>, a Python framework that allows rapid development of interactive web applications. The goal of the UI is to provide an intuitive, user-friendly platform where users can easily upload code files, receive feedback, and interact with various system features.</w:t>
      </w:r>
    </w:p>
    <w:p w14:paraId="039C009A" w14:textId="5E1A80C0" w:rsidR="00E01A96" w:rsidRPr="00061E3D" w:rsidRDefault="00E01A96" w:rsidP="00172F39">
      <w:pPr>
        <w:rPr>
          <w:rFonts w:ascii="Times New Roman" w:hAnsi="Times New Roman" w:cs="Times New Roman"/>
          <w:lang w:val="en-IN"/>
        </w:rPr>
      </w:pPr>
      <w:r w:rsidRPr="00061E3D">
        <w:rPr>
          <w:rFonts w:ascii="Times New Roman" w:hAnsi="Times New Roman" w:cs="Times New Roman"/>
          <w:lang w:val="en-IN"/>
        </w:rPr>
        <w:t>Below is a detailed breakdown of the various UI components and their functionalities:</w:t>
      </w:r>
    </w:p>
    <w:p w14:paraId="12CFB5AB" w14:textId="7F36BBF2" w:rsidR="00E01A96" w:rsidRPr="00061E3D" w:rsidRDefault="00E01A96" w:rsidP="00172F39">
      <w:pPr>
        <w:pStyle w:val="Heading2"/>
        <w:rPr>
          <w:rFonts w:ascii="Times New Roman" w:hAnsi="Times New Roman" w:cs="Times New Roman"/>
          <w:lang w:val="en-IN"/>
        </w:rPr>
      </w:pPr>
      <w:bookmarkStart w:id="46" w:name="_Toc182496656"/>
      <w:r w:rsidRPr="00061E3D">
        <w:rPr>
          <w:rFonts w:ascii="Times New Roman" w:hAnsi="Times New Roman" w:cs="Times New Roman"/>
          <w:lang w:val="en-IN"/>
        </w:rPr>
        <w:t>1. UI Layout Structure</w:t>
      </w:r>
      <w:bookmarkEnd w:id="46"/>
    </w:p>
    <w:p w14:paraId="54F78267" w14:textId="41F141C2" w:rsidR="00891816" w:rsidRPr="00891816" w:rsidRDefault="00891816" w:rsidP="00172F39">
      <w:pPr>
        <w:rPr>
          <w:rFonts w:ascii="Times New Roman" w:hAnsi="Times New Roman" w:cs="Times New Roman"/>
          <w:lang w:val="en-IN"/>
        </w:rPr>
      </w:pPr>
      <w:r w:rsidRPr="00891816">
        <w:rPr>
          <w:rFonts w:ascii="Times New Roman" w:hAnsi="Times New Roman" w:cs="Times New Roman"/>
          <w:lang w:val="en-IN"/>
        </w:rPr>
        <w:t>The UI is designed to be clean, easy to navigate, and responsive. It is divided into the following sections:</w:t>
      </w:r>
    </w:p>
    <w:p w14:paraId="36529518" w14:textId="6BC081AA" w:rsidR="00891816" w:rsidRPr="00891816" w:rsidRDefault="00891816" w:rsidP="00172F39">
      <w:pPr>
        <w:numPr>
          <w:ilvl w:val="0"/>
          <w:numId w:val="57"/>
        </w:numPr>
        <w:rPr>
          <w:rFonts w:ascii="Times New Roman" w:hAnsi="Times New Roman" w:cs="Times New Roman"/>
          <w:lang w:val="en-IN"/>
        </w:rPr>
      </w:pPr>
      <w:r w:rsidRPr="00891816">
        <w:rPr>
          <w:rFonts w:ascii="Times New Roman" w:hAnsi="Times New Roman" w:cs="Times New Roman"/>
          <w:b/>
          <w:bCs/>
          <w:lang w:val="en-IN"/>
        </w:rPr>
        <w:t>Header Section</w:t>
      </w:r>
    </w:p>
    <w:p w14:paraId="192E7956" w14:textId="79BB11A7" w:rsidR="00891816" w:rsidRPr="00891816" w:rsidRDefault="00891816" w:rsidP="00172F39">
      <w:pPr>
        <w:numPr>
          <w:ilvl w:val="0"/>
          <w:numId w:val="57"/>
        </w:numPr>
        <w:rPr>
          <w:rFonts w:ascii="Times New Roman" w:hAnsi="Times New Roman" w:cs="Times New Roman"/>
          <w:lang w:val="en-IN"/>
        </w:rPr>
      </w:pPr>
      <w:r w:rsidRPr="00891816">
        <w:rPr>
          <w:rFonts w:ascii="Times New Roman" w:hAnsi="Times New Roman" w:cs="Times New Roman"/>
          <w:b/>
          <w:bCs/>
          <w:lang w:val="en-IN"/>
        </w:rPr>
        <w:t>File Upload Section</w:t>
      </w:r>
    </w:p>
    <w:p w14:paraId="26F193E3" w14:textId="5A6AF090" w:rsidR="00891816" w:rsidRPr="00891816" w:rsidRDefault="00891816" w:rsidP="00172F39">
      <w:pPr>
        <w:numPr>
          <w:ilvl w:val="0"/>
          <w:numId w:val="57"/>
        </w:numPr>
        <w:rPr>
          <w:rFonts w:ascii="Times New Roman" w:hAnsi="Times New Roman" w:cs="Times New Roman"/>
          <w:lang w:val="en-IN"/>
        </w:rPr>
      </w:pPr>
      <w:r w:rsidRPr="00891816">
        <w:rPr>
          <w:rFonts w:ascii="Times New Roman" w:hAnsi="Times New Roman" w:cs="Times New Roman"/>
          <w:b/>
          <w:bCs/>
          <w:lang w:val="en-IN"/>
        </w:rPr>
        <w:t>Code Review Options Section</w:t>
      </w:r>
    </w:p>
    <w:p w14:paraId="1CC3356C" w14:textId="542D0CF2" w:rsidR="00891816" w:rsidRPr="00891816" w:rsidRDefault="00891816" w:rsidP="00172F39">
      <w:pPr>
        <w:numPr>
          <w:ilvl w:val="0"/>
          <w:numId w:val="57"/>
        </w:numPr>
        <w:rPr>
          <w:rFonts w:ascii="Times New Roman" w:hAnsi="Times New Roman" w:cs="Times New Roman"/>
          <w:lang w:val="en-IN"/>
        </w:rPr>
      </w:pPr>
      <w:r w:rsidRPr="00891816">
        <w:rPr>
          <w:rFonts w:ascii="Times New Roman" w:hAnsi="Times New Roman" w:cs="Times New Roman"/>
          <w:b/>
          <w:bCs/>
          <w:lang w:val="en-IN"/>
        </w:rPr>
        <w:t>GitHub Integration Section</w:t>
      </w:r>
    </w:p>
    <w:p w14:paraId="07E52E6E" w14:textId="77D4A728" w:rsidR="00891816" w:rsidRPr="00891816" w:rsidRDefault="00891816" w:rsidP="00172F39">
      <w:pPr>
        <w:numPr>
          <w:ilvl w:val="0"/>
          <w:numId w:val="57"/>
        </w:numPr>
        <w:rPr>
          <w:rFonts w:ascii="Times New Roman" w:hAnsi="Times New Roman" w:cs="Times New Roman"/>
          <w:lang w:val="en-IN"/>
        </w:rPr>
      </w:pPr>
      <w:r w:rsidRPr="00891816">
        <w:rPr>
          <w:rFonts w:ascii="Times New Roman" w:hAnsi="Times New Roman" w:cs="Times New Roman"/>
          <w:b/>
          <w:bCs/>
          <w:lang w:val="en-IN"/>
        </w:rPr>
        <w:t>Results Display Section</w:t>
      </w:r>
    </w:p>
    <w:p w14:paraId="7E32DC4B" w14:textId="6C27479F" w:rsidR="00891816" w:rsidRPr="00891816" w:rsidRDefault="00891816" w:rsidP="00172F39">
      <w:pPr>
        <w:numPr>
          <w:ilvl w:val="0"/>
          <w:numId w:val="57"/>
        </w:numPr>
        <w:rPr>
          <w:rFonts w:ascii="Times New Roman" w:hAnsi="Times New Roman" w:cs="Times New Roman"/>
          <w:lang w:val="en-IN"/>
        </w:rPr>
      </w:pPr>
      <w:r w:rsidRPr="00891816">
        <w:rPr>
          <w:rFonts w:ascii="Times New Roman" w:hAnsi="Times New Roman" w:cs="Times New Roman"/>
          <w:b/>
          <w:bCs/>
          <w:lang w:val="en-IN"/>
        </w:rPr>
        <w:t>Footer Section</w:t>
      </w:r>
    </w:p>
    <w:p w14:paraId="6D859142" w14:textId="6F2E49E9" w:rsidR="00E01A96" w:rsidRPr="00061E3D" w:rsidRDefault="00E01A96" w:rsidP="00172F39">
      <w:pPr>
        <w:rPr>
          <w:rFonts w:ascii="Times New Roman" w:hAnsi="Times New Roman" w:cs="Times New Roman"/>
          <w:lang w:val="en-IN"/>
        </w:rPr>
      </w:pPr>
    </w:p>
    <w:p w14:paraId="41BEF4F7" w14:textId="4C7EE59F" w:rsidR="0098082C" w:rsidRPr="00061E3D" w:rsidRDefault="00E01A96" w:rsidP="00172F39">
      <w:pPr>
        <w:pStyle w:val="Heading3"/>
        <w:rPr>
          <w:rFonts w:ascii="Times New Roman" w:hAnsi="Times New Roman" w:cs="Times New Roman"/>
          <w:lang w:val="en-IN"/>
        </w:rPr>
      </w:pPr>
      <w:bookmarkStart w:id="47" w:name="_Toc182496657"/>
      <w:r w:rsidRPr="00061E3D">
        <w:rPr>
          <w:rFonts w:ascii="Times New Roman" w:hAnsi="Times New Roman" w:cs="Times New Roman"/>
          <w:lang w:val="en-IN"/>
        </w:rPr>
        <w:t>Header Section</w:t>
      </w:r>
      <w:r w:rsidR="0098082C" w:rsidRPr="00061E3D">
        <w:rPr>
          <w:rFonts w:ascii="Times New Roman" w:hAnsi="Times New Roman" w:cs="Times New Roman"/>
          <w:lang w:val="en-IN"/>
        </w:rPr>
        <w:t>:</w:t>
      </w:r>
      <w:bookmarkEnd w:id="47"/>
    </w:p>
    <w:p w14:paraId="061CA736" w14:textId="7B92FCB1" w:rsidR="003D3612" w:rsidRPr="00061E3D" w:rsidRDefault="003D3612" w:rsidP="00172F39">
      <w:pPr>
        <w:rPr>
          <w:rFonts w:ascii="Times New Roman" w:hAnsi="Times New Roman" w:cs="Times New Roman"/>
          <w:lang w:val="en-IN"/>
        </w:rPr>
      </w:pPr>
      <w:r w:rsidRPr="00061E3D">
        <w:rPr>
          <w:rFonts w:ascii="Times New Roman" w:hAnsi="Times New Roman" w:cs="Times New Roman"/>
          <w:b/>
          <w:bCs/>
          <w:lang w:val="en-IN"/>
        </w:rPr>
        <w:t>Purpose</w:t>
      </w:r>
      <w:r w:rsidRPr="00061E3D">
        <w:rPr>
          <w:rFonts w:ascii="Times New Roman" w:hAnsi="Times New Roman" w:cs="Times New Roman"/>
          <w:lang w:val="en-IN"/>
        </w:rPr>
        <w:t>: To introduce the application and provide basic navigation for users.</w:t>
      </w:r>
    </w:p>
    <w:p w14:paraId="144778CB" w14:textId="6BF867B8" w:rsidR="003D3612" w:rsidRPr="00061E3D" w:rsidRDefault="003D3612" w:rsidP="00172F39">
      <w:pPr>
        <w:rPr>
          <w:rFonts w:ascii="Times New Roman" w:hAnsi="Times New Roman" w:cs="Times New Roman"/>
          <w:lang w:val="en-IN"/>
        </w:rPr>
      </w:pPr>
      <w:r w:rsidRPr="00061E3D">
        <w:rPr>
          <w:rFonts w:ascii="Times New Roman" w:hAnsi="Times New Roman" w:cs="Times New Roman"/>
          <w:b/>
          <w:bCs/>
          <w:lang w:val="en-IN"/>
        </w:rPr>
        <w:t>Components</w:t>
      </w:r>
      <w:r w:rsidRPr="00061E3D">
        <w:rPr>
          <w:rFonts w:ascii="Times New Roman" w:hAnsi="Times New Roman" w:cs="Times New Roman"/>
          <w:lang w:val="en-IN"/>
        </w:rPr>
        <w:t>:</w:t>
      </w:r>
    </w:p>
    <w:p w14:paraId="14F1C3BD" w14:textId="3A863256" w:rsidR="003D3612" w:rsidRPr="003D3612" w:rsidRDefault="003D3612" w:rsidP="00172F39">
      <w:pPr>
        <w:numPr>
          <w:ilvl w:val="0"/>
          <w:numId w:val="58"/>
        </w:numPr>
        <w:tabs>
          <w:tab w:val="num" w:pos="720"/>
        </w:tabs>
        <w:rPr>
          <w:rFonts w:ascii="Times New Roman" w:hAnsi="Times New Roman" w:cs="Times New Roman"/>
          <w:lang w:val="en-IN"/>
        </w:rPr>
      </w:pPr>
      <w:r w:rsidRPr="003D3612">
        <w:rPr>
          <w:rFonts w:ascii="Times New Roman" w:hAnsi="Times New Roman" w:cs="Times New Roman"/>
          <w:b/>
          <w:bCs/>
          <w:lang w:val="en-IN"/>
        </w:rPr>
        <w:t>Application Title</w:t>
      </w:r>
      <w:r w:rsidRPr="003D3612">
        <w:rPr>
          <w:rFonts w:ascii="Times New Roman" w:hAnsi="Times New Roman" w:cs="Times New Roman"/>
          <w:lang w:val="en-IN"/>
        </w:rPr>
        <w:t>: A prominent title (e.g., "Automated Code Review System") displayed at the top of the page.</w:t>
      </w:r>
    </w:p>
    <w:p w14:paraId="19EEE1C9" w14:textId="51F38801" w:rsidR="003D3612" w:rsidRPr="003D3612" w:rsidRDefault="003D3612" w:rsidP="00172F39">
      <w:pPr>
        <w:numPr>
          <w:ilvl w:val="0"/>
          <w:numId w:val="58"/>
        </w:numPr>
        <w:tabs>
          <w:tab w:val="num" w:pos="720"/>
        </w:tabs>
        <w:rPr>
          <w:rFonts w:ascii="Times New Roman" w:hAnsi="Times New Roman" w:cs="Times New Roman"/>
          <w:lang w:val="en-IN"/>
        </w:rPr>
      </w:pPr>
      <w:r w:rsidRPr="003D3612">
        <w:rPr>
          <w:rFonts w:ascii="Times New Roman" w:hAnsi="Times New Roman" w:cs="Times New Roman"/>
          <w:b/>
          <w:bCs/>
          <w:lang w:val="en-IN"/>
        </w:rPr>
        <w:t>Logo</w:t>
      </w:r>
      <w:r w:rsidRPr="003D3612">
        <w:rPr>
          <w:rFonts w:ascii="Times New Roman" w:hAnsi="Times New Roman" w:cs="Times New Roman"/>
          <w:lang w:val="en-IN"/>
        </w:rPr>
        <w:t>: An optional logo representing the company or application, placed alongside the title.</w:t>
      </w:r>
    </w:p>
    <w:p w14:paraId="7C58915D" w14:textId="4E35F44A" w:rsidR="003D3612" w:rsidRPr="00061E3D" w:rsidRDefault="003D3612" w:rsidP="00172F39">
      <w:pPr>
        <w:numPr>
          <w:ilvl w:val="0"/>
          <w:numId w:val="58"/>
        </w:numPr>
        <w:tabs>
          <w:tab w:val="num" w:pos="720"/>
        </w:tabs>
        <w:rPr>
          <w:rFonts w:ascii="Times New Roman" w:hAnsi="Times New Roman" w:cs="Times New Roman"/>
          <w:lang w:val="en-IN"/>
        </w:rPr>
      </w:pPr>
      <w:r w:rsidRPr="003D3612">
        <w:rPr>
          <w:rFonts w:ascii="Times New Roman" w:hAnsi="Times New Roman" w:cs="Times New Roman"/>
          <w:b/>
          <w:bCs/>
          <w:lang w:val="en-IN"/>
        </w:rPr>
        <w:t>Navigation Bar</w:t>
      </w:r>
      <w:r w:rsidRPr="003D3612">
        <w:rPr>
          <w:rFonts w:ascii="Times New Roman" w:hAnsi="Times New Roman" w:cs="Times New Roman"/>
          <w:lang w:val="en-IN"/>
        </w:rPr>
        <w:t xml:space="preserve"> (if required): A top navigation bar with links (e.g., </w:t>
      </w:r>
      <w:r w:rsidRPr="003D3612">
        <w:rPr>
          <w:rFonts w:ascii="Times New Roman" w:hAnsi="Times New Roman" w:cs="Times New Roman"/>
          <w:b/>
          <w:bCs/>
          <w:lang w:val="en-IN"/>
        </w:rPr>
        <w:t>Home</w:t>
      </w:r>
      <w:r w:rsidRPr="003D3612">
        <w:rPr>
          <w:rFonts w:ascii="Times New Roman" w:hAnsi="Times New Roman" w:cs="Times New Roman"/>
          <w:lang w:val="en-IN"/>
        </w:rPr>
        <w:t xml:space="preserve">, </w:t>
      </w:r>
      <w:r w:rsidRPr="003D3612">
        <w:rPr>
          <w:rFonts w:ascii="Times New Roman" w:hAnsi="Times New Roman" w:cs="Times New Roman"/>
          <w:b/>
          <w:bCs/>
          <w:lang w:val="en-IN"/>
        </w:rPr>
        <w:t>Documentation</w:t>
      </w:r>
      <w:r w:rsidRPr="003D3612">
        <w:rPr>
          <w:rFonts w:ascii="Times New Roman" w:hAnsi="Times New Roman" w:cs="Times New Roman"/>
          <w:lang w:val="en-IN"/>
        </w:rPr>
        <w:t xml:space="preserve">, </w:t>
      </w:r>
      <w:r w:rsidRPr="003D3612">
        <w:rPr>
          <w:rFonts w:ascii="Times New Roman" w:hAnsi="Times New Roman" w:cs="Times New Roman"/>
          <w:b/>
          <w:bCs/>
          <w:lang w:val="en-IN"/>
        </w:rPr>
        <w:t>About Us</w:t>
      </w:r>
      <w:r w:rsidRPr="003D3612">
        <w:rPr>
          <w:rFonts w:ascii="Times New Roman" w:hAnsi="Times New Roman" w:cs="Times New Roman"/>
          <w:lang w:val="en-IN"/>
        </w:rPr>
        <w:t>) for easy access to additional resources.</w:t>
      </w:r>
    </w:p>
    <w:p w14:paraId="77CD1710" w14:textId="15C80D14" w:rsidR="00910D31" w:rsidRPr="003D3612" w:rsidRDefault="00910D31" w:rsidP="00172F39">
      <w:pPr>
        <w:ind w:left="1440"/>
        <w:rPr>
          <w:rFonts w:ascii="Times New Roman" w:hAnsi="Times New Roman" w:cs="Times New Roman"/>
          <w:lang w:val="en-IN"/>
        </w:rPr>
      </w:pPr>
    </w:p>
    <w:p w14:paraId="716175F2" w14:textId="77505959" w:rsidR="00910D31" w:rsidRPr="00061E3D" w:rsidRDefault="00910D31" w:rsidP="00172F39">
      <w:pPr>
        <w:rPr>
          <w:rFonts w:ascii="Times New Roman" w:hAnsi="Times New Roman" w:cs="Times New Roman"/>
          <w:b/>
          <w:bCs/>
          <w:lang w:val="en-IN"/>
        </w:rPr>
      </w:pPr>
      <w:r w:rsidRPr="00061E3D">
        <w:rPr>
          <w:rFonts w:ascii="Times New Roman" w:hAnsi="Times New Roman" w:cs="Times New Roman"/>
          <w:b/>
          <w:bCs/>
          <w:lang w:val="en-IN"/>
        </w:rPr>
        <w:t>Design Considerations:</w:t>
      </w:r>
    </w:p>
    <w:p w14:paraId="42F6B6E1" w14:textId="44C4BA4D" w:rsidR="00910D31" w:rsidRPr="00910D31" w:rsidRDefault="00910D31" w:rsidP="00172F39">
      <w:pPr>
        <w:numPr>
          <w:ilvl w:val="0"/>
          <w:numId w:val="59"/>
        </w:numPr>
        <w:tabs>
          <w:tab w:val="left" w:pos="1440"/>
        </w:tabs>
        <w:rPr>
          <w:rFonts w:ascii="Times New Roman" w:hAnsi="Times New Roman" w:cs="Times New Roman"/>
          <w:lang w:val="en-IN"/>
        </w:rPr>
      </w:pPr>
      <w:r w:rsidRPr="00910D31">
        <w:rPr>
          <w:rFonts w:ascii="Times New Roman" w:hAnsi="Times New Roman" w:cs="Times New Roman"/>
          <w:lang w:val="en-IN"/>
        </w:rPr>
        <w:t>The header is kept simple yet informative.</w:t>
      </w:r>
    </w:p>
    <w:p w14:paraId="0DD2BA38" w14:textId="73F64C80" w:rsidR="00910D31" w:rsidRPr="00910D31" w:rsidRDefault="00910D31" w:rsidP="00172F39">
      <w:pPr>
        <w:numPr>
          <w:ilvl w:val="0"/>
          <w:numId w:val="59"/>
        </w:numPr>
        <w:tabs>
          <w:tab w:val="left" w:pos="1440"/>
        </w:tabs>
        <w:rPr>
          <w:rFonts w:ascii="Times New Roman" w:hAnsi="Times New Roman" w:cs="Times New Roman"/>
          <w:lang w:val="en-IN"/>
        </w:rPr>
      </w:pPr>
      <w:r w:rsidRPr="00910D31">
        <w:rPr>
          <w:rFonts w:ascii="Times New Roman" w:hAnsi="Times New Roman" w:cs="Times New Roman"/>
          <w:lang w:val="en-IN"/>
        </w:rPr>
        <w:t>It will be consistent across all pages, ensuring a familiar experience for users.</w:t>
      </w:r>
    </w:p>
    <w:p w14:paraId="6CDACA08" w14:textId="6A005FBA" w:rsidR="00E01A96" w:rsidRPr="00061E3D" w:rsidRDefault="00E01A96" w:rsidP="00172F39">
      <w:pPr>
        <w:tabs>
          <w:tab w:val="left" w:pos="1440"/>
        </w:tabs>
        <w:rPr>
          <w:rFonts w:ascii="Times New Roman" w:hAnsi="Times New Roman" w:cs="Times New Roman"/>
          <w:lang w:val="en-IN"/>
        </w:rPr>
      </w:pPr>
    </w:p>
    <w:p w14:paraId="6329D38E" w14:textId="77777777" w:rsidR="00172F39" w:rsidRPr="00061E3D" w:rsidRDefault="00172F39" w:rsidP="00172F39">
      <w:pPr>
        <w:tabs>
          <w:tab w:val="left" w:pos="1440"/>
        </w:tabs>
        <w:rPr>
          <w:rFonts w:ascii="Times New Roman" w:hAnsi="Times New Roman" w:cs="Times New Roman"/>
          <w:lang w:val="en-IN"/>
        </w:rPr>
      </w:pPr>
    </w:p>
    <w:p w14:paraId="32937D6C" w14:textId="77777777" w:rsidR="00172F39" w:rsidRPr="00061E3D" w:rsidRDefault="00172F39" w:rsidP="00172F39">
      <w:pPr>
        <w:tabs>
          <w:tab w:val="left" w:pos="1440"/>
        </w:tabs>
        <w:rPr>
          <w:rFonts w:ascii="Times New Roman" w:hAnsi="Times New Roman" w:cs="Times New Roman"/>
          <w:lang w:val="en-IN"/>
        </w:rPr>
      </w:pPr>
    </w:p>
    <w:p w14:paraId="20857E68" w14:textId="7F4D47F6" w:rsidR="00E01A96" w:rsidRPr="00061E3D" w:rsidRDefault="00E01A96" w:rsidP="00172F39">
      <w:pPr>
        <w:rPr>
          <w:rStyle w:val="Heading3Char"/>
          <w:rFonts w:ascii="Times New Roman" w:hAnsi="Times New Roman" w:cs="Times New Roman"/>
        </w:rPr>
      </w:pPr>
      <w:bookmarkStart w:id="48" w:name="_Toc182496658"/>
      <w:r w:rsidRPr="00061E3D">
        <w:rPr>
          <w:rStyle w:val="Heading3Char"/>
          <w:rFonts w:ascii="Times New Roman" w:hAnsi="Times New Roman" w:cs="Times New Roman"/>
        </w:rPr>
        <w:lastRenderedPageBreak/>
        <w:t>File Upload Section</w:t>
      </w:r>
      <w:r w:rsidR="0098082C" w:rsidRPr="00061E3D">
        <w:rPr>
          <w:rStyle w:val="Heading3Char"/>
          <w:rFonts w:ascii="Times New Roman" w:hAnsi="Times New Roman" w:cs="Times New Roman"/>
        </w:rPr>
        <w:t>:</w:t>
      </w:r>
      <w:bookmarkEnd w:id="48"/>
    </w:p>
    <w:p w14:paraId="3CB91C29" w14:textId="05B71395" w:rsidR="002C1B67" w:rsidRPr="002C1B67" w:rsidRDefault="002C1B67" w:rsidP="00172F39">
      <w:pPr>
        <w:rPr>
          <w:rFonts w:ascii="Times New Roman" w:hAnsi="Times New Roman" w:cs="Times New Roman"/>
          <w:lang w:val="en-IN"/>
        </w:rPr>
      </w:pPr>
      <w:r w:rsidRPr="002C1B67">
        <w:rPr>
          <w:rFonts w:ascii="Times New Roman" w:hAnsi="Times New Roman" w:cs="Times New Roman"/>
          <w:lang w:val="en-IN"/>
        </w:rPr>
        <w:t xml:space="preserve">The </w:t>
      </w:r>
      <w:r w:rsidRPr="002C1B67">
        <w:rPr>
          <w:rFonts w:ascii="Times New Roman" w:hAnsi="Times New Roman" w:cs="Times New Roman"/>
          <w:b/>
          <w:bCs/>
          <w:lang w:val="en-IN"/>
        </w:rPr>
        <w:t>File Upload Section</w:t>
      </w:r>
      <w:r w:rsidRPr="002C1B67">
        <w:rPr>
          <w:rFonts w:ascii="Times New Roman" w:hAnsi="Times New Roman" w:cs="Times New Roman"/>
          <w:lang w:val="en-IN"/>
        </w:rPr>
        <w:t xml:space="preserve"> is the core functionality where users upload their code files for review. It allows users to submit files that need to be </w:t>
      </w:r>
      <w:proofErr w:type="spellStart"/>
      <w:r w:rsidRPr="002C1B67">
        <w:rPr>
          <w:rFonts w:ascii="Times New Roman" w:hAnsi="Times New Roman" w:cs="Times New Roman"/>
          <w:lang w:val="en-IN"/>
        </w:rPr>
        <w:t>analyzed</w:t>
      </w:r>
      <w:proofErr w:type="spellEnd"/>
      <w:r w:rsidRPr="002C1B67">
        <w:rPr>
          <w:rFonts w:ascii="Times New Roman" w:hAnsi="Times New Roman" w:cs="Times New Roman"/>
          <w:lang w:val="en-IN"/>
        </w:rPr>
        <w:t>.</w:t>
      </w:r>
    </w:p>
    <w:p w14:paraId="247A378C" w14:textId="17855CDB" w:rsidR="002C1B67" w:rsidRPr="002C1B67" w:rsidRDefault="002C1B67" w:rsidP="00172F39">
      <w:pPr>
        <w:numPr>
          <w:ilvl w:val="0"/>
          <w:numId w:val="60"/>
        </w:numPr>
        <w:rPr>
          <w:rFonts w:ascii="Times New Roman" w:hAnsi="Times New Roman" w:cs="Times New Roman"/>
          <w:lang w:val="en-IN"/>
        </w:rPr>
      </w:pPr>
      <w:r w:rsidRPr="002C1B67">
        <w:rPr>
          <w:rFonts w:ascii="Times New Roman" w:hAnsi="Times New Roman" w:cs="Times New Roman"/>
          <w:b/>
          <w:bCs/>
          <w:lang w:val="en-IN"/>
        </w:rPr>
        <w:t>File Upload Options</w:t>
      </w:r>
      <w:r w:rsidRPr="002C1B67">
        <w:rPr>
          <w:rFonts w:ascii="Times New Roman" w:hAnsi="Times New Roman" w:cs="Times New Roman"/>
          <w:lang w:val="en-IN"/>
        </w:rPr>
        <w:t>:</w:t>
      </w:r>
    </w:p>
    <w:p w14:paraId="7FB1C9DA" w14:textId="6E4089F9" w:rsidR="002C1B67" w:rsidRPr="002C1B67" w:rsidRDefault="002C1B67" w:rsidP="00172F39">
      <w:pPr>
        <w:numPr>
          <w:ilvl w:val="1"/>
          <w:numId w:val="60"/>
        </w:numPr>
        <w:rPr>
          <w:rFonts w:ascii="Times New Roman" w:hAnsi="Times New Roman" w:cs="Times New Roman"/>
          <w:lang w:val="en-IN"/>
        </w:rPr>
      </w:pPr>
      <w:r w:rsidRPr="002C1B67">
        <w:rPr>
          <w:rFonts w:ascii="Times New Roman" w:hAnsi="Times New Roman" w:cs="Times New Roman"/>
          <w:b/>
          <w:bCs/>
          <w:lang w:val="en-IN"/>
        </w:rPr>
        <w:t>Code File Upload</w:t>
      </w:r>
      <w:r w:rsidRPr="002C1B67">
        <w:rPr>
          <w:rFonts w:ascii="Times New Roman" w:hAnsi="Times New Roman" w:cs="Times New Roman"/>
          <w:lang w:val="en-IN"/>
        </w:rPr>
        <w:t>:</w:t>
      </w:r>
    </w:p>
    <w:p w14:paraId="6299A1C9" w14:textId="53465455" w:rsidR="002C1B67" w:rsidRPr="002C1B67" w:rsidRDefault="002C1B67" w:rsidP="00172F39">
      <w:pPr>
        <w:numPr>
          <w:ilvl w:val="2"/>
          <w:numId w:val="60"/>
        </w:numPr>
        <w:rPr>
          <w:rFonts w:ascii="Times New Roman" w:hAnsi="Times New Roman" w:cs="Times New Roman"/>
          <w:lang w:val="en-IN"/>
        </w:rPr>
      </w:pPr>
      <w:r w:rsidRPr="002C1B67">
        <w:rPr>
          <w:rFonts w:ascii="Times New Roman" w:hAnsi="Times New Roman" w:cs="Times New Roman"/>
          <w:lang w:val="en-IN"/>
        </w:rPr>
        <w:t>The user can upload files in specific programming languages (e.g., C, C++) for review.</w:t>
      </w:r>
    </w:p>
    <w:p w14:paraId="3AE083F2" w14:textId="3D6A9501" w:rsidR="002C1B67" w:rsidRPr="002C1B67" w:rsidRDefault="002C1B67" w:rsidP="00172F39">
      <w:pPr>
        <w:numPr>
          <w:ilvl w:val="2"/>
          <w:numId w:val="60"/>
        </w:numPr>
        <w:rPr>
          <w:rFonts w:ascii="Times New Roman" w:hAnsi="Times New Roman" w:cs="Times New Roman"/>
          <w:lang w:val="en-IN"/>
        </w:rPr>
      </w:pPr>
      <w:r w:rsidRPr="002C1B67">
        <w:rPr>
          <w:rFonts w:ascii="Times New Roman" w:hAnsi="Times New Roman" w:cs="Times New Roman"/>
          <w:lang w:val="en-IN"/>
        </w:rPr>
        <w:t>The file upload widget supports multiple file types, and checks for file extensions (e.g., .c, .</w:t>
      </w:r>
      <w:proofErr w:type="spellStart"/>
      <w:r w:rsidRPr="002C1B67">
        <w:rPr>
          <w:rFonts w:ascii="Times New Roman" w:hAnsi="Times New Roman" w:cs="Times New Roman"/>
          <w:lang w:val="en-IN"/>
        </w:rPr>
        <w:t>cpp</w:t>
      </w:r>
      <w:proofErr w:type="spellEnd"/>
      <w:r w:rsidRPr="002C1B67">
        <w:rPr>
          <w:rFonts w:ascii="Times New Roman" w:hAnsi="Times New Roman" w:cs="Times New Roman"/>
          <w:lang w:val="en-IN"/>
        </w:rPr>
        <w:t>).</w:t>
      </w:r>
    </w:p>
    <w:p w14:paraId="5232B248" w14:textId="5DEDDC67" w:rsidR="002C1B67" w:rsidRPr="002C1B67" w:rsidRDefault="002C1B67" w:rsidP="00172F39">
      <w:pPr>
        <w:numPr>
          <w:ilvl w:val="2"/>
          <w:numId w:val="60"/>
        </w:numPr>
        <w:rPr>
          <w:rFonts w:ascii="Times New Roman" w:hAnsi="Times New Roman" w:cs="Times New Roman"/>
          <w:lang w:val="en-IN"/>
        </w:rPr>
      </w:pPr>
      <w:proofErr w:type="spellStart"/>
      <w:r w:rsidRPr="002C1B67">
        <w:rPr>
          <w:rFonts w:ascii="Times New Roman" w:hAnsi="Times New Roman" w:cs="Times New Roman"/>
          <w:lang w:val="en-IN"/>
        </w:rPr>
        <w:t>Streamlit’s</w:t>
      </w:r>
      <w:proofErr w:type="spellEnd"/>
      <w:r w:rsidRPr="002C1B67">
        <w:rPr>
          <w:rFonts w:ascii="Times New Roman" w:hAnsi="Times New Roman" w:cs="Times New Roman"/>
          <w:lang w:val="en-IN"/>
        </w:rPr>
        <w:t xml:space="preserve"> built-in file uploader widget is used to receive the file.</w:t>
      </w:r>
    </w:p>
    <w:p w14:paraId="7DEE460D" w14:textId="4468324A" w:rsidR="002C1B67" w:rsidRPr="002C1B67" w:rsidRDefault="002C1B67" w:rsidP="00172F39">
      <w:pPr>
        <w:numPr>
          <w:ilvl w:val="1"/>
          <w:numId w:val="60"/>
        </w:numPr>
        <w:rPr>
          <w:rFonts w:ascii="Times New Roman" w:hAnsi="Times New Roman" w:cs="Times New Roman"/>
          <w:lang w:val="en-IN"/>
        </w:rPr>
      </w:pPr>
      <w:r w:rsidRPr="002C1B67">
        <w:rPr>
          <w:rFonts w:ascii="Times New Roman" w:hAnsi="Times New Roman" w:cs="Times New Roman"/>
          <w:b/>
          <w:bCs/>
          <w:lang w:val="en-IN"/>
        </w:rPr>
        <w:t>Old Code File Upload (Optional)</w:t>
      </w:r>
      <w:r w:rsidRPr="002C1B67">
        <w:rPr>
          <w:rFonts w:ascii="Times New Roman" w:hAnsi="Times New Roman" w:cs="Times New Roman"/>
          <w:lang w:val="en-IN"/>
        </w:rPr>
        <w:t>:</w:t>
      </w:r>
    </w:p>
    <w:p w14:paraId="39024F05" w14:textId="5DAA1A88" w:rsidR="002C1B67" w:rsidRPr="002C1B67" w:rsidRDefault="002C1B67" w:rsidP="00172F39">
      <w:pPr>
        <w:numPr>
          <w:ilvl w:val="2"/>
          <w:numId w:val="60"/>
        </w:numPr>
        <w:rPr>
          <w:rFonts w:ascii="Times New Roman" w:hAnsi="Times New Roman" w:cs="Times New Roman"/>
          <w:lang w:val="en-IN"/>
        </w:rPr>
      </w:pPr>
      <w:r w:rsidRPr="002C1B67">
        <w:rPr>
          <w:rFonts w:ascii="Times New Roman" w:hAnsi="Times New Roman" w:cs="Times New Roman"/>
          <w:lang w:val="en-IN"/>
        </w:rPr>
        <w:t xml:space="preserve">If the user wants to compare the current code with a previous version, they can upload the </w:t>
      </w:r>
      <w:r w:rsidRPr="002C1B67">
        <w:rPr>
          <w:rFonts w:ascii="Times New Roman" w:hAnsi="Times New Roman" w:cs="Times New Roman"/>
          <w:b/>
          <w:bCs/>
          <w:lang w:val="en-IN"/>
        </w:rPr>
        <w:t>old code file</w:t>
      </w:r>
      <w:r w:rsidRPr="002C1B67">
        <w:rPr>
          <w:rFonts w:ascii="Times New Roman" w:hAnsi="Times New Roman" w:cs="Times New Roman"/>
          <w:lang w:val="en-IN"/>
        </w:rPr>
        <w:t>. This is an optional field.</w:t>
      </w:r>
    </w:p>
    <w:p w14:paraId="289E34AE" w14:textId="5251B997" w:rsidR="002C1B67" w:rsidRPr="002C1B67" w:rsidRDefault="002C1B67" w:rsidP="00172F39">
      <w:pPr>
        <w:rPr>
          <w:rFonts w:ascii="Times New Roman" w:hAnsi="Times New Roman" w:cs="Times New Roman"/>
          <w:lang w:val="en-IN"/>
        </w:rPr>
      </w:pPr>
      <w:r w:rsidRPr="002C1B67">
        <w:rPr>
          <w:rFonts w:ascii="Times New Roman" w:hAnsi="Times New Roman" w:cs="Times New Roman"/>
          <w:b/>
          <w:bCs/>
          <w:lang w:val="en-IN"/>
        </w:rPr>
        <w:t>Components</w:t>
      </w:r>
      <w:r w:rsidRPr="002C1B67">
        <w:rPr>
          <w:rFonts w:ascii="Times New Roman" w:hAnsi="Times New Roman" w:cs="Times New Roman"/>
          <w:lang w:val="en-IN"/>
        </w:rPr>
        <w:t>:</w:t>
      </w:r>
    </w:p>
    <w:p w14:paraId="5857C416" w14:textId="40D62B9E" w:rsidR="002C1B67" w:rsidRPr="002C1B67" w:rsidRDefault="002C1B67" w:rsidP="00172F39">
      <w:pPr>
        <w:numPr>
          <w:ilvl w:val="0"/>
          <w:numId w:val="61"/>
        </w:numPr>
        <w:rPr>
          <w:rFonts w:ascii="Times New Roman" w:hAnsi="Times New Roman" w:cs="Times New Roman"/>
          <w:lang w:val="en-IN"/>
        </w:rPr>
      </w:pPr>
      <w:r w:rsidRPr="002C1B67">
        <w:rPr>
          <w:rFonts w:ascii="Times New Roman" w:hAnsi="Times New Roman" w:cs="Times New Roman"/>
          <w:b/>
          <w:bCs/>
          <w:lang w:val="en-IN"/>
        </w:rPr>
        <w:t>Upload Button</w:t>
      </w:r>
      <w:r w:rsidRPr="002C1B67">
        <w:rPr>
          <w:rFonts w:ascii="Times New Roman" w:hAnsi="Times New Roman" w:cs="Times New Roman"/>
          <w:lang w:val="en-IN"/>
        </w:rPr>
        <w:t>: A button allowing users to select and upload their files.</w:t>
      </w:r>
    </w:p>
    <w:p w14:paraId="3A0A67C5" w14:textId="32FDFA41" w:rsidR="002C1B67" w:rsidRPr="002C1B67" w:rsidRDefault="002C1B67" w:rsidP="00172F39">
      <w:pPr>
        <w:numPr>
          <w:ilvl w:val="0"/>
          <w:numId w:val="61"/>
        </w:numPr>
        <w:rPr>
          <w:rFonts w:ascii="Times New Roman" w:hAnsi="Times New Roman" w:cs="Times New Roman"/>
          <w:lang w:val="en-IN"/>
        </w:rPr>
      </w:pPr>
      <w:r w:rsidRPr="002C1B67">
        <w:rPr>
          <w:rFonts w:ascii="Times New Roman" w:hAnsi="Times New Roman" w:cs="Times New Roman"/>
          <w:b/>
          <w:bCs/>
          <w:lang w:val="en-IN"/>
        </w:rPr>
        <w:t>File Extension Validation</w:t>
      </w:r>
      <w:r w:rsidRPr="002C1B67">
        <w:rPr>
          <w:rFonts w:ascii="Times New Roman" w:hAnsi="Times New Roman" w:cs="Times New Roman"/>
          <w:lang w:val="en-IN"/>
        </w:rPr>
        <w:t>: The UI will validate that the files uploaded are of valid types (C, C++).</w:t>
      </w:r>
    </w:p>
    <w:p w14:paraId="3C3BB9FF" w14:textId="70446804" w:rsidR="002C1B67" w:rsidRPr="002C1B67" w:rsidRDefault="002C1B67" w:rsidP="00172F39">
      <w:pPr>
        <w:numPr>
          <w:ilvl w:val="0"/>
          <w:numId w:val="61"/>
        </w:numPr>
        <w:rPr>
          <w:rFonts w:ascii="Times New Roman" w:hAnsi="Times New Roman" w:cs="Times New Roman"/>
          <w:lang w:val="en-IN"/>
        </w:rPr>
      </w:pPr>
      <w:r w:rsidRPr="002C1B67">
        <w:rPr>
          <w:rFonts w:ascii="Times New Roman" w:hAnsi="Times New Roman" w:cs="Times New Roman"/>
          <w:b/>
          <w:bCs/>
          <w:lang w:val="en-IN"/>
        </w:rPr>
        <w:t>Feedback on Upload Success</w:t>
      </w:r>
      <w:r w:rsidRPr="002C1B67">
        <w:rPr>
          <w:rFonts w:ascii="Times New Roman" w:hAnsi="Times New Roman" w:cs="Times New Roman"/>
          <w:lang w:val="en-IN"/>
        </w:rPr>
        <w:t>: A small notification or message confirming that the file has been successfully uploaded or if there was an issue (e.g., incorrect file type).</w:t>
      </w:r>
    </w:p>
    <w:p w14:paraId="5A5B45C6" w14:textId="304B1EE6" w:rsidR="002C1B67" w:rsidRPr="002C1B67" w:rsidRDefault="002C1B67" w:rsidP="00172F39">
      <w:pPr>
        <w:rPr>
          <w:rFonts w:ascii="Times New Roman" w:hAnsi="Times New Roman" w:cs="Times New Roman"/>
          <w:lang w:val="en-IN"/>
        </w:rPr>
      </w:pPr>
      <w:r w:rsidRPr="002C1B67">
        <w:rPr>
          <w:rFonts w:ascii="Times New Roman" w:hAnsi="Times New Roman" w:cs="Times New Roman"/>
          <w:b/>
          <w:bCs/>
          <w:lang w:val="en-IN"/>
        </w:rPr>
        <w:t>Design Considerations</w:t>
      </w:r>
      <w:r w:rsidRPr="002C1B67">
        <w:rPr>
          <w:rFonts w:ascii="Times New Roman" w:hAnsi="Times New Roman" w:cs="Times New Roman"/>
          <w:lang w:val="en-IN"/>
        </w:rPr>
        <w:t>:</w:t>
      </w:r>
    </w:p>
    <w:p w14:paraId="002953B7" w14:textId="1A7302B5" w:rsidR="002E72EC" w:rsidRPr="00061E3D" w:rsidRDefault="002C1B67" w:rsidP="00172F39">
      <w:pPr>
        <w:numPr>
          <w:ilvl w:val="0"/>
          <w:numId w:val="62"/>
        </w:numPr>
        <w:rPr>
          <w:rFonts w:ascii="Times New Roman" w:hAnsi="Times New Roman" w:cs="Times New Roman"/>
          <w:lang w:val="en-IN"/>
        </w:rPr>
      </w:pPr>
      <w:r w:rsidRPr="002C1B67">
        <w:rPr>
          <w:rFonts w:ascii="Times New Roman" w:hAnsi="Times New Roman" w:cs="Times New Roman"/>
          <w:lang w:val="en-IN"/>
        </w:rPr>
        <w:t>The upload section is kept intuitive, with clear instructions for the user to understand which files are required and which are optional.</w:t>
      </w:r>
    </w:p>
    <w:p w14:paraId="24C8BA11" w14:textId="0BB92243" w:rsidR="002E72EC" w:rsidRPr="00061E3D" w:rsidRDefault="002E72EC" w:rsidP="00172F39">
      <w:pPr>
        <w:pStyle w:val="Heading3"/>
        <w:rPr>
          <w:rFonts w:ascii="Times New Roman" w:hAnsi="Times New Roman" w:cs="Times New Roman"/>
          <w:lang w:val="en-IN"/>
        </w:rPr>
      </w:pPr>
      <w:bookmarkStart w:id="49" w:name="_Toc182496659"/>
      <w:r w:rsidRPr="00061E3D">
        <w:rPr>
          <w:rFonts w:ascii="Times New Roman" w:hAnsi="Times New Roman" w:cs="Times New Roman"/>
          <w:lang w:val="en-IN"/>
        </w:rPr>
        <w:t>Code Review Options Section</w:t>
      </w:r>
      <w:bookmarkEnd w:id="49"/>
    </w:p>
    <w:p w14:paraId="4396DD6A" w14:textId="1693D70F" w:rsidR="002E72EC" w:rsidRPr="002E72EC" w:rsidRDefault="002E72EC" w:rsidP="00172F39">
      <w:pPr>
        <w:rPr>
          <w:rFonts w:ascii="Times New Roman" w:hAnsi="Times New Roman" w:cs="Times New Roman"/>
          <w:lang w:val="en-IN"/>
        </w:rPr>
      </w:pPr>
      <w:r w:rsidRPr="002E72EC">
        <w:rPr>
          <w:rFonts w:ascii="Times New Roman" w:hAnsi="Times New Roman" w:cs="Times New Roman"/>
          <w:lang w:val="en-IN"/>
        </w:rPr>
        <w:t>This section allows the user to configure the code review and control how the review is performed. It offers options to tailor the review based on the user’s needs.</w:t>
      </w:r>
    </w:p>
    <w:p w14:paraId="0DB9110A" w14:textId="2579A271" w:rsidR="002E72EC" w:rsidRPr="002E72EC" w:rsidRDefault="002E72EC" w:rsidP="00172F39">
      <w:pPr>
        <w:numPr>
          <w:ilvl w:val="0"/>
          <w:numId w:val="63"/>
        </w:numPr>
        <w:rPr>
          <w:rFonts w:ascii="Times New Roman" w:hAnsi="Times New Roman" w:cs="Times New Roman"/>
          <w:lang w:val="en-IN"/>
        </w:rPr>
      </w:pPr>
      <w:r w:rsidRPr="002E72EC">
        <w:rPr>
          <w:rFonts w:ascii="Times New Roman" w:hAnsi="Times New Roman" w:cs="Times New Roman"/>
          <w:b/>
          <w:bCs/>
          <w:lang w:val="en-IN"/>
        </w:rPr>
        <w:t>User Type Selection</w:t>
      </w:r>
      <w:r w:rsidRPr="002E72EC">
        <w:rPr>
          <w:rFonts w:ascii="Times New Roman" w:hAnsi="Times New Roman" w:cs="Times New Roman"/>
          <w:lang w:val="en-IN"/>
        </w:rPr>
        <w:t>:</w:t>
      </w:r>
    </w:p>
    <w:p w14:paraId="0FCF64D5" w14:textId="43CC9EE0" w:rsidR="002E72EC" w:rsidRPr="002E72EC" w:rsidRDefault="002E72EC" w:rsidP="00172F39">
      <w:pPr>
        <w:numPr>
          <w:ilvl w:val="1"/>
          <w:numId w:val="63"/>
        </w:numPr>
        <w:rPr>
          <w:rFonts w:ascii="Times New Roman" w:hAnsi="Times New Roman" w:cs="Times New Roman"/>
          <w:lang w:val="en-IN"/>
        </w:rPr>
      </w:pPr>
      <w:r w:rsidRPr="002E72EC">
        <w:rPr>
          <w:rFonts w:ascii="Times New Roman" w:hAnsi="Times New Roman" w:cs="Times New Roman"/>
          <w:b/>
          <w:bCs/>
          <w:lang w:val="en-IN"/>
        </w:rPr>
        <w:t>Dropdown/Radio Buttons for User Type</w:t>
      </w:r>
      <w:r w:rsidRPr="002E72EC">
        <w:rPr>
          <w:rFonts w:ascii="Times New Roman" w:hAnsi="Times New Roman" w:cs="Times New Roman"/>
          <w:lang w:val="en-IN"/>
        </w:rPr>
        <w:t xml:space="preserve">: Users can select whether they are a </w:t>
      </w:r>
      <w:r w:rsidRPr="002E72EC">
        <w:rPr>
          <w:rFonts w:ascii="Times New Roman" w:hAnsi="Times New Roman" w:cs="Times New Roman"/>
          <w:b/>
          <w:bCs/>
          <w:lang w:val="en-IN"/>
        </w:rPr>
        <w:t>Developer</w:t>
      </w:r>
      <w:r w:rsidRPr="002E72EC">
        <w:rPr>
          <w:rFonts w:ascii="Times New Roman" w:hAnsi="Times New Roman" w:cs="Times New Roman"/>
          <w:lang w:val="en-IN"/>
        </w:rPr>
        <w:t xml:space="preserve"> or a </w:t>
      </w:r>
      <w:r w:rsidRPr="002E72EC">
        <w:rPr>
          <w:rFonts w:ascii="Times New Roman" w:hAnsi="Times New Roman" w:cs="Times New Roman"/>
          <w:b/>
          <w:bCs/>
          <w:lang w:val="en-IN"/>
        </w:rPr>
        <w:t>Client</w:t>
      </w:r>
      <w:r w:rsidRPr="002E72EC">
        <w:rPr>
          <w:rFonts w:ascii="Times New Roman" w:hAnsi="Times New Roman" w:cs="Times New Roman"/>
          <w:lang w:val="en-IN"/>
        </w:rPr>
        <w:t>.</w:t>
      </w:r>
    </w:p>
    <w:p w14:paraId="225BFBB3" w14:textId="51F2E16E" w:rsidR="002E72EC" w:rsidRPr="002E72EC" w:rsidRDefault="002E72EC" w:rsidP="00172F39">
      <w:pPr>
        <w:numPr>
          <w:ilvl w:val="2"/>
          <w:numId w:val="63"/>
        </w:numPr>
        <w:rPr>
          <w:rFonts w:ascii="Times New Roman" w:hAnsi="Times New Roman" w:cs="Times New Roman"/>
          <w:lang w:val="en-IN"/>
        </w:rPr>
      </w:pPr>
      <w:r w:rsidRPr="002E72EC">
        <w:rPr>
          <w:rFonts w:ascii="Times New Roman" w:hAnsi="Times New Roman" w:cs="Times New Roman"/>
          <w:b/>
          <w:bCs/>
          <w:lang w:val="en-IN"/>
        </w:rPr>
        <w:t>Developer</w:t>
      </w:r>
      <w:r w:rsidRPr="002E72EC">
        <w:rPr>
          <w:rFonts w:ascii="Times New Roman" w:hAnsi="Times New Roman" w:cs="Times New Roman"/>
          <w:lang w:val="en-IN"/>
        </w:rPr>
        <w:t>: The system will provide a detailed technical review, including error types, line numbers, and suggestions.</w:t>
      </w:r>
    </w:p>
    <w:p w14:paraId="3DD3BDF8" w14:textId="1DBC771F" w:rsidR="002E72EC" w:rsidRPr="002E72EC" w:rsidRDefault="002E72EC" w:rsidP="00172F39">
      <w:pPr>
        <w:numPr>
          <w:ilvl w:val="2"/>
          <w:numId w:val="63"/>
        </w:numPr>
        <w:rPr>
          <w:rFonts w:ascii="Times New Roman" w:hAnsi="Times New Roman" w:cs="Times New Roman"/>
          <w:lang w:val="en-IN"/>
        </w:rPr>
      </w:pPr>
      <w:r w:rsidRPr="002E72EC">
        <w:rPr>
          <w:rFonts w:ascii="Times New Roman" w:hAnsi="Times New Roman" w:cs="Times New Roman"/>
          <w:b/>
          <w:bCs/>
          <w:lang w:val="en-IN"/>
        </w:rPr>
        <w:t>Client</w:t>
      </w:r>
      <w:r w:rsidRPr="002E72EC">
        <w:rPr>
          <w:rFonts w:ascii="Times New Roman" w:hAnsi="Times New Roman" w:cs="Times New Roman"/>
          <w:lang w:val="en-IN"/>
        </w:rPr>
        <w:t>: The review is simplified, focusing more on high-level feedback without delving into code-specific details.</w:t>
      </w:r>
    </w:p>
    <w:p w14:paraId="7F2BB8EB" w14:textId="35B525F4" w:rsidR="002E72EC" w:rsidRPr="002E72EC" w:rsidRDefault="002E72EC" w:rsidP="00172F39">
      <w:pPr>
        <w:numPr>
          <w:ilvl w:val="1"/>
          <w:numId w:val="63"/>
        </w:numPr>
        <w:rPr>
          <w:rFonts w:ascii="Times New Roman" w:hAnsi="Times New Roman" w:cs="Times New Roman"/>
          <w:lang w:val="en-IN"/>
        </w:rPr>
      </w:pPr>
      <w:r w:rsidRPr="002E72EC">
        <w:rPr>
          <w:rFonts w:ascii="Times New Roman" w:hAnsi="Times New Roman" w:cs="Times New Roman"/>
          <w:b/>
          <w:bCs/>
          <w:lang w:val="en-IN"/>
        </w:rPr>
        <w:t>Button to Trigger Code Review</w:t>
      </w:r>
      <w:r w:rsidRPr="002E72EC">
        <w:rPr>
          <w:rFonts w:ascii="Times New Roman" w:hAnsi="Times New Roman" w:cs="Times New Roman"/>
          <w:lang w:val="en-IN"/>
        </w:rPr>
        <w:t>: After uploading the file and configuring the user type, the user clicks a button to trigger the code review.</w:t>
      </w:r>
    </w:p>
    <w:p w14:paraId="4B6209CE" w14:textId="3E6FCF2D" w:rsidR="002E72EC" w:rsidRPr="002E72EC" w:rsidRDefault="002E72EC" w:rsidP="00172F39">
      <w:pPr>
        <w:numPr>
          <w:ilvl w:val="0"/>
          <w:numId w:val="63"/>
        </w:numPr>
        <w:rPr>
          <w:rFonts w:ascii="Times New Roman" w:hAnsi="Times New Roman" w:cs="Times New Roman"/>
          <w:lang w:val="en-IN"/>
        </w:rPr>
      </w:pPr>
      <w:r w:rsidRPr="002E72EC">
        <w:rPr>
          <w:rFonts w:ascii="Times New Roman" w:hAnsi="Times New Roman" w:cs="Times New Roman"/>
          <w:b/>
          <w:bCs/>
          <w:lang w:val="en-IN"/>
        </w:rPr>
        <w:t>Code Review Type</w:t>
      </w:r>
      <w:r w:rsidRPr="002E72EC">
        <w:rPr>
          <w:rFonts w:ascii="Times New Roman" w:hAnsi="Times New Roman" w:cs="Times New Roman"/>
          <w:lang w:val="en-IN"/>
        </w:rPr>
        <w:t>:</w:t>
      </w:r>
    </w:p>
    <w:p w14:paraId="0B1EF630" w14:textId="68EA45C6" w:rsidR="002E72EC" w:rsidRPr="002E72EC" w:rsidRDefault="002E72EC" w:rsidP="00172F39">
      <w:pPr>
        <w:numPr>
          <w:ilvl w:val="1"/>
          <w:numId w:val="63"/>
        </w:numPr>
        <w:rPr>
          <w:rFonts w:ascii="Times New Roman" w:hAnsi="Times New Roman" w:cs="Times New Roman"/>
          <w:lang w:val="en-IN"/>
        </w:rPr>
      </w:pPr>
      <w:r w:rsidRPr="002E72EC">
        <w:rPr>
          <w:rFonts w:ascii="Times New Roman" w:hAnsi="Times New Roman" w:cs="Times New Roman"/>
          <w:b/>
          <w:bCs/>
          <w:lang w:val="en-IN"/>
        </w:rPr>
        <w:lastRenderedPageBreak/>
        <w:t>New File Analysis</w:t>
      </w:r>
      <w:r w:rsidRPr="002E72EC">
        <w:rPr>
          <w:rFonts w:ascii="Times New Roman" w:hAnsi="Times New Roman" w:cs="Times New Roman"/>
          <w:lang w:val="en-IN"/>
        </w:rPr>
        <w:t xml:space="preserve">: Users can choose to </w:t>
      </w:r>
      <w:proofErr w:type="spellStart"/>
      <w:r w:rsidRPr="002E72EC">
        <w:rPr>
          <w:rFonts w:ascii="Times New Roman" w:hAnsi="Times New Roman" w:cs="Times New Roman"/>
          <w:lang w:val="en-IN"/>
        </w:rPr>
        <w:t>analyze</w:t>
      </w:r>
      <w:proofErr w:type="spellEnd"/>
      <w:r w:rsidRPr="002E72EC">
        <w:rPr>
          <w:rFonts w:ascii="Times New Roman" w:hAnsi="Times New Roman" w:cs="Times New Roman"/>
          <w:lang w:val="en-IN"/>
        </w:rPr>
        <w:t xml:space="preserve"> the newly uploaded file.</w:t>
      </w:r>
    </w:p>
    <w:p w14:paraId="3DD73474" w14:textId="0222E6AA" w:rsidR="002E72EC" w:rsidRPr="002E72EC" w:rsidRDefault="002E72EC" w:rsidP="00172F39">
      <w:pPr>
        <w:numPr>
          <w:ilvl w:val="1"/>
          <w:numId w:val="63"/>
        </w:numPr>
        <w:rPr>
          <w:rFonts w:ascii="Times New Roman" w:hAnsi="Times New Roman" w:cs="Times New Roman"/>
          <w:lang w:val="en-IN"/>
        </w:rPr>
      </w:pPr>
      <w:r w:rsidRPr="002E72EC">
        <w:rPr>
          <w:rFonts w:ascii="Times New Roman" w:hAnsi="Times New Roman" w:cs="Times New Roman"/>
          <w:b/>
          <w:bCs/>
          <w:lang w:val="en-IN"/>
        </w:rPr>
        <w:t>Old vs. New Code Comparison</w:t>
      </w:r>
      <w:r w:rsidRPr="002E72EC">
        <w:rPr>
          <w:rFonts w:ascii="Times New Roman" w:hAnsi="Times New Roman" w:cs="Times New Roman"/>
          <w:lang w:val="en-IN"/>
        </w:rPr>
        <w:t>: If an old code file is provided, users can choose to compare the new file with the old one. This will highlight the differences and suggest improvements.</w:t>
      </w:r>
    </w:p>
    <w:p w14:paraId="040415A5" w14:textId="087965C6" w:rsidR="002E72EC" w:rsidRPr="002E72EC" w:rsidRDefault="002E72EC" w:rsidP="00172F39">
      <w:pPr>
        <w:rPr>
          <w:rFonts w:ascii="Times New Roman" w:hAnsi="Times New Roman" w:cs="Times New Roman"/>
          <w:lang w:val="en-IN"/>
        </w:rPr>
      </w:pPr>
      <w:r w:rsidRPr="002E72EC">
        <w:rPr>
          <w:rFonts w:ascii="Times New Roman" w:hAnsi="Times New Roman" w:cs="Times New Roman"/>
          <w:b/>
          <w:bCs/>
          <w:lang w:val="en-IN"/>
        </w:rPr>
        <w:t>Components</w:t>
      </w:r>
      <w:r w:rsidRPr="002E72EC">
        <w:rPr>
          <w:rFonts w:ascii="Times New Roman" w:hAnsi="Times New Roman" w:cs="Times New Roman"/>
          <w:lang w:val="en-IN"/>
        </w:rPr>
        <w:t>:</w:t>
      </w:r>
    </w:p>
    <w:p w14:paraId="2BBF03B4" w14:textId="63340ED3" w:rsidR="002E72EC" w:rsidRPr="002E72EC" w:rsidRDefault="002E72EC" w:rsidP="00172F39">
      <w:pPr>
        <w:numPr>
          <w:ilvl w:val="0"/>
          <w:numId w:val="64"/>
        </w:numPr>
        <w:rPr>
          <w:rFonts w:ascii="Times New Roman" w:hAnsi="Times New Roman" w:cs="Times New Roman"/>
          <w:lang w:val="en-IN"/>
        </w:rPr>
      </w:pPr>
      <w:r w:rsidRPr="002E72EC">
        <w:rPr>
          <w:rFonts w:ascii="Times New Roman" w:hAnsi="Times New Roman" w:cs="Times New Roman"/>
          <w:b/>
          <w:bCs/>
          <w:lang w:val="en-IN"/>
        </w:rPr>
        <w:t>Dropdown/Radio Button for User Type</w:t>
      </w:r>
      <w:r w:rsidRPr="002E72EC">
        <w:rPr>
          <w:rFonts w:ascii="Times New Roman" w:hAnsi="Times New Roman" w:cs="Times New Roman"/>
          <w:lang w:val="en-IN"/>
        </w:rPr>
        <w:t>: A widget to select between Developer and Client.</w:t>
      </w:r>
    </w:p>
    <w:p w14:paraId="59FDE309" w14:textId="468B8E5C" w:rsidR="002E72EC" w:rsidRPr="002E72EC" w:rsidRDefault="002E72EC" w:rsidP="00172F39">
      <w:pPr>
        <w:numPr>
          <w:ilvl w:val="0"/>
          <w:numId w:val="64"/>
        </w:numPr>
        <w:rPr>
          <w:rFonts w:ascii="Times New Roman" w:hAnsi="Times New Roman" w:cs="Times New Roman"/>
          <w:lang w:val="en-IN"/>
        </w:rPr>
      </w:pPr>
      <w:r w:rsidRPr="002E72EC">
        <w:rPr>
          <w:rFonts w:ascii="Times New Roman" w:hAnsi="Times New Roman" w:cs="Times New Roman"/>
          <w:b/>
          <w:bCs/>
          <w:lang w:val="en-IN"/>
        </w:rPr>
        <w:t>Action Buttons</w:t>
      </w:r>
      <w:r w:rsidRPr="002E72EC">
        <w:rPr>
          <w:rFonts w:ascii="Times New Roman" w:hAnsi="Times New Roman" w:cs="Times New Roman"/>
          <w:lang w:val="en-IN"/>
        </w:rPr>
        <w:t>: Buttons such as "</w:t>
      </w:r>
      <w:proofErr w:type="spellStart"/>
      <w:r w:rsidRPr="002E72EC">
        <w:rPr>
          <w:rFonts w:ascii="Times New Roman" w:hAnsi="Times New Roman" w:cs="Times New Roman"/>
          <w:lang w:val="en-IN"/>
        </w:rPr>
        <w:t>Analyze</w:t>
      </w:r>
      <w:proofErr w:type="spellEnd"/>
      <w:r w:rsidRPr="002E72EC">
        <w:rPr>
          <w:rFonts w:ascii="Times New Roman" w:hAnsi="Times New Roman" w:cs="Times New Roman"/>
          <w:lang w:val="en-IN"/>
        </w:rPr>
        <w:t xml:space="preserve"> Code", "Compare Files", etc.</w:t>
      </w:r>
    </w:p>
    <w:p w14:paraId="7BFBB784" w14:textId="350BEA21" w:rsidR="002E72EC" w:rsidRPr="002E72EC" w:rsidRDefault="002E72EC" w:rsidP="00172F39">
      <w:pPr>
        <w:numPr>
          <w:ilvl w:val="0"/>
          <w:numId w:val="64"/>
        </w:numPr>
        <w:rPr>
          <w:rFonts w:ascii="Times New Roman" w:hAnsi="Times New Roman" w:cs="Times New Roman"/>
          <w:lang w:val="en-IN"/>
        </w:rPr>
      </w:pPr>
      <w:r w:rsidRPr="002E72EC">
        <w:rPr>
          <w:rFonts w:ascii="Times New Roman" w:hAnsi="Times New Roman" w:cs="Times New Roman"/>
          <w:b/>
          <w:bCs/>
          <w:lang w:val="en-IN"/>
        </w:rPr>
        <w:t>Text Box/Instructions</w:t>
      </w:r>
      <w:r w:rsidRPr="002E72EC">
        <w:rPr>
          <w:rFonts w:ascii="Times New Roman" w:hAnsi="Times New Roman" w:cs="Times New Roman"/>
          <w:lang w:val="en-IN"/>
        </w:rPr>
        <w:t>: Additional information or guidance on how to upload files and select review options.</w:t>
      </w:r>
    </w:p>
    <w:p w14:paraId="02BC4EB3" w14:textId="317D2586" w:rsidR="002E72EC" w:rsidRPr="002E72EC" w:rsidRDefault="002E72EC" w:rsidP="00172F39">
      <w:pPr>
        <w:rPr>
          <w:rFonts w:ascii="Times New Roman" w:hAnsi="Times New Roman" w:cs="Times New Roman"/>
          <w:lang w:val="en-IN"/>
        </w:rPr>
      </w:pPr>
      <w:r w:rsidRPr="002E72EC">
        <w:rPr>
          <w:rFonts w:ascii="Times New Roman" w:hAnsi="Times New Roman" w:cs="Times New Roman"/>
          <w:b/>
          <w:bCs/>
          <w:lang w:val="en-IN"/>
        </w:rPr>
        <w:t>Design Considerations</w:t>
      </w:r>
      <w:r w:rsidRPr="002E72EC">
        <w:rPr>
          <w:rFonts w:ascii="Times New Roman" w:hAnsi="Times New Roman" w:cs="Times New Roman"/>
          <w:lang w:val="en-IN"/>
        </w:rPr>
        <w:t>:</w:t>
      </w:r>
    </w:p>
    <w:p w14:paraId="3568E206" w14:textId="4A9DAD9E" w:rsidR="009F37E0" w:rsidRPr="00061E3D" w:rsidRDefault="002E72EC" w:rsidP="00172F39">
      <w:pPr>
        <w:numPr>
          <w:ilvl w:val="0"/>
          <w:numId w:val="65"/>
        </w:numPr>
        <w:rPr>
          <w:rFonts w:ascii="Times New Roman" w:hAnsi="Times New Roman" w:cs="Times New Roman"/>
          <w:lang w:val="en-IN"/>
        </w:rPr>
      </w:pPr>
      <w:r w:rsidRPr="002E72EC">
        <w:rPr>
          <w:rFonts w:ascii="Times New Roman" w:hAnsi="Times New Roman" w:cs="Times New Roman"/>
          <w:lang w:val="en-IN"/>
        </w:rPr>
        <w:t>The options section is made collapsible to ensure the UI remains clean and uncluttered, but users can easily access the settings when needed.</w:t>
      </w:r>
    </w:p>
    <w:p w14:paraId="65BB8017" w14:textId="1B66A6C1" w:rsidR="009F37E0" w:rsidRPr="00061E3D" w:rsidRDefault="009F37E0" w:rsidP="00172F39">
      <w:pPr>
        <w:pStyle w:val="Heading3"/>
        <w:rPr>
          <w:rFonts w:ascii="Times New Roman" w:hAnsi="Times New Roman" w:cs="Times New Roman"/>
          <w:lang w:val="en-IN"/>
        </w:rPr>
      </w:pPr>
      <w:bookmarkStart w:id="50" w:name="_Toc182496660"/>
      <w:r w:rsidRPr="00061E3D">
        <w:rPr>
          <w:rFonts w:ascii="Times New Roman" w:hAnsi="Times New Roman" w:cs="Times New Roman"/>
          <w:lang w:val="en-IN"/>
        </w:rPr>
        <w:t>GitHub Integration Section</w:t>
      </w:r>
      <w:bookmarkEnd w:id="50"/>
    </w:p>
    <w:p w14:paraId="652DE1D9" w14:textId="06A14DAF" w:rsidR="009F37E0" w:rsidRPr="009F37E0" w:rsidRDefault="009F37E0" w:rsidP="00172F39">
      <w:pPr>
        <w:rPr>
          <w:rFonts w:ascii="Times New Roman" w:hAnsi="Times New Roman" w:cs="Times New Roman"/>
          <w:lang w:val="en-IN"/>
        </w:rPr>
      </w:pPr>
      <w:r w:rsidRPr="009F37E0">
        <w:rPr>
          <w:rFonts w:ascii="Times New Roman" w:hAnsi="Times New Roman" w:cs="Times New Roman"/>
          <w:lang w:val="en-IN"/>
        </w:rPr>
        <w:t xml:space="preserve">The </w:t>
      </w:r>
      <w:r w:rsidRPr="009F37E0">
        <w:rPr>
          <w:rFonts w:ascii="Times New Roman" w:hAnsi="Times New Roman" w:cs="Times New Roman"/>
          <w:b/>
          <w:bCs/>
          <w:lang w:val="en-IN"/>
        </w:rPr>
        <w:t>GitHub Integration Section</w:t>
      </w:r>
      <w:r w:rsidRPr="009F37E0">
        <w:rPr>
          <w:rFonts w:ascii="Times New Roman" w:hAnsi="Times New Roman" w:cs="Times New Roman"/>
          <w:lang w:val="en-IN"/>
        </w:rPr>
        <w:t xml:space="preserve"> allows users to fetch code directly from </w:t>
      </w:r>
      <w:r w:rsidRPr="009F37E0">
        <w:rPr>
          <w:rFonts w:ascii="Times New Roman" w:hAnsi="Times New Roman" w:cs="Times New Roman"/>
          <w:b/>
          <w:bCs/>
          <w:lang w:val="en-IN"/>
        </w:rPr>
        <w:t>GitHub repositories</w:t>
      </w:r>
      <w:r w:rsidRPr="009F37E0">
        <w:rPr>
          <w:rFonts w:ascii="Times New Roman" w:hAnsi="Times New Roman" w:cs="Times New Roman"/>
          <w:lang w:val="en-IN"/>
        </w:rPr>
        <w:t>.</w:t>
      </w:r>
    </w:p>
    <w:p w14:paraId="2C3E2676" w14:textId="24ED9273" w:rsidR="009F37E0" w:rsidRPr="009F37E0" w:rsidRDefault="009F37E0" w:rsidP="00172F39">
      <w:pPr>
        <w:numPr>
          <w:ilvl w:val="0"/>
          <w:numId w:val="66"/>
        </w:numPr>
        <w:rPr>
          <w:rFonts w:ascii="Times New Roman" w:hAnsi="Times New Roman" w:cs="Times New Roman"/>
          <w:lang w:val="en-IN"/>
        </w:rPr>
      </w:pPr>
      <w:r w:rsidRPr="009F37E0">
        <w:rPr>
          <w:rFonts w:ascii="Times New Roman" w:hAnsi="Times New Roman" w:cs="Times New Roman"/>
          <w:b/>
          <w:bCs/>
          <w:lang w:val="en-IN"/>
        </w:rPr>
        <w:t>Repository URL Input</w:t>
      </w:r>
      <w:r w:rsidRPr="009F37E0">
        <w:rPr>
          <w:rFonts w:ascii="Times New Roman" w:hAnsi="Times New Roman" w:cs="Times New Roman"/>
          <w:lang w:val="en-IN"/>
        </w:rPr>
        <w:t>:</w:t>
      </w:r>
    </w:p>
    <w:p w14:paraId="67565488" w14:textId="707A39A4" w:rsidR="009F37E0" w:rsidRPr="009F37E0" w:rsidRDefault="009F37E0" w:rsidP="00172F39">
      <w:pPr>
        <w:numPr>
          <w:ilvl w:val="1"/>
          <w:numId w:val="66"/>
        </w:numPr>
        <w:rPr>
          <w:rFonts w:ascii="Times New Roman" w:hAnsi="Times New Roman" w:cs="Times New Roman"/>
          <w:lang w:val="en-IN"/>
        </w:rPr>
      </w:pPr>
      <w:r w:rsidRPr="009F37E0">
        <w:rPr>
          <w:rFonts w:ascii="Times New Roman" w:hAnsi="Times New Roman" w:cs="Times New Roman"/>
          <w:lang w:val="en-IN"/>
        </w:rPr>
        <w:t xml:space="preserve">Users can enter a </w:t>
      </w:r>
      <w:r w:rsidRPr="009F37E0">
        <w:rPr>
          <w:rFonts w:ascii="Times New Roman" w:hAnsi="Times New Roman" w:cs="Times New Roman"/>
          <w:b/>
          <w:bCs/>
          <w:lang w:val="en-IN"/>
        </w:rPr>
        <w:t>GitHub repository URL</w:t>
      </w:r>
      <w:r w:rsidRPr="009F37E0">
        <w:rPr>
          <w:rFonts w:ascii="Times New Roman" w:hAnsi="Times New Roman" w:cs="Times New Roman"/>
          <w:lang w:val="en-IN"/>
        </w:rPr>
        <w:t>.</w:t>
      </w:r>
    </w:p>
    <w:p w14:paraId="75F5D32C" w14:textId="66F8A665" w:rsidR="009F37E0" w:rsidRPr="009F37E0" w:rsidRDefault="009F37E0" w:rsidP="00172F39">
      <w:pPr>
        <w:numPr>
          <w:ilvl w:val="1"/>
          <w:numId w:val="66"/>
        </w:numPr>
        <w:rPr>
          <w:rFonts w:ascii="Times New Roman" w:hAnsi="Times New Roman" w:cs="Times New Roman"/>
          <w:lang w:val="en-IN"/>
        </w:rPr>
      </w:pPr>
      <w:r w:rsidRPr="009F37E0">
        <w:rPr>
          <w:rFonts w:ascii="Times New Roman" w:hAnsi="Times New Roman" w:cs="Times New Roman"/>
          <w:lang w:val="en-IN"/>
        </w:rPr>
        <w:t>The system uses the GitHub API to fetch a list of files and folders from the specified repository.</w:t>
      </w:r>
    </w:p>
    <w:p w14:paraId="72B34328" w14:textId="6D6076F7" w:rsidR="009F37E0" w:rsidRPr="009F37E0" w:rsidRDefault="009F37E0" w:rsidP="00172F39">
      <w:pPr>
        <w:numPr>
          <w:ilvl w:val="0"/>
          <w:numId w:val="66"/>
        </w:numPr>
        <w:rPr>
          <w:rFonts w:ascii="Times New Roman" w:hAnsi="Times New Roman" w:cs="Times New Roman"/>
          <w:lang w:val="en-IN"/>
        </w:rPr>
      </w:pPr>
      <w:r w:rsidRPr="009F37E0">
        <w:rPr>
          <w:rFonts w:ascii="Times New Roman" w:hAnsi="Times New Roman" w:cs="Times New Roman"/>
          <w:b/>
          <w:bCs/>
          <w:lang w:val="en-IN"/>
        </w:rPr>
        <w:t>Display Files and Folders</w:t>
      </w:r>
      <w:r w:rsidRPr="009F37E0">
        <w:rPr>
          <w:rFonts w:ascii="Times New Roman" w:hAnsi="Times New Roman" w:cs="Times New Roman"/>
          <w:lang w:val="en-IN"/>
        </w:rPr>
        <w:t>:</w:t>
      </w:r>
    </w:p>
    <w:p w14:paraId="62243F41" w14:textId="068B0F1B" w:rsidR="009F37E0" w:rsidRPr="009F37E0" w:rsidRDefault="009F37E0" w:rsidP="00172F39">
      <w:pPr>
        <w:numPr>
          <w:ilvl w:val="1"/>
          <w:numId w:val="66"/>
        </w:numPr>
        <w:rPr>
          <w:rFonts w:ascii="Times New Roman" w:hAnsi="Times New Roman" w:cs="Times New Roman"/>
          <w:lang w:val="en-IN"/>
        </w:rPr>
      </w:pPr>
      <w:r w:rsidRPr="009F37E0">
        <w:rPr>
          <w:rFonts w:ascii="Times New Roman" w:hAnsi="Times New Roman" w:cs="Times New Roman"/>
          <w:lang w:val="en-IN"/>
        </w:rPr>
        <w:t>After entering the repository URL, the UI displays the available files and folders in a clickable format.</w:t>
      </w:r>
    </w:p>
    <w:p w14:paraId="239B85D8" w14:textId="32ABD3B3" w:rsidR="009F37E0" w:rsidRPr="009F37E0" w:rsidRDefault="009F37E0" w:rsidP="00172F39">
      <w:pPr>
        <w:numPr>
          <w:ilvl w:val="1"/>
          <w:numId w:val="66"/>
        </w:numPr>
        <w:rPr>
          <w:rFonts w:ascii="Times New Roman" w:hAnsi="Times New Roman" w:cs="Times New Roman"/>
          <w:lang w:val="en-IN"/>
        </w:rPr>
      </w:pPr>
      <w:r w:rsidRPr="009F37E0">
        <w:rPr>
          <w:rFonts w:ascii="Times New Roman" w:hAnsi="Times New Roman" w:cs="Times New Roman"/>
          <w:lang w:val="en-IN"/>
        </w:rPr>
        <w:t>The user can select specific files for review.</w:t>
      </w:r>
    </w:p>
    <w:p w14:paraId="206A7228" w14:textId="226F742D" w:rsidR="009F37E0" w:rsidRPr="009F37E0" w:rsidRDefault="009F37E0" w:rsidP="00172F39">
      <w:pPr>
        <w:rPr>
          <w:rFonts w:ascii="Times New Roman" w:hAnsi="Times New Roman" w:cs="Times New Roman"/>
          <w:lang w:val="en-IN"/>
        </w:rPr>
      </w:pPr>
      <w:r w:rsidRPr="009F37E0">
        <w:rPr>
          <w:rFonts w:ascii="Times New Roman" w:hAnsi="Times New Roman" w:cs="Times New Roman"/>
          <w:b/>
          <w:bCs/>
          <w:lang w:val="en-IN"/>
        </w:rPr>
        <w:t>Components</w:t>
      </w:r>
      <w:r w:rsidRPr="009F37E0">
        <w:rPr>
          <w:rFonts w:ascii="Times New Roman" w:hAnsi="Times New Roman" w:cs="Times New Roman"/>
          <w:lang w:val="en-IN"/>
        </w:rPr>
        <w:t>:</w:t>
      </w:r>
    </w:p>
    <w:p w14:paraId="2EAA3556" w14:textId="2BE03176" w:rsidR="009F37E0" w:rsidRPr="009F37E0" w:rsidRDefault="009F37E0" w:rsidP="00172F39">
      <w:pPr>
        <w:numPr>
          <w:ilvl w:val="0"/>
          <w:numId w:val="67"/>
        </w:numPr>
        <w:rPr>
          <w:rFonts w:ascii="Times New Roman" w:hAnsi="Times New Roman" w:cs="Times New Roman"/>
          <w:lang w:val="en-IN"/>
        </w:rPr>
      </w:pPr>
      <w:r w:rsidRPr="009F37E0">
        <w:rPr>
          <w:rFonts w:ascii="Times New Roman" w:hAnsi="Times New Roman" w:cs="Times New Roman"/>
          <w:b/>
          <w:bCs/>
          <w:lang w:val="en-IN"/>
        </w:rPr>
        <w:t>GitHub URL Input</w:t>
      </w:r>
      <w:r w:rsidRPr="009F37E0">
        <w:rPr>
          <w:rFonts w:ascii="Times New Roman" w:hAnsi="Times New Roman" w:cs="Times New Roman"/>
          <w:lang w:val="en-IN"/>
        </w:rPr>
        <w:t>: A text input field where users can paste the URL of a public or private GitHub repository.</w:t>
      </w:r>
    </w:p>
    <w:p w14:paraId="52CCDEAF" w14:textId="29CAEE41" w:rsidR="009F37E0" w:rsidRPr="009F37E0" w:rsidRDefault="009F37E0" w:rsidP="00172F39">
      <w:pPr>
        <w:numPr>
          <w:ilvl w:val="0"/>
          <w:numId w:val="67"/>
        </w:numPr>
        <w:rPr>
          <w:rFonts w:ascii="Times New Roman" w:hAnsi="Times New Roman" w:cs="Times New Roman"/>
          <w:lang w:val="en-IN"/>
        </w:rPr>
      </w:pPr>
      <w:r w:rsidRPr="009F37E0">
        <w:rPr>
          <w:rFonts w:ascii="Times New Roman" w:hAnsi="Times New Roman" w:cs="Times New Roman"/>
          <w:b/>
          <w:bCs/>
          <w:lang w:val="en-IN"/>
        </w:rPr>
        <w:t>File Listing</w:t>
      </w:r>
      <w:r w:rsidRPr="009F37E0">
        <w:rPr>
          <w:rFonts w:ascii="Times New Roman" w:hAnsi="Times New Roman" w:cs="Times New Roman"/>
          <w:lang w:val="en-IN"/>
        </w:rPr>
        <w:t>: A dynamic list of files and folders from the repository that the user can click to select the file for analysis.</w:t>
      </w:r>
    </w:p>
    <w:p w14:paraId="1887D37E" w14:textId="63FB78C3" w:rsidR="009F37E0" w:rsidRPr="009F37E0" w:rsidRDefault="009F37E0" w:rsidP="00172F39">
      <w:pPr>
        <w:numPr>
          <w:ilvl w:val="0"/>
          <w:numId w:val="67"/>
        </w:numPr>
        <w:rPr>
          <w:rFonts w:ascii="Times New Roman" w:hAnsi="Times New Roman" w:cs="Times New Roman"/>
          <w:lang w:val="en-IN"/>
        </w:rPr>
      </w:pPr>
      <w:r w:rsidRPr="009F37E0">
        <w:rPr>
          <w:rFonts w:ascii="Times New Roman" w:hAnsi="Times New Roman" w:cs="Times New Roman"/>
          <w:b/>
          <w:bCs/>
          <w:lang w:val="en-IN"/>
        </w:rPr>
        <w:t>Authentication for Private Repos</w:t>
      </w:r>
      <w:r w:rsidRPr="009F37E0">
        <w:rPr>
          <w:rFonts w:ascii="Times New Roman" w:hAnsi="Times New Roman" w:cs="Times New Roman"/>
          <w:lang w:val="en-IN"/>
        </w:rPr>
        <w:t>: If the repository is private, the UI prompts users to enter their GitHub credentials or authenticate via OAuth.</w:t>
      </w:r>
    </w:p>
    <w:p w14:paraId="2DC93C2D" w14:textId="78D11565" w:rsidR="009F37E0" w:rsidRPr="009F37E0" w:rsidRDefault="009F37E0" w:rsidP="00172F39">
      <w:pPr>
        <w:rPr>
          <w:rFonts w:ascii="Times New Roman" w:hAnsi="Times New Roman" w:cs="Times New Roman"/>
          <w:lang w:val="en-IN"/>
        </w:rPr>
      </w:pPr>
      <w:r w:rsidRPr="009F37E0">
        <w:rPr>
          <w:rFonts w:ascii="Times New Roman" w:hAnsi="Times New Roman" w:cs="Times New Roman"/>
          <w:b/>
          <w:bCs/>
          <w:lang w:val="en-IN"/>
        </w:rPr>
        <w:t>Design Considerations</w:t>
      </w:r>
      <w:r w:rsidRPr="009F37E0">
        <w:rPr>
          <w:rFonts w:ascii="Times New Roman" w:hAnsi="Times New Roman" w:cs="Times New Roman"/>
          <w:lang w:val="en-IN"/>
        </w:rPr>
        <w:t>:</w:t>
      </w:r>
    </w:p>
    <w:p w14:paraId="0BBE543E" w14:textId="0D4C9606" w:rsidR="00FC11AB" w:rsidRPr="00061E3D" w:rsidRDefault="009F37E0" w:rsidP="00172F39">
      <w:pPr>
        <w:numPr>
          <w:ilvl w:val="0"/>
          <w:numId w:val="68"/>
        </w:numPr>
        <w:rPr>
          <w:rFonts w:ascii="Times New Roman" w:hAnsi="Times New Roman" w:cs="Times New Roman"/>
          <w:lang w:val="en-IN"/>
        </w:rPr>
      </w:pPr>
      <w:r w:rsidRPr="009F37E0">
        <w:rPr>
          <w:rFonts w:ascii="Times New Roman" w:hAnsi="Times New Roman" w:cs="Times New Roman"/>
          <w:lang w:val="en-IN"/>
        </w:rPr>
        <w:t>Ensure that the file list is user-friendly, and the UI is responsive so that it works across various devices and screen sizes.</w:t>
      </w:r>
    </w:p>
    <w:p w14:paraId="20F989B7" w14:textId="77777777" w:rsidR="00172F39" w:rsidRPr="00061E3D" w:rsidRDefault="00172F39" w:rsidP="00172F39">
      <w:pPr>
        <w:rPr>
          <w:rFonts w:ascii="Times New Roman" w:hAnsi="Times New Roman" w:cs="Times New Roman"/>
          <w:lang w:val="en-IN"/>
        </w:rPr>
      </w:pPr>
    </w:p>
    <w:p w14:paraId="423C9F01" w14:textId="77777777" w:rsidR="00172F39" w:rsidRPr="009F37E0" w:rsidRDefault="00172F39" w:rsidP="00172F39">
      <w:pPr>
        <w:rPr>
          <w:rFonts w:ascii="Times New Roman" w:hAnsi="Times New Roman" w:cs="Times New Roman"/>
          <w:lang w:val="en-IN"/>
        </w:rPr>
      </w:pPr>
    </w:p>
    <w:p w14:paraId="17A118A6" w14:textId="05896E8E" w:rsidR="009F37E0" w:rsidRPr="009F37E0" w:rsidRDefault="009F37E0" w:rsidP="00172F39">
      <w:pPr>
        <w:rPr>
          <w:rStyle w:val="Heading3Char"/>
          <w:rFonts w:ascii="Times New Roman" w:hAnsi="Times New Roman" w:cs="Times New Roman"/>
          <w:lang w:val="en-IN"/>
        </w:rPr>
      </w:pPr>
      <w:bookmarkStart w:id="51" w:name="_Toc182496661"/>
      <w:r w:rsidRPr="009F37E0">
        <w:rPr>
          <w:rStyle w:val="Heading3Char"/>
          <w:rFonts w:ascii="Times New Roman" w:hAnsi="Times New Roman" w:cs="Times New Roman"/>
          <w:lang w:val="en-IN"/>
        </w:rPr>
        <w:lastRenderedPageBreak/>
        <w:t>Results Display Section</w:t>
      </w:r>
      <w:bookmarkEnd w:id="51"/>
    </w:p>
    <w:p w14:paraId="1A3B6795" w14:textId="752B6C03" w:rsidR="009F37E0" w:rsidRPr="009F37E0" w:rsidRDefault="009F37E0" w:rsidP="00172F39">
      <w:pPr>
        <w:rPr>
          <w:rFonts w:ascii="Times New Roman" w:hAnsi="Times New Roman" w:cs="Times New Roman"/>
          <w:lang w:val="en-IN"/>
        </w:rPr>
      </w:pPr>
      <w:r w:rsidRPr="009F37E0">
        <w:rPr>
          <w:rFonts w:ascii="Times New Roman" w:hAnsi="Times New Roman" w:cs="Times New Roman"/>
          <w:lang w:val="en-IN"/>
        </w:rPr>
        <w:t xml:space="preserve">Once the code is uploaded and </w:t>
      </w:r>
      <w:proofErr w:type="spellStart"/>
      <w:r w:rsidRPr="009F37E0">
        <w:rPr>
          <w:rFonts w:ascii="Times New Roman" w:hAnsi="Times New Roman" w:cs="Times New Roman"/>
          <w:lang w:val="en-IN"/>
        </w:rPr>
        <w:t>analyzed</w:t>
      </w:r>
      <w:proofErr w:type="spellEnd"/>
      <w:r w:rsidRPr="009F37E0">
        <w:rPr>
          <w:rFonts w:ascii="Times New Roman" w:hAnsi="Times New Roman" w:cs="Times New Roman"/>
          <w:lang w:val="en-IN"/>
        </w:rPr>
        <w:t xml:space="preserve">, the results are displayed in this section. The </w:t>
      </w:r>
      <w:r w:rsidRPr="009F37E0">
        <w:rPr>
          <w:rFonts w:ascii="Times New Roman" w:hAnsi="Times New Roman" w:cs="Times New Roman"/>
          <w:b/>
          <w:bCs/>
          <w:lang w:val="en-IN"/>
        </w:rPr>
        <w:t>Results Display</w:t>
      </w:r>
      <w:r w:rsidRPr="009F37E0">
        <w:rPr>
          <w:rFonts w:ascii="Times New Roman" w:hAnsi="Times New Roman" w:cs="Times New Roman"/>
          <w:lang w:val="en-IN"/>
        </w:rPr>
        <w:t xml:space="preserve"> is divided into multiple sections, depending on the user type and selected review options.</w:t>
      </w:r>
    </w:p>
    <w:p w14:paraId="74017958" w14:textId="4AC5C475" w:rsidR="009F37E0" w:rsidRPr="009F37E0" w:rsidRDefault="009F37E0" w:rsidP="00172F39">
      <w:pPr>
        <w:numPr>
          <w:ilvl w:val="0"/>
          <w:numId w:val="69"/>
        </w:numPr>
        <w:rPr>
          <w:rFonts w:ascii="Times New Roman" w:hAnsi="Times New Roman" w:cs="Times New Roman"/>
          <w:lang w:val="en-IN"/>
        </w:rPr>
      </w:pPr>
      <w:r w:rsidRPr="009F37E0">
        <w:rPr>
          <w:rFonts w:ascii="Times New Roman" w:hAnsi="Times New Roman" w:cs="Times New Roman"/>
          <w:b/>
          <w:bCs/>
          <w:lang w:val="en-IN"/>
        </w:rPr>
        <w:t>Error Breakdown</w:t>
      </w:r>
      <w:r w:rsidRPr="009F37E0">
        <w:rPr>
          <w:rFonts w:ascii="Times New Roman" w:hAnsi="Times New Roman" w:cs="Times New Roman"/>
          <w:lang w:val="en-IN"/>
        </w:rPr>
        <w:t>:</w:t>
      </w:r>
    </w:p>
    <w:p w14:paraId="77992A57" w14:textId="5160C8DD" w:rsidR="009F37E0" w:rsidRPr="009F37E0" w:rsidRDefault="009F37E0" w:rsidP="00172F39">
      <w:pPr>
        <w:numPr>
          <w:ilvl w:val="1"/>
          <w:numId w:val="69"/>
        </w:numPr>
        <w:rPr>
          <w:rFonts w:ascii="Times New Roman" w:hAnsi="Times New Roman" w:cs="Times New Roman"/>
          <w:lang w:val="en-IN"/>
        </w:rPr>
      </w:pPr>
      <w:r w:rsidRPr="009F37E0">
        <w:rPr>
          <w:rFonts w:ascii="Times New Roman" w:hAnsi="Times New Roman" w:cs="Times New Roman"/>
          <w:b/>
          <w:bCs/>
          <w:lang w:val="en-IN"/>
        </w:rPr>
        <w:t>Syntax Errors</w:t>
      </w:r>
      <w:r w:rsidRPr="009F37E0">
        <w:rPr>
          <w:rFonts w:ascii="Times New Roman" w:hAnsi="Times New Roman" w:cs="Times New Roman"/>
          <w:lang w:val="en-IN"/>
        </w:rPr>
        <w:t>: Display a list of detected syntax errors, with the line number, error type, and suggestion for fixing it.</w:t>
      </w:r>
    </w:p>
    <w:p w14:paraId="49FA31BC" w14:textId="3C1B4250" w:rsidR="009F37E0" w:rsidRPr="009F37E0" w:rsidRDefault="009F37E0" w:rsidP="00172F39">
      <w:pPr>
        <w:numPr>
          <w:ilvl w:val="1"/>
          <w:numId w:val="69"/>
        </w:numPr>
        <w:rPr>
          <w:rFonts w:ascii="Times New Roman" w:hAnsi="Times New Roman" w:cs="Times New Roman"/>
          <w:lang w:val="en-IN"/>
        </w:rPr>
      </w:pPr>
      <w:r w:rsidRPr="009F37E0">
        <w:rPr>
          <w:rFonts w:ascii="Times New Roman" w:hAnsi="Times New Roman" w:cs="Times New Roman"/>
          <w:b/>
          <w:bCs/>
          <w:lang w:val="en-IN"/>
        </w:rPr>
        <w:t>Compilation Errors</w:t>
      </w:r>
      <w:r w:rsidRPr="009F37E0">
        <w:rPr>
          <w:rFonts w:ascii="Times New Roman" w:hAnsi="Times New Roman" w:cs="Times New Roman"/>
          <w:lang w:val="en-IN"/>
        </w:rPr>
        <w:t>: List of errors related to compiling the code (if applicable).</w:t>
      </w:r>
    </w:p>
    <w:p w14:paraId="1E52C2F4" w14:textId="7934A028" w:rsidR="009F37E0" w:rsidRPr="009F37E0" w:rsidRDefault="009F37E0" w:rsidP="00172F39">
      <w:pPr>
        <w:numPr>
          <w:ilvl w:val="1"/>
          <w:numId w:val="69"/>
        </w:numPr>
        <w:rPr>
          <w:rFonts w:ascii="Times New Roman" w:hAnsi="Times New Roman" w:cs="Times New Roman"/>
          <w:lang w:val="en-IN"/>
        </w:rPr>
      </w:pPr>
      <w:r w:rsidRPr="009F37E0">
        <w:rPr>
          <w:rFonts w:ascii="Times New Roman" w:hAnsi="Times New Roman" w:cs="Times New Roman"/>
          <w:b/>
          <w:bCs/>
          <w:lang w:val="en-IN"/>
        </w:rPr>
        <w:t>Runtime Errors</w:t>
      </w:r>
      <w:r w:rsidRPr="009F37E0">
        <w:rPr>
          <w:rFonts w:ascii="Times New Roman" w:hAnsi="Times New Roman" w:cs="Times New Roman"/>
          <w:lang w:val="en-IN"/>
        </w:rPr>
        <w:t>: If the code has runtime issues, they are listed along with a suggestion for troubleshooting.</w:t>
      </w:r>
    </w:p>
    <w:p w14:paraId="680DD352" w14:textId="6D553051" w:rsidR="009F37E0" w:rsidRPr="009F37E0" w:rsidRDefault="009F37E0" w:rsidP="00172F39">
      <w:pPr>
        <w:numPr>
          <w:ilvl w:val="0"/>
          <w:numId w:val="69"/>
        </w:numPr>
        <w:rPr>
          <w:rFonts w:ascii="Times New Roman" w:hAnsi="Times New Roman" w:cs="Times New Roman"/>
          <w:lang w:val="en-IN"/>
        </w:rPr>
      </w:pPr>
      <w:r w:rsidRPr="009F37E0">
        <w:rPr>
          <w:rFonts w:ascii="Times New Roman" w:hAnsi="Times New Roman" w:cs="Times New Roman"/>
          <w:b/>
          <w:bCs/>
          <w:lang w:val="en-IN"/>
        </w:rPr>
        <w:t>Code Vulnerabilities</w:t>
      </w:r>
      <w:r w:rsidRPr="009F37E0">
        <w:rPr>
          <w:rFonts w:ascii="Times New Roman" w:hAnsi="Times New Roman" w:cs="Times New Roman"/>
          <w:lang w:val="en-IN"/>
        </w:rPr>
        <w:t>:</w:t>
      </w:r>
    </w:p>
    <w:p w14:paraId="7570D1F8" w14:textId="1DAEC414" w:rsidR="009F37E0" w:rsidRPr="009F37E0" w:rsidRDefault="009F37E0" w:rsidP="00172F39">
      <w:pPr>
        <w:numPr>
          <w:ilvl w:val="1"/>
          <w:numId w:val="69"/>
        </w:numPr>
        <w:rPr>
          <w:rFonts w:ascii="Times New Roman" w:hAnsi="Times New Roman" w:cs="Times New Roman"/>
          <w:lang w:val="en-IN"/>
        </w:rPr>
      </w:pPr>
      <w:r w:rsidRPr="009F37E0">
        <w:rPr>
          <w:rFonts w:ascii="Times New Roman" w:hAnsi="Times New Roman" w:cs="Times New Roman"/>
          <w:lang w:val="en-IN"/>
        </w:rPr>
        <w:t>If vulnerabilities are detected (e.g., SQL injection, buffer overflows), the UI displays these in a separate section.</w:t>
      </w:r>
    </w:p>
    <w:p w14:paraId="0434077D" w14:textId="6E84D43D" w:rsidR="009F37E0" w:rsidRPr="009F37E0" w:rsidRDefault="009F37E0" w:rsidP="00172F39">
      <w:pPr>
        <w:numPr>
          <w:ilvl w:val="0"/>
          <w:numId w:val="69"/>
        </w:numPr>
        <w:rPr>
          <w:rFonts w:ascii="Times New Roman" w:hAnsi="Times New Roman" w:cs="Times New Roman"/>
          <w:lang w:val="en-IN"/>
        </w:rPr>
      </w:pPr>
      <w:r w:rsidRPr="009F37E0">
        <w:rPr>
          <w:rFonts w:ascii="Times New Roman" w:hAnsi="Times New Roman" w:cs="Times New Roman"/>
          <w:b/>
          <w:bCs/>
          <w:lang w:val="en-IN"/>
        </w:rPr>
        <w:t>Improvement Suggestions</w:t>
      </w:r>
      <w:r w:rsidRPr="009F37E0">
        <w:rPr>
          <w:rFonts w:ascii="Times New Roman" w:hAnsi="Times New Roman" w:cs="Times New Roman"/>
          <w:lang w:val="en-IN"/>
        </w:rPr>
        <w:t>:</w:t>
      </w:r>
    </w:p>
    <w:p w14:paraId="5B100B91" w14:textId="7818BD16" w:rsidR="009F37E0" w:rsidRPr="009F37E0" w:rsidRDefault="009F37E0" w:rsidP="00172F39">
      <w:pPr>
        <w:numPr>
          <w:ilvl w:val="1"/>
          <w:numId w:val="69"/>
        </w:numPr>
        <w:rPr>
          <w:rFonts w:ascii="Times New Roman" w:hAnsi="Times New Roman" w:cs="Times New Roman"/>
          <w:lang w:val="en-IN"/>
        </w:rPr>
      </w:pPr>
      <w:r w:rsidRPr="009F37E0">
        <w:rPr>
          <w:rFonts w:ascii="Times New Roman" w:hAnsi="Times New Roman" w:cs="Times New Roman"/>
          <w:lang w:val="en-IN"/>
        </w:rPr>
        <w:t>The system generates suggestions for improving the code, including coding best practices, refactor suggestions, and security recommendations.</w:t>
      </w:r>
    </w:p>
    <w:p w14:paraId="1198AC9E" w14:textId="767907C1" w:rsidR="009F37E0" w:rsidRPr="009F37E0" w:rsidRDefault="009F37E0" w:rsidP="00172F39">
      <w:pPr>
        <w:numPr>
          <w:ilvl w:val="0"/>
          <w:numId w:val="69"/>
        </w:numPr>
        <w:rPr>
          <w:rFonts w:ascii="Times New Roman" w:hAnsi="Times New Roman" w:cs="Times New Roman"/>
          <w:lang w:val="en-IN"/>
        </w:rPr>
      </w:pPr>
      <w:r w:rsidRPr="009F37E0">
        <w:rPr>
          <w:rFonts w:ascii="Times New Roman" w:hAnsi="Times New Roman" w:cs="Times New Roman"/>
          <w:b/>
          <w:bCs/>
          <w:lang w:val="en-IN"/>
        </w:rPr>
        <w:t>Comparison Results</w:t>
      </w:r>
      <w:r w:rsidRPr="009F37E0">
        <w:rPr>
          <w:rFonts w:ascii="Times New Roman" w:hAnsi="Times New Roman" w:cs="Times New Roman"/>
          <w:lang w:val="en-IN"/>
        </w:rPr>
        <w:t xml:space="preserve"> (for Old vs. New File Analysis):</w:t>
      </w:r>
    </w:p>
    <w:p w14:paraId="2922F54D" w14:textId="548A32B6" w:rsidR="009F37E0" w:rsidRPr="009F37E0" w:rsidRDefault="009F37E0" w:rsidP="00172F39">
      <w:pPr>
        <w:numPr>
          <w:ilvl w:val="1"/>
          <w:numId w:val="69"/>
        </w:numPr>
        <w:rPr>
          <w:rFonts w:ascii="Times New Roman" w:hAnsi="Times New Roman" w:cs="Times New Roman"/>
          <w:lang w:val="en-IN"/>
        </w:rPr>
      </w:pPr>
      <w:r w:rsidRPr="009F37E0">
        <w:rPr>
          <w:rFonts w:ascii="Times New Roman" w:hAnsi="Times New Roman" w:cs="Times New Roman"/>
          <w:lang w:val="en-IN"/>
        </w:rPr>
        <w:t>The differences between the old and new code are shown side by side or in a summary format, highlighting the added, removed, or modified sections.</w:t>
      </w:r>
    </w:p>
    <w:p w14:paraId="3D2964E3" w14:textId="6A7D0E91" w:rsidR="009F37E0" w:rsidRPr="009F37E0" w:rsidRDefault="009F37E0" w:rsidP="00172F39">
      <w:pPr>
        <w:rPr>
          <w:rFonts w:ascii="Times New Roman" w:hAnsi="Times New Roman" w:cs="Times New Roman"/>
          <w:lang w:val="en-IN"/>
        </w:rPr>
      </w:pPr>
      <w:r w:rsidRPr="009F37E0">
        <w:rPr>
          <w:rFonts w:ascii="Times New Roman" w:hAnsi="Times New Roman" w:cs="Times New Roman"/>
          <w:b/>
          <w:bCs/>
          <w:lang w:val="en-IN"/>
        </w:rPr>
        <w:t>Components</w:t>
      </w:r>
      <w:r w:rsidRPr="009F37E0">
        <w:rPr>
          <w:rFonts w:ascii="Times New Roman" w:hAnsi="Times New Roman" w:cs="Times New Roman"/>
          <w:lang w:val="en-IN"/>
        </w:rPr>
        <w:t>:</w:t>
      </w:r>
    </w:p>
    <w:p w14:paraId="7810311A" w14:textId="2EF5D620" w:rsidR="009F37E0" w:rsidRPr="009F37E0" w:rsidRDefault="009F37E0" w:rsidP="00172F39">
      <w:pPr>
        <w:numPr>
          <w:ilvl w:val="0"/>
          <w:numId w:val="70"/>
        </w:numPr>
        <w:rPr>
          <w:rFonts w:ascii="Times New Roman" w:hAnsi="Times New Roman" w:cs="Times New Roman"/>
          <w:lang w:val="en-IN"/>
        </w:rPr>
      </w:pPr>
      <w:r w:rsidRPr="009F37E0">
        <w:rPr>
          <w:rFonts w:ascii="Times New Roman" w:hAnsi="Times New Roman" w:cs="Times New Roman"/>
          <w:b/>
          <w:bCs/>
          <w:lang w:val="en-IN"/>
        </w:rPr>
        <w:t>Error and Vulnerability Lists</w:t>
      </w:r>
      <w:r w:rsidRPr="009F37E0">
        <w:rPr>
          <w:rFonts w:ascii="Times New Roman" w:hAnsi="Times New Roman" w:cs="Times New Roman"/>
          <w:lang w:val="en-IN"/>
        </w:rPr>
        <w:t>: Dynamic, expandable lists showing each detected issue along with its details.</w:t>
      </w:r>
    </w:p>
    <w:p w14:paraId="2038AE14" w14:textId="74EA6060" w:rsidR="009F37E0" w:rsidRPr="009F37E0" w:rsidRDefault="009F37E0" w:rsidP="00172F39">
      <w:pPr>
        <w:numPr>
          <w:ilvl w:val="0"/>
          <w:numId w:val="70"/>
        </w:numPr>
        <w:rPr>
          <w:rFonts w:ascii="Times New Roman" w:hAnsi="Times New Roman" w:cs="Times New Roman"/>
          <w:lang w:val="en-IN"/>
        </w:rPr>
      </w:pPr>
      <w:r w:rsidRPr="009F37E0">
        <w:rPr>
          <w:rFonts w:ascii="Times New Roman" w:hAnsi="Times New Roman" w:cs="Times New Roman"/>
          <w:b/>
          <w:bCs/>
          <w:lang w:val="en-IN"/>
        </w:rPr>
        <w:t>Code Snippets</w:t>
      </w:r>
      <w:r w:rsidRPr="009F37E0">
        <w:rPr>
          <w:rFonts w:ascii="Times New Roman" w:hAnsi="Times New Roman" w:cs="Times New Roman"/>
          <w:lang w:val="en-IN"/>
        </w:rPr>
        <w:t>: Display a snippet of the problematic code (with line numbers) for context.</w:t>
      </w:r>
    </w:p>
    <w:p w14:paraId="397B0404" w14:textId="4E1B8C28" w:rsidR="009F37E0" w:rsidRPr="009F37E0" w:rsidRDefault="009F37E0" w:rsidP="00172F39">
      <w:pPr>
        <w:numPr>
          <w:ilvl w:val="0"/>
          <w:numId w:val="70"/>
        </w:numPr>
        <w:rPr>
          <w:rFonts w:ascii="Times New Roman" w:hAnsi="Times New Roman" w:cs="Times New Roman"/>
          <w:lang w:val="en-IN"/>
        </w:rPr>
      </w:pPr>
      <w:r w:rsidRPr="009F37E0">
        <w:rPr>
          <w:rFonts w:ascii="Times New Roman" w:hAnsi="Times New Roman" w:cs="Times New Roman"/>
          <w:b/>
          <w:bCs/>
          <w:lang w:val="en-IN"/>
        </w:rPr>
        <w:t>Improvement Suggestions</w:t>
      </w:r>
      <w:r w:rsidRPr="009F37E0">
        <w:rPr>
          <w:rFonts w:ascii="Times New Roman" w:hAnsi="Times New Roman" w:cs="Times New Roman"/>
          <w:lang w:val="en-IN"/>
        </w:rPr>
        <w:t>: Text sections with suggestions for code improvement.</w:t>
      </w:r>
    </w:p>
    <w:p w14:paraId="3F55E39F" w14:textId="6DD445AE" w:rsidR="009F37E0" w:rsidRPr="009F37E0" w:rsidRDefault="009F37E0" w:rsidP="00172F39">
      <w:pPr>
        <w:rPr>
          <w:rFonts w:ascii="Times New Roman" w:hAnsi="Times New Roman" w:cs="Times New Roman"/>
          <w:lang w:val="en-IN"/>
        </w:rPr>
      </w:pPr>
      <w:r w:rsidRPr="009F37E0">
        <w:rPr>
          <w:rFonts w:ascii="Times New Roman" w:hAnsi="Times New Roman" w:cs="Times New Roman"/>
          <w:b/>
          <w:bCs/>
          <w:lang w:val="en-IN"/>
        </w:rPr>
        <w:t>Design Considerations</w:t>
      </w:r>
      <w:r w:rsidRPr="009F37E0">
        <w:rPr>
          <w:rFonts w:ascii="Times New Roman" w:hAnsi="Times New Roman" w:cs="Times New Roman"/>
          <w:lang w:val="en-IN"/>
        </w:rPr>
        <w:t>:</w:t>
      </w:r>
    </w:p>
    <w:p w14:paraId="5D0A2041" w14:textId="64E8CD8E" w:rsidR="009F37E0" w:rsidRPr="009F37E0" w:rsidRDefault="009F37E0" w:rsidP="00172F39">
      <w:pPr>
        <w:numPr>
          <w:ilvl w:val="0"/>
          <w:numId w:val="71"/>
        </w:numPr>
        <w:rPr>
          <w:rFonts w:ascii="Times New Roman" w:hAnsi="Times New Roman" w:cs="Times New Roman"/>
          <w:lang w:val="en-IN"/>
        </w:rPr>
      </w:pPr>
      <w:r w:rsidRPr="009F37E0">
        <w:rPr>
          <w:rFonts w:ascii="Times New Roman" w:hAnsi="Times New Roman" w:cs="Times New Roman"/>
          <w:lang w:val="en-IN"/>
        </w:rPr>
        <w:t>The results display is designed to be easily scannable and visually distinct, with color-coded highlights to emphasize critical issues (e.g., red for errors, yellow for warnings).</w:t>
      </w:r>
    </w:p>
    <w:p w14:paraId="34C2FE21" w14:textId="51F69DB1" w:rsidR="009F37E0" w:rsidRPr="009F37E0" w:rsidRDefault="009F37E0" w:rsidP="00172F39">
      <w:pPr>
        <w:numPr>
          <w:ilvl w:val="0"/>
          <w:numId w:val="71"/>
        </w:numPr>
        <w:rPr>
          <w:rFonts w:ascii="Times New Roman" w:hAnsi="Times New Roman" w:cs="Times New Roman"/>
          <w:lang w:val="en-IN"/>
        </w:rPr>
      </w:pPr>
      <w:r w:rsidRPr="009F37E0">
        <w:rPr>
          <w:rFonts w:ascii="Times New Roman" w:hAnsi="Times New Roman" w:cs="Times New Roman"/>
          <w:lang w:val="en-IN"/>
        </w:rPr>
        <w:t>For developers, a technical breakdown of the code is provided, while for clients, the results are simplified to avoid technical jargon.</w:t>
      </w:r>
    </w:p>
    <w:p w14:paraId="379C16D9" w14:textId="5D2554D0" w:rsidR="009F37E0" w:rsidRPr="00061E3D" w:rsidRDefault="009F37E0" w:rsidP="00172F39">
      <w:pPr>
        <w:pStyle w:val="Heading3"/>
        <w:rPr>
          <w:rFonts w:ascii="Times New Roman" w:hAnsi="Times New Roman" w:cs="Times New Roman"/>
          <w:lang w:val="en-IN"/>
        </w:rPr>
      </w:pPr>
      <w:bookmarkStart w:id="52" w:name="_Toc182496662"/>
      <w:r w:rsidRPr="00061E3D">
        <w:rPr>
          <w:rFonts w:ascii="Times New Roman" w:hAnsi="Times New Roman" w:cs="Times New Roman"/>
          <w:lang w:val="en-IN"/>
        </w:rPr>
        <w:t>Footer Section</w:t>
      </w:r>
      <w:bookmarkEnd w:id="52"/>
    </w:p>
    <w:p w14:paraId="7A255B05" w14:textId="16E6AD35" w:rsidR="009F37E0" w:rsidRPr="009F37E0" w:rsidRDefault="009F37E0" w:rsidP="00172F39">
      <w:pPr>
        <w:numPr>
          <w:ilvl w:val="0"/>
          <w:numId w:val="72"/>
        </w:numPr>
        <w:rPr>
          <w:rFonts w:ascii="Times New Roman" w:hAnsi="Times New Roman" w:cs="Times New Roman"/>
          <w:lang w:val="en-IN"/>
        </w:rPr>
      </w:pPr>
      <w:r w:rsidRPr="009F37E0">
        <w:rPr>
          <w:rFonts w:ascii="Times New Roman" w:hAnsi="Times New Roman" w:cs="Times New Roman"/>
          <w:b/>
          <w:bCs/>
          <w:lang w:val="en-IN"/>
        </w:rPr>
        <w:t>Purpose</w:t>
      </w:r>
      <w:r w:rsidRPr="009F37E0">
        <w:rPr>
          <w:rFonts w:ascii="Times New Roman" w:hAnsi="Times New Roman" w:cs="Times New Roman"/>
          <w:lang w:val="en-IN"/>
        </w:rPr>
        <w:t>: To provide additional information about the application, including links to the documentation, support, and contact details.</w:t>
      </w:r>
    </w:p>
    <w:p w14:paraId="0621C701" w14:textId="3E23D5EC" w:rsidR="009F37E0" w:rsidRPr="009F37E0" w:rsidRDefault="009F37E0" w:rsidP="00172F39">
      <w:pPr>
        <w:numPr>
          <w:ilvl w:val="0"/>
          <w:numId w:val="72"/>
        </w:numPr>
        <w:rPr>
          <w:rFonts w:ascii="Times New Roman" w:hAnsi="Times New Roman" w:cs="Times New Roman"/>
          <w:lang w:val="en-IN"/>
        </w:rPr>
      </w:pPr>
      <w:r w:rsidRPr="009F37E0">
        <w:rPr>
          <w:rFonts w:ascii="Times New Roman" w:hAnsi="Times New Roman" w:cs="Times New Roman"/>
          <w:b/>
          <w:bCs/>
          <w:lang w:val="en-IN"/>
        </w:rPr>
        <w:t>Components</w:t>
      </w:r>
      <w:r w:rsidRPr="009F37E0">
        <w:rPr>
          <w:rFonts w:ascii="Times New Roman" w:hAnsi="Times New Roman" w:cs="Times New Roman"/>
          <w:lang w:val="en-IN"/>
        </w:rPr>
        <w:t>:</w:t>
      </w:r>
    </w:p>
    <w:p w14:paraId="58DC3253" w14:textId="1DEA916B" w:rsidR="009F37E0" w:rsidRPr="009F37E0" w:rsidRDefault="009F37E0" w:rsidP="00172F39">
      <w:pPr>
        <w:numPr>
          <w:ilvl w:val="1"/>
          <w:numId w:val="72"/>
        </w:numPr>
        <w:rPr>
          <w:rFonts w:ascii="Times New Roman" w:hAnsi="Times New Roman" w:cs="Times New Roman"/>
          <w:lang w:val="en-IN"/>
        </w:rPr>
      </w:pPr>
      <w:r w:rsidRPr="009F37E0">
        <w:rPr>
          <w:rFonts w:ascii="Times New Roman" w:hAnsi="Times New Roman" w:cs="Times New Roman"/>
          <w:b/>
          <w:bCs/>
          <w:lang w:val="en-IN"/>
        </w:rPr>
        <w:t>Copyright Information</w:t>
      </w:r>
      <w:r w:rsidRPr="009F37E0">
        <w:rPr>
          <w:rFonts w:ascii="Times New Roman" w:hAnsi="Times New Roman" w:cs="Times New Roman"/>
          <w:lang w:val="en-IN"/>
        </w:rPr>
        <w:t>: The footer displays copyright or licensing information.</w:t>
      </w:r>
    </w:p>
    <w:p w14:paraId="12838680" w14:textId="54148BF0" w:rsidR="009F37E0" w:rsidRPr="009F37E0" w:rsidRDefault="009F37E0" w:rsidP="00172F39">
      <w:pPr>
        <w:numPr>
          <w:ilvl w:val="1"/>
          <w:numId w:val="72"/>
        </w:numPr>
        <w:rPr>
          <w:rFonts w:ascii="Times New Roman" w:hAnsi="Times New Roman" w:cs="Times New Roman"/>
          <w:lang w:val="en-IN"/>
        </w:rPr>
      </w:pPr>
      <w:r w:rsidRPr="009F37E0">
        <w:rPr>
          <w:rFonts w:ascii="Times New Roman" w:hAnsi="Times New Roman" w:cs="Times New Roman"/>
          <w:b/>
          <w:bCs/>
          <w:lang w:val="en-IN"/>
        </w:rPr>
        <w:t>Links</w:t>
      </w:r>
      <w:r w:rsidRPr="009F37E0">
        <w:rPr>
          <w:rFonts w:ascii="Times New Roman" w:hAnsi="Times New Roman" w:cs="Times New Roman"/>
          <w:lang w:val="en-IN"/>
        </w:rPr>
        <w:t>: Links to related resources, such as documentation, FAQs, and customer support.</w:t>
      </w:r>
    </w:p>
    <w:p w14:paraId="5ACBA900" w14:textId="15AF37B9" w:rsidR="009F37E0" w:rsidRPr="009F37E0" w:rsidRDefault="009F37E0" w:rsidP="00172F39">
      <w:pPr>
        <w:rPr>
          <w:rFonts w:ascii="Times New Roman" w:hAnsi="Times New Roman" w:cs="Times New Roman"/>
          <w:lang w:val="en-IN"/>
        </w:rPr>
      </w:pPr>
      <w:r w:rsidRPr="009F37E0">
        <w:rPr>
          <w:rFonts w:ascii="Times New Roman" w:hAnsi="Times New Roman" w:cs="Times New Roman"/>
          <w:b/>
          <w:bCs/>
          <w:lang w:val="en-IN"/>
        </w:rPr>
        <w:lastRenderedPageBreak/>
        <w:t>Design Considerations</w:t>
      </w:r>
      <w:r w:rsidRPr="009F37E0">
        <w:rPr>
          <w:rFonts w:ascii="Times New Roman" w:hAnsi="Times New Roman" w:cs="Times New Roman"/>
          <w:lang w:val="en-IN"/>
        </w:rPr>
        <w:t>:</w:t>
      </w:r>
    </w:p>
    <w:p w14:paraId="165851A6" w14:textId="273F2ECD" w:rsidR="009F37E0" w:rsidRPr="009F37E0" w:rsidRDefault="009F37E0" w:rsidP="00172F39">
      <w:pPr>
        <w:numPr>
          <w:ilvl w:val="0"/>
          <w:numId w:val="73"/>
        </w:numPr>
        <w:rPr>
          <w:rFonts w:ascii="Times New Roman" w:hAnsi="Times New Roman" w:cs="Times New Roman"/>
          <w:lang w:val="en-IN"/>
        </w:rPr>
      </w:pPr>
      <w:r w:rsidRPr="009F37E0">
        <w:rPr>
          <w:rFonts w:ascii="Times New Roman" w:hAnsi="Times New Roman" w:cs="Times New Roman"/>
          <w:lang w:val="en-IN"/>
        </w:rPr>
        <w:t>The footer is kept minimal and unobtrusive, ensuring that it does not detract from the main content.</w:t>
      </w:r>
    </w:p>
    <w:p w14:paraId="5540FF35" w14:textId="02129362" w:rsidR="009F37E0" w:rsidRPr="009F37E0" w:rsidRDefault="009F37E0" w:rsidP="00172F39">
      <w:pPr>
        <w:rPr>
          <w:rStyle w:val="Heading3Char"/>
          <w:rFonts w:ascii="Times New Roman" w:hAnsi="Times New Roman" w:cs="Times New Roman"/>
          <w:lang w:val="en-IN"/>
        </w:rPr>
      </w:pPr>
      <w:bookmarkStart w:id="53" w:name="_Toc182496663"/>
      <w:r w:rsidRPr="009F37E0">
        <w:rPr>
          <w:rStyle w:val="Heading3Char"/>
          <w:rFonts w:ascii="Times New Roman" w:hAnsi="Times New Roman" w:cs="Times New Roman"/>
          <w:lang w:val="en-IN"/>
        </w:rPr>
        <w:t>User Experience (UX) Considerations</w:t>
      </w:r>
      <w:bookmarkEnd w:id="53"/>
    </w:p>
    <w:p w14:paraId="398B6D0B" w14:textId="4E1752D6" w:rsidR="009F37E0" w:rsidRPr="009F37E0" w:rsidRDefault="009F37E0" w:rsidP="00172F39">
      <w:pPr>
        <w:numPr>
          <w:ilvl w:val="0"/>
          <w:numId w:val="74"/>
        </w:numPr>
        <w:rPr>
          <w:rFonts w:ascii="Times New Roman" w:hAnsi="Times New Roman" w:cs="Times New Roman"/>
          <w:lang w:val="en-IN"/>
        </w:rPr>
      </w:pPr>
      <w:r w:rsidRPr="009F37E0">
        <w:rPr>
          <w:rFonts w:ascii="Times New Roman" w:hAnsi="Times New Roman" w:cs="Times New Roman"/>
          <w:b/>
          <w:bCs/>
          <w:lang w:val="en-IN"/>
        </w:rPr>
        <w:t>Responsive Design</w:t>
      </w:r>
      <w:r w:rsidRPr="009F37E0">
        <w:rPr>
          <w:rFonts w:ascii="Times New Roman" w:hAnsi="Times New Roman" w:cs="Times New Roman"/>
          <w:lang w:val="en-IN"/>
        </w:rPr>
        <w:t>: The UI is fully responsive, ensuring that it works seamlessly across devices (e.g., desktop, tablet, and mobile).</w:t>
      </w:r>
    </w:p>
    <w:p w14:paraId="34E32234" w14:textId="2E1F0AC4" w:rsidR="009F37E0" w:rsidRPr="009F37E0" w:rsidRDefault="009F37E0" w:rsidP="00172F39">
      <w:pPr>
        <w:numPr>
          <w:ilvl w:val="0"/>
          <w:numId w:val="74"/>
        </w:numPr>
        <w:rPr>
          <w:rFonts w:ascii="Times New Roman" w:hAnsi="Times New Roman" w:cs="Times New Roman"/>
          <w:lang w:val="en-IN"/>
        </w:rPr>
      </w:pPr>
      <w:r w:rsidRPr="009F37E0">
        <w:rPr>
          <w:rFonts w:ascii="Times New Roman" w:hAnsi="Times New Roman" w:cs="Times New Roman"/>
          <w:b/>
          <w:bCs/>
          <w:lang w:val="en-IN"/>
        </w:rPr>
        <w:t>Clear Navigation</w:t>
      </w:r>
      <w:r w:rsidRPr="009F37E0">
        <w:rPr>
          <w:rFonts w:ascii="Times New Roman" w:hAnsi="Times New Roman" w:cs="Times New Roman"/>
          <w:lang w:val="en-IN"/>
        </w:rPr>
        <w:t>: The user experience is streamlined to ensure that the user can easily navigate through the file upload, configuration, and result display stages.</w:t>
      </w:r>
    </w:p>
    <w:p w14:paraId="08A3EB41" w14:textId="3BC3BEB8" w:rsidR="009F37E0" w:rsidRPr="009F37E0" w:rsidRDefault="009F37E0" w:rsidP="00172F39">
      <w:pPr>
        <w:numPr>
          <w:ilvl w:val="0"/>
          <w:numId w:val="74"/>
        </w:numPr>
        <w:rPr>
          <w:rFonts w:ascii="Times New Roman" w:hAnsi="Times New Roman" w:cs="Times New Roman"/>
          <w:lang w:val="en-IN"/>
        </w:rPr>
      </w:pPr>
      <w:r w:rsidRPr="009F37E0">
        <w:rPr>
          <w:rFonts w:ascii="Times New Roman" w:hAnsi="Times New Roman" w:cs="Times New Roman"/>
          <w:b/>
          <w:bCs/>
          <w:lang w:val="en-IN"/>
        </w:rPr>
        <w:t>Error Handling and Feedback</w:t>
      </w:r>
      <w:r w:rsidRPr="009F37E0">
        <w:rPr>
          <w:rFonts w:ascii="Times New Roman" w:hAnsi="Times New Roman" w:cs="Times New Roman"/>
          <w:lang w:val="en-IN"/>
        </w:rPr>
        <w:t>: The system provides clear and immediate feedback on any errors or issues during file upload, processing, or analysis.</w:t>
      </w:r>
    </w:p>
    <w:p w14:paraId="1384BF3C" w14:textId="32B2B64F" w:rsidR="009F37E0" w:rsidRPr="009F37E0" w:rsidRDefault="009F37E0" w:rsidP="00172F39">
      <w:pPr>
        <w:numPr>
          <w:ilvl w:val="0"/>
          <w:numId w:val="74"/>
        </w:numPr>
        <w:rPr>
          <w:rFonts w:ascii="Times New Roman" w:hAnsi="Times New Roman" w:cs="Times New Roman"/>
          <w:lang w:val="en-IN"/>
        </w:rPr>
      </w:pPr>
      <w:r w:rsidRPr="009F37E0">
        <w:rPr>
          <w:rFonts w:ascii="Times New Roman" w:hAnsi="Times New Roman" w:cs="Times New Roman"/>
          <w:b/>
          <w:bCs/>
          <w:lang w:val="en-IN"/>
        </w:rPr>
        <w:t>Accessibility</w:t>
      </w:r>
      <w:r w:rsidRPr="009F37E0">
        <w:rPr>
          <w:rFonts w:ascii="Times New Roman" w:hAnsi="Times New Roman" w:cs="Times New Roman"/>
          <w:lang w:val="en-IN"/>
        </w:rPr>
        <w:t>: The UI adheres to basic accessibility standards, such as readable fonts, high contrast elements, and keyboard navigability.</w:t>
      </w:r>
    </w:p>
    <w:p w14:paraId="3EB31DC8" w14:textId="5A056A60" w:rsidR="00FC11AB" w:rsidRPr="00061E3D" w:rsidRDefault="009F37E0" w:rsidP="00172F39">
      <w:pPr>
        <w:numPr>
          <w:ilvl w:val="0"/>
          <w:numId w:val="74"/>
        </w:numPr>
        <w:rPr>
          <w:rFonts w:ascii="Times New Roman" w:hAnsi="Times New Roman" w:cs="Times New Roman"/>
          <w:lang w:val="en-IN"/>
        </w:rPr>
      </w:pPr>
      <w:r w:rsidRPr="009F37E0">
        <w:rPr>
          <w:rFonts w:ascii="Times New Roman" w:hAnsi="Times New Roman" w:cs="Times New Roman"/>
          <w:b/>
          <w:bCs/>
          <w:lang w:val="en-IN"/>
        </w:rPr>
        <w:t>Performance Optimization</w:t>
      </w:r>
      <w:r w:rsidRPr="009F37E0">
        <w:rPr>
          <w:rFonts w:ascii="Times New Roman" w:hAnsi="Times New Roman" w:cs="Times New Roman"/>
          <w:lang w:val="en-IN"/>
        </w:rPr>
        <w:t>: The app is optimized to handle large files efficiently, with minimal delays in analysis and result rendering.</w:t>
      </w:r>
    </w:p>
    <w:p w14:paraId="405678BC" w14:textId="77777777" w:rsidR="00172F39" w:rsidRPr="00061E3D" w:rsidRDefault="00172F39" w:rsidP="00172F39">
      <w:pPr>
        <w:rPr>
          <w:rFonts w:ascii="Times New Roman" w:hAnsi="Times New Roman" w:cs="Times New Roman"/>
          <w:lang w:val="en-IN"/>
        </w:rPr>
      </w:pPr>
    </w:p>
    <w:p w14:paraId="79540B3A" w14:textId="2751E7D3" w:rsidR="002E72EC" w:rsidRPr="002C1B67" w:rsidRDefault="00FC11AB" w:rsidP="00172F39">
      <w:pPr>
        <w:pStyle w:val="Heading3"/>
        <w:rPr>
          <w:rFonts w:ascii="Times New Roman" w:hAnsi="Times New Roman" w:cs="Times New Roman"/>
          <w:lang w:val="en-IN"/>
        </w:rPr>
      </w:pPr>
      <w:bookmarkStart w:id="54" w:name="_Toc182496664"/>
      <w:r w:rsidRPr="00061E3D">
        <w:rPr>
          <w:rFonts w:ascii="Times New Roman" w:hAnsi="Times New Roman" w:cs="Times New Roman"/>
        </w:rPr>
        <w:t>UI Flow Diagram</w:t>
      </w:r>
      <w:bookmarkEnd w:id="54"/>
    </w:p>
    <w:p w14:paraId="273F4FD9" w14:textId="7EBB8796" w:rsidR="00E01A96" w:rsidRPr="00061E3D" w:rsidRDefault="5DDD9E57" w:rsidP="00172F39">
      <w:pPr>
        <w:rPr>
          <w:rFonts w:ascii="Times New Roman" w:hAnsi="Times New Roman" w:cs="Times New Roman"/>
          <w:lang w:val="en-IN"/>
        </w:rPr>
      </w:pPr>
      <w:r w:rsidRPr="00061E3D">
        <w:rPr>
          <w:rFonts w:ascii="Times New Roman" w:hAnsi="Times New Roman" w:cs="Times New Roman"/>
          <w:noProof/>
        </w:rPr>
        <w:drawing>
          <wp:inline distT="0" distB="0" distL="0" distR="0" wp14:anchorId="100F3190" wp14:editId="39B8D9CF">
            <wp:extent cx="5972515" cy="3924887"/>
            <wp:effectExtent l="0" t="0" r="0" b="0"/>
            <wp:docPr id="2054909061"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90912" cy="3936977"/>
                    </a:xfrm>
                    <a:prstGeom prst="rect">
                      <a:avLst/>
                    </a:prstGeom>
                  </pic:spPr>
                </pic:pic>
              </a:graphicData>
            </a:graphic>
          </wp:inline>
        </w:drawing>
      </w:r>
    </w:p>
    <w:p w14:paraId="4BDA11DE" w14:textId="6AB3611D" w:rsidR="00531EE4" w:rsidRPr="00061E3D" w:rsidRDefault="00533685" w:rsidP="00172F39">
      <w:pPr>
        <w:pStyle w:val="Heading1"/>
        <w:rPr>
          <w:rFonts w:ascii="Times New Roman" w:hAnsi="Times New Roman" w:cs="Times New Roman"/>
          <w:sz w:val="46"/>
          <w:szCs w:val="46"/>
        </w:rPr>
      </w:pPr>
      <w:bookmarkStart w:id="55" w:name="_Toc182496665"/>
      <w:r w:rsidRPr="00061E3D">
        <w:rPr>
          <w:rFonts w:ascii="Times New Roman" w:hAnsi="Times New Roman" w:cs="Times New Roman"/>
          <w:sz w:val="46"/>
          <w:szCs w:val="46"/>
        </w:rPr>
        <w:lastRenderedPageBreak/>
        <w:t>Functionality of Automated Code Review</w:t>
      </w:r>
      <w:bookmarkEnd w:id="55"/>
    </w:p>
    <w:p w14:paraId="7BEFDC7D" w14:textId="5F3A1947" w:rsidR="007F2CE8" w:rsidRPr="007F2CE8" w:rsidRDefault="006A6D49" w:rsidP="00172F39">
      <w:pPr>
        <w:rPr>
          <w:rFonts w:ascii="Times New Roman" w:eastAsia="Calibri" w:hAnsi="Times New Roman" w:cs="Times New Roman"/>
        </w:rPr>
      </w:pPr>
      <w:r w:rsidRPr="00061E3D">
        <w:rPr>
          <w:rFonts w:ascii="Times New Roman" w:eastAsia="Calibri" w:hAnsi="Times New Roman" w:cs="Times New Roman"/>
        </w:rPr>
        <w:t xml:space="preserve">The </w:t>
      </w:r>
      <w:r w:rsidRPr="00061E3D">
        <w:rPr>
          <w:rFonts w:ascii="Times New Roman" w:eastAsia="Calibri" w:hAnsi="Times New Roman" w:cs="Times New Roman"/>
          <w:b/>
          <w:bCs/>
        </w:rPr>
        <w:t>Automated Code Review System</w:t>
      </w:r>
      <w:r w:rsidRPr="00061E3D">
        <w:rPr>
          <w:rFonts w:ascii="Times New Roman" w:eastAsia="Calibri" w:hAnsi="Times New Roman" w:cs="Times New Roman"/>
        </w:rPr>
        <w:t xml:space="preserve"> is designed to perform seamless code reviews, detect errors, suggest improvements, and identify vulnerabilities. This system allows users to upload code files, compare old and new code versions, and generate insightful reports. The workflow ensures that every action taken by the user is systematically processed through various stages, each involving critical functions.</w:t>
      </w:r>
    </w:p>
    <w:p w14:paraId="3BEAA1EB" w14:textId="13F28D61" w:rsidR="007F2CE8" w:rsidRPr="007F2CE8" w:rsidRDefault="007F2CE8" w:rsidP="00172F39">
      <w:pPr>
        <w:rPr>
          <w:rFonts w:ascii="Times New Roman" w:eastAsia="Calibri" w:hAnsi="Times New Roman" w:cs="Times New Roman"/>
          <w:b/>
          <w:bCs/>
          <w:lang w:val="en-IN"/>
        </w:rPr>
      </w:pPr>
      <w:bookmarkStart w:id="56" w:name="_Toc182496666"/>
      <w:r w:rsidRPr="007F2CE8">
        <w:rPr>
          <w:rStyle w:val="Heading2Char"/>
          <w:rFonts w:ascii="Times New Roman" w:hAnsi="Times New Roman" w:cs="Times New Roman"/>
          <w:lang w:val="en-IN"/>
        </w:rPr>
        <w:t>Modules and Code Structure</w:t>
      </w:r>
      <w:bookmarkEnd w:id="56"/>
    </w:p>
    <w:p w14:paraId="33528D9D" w14:textId="3685C5DF" w:rsidR="007F2CE8" w:rsidRPr="007F2CE8" w:rsidRDefault="007F2CE8" w:rsidP="00172F39">
      <w:pPr>
        <w:ind w:firstLine="720"/>
        <w:rPr>
          <w:rFonts w:ascii="Times New Roman" w:eastAsia="Calibri" w:hAnsi="Times New Roman" w:cs="Times New Roman"/>
          <w:b/>
          <w:bCs/>
          <w:lang w:val="en-IN"/>
        </w:rPr>
      </w:pPr>
      <w:r w:rsidRPr="007F2CE8">
        <w:rPr>
          <w:rFonts w:ascii="Times New Roman" w:eastAsia="Calibri" w:hAnsi="Times New Roman" w:cs="Times New Roman"/>
          <w:b/>
          <w:bCs/>
          <w:lang w:val="en-IN"/>
        </w:rPr>
        <w:t>Directory Structure</w:t>
      </w:r>
    </w:p>
    <w:p w14:paraId="7A03B108" w14:textId="25A160E4" w:rsidR="007F2CE8" w:rsidRPr="007F2CE8" w:rsidRDefault="007F2CE8" w:rsidP="00172F39">
      <w:pPr>
        <w:ind w:left="1440"/>
        <w:rPr>
          <w:rFonts w:ascii="Times New Roman" w:eastAsia="Calibri" w:hAnsi="Times New Roman" w:cs="Times New Roman"/>
          <w:lang w:val="en-IN"/>
        </w:rPr>
      </w:pPr>
      <w:proofErr w:type="spellStart"/>
      <w:r w:rsidRPr="007F2CE8">
        <w:rPr>
          <w:rFonts w:ascii="Times New Roman" w:eastAsia="Calibri" w:hAnsi="Times New Roman" w:cs="Times New Roman"/>
          <w:lang w:val="en-IN"/>
        </w:rPr>
        <w:t>project_directory</w:t>
      </w:r>
      <w:proofErr w:type="spellEnd"/>
      <w:r w:rsidRPr="007F2CE8">
        <w:rPr>
          <w:rFonts w:ascii="Times New Roman" w:eastAsia="Calibri" w:hAnsi="Times New Roman" w:cs="Times New Roman"/>
          <w:lang w:val="en-IN"/>
        </w:rPr>
        <w:t>/</w:t>
      </w:r>
    </w:p>
    <w:p w14:paraId="7AAB734B" w14:textId="259F3D48"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w:t>
      </w:r>
    </w:p>
    <w:p w14:paraId="1E72F9F6" w14:textId="62D838C6"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ado.py           # ADO integration logic</w:t>
      </w:r>
    </w:p>
    <w:p w14:paraId="3BEC13A1" w14:textId="6502A244"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compare.py       # File comparison logic</w:t>
      </w:r>
    </w:p>
    <w:p w14:paraId="6AB9E958" w14:textId="36A7B163"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config.py        # Configuration settings</w:t>
      </w:r>
    </w:p>
    <w:p w14:paraId="7939B759" w14:textId="23691EE2"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folder_review.py # Folder analysis</w:t>
      </w:r>
    </w:p>
    <w:p w14:paraId="363BBE21" w14:textId="57497185"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metrics.py       # Severity scoring and metrics</w:t>
      </w:r>
    </w:p>
    <w:p w14:paraId="2CF9C7F0" w14:textId="09BAF3FC"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pr.py            # Pull request analysis</w:t>
      </w:r>
    </w:p>
    <w:p w14:paraId="057814C3" w14:textId="6A05406A"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prompt.py        # Review prompt generation</w:t>
      </w:r>
    </w:p>
    <w:p w14:paraId="6AC136C2" w14:textId="46EA144B"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repo_review.py   # GitHub repository handling</w:t>
      </w:r>
    </w:p>
    <w:p w14:paraId="115E99FB" w14:textId="59EF0AEA"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styles.py        # UI styling</w:t>
      </w:r>
    </w:p>
    <w:p w14:paraId="7545DC11" w14:textId="79A2C3CD"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xml:space="preserve">├── main.py          # Entry point for </w:t>
      </w:r>
      <w:proofErr w:type="spellStart"/>
      <w:r w:rsidRPr="007F2CE8">
        <w:rPr>
          <w:rFonts w:ascii="Times New Roman" w:eastAsia="Calibri" w:hAnsi="Times New Roman" w:cs="Times New Roman"/>
          <w:lang w:val="en-IN"/>
        </w:rPr>
        <w:t>Streamlit</w:t>
      </w:r>
      <w:proofErr w:type="spellEnd"/>
      <w:r w:rsidRPr="007F2CE8">
        <w:rPr>
          <w:rFonts w:ascii="Times New Roman" w:eastAsia="Calibri" w:hAnsi="Times New Roman" w:cs="Times New Roman"/>
          <w:lang w:val="en-IN"/>
        </w:rPr>
        <w:t xml:space="preserve"> application</w:t>
      </w:r>
    </w:p>
    <w:p w14:paraId="141866A0" w14:textId="41389CC3"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utils/           # Utility functions</w:t>
      </w:r>
    </w:p>
    <w:p w14:paraId="0725B1B7" w14:textId="169ED35C"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 file_processing.py</w:t>
      </w:r>
    </w:p>
    <w:p w14:paraId="4C1F65B0" w14:textId="216B99EE"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 text_truncation.py</w:t>
      </w:r>
    </w:p>
    <w:p w14:paraId="6B8CF138" w14:textId="31181F0E"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 vulnerability_detection.py</w:t>
      </w:r>
    </w:p>
    <w:p w14:paraId="190EDAD8" w14:textId="47E48BAF"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assets/          # Static assets (images, CSS)</w:t>
      </w:r>
    </w:p>
    <w:p w14:paraId="69EE60B7" w14:textId="1BC326DB" w:rsidR="007F2CE8" w:rsidRPr="007F2CE8"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requirements.txt # Dependencies</w:t>
      </w:r>
    </w:p>
    <w:p w14:paraId="56252E47" w14:textId="6729F6CA" w:rsidR="00F53E57" w:rsidRPr="00F53E57" w:rsidRDefault="007F2CE8" w:rsidP="00172F39">
      <w:pPr>
        <w:ind w:left="1440"/>
        <w:rPr>
          <w:rFonts w:ascii="Times New Roman" w:eastAsia="Calibri" w:hAnsi="Times New Roman" w:cs="Times New Roman"/>
          <w:lang w:val="en-IN"/>
        </w:rPr>
      </w:pPr>
      <w:r w:rsidRPr="007F2CE8">
        <w:rPr>
          <w:rFonts w:ascii="Times New Roman" w:eastAsia="Calibri" w:hAnsi="Times New Roman" w:cs="Times New Roman"/>
          <w:lang w:val="en-IN"/>
        </w:rPr>
        <w:t>└── README.md        # Documentation</w:t>
      </w:r>
    </w:p>
    <w:p w14:paraId="1B95A8F6" w14:textId="77777777" w:rsidR="00732940" w:rsidRPr="00061E3D" w:rsidRDefault="00732940" w:rsidP="00172F39">
      <w:pPr>
        <w:rPr>
          <w:rFonts w:ascii="Times New Roman" w:eastAsia="Calibri" w:hAnsi="Times New Roman" w:cs="Times New Roman"/>
        </w:rPr>
      </w:pPr>
    </w:p>
    <w:p w14:paraId="73FD2381" w14:textId="77777777" w:rsidR="00172F39" w:rsidRPr="00061E3D" w:rsidRDefault="00172F39" w:rsidP="00172F39">
      <w:pPr>
        <w:rPr>
          <w:rFonts w:ascii="Times New Roman" w:eastAsia="Calibri" w:hAnsi="Times New Roman" w:cs="Times New Roman"/>
        </w:rPr>
      </w:pPr>
    </w:p>
    <w:p w14:paraId="033D5599" w14:textId="0C10BB94" w:rsidR="00170AEC" w:rsidRPr="00061E3D" w:rsidRDefault="001850F8" w:rsidP="00172F39">
      <w:pPr>
        <w:pStyle w:val="Heading3"/>
        <w:numPr>
          <w:ilvl w:val="0"/>
          <w:numId w:val="4"/>
        </w:numPr>
        <w:ind w:left="360"/>
        <w:rPr>
          <w:rFonts w:ascii="Times New Roman" w:eastAsia="Calibri" w:hAnsi="Times New Roman" w:cs="Times New Roman"/>
          <w:lang w:val="en-IN"/>
        </w:rPr>
      </w:pPr>
      <w:bookmarkStart w:id="57" w:name="_Toc182496667"/>
      <w:r w:rsidRPr="00061E3D">
        <w:rPr>
          <w:rFonts w:ascii="Times New Roman" w:hAnsi="Times New Roman" w:cs="Times New Roman"/>
        </w:rPr>
        <w:lastRenderedPageBreak/>
        <w:t xml:space="preserve">Import </w:t>
      </w:r>
      <w:r w:rsidR="003F1087" w:rsidRPr="00061E3D">
        <w:rPr>
          <w:rFonts w:ascii="Times New Roman" w:hAnsi="Times New Roman" w:cs="Times New Roman"/>
        </w:rPr>
        <w:t>Libra</w:t>
      </w:r>
      <w:r w:rsidR="008D4779" w:rsidRPr="00061E3D">
        <w:rPr>
          <w:rFonts w:ascii="Times New Roman" w:hAnsi="Times New Roman" w:cs="Times New Roman"/>
        </w:rPr>
        <w:t>ries</w:t>
      </w:r>
      <w:r w:rsidRPr="00061E3D">
        <w:rPr>
          <w:rFonts w:ascii="Times New Roman" w:hAnsi="Times New Roman" w:cs="Times New Roman"/>
        </w:rPr>
        <w:t>:</w:t>
      </w:r>
      <w:bookmarkEnd w:id="57"/>
    </w:p>
    <w:p w14:paraId="404AC9CD" w14:textId="04ECD6B7" w:rsidR="00B074E0" w:rsidRPr="00061E3D" w:rsidRDefault="00B074E0" w:rsidP="00172F39">
      <w:pPr>
        <w:ind w:left="360"/>
        <w:rPr>
          <w:rFonts w:ascii="Times New Roman" w:eastAsia="Calibri" w:hAnsi="Times New Roman" w:cs="Times New Roman"/>
          <w:lang w:val="en-IN"/>
        </w:rPr>
      </w:pPr>
      <w:r w:rsidRPr="00061E3D">
        <w:rPr>
          <w:rFonts w:ascii="Times New Roman" w:eastAsia="Calibri" w:hAnsi="Times New Roman" w:cs="Times New Roman"/>
          <w:lang w:val="en-IN"/>
        </w:rPr>
        <w:t>This section imports all the required libraries and modules necessary for the automated code review system.</w:t>
      </w:r>
    </w:p>
    <w:p w14:paraId="102C9571" w14:textId="140A8730" w:rsidR="00B074E0" w:rsidRPr="00061E3D" w:rsidRDefault="00B074E0" w:rsidP="00172F39">
      <w:pPr>
        <w:ind w:left="360"/>
        <w:rPr>
          <w:rFonts w:ascii="Times New Roman" w:eastAsia="Calibri" w:hAnsi="Times New Roman" w:cs="Times New Roman"/>
          <w:lang w:val="en-IN"/>
        </w:rPr>
      </w:pPr>
      <w:r w:rsidRPr="00061E3D">
        <w:rPr>
          <w:rFonts w:ascii="Times New Roman" w:eastAsia="Calibri" w:hAnsi="Times New Roman" w:cs="Times New Roman"/>
          <w:b/>
          <w:bCs/>
          <w:lang w:val="en-IN"/>
        </w:rPr>
        <w:t>Details</w:t>
      </w:r>
      <w:r w:rsidRPr="00061E3D">
        <w:rPr>
          <w:rFonts w:ascii="Times New Roman" w:eastAsia="Calibri" w:hAnsi="Times New Roman" w:cs="Times New Roman"/>
          <w:lang w:val="en-IN"/>
        </w:rPr>
        <w:t>:</w:t>
      </w:r>
    </w:p>
    <w:p w14:paraId="5031F51E" w14:textId="382A8764" w:rsidR="00D427EE" w:rsidRPr="00061E3D" w:rsidRDefault="007B540F" w:rsidP="00172F39">
      <w:pPr>
        <w:pStyle w:val="ListParagraph"/>
        <w:numPr>
          <w:ilvl w:val="1"/>
          <w:numId w:val="11"/>
        </w:numPr>
        <w:rPr>
          <w:rFonts w:ascii="Times New Roman" w:hAnsi="Times New Roman" w:cs="Times New Roman"/>
        </w:rPr>
      </w:pPr>
      <w:proofErr w:type="spellStart"/>
      <w:r w:rsidRPr="00061E3D">
        <w:rPr>
          <w:rFonts w:ascii="Times New Roman" w:eastAsia="Calibri" w:hAnsi="Times New Roman" w:cs="Times New Roman"/>
          <w:i/>
          <w:iCs/>
          <w:lang w:val="en-IN"/>
        </w:rPr>
        <w:t>dotenv</w:t>
      </w:r>
      <w:proofErr w:type="spellEnd"/>
      <w:r w:rsidRPr="00061E3D">
        <w:rPr>
          <w:rFonts w:ascii="Times New Roman" w:eastAsia="Calibri" w:hAnsi="Times New Roman" w:cs="Times New Roman"/>
          <w:i/>
          <w:iCs/>
          <w:lang w:val="en-IN"/>
        </w:rPr>
        <w:t>:</w:t>
      </w:r>
      <w:r w:rsidRPr="00061E3D">
        <w:rPr>
          <w:rFonts w:ascii="Times New Roman" w:eastAsia="Calibri" w:hAnsi="Times New Roman" w:cs="Times New Roman"/>
          <w:lang w:val="en-IN"/>
        </w:rPr>
        <w:t xml:space="preserve"> Loads environment variables from a .env file into your application’s environment, such as API keys, credentials, and configuration values. </w:t>
      </w:r>
    </w:p>
    <w:p w14:paraId="268C85C0" w14:textId="47CFFDD8" w:rsidR="00D427EE" w:rsidRPr="00061E3D" w:rsidRDefault="007B540F" w:rsidP="00172F39">
      <w:pPr>
        <w:pStyle w:val="ListParagraph"/>
        <w:numPr>
          <w:ilvl w:val="1"/>
          <w:numId w:val="11"/>
        </w:numPr>
        <w:rPr>
          <w:rFonts w:ascii="Times New Roman" w:hAnsi="Times New Roman" w:cs="Times New Roman"/>
        </w:rPr>
      </w:pPr>
      <w:proofErr w:type="spellStart"/>
      <w:r w:rsidRPr="00061E3D">
        <w:rPr>
          <w:rFonts w:ascii="Times New Roman" w:eastAsia="Calibri" w:hAnsi="Times New Roman" w:cs="Times New Roman"/>
          <w:i/>
          <w:iCs/>
          <w:lang w:val="en-IN"/>
        </w:rPr>
        <w:t>streamlit</w:t>
      </w:r>
      <w:proofErr w:type="spellEnd"/>
      <w:r w:rsidRPr="00061E3D">
        <w:rPr>
          <w:rFonts w:ascii="Times New Roman" w:eastAsia="Calibri" w:hAnsi="Times New Roman" w:cs="Times New Roman"/>
          <w:i/>
          <w:iCs/>
          <w:lang w:val="en-IN"/>
        </w:rPr>
        <w:t>:</w:t>
      </w:r>
      <w:r w:rsidRPr="00061E3D">
        <w:rPr>
          <w:rFonts w:ascii="Times New Roman" w:eastAsia="Calibri" w:hAnsi="Times New Roman" w:cs="Times New Roman"/>
          <w:lang w:val="en-IN"/>
        </w:rPr>
        <w:t xml:space="preserve"> Used to build an interactive web application. </w:t>
      </w:r>
      <w:proofErr w:type="spellStart"/>
      <w:r w:rsidRPr="00061E3D">
        <w:rPr>
          <w:rFonts w:ascii="Times New Roman" w:eastAsia="Calibri" w:hAnsi="Times New Roman" w:cs="Times New Roman"/>
          <w:lang w:val="en-IN"/>
        </w:rPr>
        <w:t>Streamlit</w:t>
      </w:r>
      <w:proofErr w:type="spellEnd"/>
      <w:r w:rsidRPr="00061E3D">
        <w:rPr>
          <w:rFonts w:ascii="Times New Roman" w:eastAsia="Calibri" w:hAnsi="Times New Roman" w:cs="Times New Roman"/>
          <w:lang w:val="en-IN"/>
        </w:rPr>
        <w:t xml:space="preserve"> simplifies creating a user interface for uploading files, displaying results, and interacting with the NLP model. </w:t>
      </w:r>
    </w:p>
    <w:p w14:paraId="605C90D3" w14:textId="146EE4D7" w:rsidR="00D427EE" w:rsidRPr="00061E3D" w:rsidRDefault="007B540F" w:rsidP="00172F39">
      <w:pPr>
        <w:pStyle w:val="ListParagraph"/>
        <w:numPr>
          <w:ilvl w:val="1"/>
          <w:numId w:val="11"/>
        </w:numPr>
        <w:rPr>
          <w:rFonts w:ascii="Times New Roman" w:hAnsi="Times New Roman" w:cs="Times New Roman"/>
        </w:rPr>
      </w:pPr>
      <w:proofErr w:type="spellStart"/>
      <w:r w:rsidRPr="00061E3D">
        <w:rPr>
          <w:rFonts w:ascii="Times New Roman" w:eastAsia="Calibri" w:hAnsi="Times New Roman" w:cs="Times New Roman"/>
          <w:i/>
          <w:iCs/>
          <w:lang w:val="en-IN"/>
        </w:rPr>
        <w:t>langchain</w:t>
      </w:r>
      <w:proofErr w:type="spellEnd"/>
      <w:r w:rsidRPr="00061E3D">
        <w:rPr>
          <w:rFonts w:ascii="Times New Roman" w:eastAsia="Calibri" w:hAnsi="Times New Roman" w:cs="Times New Roman"/>
          <w:i/>
          <w:iCs/>
          <w:lang w:val="en-IN"/>
        </w:rPr>
        <w:t xml:space="preserve"> &amp; </w:t>
      </w:r>
      <w:proofErr w:type="spellStart"/>
      <w:r w:rsidRPr="00061E3D">
        <w:rPr>
          <w:rFonts w:ascii="Times New Roman" w:eastAsia="Calibri" w:hAnsi="Times New Roman" w:cs="Times New Roman"/>
          <w:i/>
          <w:iCs/>
          <w:lang w:val="en-IN"/>
        </w:rPr>
        <w:t>openai</w:t>
      </w:r>
      <w:proofErr w:type="spellEnd"/>
      <w:r w:rsidRPr="00061E3D">
        <w:rPr>
          <w:rFonts w:ascii="Times New Roman" w:eastAsia="Calibri" w:hAnsi="Times New Roman" w:cs="Times New Roman"/>
          <w:i/>
          <w:iCs/>
          <w:lang w:val="en-IN"/>
        </w:rPr>
        <w:t xml:space="preserve">: </w:t>
      </w:r>
      <w:r w:rsidRPr="00061E3D">
        <w:rPr>
          <w:rFonts w:ascii="Times New Roman" w:eastAsia="Calibri" w:hAnsi="Times New Roman" w:cs="Times New Roman"/>
          <w:lang w:val="en-IN"/>
        </w:rPr>
        <w:t xml:space="preserve">Integrate NLP capabilities into the code review system, enabling it to generate insights or reviews by </w:t>
      </w:r>
      <w:proofErr w:type="spellStart"/>
      <w:r w:rsidRPr="00061E3D">
        <w:rPr>
          <w:rFonts w:ascii="Times New Roman" w:eastAsia="Calibri" w:hAnsi="Times New Roman" w:cs="Times New Roman"/>
          <w:lang w:val="en-IN"/>
        </w:rPr>
        <w:t>analyzing</w:t>
      </w:r>
      <w:proofErr w:type="spellEnd"/>
      <w:r w:rsidRPr="00061E3D">
        <w:rPr>
          <w:rFonts w:ascii="Times New Roman" w:eastAsia="Calibri" w:hAnsi="Times New Roman" w:cs="Times New Roman"/>
          <w:lang w:val="en-IN"/>
        </w:rPr>
        <w:t xml:space="preserve"> the uploaded code. </w:t>
      </w:r>
    </w:p>
    <w:p w14:paraId="05A3BDF6" w14:textId="5F951318" w:rsidR="00D427EE" w:rsidRPr="00061E3D" w:rsidRDefault="007B540F" w:rsidP="00172F39">
      <w:pPr>
        <w:pStyle w:val="ListParagraph"/>
        <w:numPr>
          <w:ilvl w:val="1"/>
          <w:numId w:val="11"/>
        </w:numPr>
        <w:rPr>
          <w:rFonts w:ascii="Times New Roman" w:hAnsi="Times New Roman" w:cs="Times New Roman"/>
        </w:rPr>
      </w:pPr>
      <w:proofErr w:type="spellStart"/>
      <w:r w:rsidRPr="00061E3D">
        <w:rPr>
          <w:rFonts w:ascii="Times New Roman" w:eastAsia="Calibri" w:hAnsi="Times New Roman" w:cs="Times New Roman"/>
          <w:i/>
          <w:iCs/>
          <w:lang w:val="en-IN"/>
        </w:rPr>
        <w:t>pdfplumber</w:t>
      </w:r>
      <w:proofErr w:type="spellEnd"/>
      <w:r w:rsidRPr="00061E3D">
        <w:rPr>
          <w:rFonts w:ascii="Times New Roman" w:eastAsia="Calibri" w:hAnsi="Times New Roman" w:cs="Times New Roman"/>
          <w:i/>
          <w:iCs/>
          <w:lang w:val="en-IN"/>
        </w:rPr>
        <w:t>, docx, pptx:</w:t>
      </w:r>
      <w:r w:rsidRPr="00061E3D">
        <w:rPr>
          <w:rFonts w:ascii="Times New Roman" w:eastAsia="Calibri" w:hAnsi="Times New Roman" w:cs="Times New Roman"/>
          <w:lang w:val="en-IN"/>
        </w:rPr>
        <w:t xml:space="preserve"> Libraries to read text from various file formats (PDF, Word, PowerPoint). These are important to extract the content of documents that may hold organization standards or code files. </w:t>
      </w:r>
    </w:p>
    <w:p w14:paraId="10B86F5A" w14:textId="602FDB57" w:rsidR="0032026E" w:rsidRPr="00061E3D" w:rsidRDefault="007B540F" w:rsidP="00172F39">
      <w:pPr>
        <w:pStyle w:val="ListParagraph"/>
        <w:numPr>
          <w:ilvl w:val="1"/>
          <w:numId w:val="11"/>
        </w:numPr>
        <w:rPr>
          <w:rFonts w:ascii="Times New Roman" w:hAnsi="Times New Roman" w:cs="Times New Roman"/>
        </w:rPr>
      </w:pPr>
      <w:proofErr w:type="spellStart"/>
      <w:r w:rsidRPr="00061E3D">
        <w:rPr>
          <w:rFonts w:ascii="Times New Roman" w:eastAsia="Calibri" w:hAnsi="Times New Roman" w:cs="Times New Roman"/>
          <w:i/>
          <w:iCs/>
          <w:lang w:val="en-IN"/>
        </w:rPr>
        <w:t>SequenceMatcher</w:t>
      </w:r>
      <w:proofErr w:type="spellEnd"/>
      <w:r w:rsidRPr="00061E3D">
        <w:rPr>
          <w:rFonts w:ascii="Times New Roman" w:eastAsia="Calibri" w:hAnsi="Times New Roman" w:cs="Times New Roman"/>
          <w:i/>
          <w:iCs/>
          <w:lang w:val="en-IN"/>
        </w:rPr>
        <w:t>:</w:t>
      </w:r>
      <w:r w:rsidRPr="00061E3D">
        <w:rPr>
          <w:rFonts w:ascii="Times New Roman" w:eastAsia="Calibri" w:hAnsi="Times New Roman" w:cs="Times New Roman"/>
          <w:lang w:val="en-IN"/>
        </w:rPr>
        <w:t xml:space="preserve"> Compares two sets of data (e.g., old and new code) to highlight differences. </w:t>
      </w:r>
    </w:p>
    <w:p w14:paraId="2D81044B" w14:textId="446084F8" w:rsidR="00D427EE" w:rsidRPr="00061E3D" w:rsidRDefault="007B540F" w:rsidP="00172F39">
      <w:pPr>
        <w:pStyle w:val="ListParagraph"/>
        <w:numPr>
          <w:ilvl w:val="1"/>
          <w:numId w:val="11"/>
        </w:numPr>
        <w:rPr>
          <w:rFonts w:ascii="Times New Roman" w:hAnsi="Times New Roman" w:cs="Times New Roman"/>
        </w:rPr>
      </w:pPr>
      <w:r w:rsidRPr="00061E3D">
        <w:rPr>
          <w:rFonts w:ascii="Times New Roman" w:eastAsia="Calibri" w:hAnsi="Times New Roman" w:cs="Times New Roman"/>
          <w:i/>
          <w:iCs/>
          <w:lang w:val="en-IN"/>
        </w:rPr>
        <w:t>subprocess:</w:t>
      </w:r>
      <w:r w:rsidRPr="00061E3D">
        <w:rPr>
          <w:rFonts w:ascii="Times New Roman" w:eastAsia="Calibri" w:hAnsi="Times New Roman" w:cs="Times New Roman"/>
          <w:lang w:val="en-IN"/>
        </w:rPr>
        <w:t xml:space="preserve"> Executes shell commands, like running code linters or other external tools, to assess the quality of the code. </w:t>
      </w:r>
    </w:p>
    <w:p w14:paraId="7D793A82" w14:textId="371DD8A0" w:rsidR="001850F8" w:rsidRPr="00061E3D" w:rsidRDefault="007B540F" w:rsidP="00172F39">
      <w:pPr>
        <w:pStyle w:val="ListParagraph"/>
        <w:numPr>
          <w:ilvl w:val="1"/>
          <w:numId w:val="11"/>
        </w:numPr>
        <w:rPr>
          <w:rFonts w:ascii="Times New Roman" w:hAnsi="Times New Roman" w:cs="Times New Roman"/>
        </w:rPr>
      </w:pPr>
      <w:r w:rsidRPr="00061E3D">
        <w:rPr>
          <w:rFonts w:ascii="Times New Roman" w:eastAsia="Calibri" w:hAnsi="Times New Roman" w:cs="Times New Roman"/>
          <w:i/>
          <w:iCs/>
          <w:lang w:val="en-IN"/>
        </w:rPr>
        <w:t>re (Regular Expressions):</w:t>
      </w:r>
      <w:r w:rsidRPr="00061E3D">
        <w:rPr>
          <w:rFonts w:ascii="Times New Roman" w:eastAsia="Calibri" w:hAnsi="Times New Roman" w:cs="Times New Roman"/>
          <w:lang w:val="en-IN"/>
        </w:rPr>
        <w:t xml:space="preserve"> Used for pattern matching, such as searching for specific coding patterns that might introduce errors or vulnerabilities.</w:t>
      </w:r>
    </w:p>
    <w:p w14:paraId="4139CB85" w14:textId="77777777" w:rsidR="000D3C19" w:rsidRPr="00061E3D" w:rsidRDefault="000D3C19" w:rsidP="00172F39">
      <w:pPr>
        <w:pStyle w:val="ListParagraph"/>
        <w:ind w:left="1440"/>
        <w:rPr>
          <w:rFonts w:ascii="Times New Roman" w:hAnsi="Times New Roman" w:cs="Times New Roman"/>
        </w:rPr>
      </w:pPr>
    </w:p>
    <w:p w14:paraId="29471F07" w14:textId="3ECDFD6E" w:rsidR="00910711" w:rsidRPr="00061E3D" w:rsidRDefault="00910711" w:rsidP="00172F39">
      <w:pPr>
        <w:pStyle w:val="Heading3"/>
        <w:numPr>
          <w:ilvl w:val="0"/>
          <w:numId w:val="4"/>
        </w:numPr>
        <w:ind w:left="360"/>
        <w:rPr>
          <w:rFonts w:ascii="Times New Roman" w:hAnsi="Times New Roman" w:cs="Times New Roman"/>
        </w:rPr>
      </w:pPr>
      <w:bookmarkStart w:id="58" w:name="_Toc182496668"/>
      <w:r w:rsidRPr="00061E3D">
        <w:rPr>
          <w:rFonts w:ascii="Times New Roman" w:hAnsi="Times New Roman" w:cs="Times New Roman"/>
          <w:lang w:val="en-IN"/>
        </w:rPr>
        <w:t>Loading Environment Variables</w:t>
      </w:r>
      <w:r w:rsidRPr="00061E3D">
        <w:rPr>
          <w:rFonts w:ascii="Times New Roman" w:hAnsi="Times New Roman" w:cs="Times New Roman"/>
        </w:rPr>
        <w:t>:</w:t>
      </w:r>
      <w:bookmarkEnd w:id="58"/>
    </w:p>
    <w:p w14:paraId="287E18AD" w14:textId="574949D6" w:rsidR="00910711" w:rsidRPr="00061E3D" w:rsidRDefault="00910711" w:rsidP="00172F39">
      <w:pPr>
        <w:pStyle w:val="ListParagraph"/>
        <w:ind w:left="360"/>
        <w:rPr>
          <w:rFonts w:ascii="Times New Roman" w:hAnsi="Times New Roman" w:cs="Times New Roman"/>
          <w:lang w:val="en-IN"/>
        </w:rPr>
      </w:pPr>
      <w:r w:rsidRPr="00061E3D">
        <w:rPr>
          <w:rFonts w:ascii="Times New Roman" w:hAnsi="Times New Roman" w:cs="Times New Roman"/>
          <w:lang w:val="en-IN"/>
        </w:rPr>
        <w:t xml:space="preserve">To safely load sensitive information like API keys and configuration values that should not be </w:t>
      </w:r>
      <w:proofErr w:type="gramStart"/>
      <w:r w:rsidRPr="00061E3D">
        <w:rPr>
          <w:rFonts w:ascii="Times New Roman" w:hAnsi="Times New Roman" w:cs="Times New Roman"/>
          <w:lang w:val="en-IN"/>
        </w:rPr>
        <w:t>hard-coded</w:t>
      </w:r>
      <w:proofErr w:type="gramEnd"/>
      <w:r w:rsidRPr="00061E3D">
        <w:rPr>
          <w:rFonts w:ascii="Times New Roman" w:hAnsi="Times New Roman" w:cs="Times New Roman"/>
          <w:lang w:val="en-IN"/>
        </w:rPr>
        <w:t xml:space="preserve"> into the application.</w:t>
      </w:r>
    </w:p>
    <w:p w14:paraId="0885631E" w14:textId="6AB2BDEE" w:rsidR="00910711" w:rsidRPr="00061E3D" w:rsidRDefault="00910711" w:rsidP="00172F39">
      <w:pPr>
        <w:ind w:firstLine="360"/>
        <w:rPr>
          <w:rFonts w:ascii="Times New Roman" w:hAnsi="Times New Roman" w:cs="Times New Roman"/>
          <w:lang w:val="en-IN"/>
        </w:rPr>
      </w:pPr>
      <w:r w:rsidRPr="00061E3D">
        <w:rPr>
          <w:rFonts w:ascii="Times New Roman" w:hAnsi="Times New Roman" w:cs="Times New Roman"/>
          <w:b/>
          <w:bCs/>
          <w:lang w:val="en-IN"/>
        </w:rPr>
        <w:t>Explanation</w:t>
      </w:r>
      <w:r w:rsidRPr="00061E3D">
        <w:rPr>
          <w:rFonts w:ascii="Times New Roman" w:hAnsi="Times New Roman" w:cs="Times New Roman"/>
          <w:lang w:val="en-IN"/>
        </w:rPr>
        <w:t>:</w:t>
      </w:r>
    </w:p>
    <w:p w14:paraId="69E1309E" w14:textId="7BD77D94" w:rsidR="00D842A4" w:rsidRPr="00061E3D" w:rsidRDefault="00910711" w:rsidP="00172F39">
      <w:pPr>
        <w:pStyle w:val="ListParagraph"/>
        <w:numPr>
          <w:ilvl w:val="1"/>
          <w:numId w:val="9"/>
        </w:numPr>
        <w:rPr>
          <w:rFonts w:ascii="Times New Roman" w:hAnsi="Times New Roman" w:cs="Times New Roman"/>
          <w:lang w:val="en-IN"/>
        </w:rPr>
      </w:pPr>
      <w:proofErr w:type="spellStart"/>
      <w:r w:rsidRPr="00061E3D">
        <w:rPr>
          <w:rFonts w:ascii="Times New Roman" w:hAnsi="Times New Roman" w:cs="Times New Roman"/>
          <w:b/>
          <w:bCs/>
          <w:lang w:val="en-IN"/>
        </w:rPr>
        <w:t>load_</w:t>
      </w:r>
      <w:proofErr w:type="gramStart"/>
      <w:r w:rsidRPr="00061E3D">
        <w:rPr>
          <w:rFonts w:ascii="Times New Roman" w:hAnsi="Times New Roman" w:cs="Times New Roman"/>
          <w:b/>
          <w:bCs/>
          <w:lang w:val="en-IN"/>
        </w:rPr>
        <w:t>dotenv</w:t>
      </w:r>
      <w:proofErr w:type="spellEnd"/>
      <w:r w:rsidRPr="00061E3D">
        <w:rPr>
          <w:rFonts w:ascii="Times New Roman" w:hAnsi="Times New Roman" w:cs="Times New Roman"/>
          <w:b/>
          <w:bCs/>
          <w:lang w:val="en-IN"/>
        </w:rPr>
        <w:t>(</w:t>
      </w:r>
      <w:proofErr w:type="gramEnd"/>
      <w:r w:rsidRPr="00061E3D">
        <w:rPr>
          <w:rFonts w:ascii="Times New Roman" w:hAnsi="Times New Roman" w:cs="Times New Roman"/>
          <w:b/>
          <w:bCs/>
          <w:lang w:val="en-IN"/>
        </w:rPr>
        <w:t>)</w:t>
      </w:r>
      <w:r w:rsidRPr="00061E3D">
        <w:rPr>
          <w:rFonts w:ascii="Times New Roman" w:hAnsi="Times New Roman" w:cs="Times New Roman"/>
          <w:lang w:val="en-IN"/>
        </w:rPr>
        <w:t xml:space="preserve">: This function reads from a .env file, loading any defined variables into the environment, making them accessible to your Python code. For instance, the OpenAI or </w:t>
      </w:r>
      <w:proofErr w:type="spellStart"/>
      <w:r w:rsidRPr="00061E3D">
        <w:rPr>
          <w:rFonts w:ascii="Times New Roman" w:hAnsi="Times New Roman" w:cs="Times New Roman"/>
          <w:lang w:val="en-IN"/>
        </w:rPr>
        <w:t>Groq</w:t>
      </w:r>
      <w:proofErr w:type="spellEnd"/>
      <w:r w:rsidRPr="00061E3D">
        <w:rPr>
          <w:rFonts w:ascii="Times New Roman" w:hAnsi="Times New Roman" w:cs="Times New Roman"/>
          <w:lang w:val="en-IN"/>
        </w:rPr>
        <w:t xml:space="preserve"> API keys needed to make authenticated requests to their services.</w:t>
      </w:r>
    </w:p>
    <w:p w14:paraId="5EF1ECBA" w14:textId="77777777" w:rsidR="000D3C19" w:rsidRPr="00061E3D" w:rsidRDefault="000D3C19" w:rsidP="00172F39">
      <w:pPr>
        <w:pStyle w:val="ListParagraph"/>
        <w:ind w:left="1440"/>
        <w:rPr>
          <w:rFonts w:ascii="Times New Roman" w:hAnsi="Times New Roman" w:cs="Times New Roman"/>
          <w:lang w:val="en-IN"/>
        </w:rPr>
      </w:pPr>
    </w:p>
    <w:p w14:paraId="2EC69BAB" w14:textId="40612610" w:rsidR="001850F8" w:rsidRPr="00061E3D" w:rsidRDefault="00E865ED" w:rsidP="00172F39">
      <w:pPr>
        <w:pStyle w:val="Heading3"/>
        <w:numPr>
          <w:ilvl w:val="0"/>
          <w:numId w:val="4"/>
        </w:numPr>
        <w:ind w:left="360"/>
        <w:rPr>
          <w:rFonts w:ascii="Times New Roman" w:hAnsi="Times New Roman" w:cs="Times New Roman"/>
        </w:rPr>
      </w:pPr>
      <w:bookmarkStart w:id="59" w:name="_Toc182496669"/>
      <w:r w:rsidRPr="00061E3D">
        <w:rPr>
          <w:rFonts w:ascii="Times New Roman" w:hAnsi="Times New Roman" w:cs="Times New Roman"/>
        </w:rPr>
        <w:t xml:space="preserve">Load </w:t>
      </w:r>
      <w:r w:rsidRPr="00061E3D">
        <w:rPr>
          <w:rFonts w:ascii="Times New Roman" w:eastAsia="Calibri" w:hAnsi="Times New Roman" w:cs="Times New Roman"/>
          <w:lang w:val="en-IN"/>
        </w:rPr>
        <w:t>Custom Modules</w:t>
      </w:r>
      <w:r w:rsidRPr="00061E3D">
        <w:rPr>
          <w:rFonts w:ascii="Times New Roman" w:hAnsi="Times New Roman" w:cs="Times New Roman"/>
        </w:rPr>
        <w:t>:</w:t>
      </w:r>
      <w:bookmarkEnd w:id="59"/>
      <w:r w:rsidR="001850F8" w:rsidRPr="00061E3D">
        <w:rPr>
          <w:rFonts w:ascii="Times New Roman" w:hAnsi="Times New Roman" w:cs="Times New Roman"/>
        </w:rPr>
        <w:t xml:space="preserve"> </w:t>
      </w:r>
    </w:p>
    <w:p w14:paraId="7F6FFE2E" w14:textId="1B1ABF93" w:rsidR="001C327B" w:rsidRPr="00061E3D" w:rsidRDefault="001C327B" w:rsidP="00172F39">
      <w:pPr>
        <w:ind w:left="360"/>
        <w:rPr>
          <w:rFonts w:ascii="Times New Roman" w:hAnsi="Times New Roman" w:cs="Times New Roman"/>
          <w:lang w:val="en-IN"/>
        </w:rPr>
      </w:pPr>
      <w:r w:rsidRPr="00061E3D">
        <w:rPr>
          <w:rFonts w:ascii="Times New Roman" w:hAnsi="Times New Roman" w:cs="Times New Roman"/>
          <w:lang w:val="en-IN"/>
        </w:rPr>
        <w:t>This section imports project-specific modules that provide essential functionality for error handling, prompts, and metric calculations.</w:t>
      </w:r>
    </w:p>
    <w:p w14:paraId="06772692" w14:textId="0AF12F93" w:rsidR="001C327B" w:rsidRPr="00061E3D" w:rsidRDefault="001C327B" w:rsidP="00172F39">
      <w:pPr>
        <w:ind w:left="360"/>
        <w:rPr>
          <w:rFonts w:ascii="Times New Roman" w:hAnsi="Times New Roman" w:cs="Times New Roman"/>
          <w:lang w:val="en-IN"/>
        </w:rPr>
      </w:pPr>
      <w:r w:rsidRPr="00061E3D">
        <w:rPr>
          <w:rFonts w:ascii="Times New Roman" w:hAnsi="Times New Roman" w:cs="Times New Roman"/>
          <w:b/>
          <w:bCs/>
          <w:lang w:val="en-IN"/>
        </w:rPr>
        <w:t>Explanation</w:t>
      </w:r>
      <w:r w:rsidRPr="00061E3D">
        <w:rPr>
          <w:rFonts w:ascii="Times New Roman" w:hAnsi="Times New Roman" w:cs="Times New Roman"/>
          <w:lang w:val="en-IN"/>
        </w:rPr>
        <w:t>:</w:t>
      </w:r>
    </w:p>
    <w:p w14:paraId="240F6C42" w14:textId="507D2F88" w:rsidR="001C327B" w:rsidRPr="00061E3D" w:rsidRDefault="001C327B" w:rsidP="00172F39">
      <w:pPr>
        <w:pStyle w:val="ListParagraph"/>
        <w:numPr>
          <w:ilvl w:val="1"/>
          <w:numId w:val="12"/>
        </w:numPr>
        <w:rPr>
          <w:rFonts w:ascii="Times New Roman" w:hAnsi="Times New Roman" w:cs="Times New Roman"/>
          <w:lang w:val="en-IN"/>
        </w:rPr>
      </w:pPr>
      <w:r w:rsidRPr="00061E3D">
        <w:rPr>
          <w:rFonts w:ascii="Times New Roman" w:hAnsi="Times New Roman" w:cs="Times New Roman"/>
          <w:b/>
          <w:bCs/>
          <w:lang w:val="en-IN"/>
        </w:rPr>
        <w:t>config</w:t>
      </w:r>
      <w:r w:rsidRPr="00061E3D">
        <w:rPr>
          <w:rFonts w:ascii="Times New Roman" w:hAnsi="Times New Roman" w:cs="Times New Roman"/>
          <w:lang w:val="en-IN"/>
        </w:rPr>
        <w:t>: Centralized settings such as API keys or file paths that are reused across the code.</w:t>
      </w:r>
    </w:p>
    <w:p w14:paraId="7EB8E2CF" w14:textId="389A4DC4" w:rsidR="001C327B" w:rsidRPr="00061E3D" w:rsidRDefault="001C327B" w:rsidP="00172F39">
      <w:pPr>
        <w:pStyle w:val="ListParagraph"/>
        <w:numPr>
          <w:ilvl w:val="1"/>
          <w:numId w:val="12"/>
        </w:numPr>
        <w:rPr>
          <w:rFonts w:ascii="Times New Roman" w:hAnsi="Times New Roman" w:cs="Times New Roman"/>
          <w:lang w:val="en-IN"/>
        </w:rPr>
      </w:pPr>
      <w:r w:rsidRPr="00061E3D">
        <w:rPr>
          <w:rFonts w:ascii="Times New Roman" w:hAnsi="Times New Roman" w:cs="Times New Roman"/>
          <w:b/>
          <w:bCs/>
          <w:lang w:val="en-IN"/>
        </w:rPr>
        <w:t>Errors</w:t>
      </w:r>
      <w:r w:rsidRPr="00061E3D">
        <w:rPr>
          <w:rFonts w:ascii="Times New Roman" w:hAnsi="Times New Roman" w:cs="Times New Roman"/>
          <w:lang w:val="en-IN"/>
        </w:rPr>
        <w:t>: Custom functions for handling various error conditions like file upload failures, unsupported file types, etc. These functions ensure that the system handles exceptions gracefully.</w:t>
      </w:r>
    </w:p>
    <w:p w14:paraId="15E2204E" w14:textId="4E9BDB4D" w:rsidR="001C327B" w:rsidRPr="00061E3D" w:rsidRDefault="001C327B" w:rsidP="00172F39">
      <w:pPr>
        <w:pStyle w:val="ListParagraph"/>
        <w:numPr>
          <w:ilvl w:val="1"/>
          <w:numId w:val="12"/>
        </w:numPr>
        <w:rPr>
          <w:rFonts w:ascii="Times New Roman" w:hAnsi="Times New Roman" w:cs="Times New Roman"/>
          <w:lang w:val="en-IN"/>
        </w:rPr>
      </w:pPr>
      <w:r w:rsidRPr="00061E3D">
        <w:rPr>
          <w:rFonts w:ascii="Times New Roman" w:hAnsi="Times New Roman" w:cs="Times New Roman"/>
          <w:b/>
          <w:bCs/>
          <w:lang w:val="en-IN"/>
        </w:rPr>
        <w:t>prompt</w:t>
      </w:r>
      <w:r w:rsidRPr="00061E3D">
        <w:rPr>
          <w:rFonts w:ascii="Times New Roman" w:hAnsi="Times New Roman" w:cs="Times New Roman"/>
          <w:lang w:val="en-IN"/>
        </w:rPr>
        <w:t>: Contains the template or structure for prompts sent to the LLM. This could include questions about the code file, security vulnerabilities, or general quality assessments.</w:t>
      </w:r>
    </w:p>
    <w:p w14:paraId="756C449B" w14:textId="7D1E5066" w:rsidR="00B60120" w:rsidRPr="00061E3D" w:rsidRDefault="001C327B" w:rsidP="00172F39">
      <w:pPr>
        <w:pStyle w:val="ListParagraph"/>
        <w:numPr>
          <w:ilvl w:val="1"/>
          <w:numId w:val="12"/>
        </w:numPr>
        <w:rPr>
          <w:rFonts w:ascii="Times New Roman" w:hAnsi="Times New Roman" w:cs="Times New Roman"/>
          <w:lang w:val="en-IN"/>
        </w:rPr>
      </w:pPr>
      <w:r w:rsidRPr="00061E3D">
        <w:rPr>
          <w:rFonts w:ascii="Times New Roman" w:hAnsi="Times New Roman" w:cs="Times New Roman"/>
          <w:b/>
          <w:bCs/>
          <w:lang w:val="en-IN"/>
        </w:rPr>
        <w:lastRenderedPageBreak/>
        <w:t>metrics</w:t>
      </w:r>
      <w:r w:rsidRPr="00061E3D">
        <w:rPr>
          <w:rFonts w:ascii="Times New Roman" w:hAnsi="Times New Roman" w:cs="Times New Roman"/>
          <w:lang w:val="en-IN"/>
        </w:rPr>
        <w:t>: Functions for calculating statistics such as the number of errors, severity levels, or other code health indicators. These metrics help quantify the output of the code review system.</w:t>
      </w:r>
    </w:p>
    <w:p w14:paraId="112D217D" w14:textId="33D7F2CD" w:rsidR="00543443" w:rsidRPr="00061E3D" w:rsidRDefault="00F80C41" w:rsidP="00172F39">
      <w:pPr>
        <w:pStyle w:val="Heading3"/>
        <w:numPr>
          <w:ilvl w:val="0"/>
          <w:numId w:val="4"/>
        </w:numPr>
        <w:ind w:left="360"/>
        <w:rPr>
          <w:rFonts w:ascii="Times New Roman" w:hAnsi="Times New Roman" w:cs="Times New Roman"/>
        </w:rPr>
      </w:pPr>
      <w:bookmarkStart w:id="60" w:name="_Toc182496670"/>
      <w:r w:rsidRPr="00061E3D">
        <w:rPr>
          <w:rFonts w:ascii="Times New Roman" w:hAnsi="Times New Roman" w:cs="Times New Roman"/>
        </w:rPr>
        <w:t xml:space="preserve">Setup </w:t>
      </w:r>
      <w:proofErr w:type="spellStart"/>
      <w:r w:rsidRPr="00061E3D">
        <w:rPr>
          <w:rFonts w:ascii="Times New Roman" w:hAnsi="Times New Roman" w:cs="Times New Roman"/>
        </w:rPr>
        <w:t>Groq</w:t>
      </w:r>
      <w:proofErr w:type="spellEnd"/>
      <w:r w:rsidRPr="00061E3D">
        <w:rPr>
          <w:rFonts w:ascii="Times New Roman" w:hAnsi="Times New Roman" w:cs="Times New Roman"/>
        </w:rPr>
        <w:t xml:space="preserve"> API Client</w:t>
      </w:r>
      <w:r w:rsidR="001850F8" w:rsidRPr="00061E3D">
        <w:rPr>
          <w:rFonts w:ascii="Times New Roman" w:hAnsi="Times New Roman" w:cs="Times New Roman"/>
        </w:rPr>
        <w:t>:</w:t>
      </w:r>
      <w:bookmarkEnd w:id="60"/>
      <w:r w:rsidR="001850F8" w:rsidRPr="00061E3D">
        <w:rPr>
          <w:rFonts w:ascii="Times New Roman" w:hAnsi="Times New Roman" w:cs="Times New Roman"/>
        </w:rPr>
        <w:t xml:space="preserve"> </w:t>
      </w:r>
    </w:p>
    <w:p w14:paraId="2B1E7EC7" w14:textId="3FECA3CE" w:rsidR="00830A6F" w:rsidRPr="00061E3D" w:rsidRDefault="00830A6F" w:rsidP="00172F39">
      <w:pPr>
        <w:ind w:left="360"/>
        <w:rPr>
          <w:rFonts w:ascii="Times New Roman" w:hAnsi="Times New Roman" w:cs="Times New Roman"/>
          <w:lang w:val="en-IN"/>
        </w:rPr>
      </w:pPr>
      <w:r w:rsidRPr="00061E3D">
        <w:rPr>
          <w:rFonts w:ascii="Times New Roman" w:hAnsi="Times New Roman" w:cs="Times New Roman"/>
          <w:lang w:val="en-IN"/>
        </w:rPr>
        <w:t xml:space="preserve">Initializes the API client for </w:t>
      </w:r>
      <w:proofErr w:type="spellStart"/>
      <w:r w:rsidRPr="00061E3D">
        <w:rPr>
          <w:rFonts w:ascii="Times New Roman" w:hAnsi="Times New Roman" w:cs="Times New Roman"/>
          <w:lang w:val="en-IN"/>
        </w:rPr>
        <w:t>Groq</w:t>
      </w:r>
      <w:proofErr w:type="spellEnd"/>
      <w:r w:rsidRPr="00061E3D">
        <w:rPr>
          <w:rFonts w:ascii="Times New Roman" w:hAnsi="Times New Roman" w:cs="Times New Roman"/>
          <w:lang w:val="en-IN"/>
        </w:rPr>
        <w:t>, allowing the application to interact with an NLP model for performing code review tasks.</w:t>
      </w:r>
    </w:p>
    <w:p w14:paraId="4BF2701C" w14:textId="504A5BFD" w:rsidR="00830A6F" w:rsidRPr="00061E3D" w:rsidRDefault="00830A6F" w:rsidP="00172F39">
      <w:pPr>
        <w:ind w:left="360"/>
        <w:rPr>
          <w:rFonts w:ascii="Times New Roman" w:hAnsi="Times New Roman" w:cs="Times New Roman"/>
          <w:lang w:val="en-IN"/>
        </w:rPr>
      </w:pPr>
      <w:r w:rsidRPr="00061E3D">
        <w:rPr>
          <w:rFonts w:ascii="Times New Roman" w:hAnsi="Times New Roman" w:cs="Times New Roman"/>
          <w:b/>
          <w:bCs/>
          <w:lang w:val="en-IN"/>
        </w:rPr>
        <w:t>Explanation</w:t>
      </w:r>
      <w:r w:rsidRPr="00061E3D">
        <w:rPr>
          <w:rFonts w:ascii="Times New Roman" w:hAnsi="Times New Roman" w:cs="Times New Roman"/>
          <w:lang w:val="en-IN"/>
        </w:rPr>
        <w:t>:</w:t>
      </w:r>
    </w:p>
    <w:p w14:paraId="2EC3B784" w14:textId="77777777" w:rsidR="00830A6F" w:rsidRPr="00061E3D" w:rsidRDefault="00830A6F" w:rsidP="00172F39">
      <w:pPr>
        <w:pStyle w:val="ListParagraph"/>
        <w:numPr>
          <w:ilvl w:val="0"/>
          <w:numId w:val="8"/>
        </w:numPr>
        <w:rPr>
          <w:rFonts w:ascii="Times New Roman" w:hAnsi="Times New Roman" w:cs="Times New Roman"/>
          <w:lang w:val="en-IN"/>
        </w:rPr>
      </w:pPr>
      <w:r w:rsidRPr="00061E3D">
        <w:rPr>
          <w:rFonts w:ascii="Times New Roman" w:hAnsi="Times New Roman" w:cs="Times New Roman"/>
          <w:lang w:val="en-IN"/>
        </w:rPr>
        <w:t xml:space="preserve">The </w:t>
      </w:r>
      <w:proofErr w:type="spellStart"/>
      <w:r w:rsidRPr="00061E3D">
        <w:rPr>
          <w:rFonts w:ascii="Times New Roman" w:hAnsi="Times New Roman" w:cs="Times New Roman"/>
          <w:lang w:val="en-IN"/>
        </w:rPr>
        <w:t>Groq</w:t>
      </w:r>
      <w:proofErr w:type="spellEnd"/>
      <w:r w:rsidRPr="00061E3D">
        <w:rPr>
          <w:rFonts w:ascii="Times New Roman" w:hAnsi="Times New Roman" w:cs="Times New Roman"/>
          <w:lang w:val="en-IN"/>
        </w:rPr>
        <w:t xml:space="preserve"> API requires an authentication key (GROQ_API_KEY) to access its language models. By setting up the client, you prepare the system to send code data for analysis, asking the model to review code, detect issues, and offer suggestions.</w:t>
      </w:r>
    </w:p>
    <w:p w14:paraId="2A9DCAAF" w14:textId="528FC31E" w:rsidR="00816F7F" w:rsidRPr="00061E3D" w:rsidRDefault="00830A6F" w:rsidP="00172F39">
      <w:pPr>
        <w:pStyle w:val="ListParagraph"/>
        <w:numPr>
          <w:ilvl w:val="0"/>
          <w:numId w:val="8"/>
        </w:numPr>
        <w:rPr>
          <w:rFonts w:ascii="Times New Roman" w:hAnsi="Times New Roman" w:cs="Times New Roman"/>
          <w:lang w:val="en-IN"/>
        </w:rPr>
      </w:pPr>
      <w:r w:rsidRPr="00061E3D">
        <w:rPr>
          <w:rFonts w:ascii="Times New Roman" w:hAnsi="Times New Roman" w:cs="Times New Roman"/>
          <w:b/>
          <w:bCs/>
          <w:lang w:val="en-IN"/>
        </w:rPr>
        <w:t xml:space="preserve">Interaction with </w:t>
      </w:r>
      <w:proofErr w:type="spellStart"/>
      <w:r w:rsidRPr="00061E3D">
        <w:rPr>
          <w:rFonts w:ascii="Times New Roman" w:hAnsi="Times New Roman" w:cs="Times New Roman"/>
          <w:b/>
          <w:bCs/>
          <w:lang w:val="en-IN"/>
        </w:rPr>
        <w:t>Groq</w:t>
      </w:r>
      <w:proofErr w:type="spellEnd"/>
      <w:r w:rsidRPr="00061E3D">
        <w:rPr>
          <w:rFonts w:ascii="Times New Roman" w:hAnsi="Times New Roman" w:cs="Times New Roman"/>
          <w:lang w:val="en-IN"/>
        </w:rPr>
        <w:t xml:space="preserve">: After setting up the client, you'll later use this client object to send the uploaded files to the </w:t>
      </w:r>
      <w:proofErr w:type="spellStart"/>
      <w:r w:rsidRPr="00061E3D">
        <w:rPr>
          <w:rFonts w:ascii="Times New Roman" w:hAnsi="Times New Roman" w:cs="Times New Roman"/>
          <w:lang w:val="en-IN"/>
        </w:rPr>
        <w:t>Groq</w:t>
      </w:r>
      <w:proofErr w:type="spellEnd"/>
      <w:r w:rsidRPr="00061E3D">
        <w:rPr>
          <w:rFonts w:ascii="Times New Roman" w:hAnsi="Times New Roman" w:cs="Times New Roman"/>
          <w:lang w:val="en-IN"/>
        </w:rPr>
        <w:t xml:space="preserve"> model and retrieve responses (like code insights or reviews).</w:t>
      </w:r>
    </w:p>
    <w:p w14:paraId="6EB5772E" w14:textId="0B66113D" w:rsidR="00706E8D" w:rsidRPr="00061E3D" w:rsidRDefault="00E948C7" w:rsidP="00172F39">
      <w:pPr>
        <w:pStyle w:val="Heading3"/>
        <w:numPr>
          <w:ilvl w:val="0"/>
          <w:numId w:val="4"/>
        </w:numPr>
        <w:ind w:left="360"/>
        <w:rPr>
          <w:rFonts w:ascii="Times New Roman" w:hAnsi="Times New Roman" w:cs="Times New Roman"/>
        </w:rPr>
      </w:pPr>
      <w:bookmarkStart w:id="61" w:name="_Toc182496671"/>
      <w:proofErr w:type="spellStart"/>
      <w:r w:rsidRPr="00061E3D">
        <w:rPr>
          <w:rFonts w:ascii="Times New Roman" w:hAnsi="Times New Roman" w:cs="Times New Roman"/>
        </w:rPr>
        <w:t>Streamlit</w:t>
      </w:r>
      <w:proofErr w:type="spellEnd"/>
      <w:r w:rsidRPr="00061E3D">
        <w:rPr>
          <w:rFonts w:ascii="Times New Roman" w:hAnsi="Times New Roman" w:cs="Times New Roman"/>
        </w:rPr>
        <w:t xml:space="preserve"> UI Styling and Layout</w:t>
      </w:r>
      <w:r w:rsidR="001850F8" w:rsidRPr="00061E3D">
        <w:rPr>
          <w:rFonts w:ascii="Times New Roman" w:hAnsi="Times New Roman" w:cs="Times New Roman"/>
        </w:rPr>
        <w:t>:</w:t>
      </w:r>
      <w:bookmarkEnd w:id="61"/>
      <w:r w:rsidR="001850F8" w:rsidRPr="00061E3D">
        <w:rPr>
          <w:rFonts w:ascii="Times New Roman" w:hAnsi="Times New Roman" w:cs="Times New Roman"/>
        </w:rPr>
        <w:t xml:space="preserve"> </w:t>
      </w:r>
    </w:p>
    <w:p w14:paraId="1726FC3F" w14:textId="5508EEBE" w:rsidR="00706E8D" w:rsidRPr="00061E3D" w:rsidRDefault="00706E8D" w:rsidP="00172F39">
      <w:pPr>
        <w:ind w:left="360"/>
        <w:rPr>
          <w:rFonts w:ascii="Times New Roman" w:eastAsia="Calibri" w:hAnsi="Times New Roman" w:cs="Times New Roman"/>
          <w:lang w:val="en-IN"/>
        </w:rPr>
      </w:pPr>
      <w:r w:rsidRPr="00061E3D">
        <w:rPr>
          <w:rFonts w:ascii="Times New Roman" w:eastAsia="Calibri" w:hAnsi="Times New Roman" w:cs="Times New Roman"/>
          <w:lang w:val="en-IN"/>
        </w:rPr>
        <w:t xml:space="preserve">Customize the look and feel of the </w:t>
      </w:r>
      <w:proofErr w:type="spellStart"/>
      <w:r w:rsidRPr="00061E3D">
        <w:rPr>
          <w:rFonts w:ascii="Times New Roman" w:eastAsia="Calibri" w:hAnsi="Times New Roman" w:cs="Times New Roman"/>
          <w:lang w:val="en-IN"/>
        </w:rPr>
        <w:t>Streamlit</w:t>
      </w:r>
      <w:proofErr w:type="spellEnd"/>
      <w:r w:rsidRPr="00061E3D">
        <w:rPr>
          <w:rFonts w:ascii="Times New Roman" w:eastAsia="Calibri" w:hAnsi="Times New Roman" w:cs="Times New Roman"/>
          <w:lang w:val="en-IN"/>
        </w:rPr>
        <w:t xml:space="preserve"> UI, ensuring the application is visually appealing and user-friendly.</w:t>
      </w:r>
    </w:p>
    <w:p w14:paraId="4DA7C98A" w14:textId="29BE9635" w:rsidR="00706E8D" w:rsidRPr="00061E3D" w:rsidRDefault="00706E8D" w:rsidP="00172F39">
      <w:pPr>
        <w:ind w:left="360"/>
        <w:rPr>
          <w:rFonts w:ascii="Times New Roman" w:eastAsia="Calibri" w:hAnsi="Times New Roman" w:cs="Times New Roman"/>
          <w:lang w:val="en-IN"/>
        </w:rPr>
      </w:pPr>
      <w:r w:rsidRPr="00061E3D">
        <w:rPr>
          <w:rFonts w:ascii="Times New Roman" w:eastAsia="Calibri" w:hAnsi="Times New Roman" w:cs="Times New Roman"/>
          <w:b/>
          <w:bCs/>
          <w:lang w:val="en-IN"/>
        </w:rPr>
        <w:t>Explanation</w:t>
      </w:r>
      <w:r w:rsidRPr="00061E3D">
        <w:rPr>
          <w:rFonts w:ascii="Times New Roman" w:eastAsia="Calibri" w:hAnsi="Times New Roman" w:cs="Times New Roman"/>
          <w:lang w:val="en-IN"/>
        </w:rPr>
        <w:t>:</w:t>
      </w:r>
    </w:p>
    <w:p w14:paraId="38EB8601" w14:textId="77777777" w:rsidR="00706E8D" w:rsidRPr="00061E3D" w:rsidRDefault="00706E8D" w:rsidP="00172F39">
      <w:pPr>
        <w:numPr>
          <w:ilvl w:val="1"/>
          <w:numId w:val="7"/>
        </w:numPr>
        <w:rPr>
          <w:rFonts w:ascii="Times New Roman" w:eastAsia="Calibri" w:hAnsi="Times New Roman" w:cs="Times New Roman"/>
          <w:lang w:val="en-IN"/>
        </w:rPr>
      </w:pPr>
      <w:r w:rsidRPr="00061E3D">
        <w:rPr>
          <w:rFonts w:ascii="Times New Roman" w:eastAsia="Calibri" w:hAnsi="Times New Roman" w:cs="Times New Roman"/>
          <w:b/>
          <w:bCs/>
          <w:lang w:val="en-IN"/>
        </w:rPr>
        <w:t>Custom CSS</w:t>
      </w:r>
      <w:r w:rsidRPr="00061E3D">
        <w:rPr>
          <w:rFonts w:ascii="Times New Roman" w:eastAsia="Calibri" w:hAnsi="Times New Roman" w:cs="Times New Roman"/>
          <w:lang w:val="en-IN"/>
        </w:rPr>
        <w:t xml:space="preserve">: Styling the UI elements of the </w:t>
      </w:r>
      <w:proofErr w:type="spellStart"/>
      <w:r w:rsidRPr="00061E3D">
        <w:rPr>
          <w:rFonts w:ascii="Times New Roman" w:eastAsia="Calibri" w:hAnsi="Times New Roman" w:cs="Times New Roman"/>
          <w:lang w:val="en-IN"/>
        </w:rPr>
        <w:t>Streamlit</w:t>
      </w:r>
      <w:proofErr w:type="spellEnd"/>
      <w:r w:rsidRPr="00061E3D">
        <w:rPr>
          <w:rFonts w:ascii="Times New Roman" w:eastAsia="Calibri" w:hAnsi="Times New Roman" w:cs="Times New Roman"/>
          <w:lang w:val="en-IN"/>
        </w:rPr>
        <w:t xml:space="preserve"> app (e.g., background </w:t>
      </w:r>
      <w:proofErr w:type="spellStart"/>
      <w:r w:rsidRPr="00061E3D">
        <w:rPr>
          <w:rFonts w:ascii="Times New Roman" w:eastAsia="Calibri" w:hAnsi="Times New Roman" w:cs="Times New Roman"/>
          <w:lang w:val="en-IN"/>
        </w:rPr>
        <w:t>color</w:t>
      </w:r>
      <w:proofErr w:type="spellEnd"/>
      <w:r w:rsidRPr="00061E3D">
        <w:rPr>
          <w:rFonts w:ascii="Times New Roman" w:eastAsia="Calibri" w:hAnsi="Times New Roman" w:cs="Times New Roman"/>
          <w:lang w:val="en-IN"/>
        </w:rPr>
        <w:t>, font size, button appearance) to match the aesthetic of your organization or provide a professional feel.</w:t>
      </w:r>
    </w:p>
    <w:p w14:paraId="74E061D0" w14:textId="50C403BE" w:rsidR="00706E8D" w:rsidRPr="00061E3D" w:rsidRDefault="00706E8D" w:rsidP="00172F39">
      <w:pPr>
        <w:numPr>
          <w:ilvl w:val="1"/>
          <w:numId w:val="7"/>
        </w:numPr>
        <w:rPr>
          <w:rFonts w:ascii="Times New Roman" w:eastAsia="Calibri" w:hAnsi="Times New Roman" w:cs="Times New Roman"/>
          <w:b/>
          <w:bCs/>
          <w:lang w:val="en-IN"/>
        </w:rPr>
      </w:pPr>
      <w:r w:rsidRPr="00061E3D">
        <w:rPr>
          <w:rFonts w:ascii="Times New Roman" w:eastAsia="Calibri" w:hAnsi="Times New Roman" w:cs="Times New Roman"/>
          <w:b/>
          <w:bCs/>
          <w:lang w:val="en-IN"/>
        </w:rPr>
        <w:t>HTML injection</w:t>
      </w:r>
      <w:r w:rsidRPr="00061E3D">
        <w:rPr>
          <w:rFonts w:ascii="Times New Roman" w:eastAsia="Calibri" w:hAnsi="Times New Roman" w:cs="Times New Roman"/>
          <w:lang w:val="en-IN"/>
        </w:rPr>
        <w:t xml:space="preserve">: By using </w:t>
      </w:r>
      <w:proofErr w:type="spellStart"/>
      <w:proofErr w:type="gramStart"/>
      <w:r w:rsidRPr="00061E3D">
        <w:rPr>
          <w:rFonts w:ascii="Times New Roman" w:eastAsia="Calibri" w:hAnsi="Times New Roman" w:cs="Times New Roman"/>
          <w:lang w:val="en-IN"/>
        </w:rPr>
        <w:t>st.markdown</w:t>
      </w:r>
      <w:proofErr w:type="spellEnd"/>
      <w:proofErr w:type="gramEnd"/>
      <w:r w:rsidRPr="00061E3D">
        <w:rPr>
          <w:rFonts w:ascii="Times New Roman" w:eastAsia="Calibri" w:hAnsi="Times New Roman" w:cs="Times New Roman"/>
          <w:lang w:val="en-IN"/>
        </w:rPr>
        <w:t xml:space="preserve">(), you inject HTML and CSS code directly into </w:t>
      </w:r>
      <w:proofErr w:type="spellStart"/>
      <w:r w:rsidRPr="00061E3D">
        <w:rPr>
          <w:rFonts w:ascii="Times New Roman" w:eastAsia="Calibri" w:hAnsi="Times New Roman" w:cs="Times New Roman"/>
          <w:lang w:val="en-IN"/>
        </w:rPr>
        <w:t>Streamlit</w:t>
      </w:r>
      <w:proofErr w:type="spellEnd"/>
      <w:r w:rsidRPr="00061E3D">
        <w:rPr>
          <w:rFonts w:ascii="Times New Roman" w:eastAsia="Calibri" w:hAnsi="Times New Roman" w:cs="Times New Roman"/>
          <w:lang w:val="en-IN"/>
        </w:rPr>
        <w:t xml:space="preserve"> to apply more advanced styles. This can be helpful for ensuring consistency and branding across your application.</w:t>
      </w:r>
      <w:r w:rsidRPr="00061E3D">
        <w:rPr>
          <w:rFonts w:ascii="Times New Roman" w:eastAsia="Calibri" w:hAnsi="Times New Roman" w:cs="Times New Roman"/>
          <w:b/>
          <w:bCs/>
          <w:lang w:val="en-IN"/>
        </w:rPr>
        <w:tab/>
      </w:r>
    </w:p>
    <w:p w14:paraId="53B46003" w14:textId="167CDE18" w:rsidR="00706E8D" w:rsidRPr="00061E3D" w:rsidRDefault="005C38AF" w:rsidP="00172F39">
      <w:pPr>
        <w:pStyle w:val="Heading3"/>
        <w:numPr>
          <w:ilvl w:val="0"/>
          <w:numId w:val="4"/>
        </w:numPr>
        <w:ind w:left="360"/>
        <w:rPr>
          <w:rFonts w:ascii="Times New Roman" w:hAnsi="Times New Roman" w:cs="Times New Roman"/>
        </w:rPr>
      </w:pPr>
      <w:bookmarkStart w:id="62" w:name="_Toc182496672"/>
      <w:r w:rsidRPr="00061E3D">
        <w:rPr>
          <w:rFonts w:ascii="Times New Roman" w:eastAsia="Calibri" w:hAnsi="Times New Roman" w:cs="Times New Roman"/>
          <w:lang w:val="en-IN"/>
        </w:rPr>
        <w:t>File Uploads and User Input</w:t>
      </w:r>
      <w:r w:rsidR="00445088" w:rsidRPr="00061E3D">
        <w:rPr>
          <w:rFonts w:ascii="Times New Roman" w:hAnsi="Times New Roman" w:cs="Times New Roman"/>
        </w:rPr>
        <w:t>:</w:t>
      </w:r>
      <w:bookmarkEnd w:id="62"/>
      <w:r w:rsidR="000066CF" w:rsidRPr="00061E3D">
        <w:rPr>
          <w:rFonts w:ascii="Times New Roman" w:hAnsi="Times New Roman" w:cs="Times New Roman"/>
        </w:rPr>
        <w:t xml:space="preserve"> </w:t>
      </w:r>
    </w:p>
    <w:p w14:paraId="1523B7C1" w14:textId="7C220EA0" w:rsidR="00706E8D" w:rsidRPr="00061E3D" w:rsidRDefault="00706E8D" w:rsidP="00172F39">
      <w:pPr>
        <w:pStyle w:val="ListParagraph"/>
        <w:ind w:left="360"/>
        <w:rPr>
          <w:rFonts w:ascii="Times New Roman" w:hAnsi="Times New Roman" w:cs="Times New Roman"/>
          <w:lang w:val="en-IN"/>
        </w:rPr>
      </w:pPr>
      <w:r w:rsidRPr="00061E3D">
        <w:rPr>
          <w:rFonts w:ascii="Times New Roman" w:hAnsi="Times New Roman" w:cs="Times New Roman"/>
          <w:lang w:val="en-IN"/>
        </w:rPr>
        <w:t>Provide users with an interface for uploading the necessary files (new code, old code, and organizational code standards). Users also choose the depth of review.</w:t>
      </w:r>
    </w:p>
    <w:p w14:paraId="164D2947" w14:textId="44BB0221" w:rsidR="00706E8D" w:rsidRPr="00061E3D" w:rsidRDefault="00706E8D" w:rsidP="00172F39">
      <w:pPr>
        <w:ind w:firstLine="360"/>
        <w:rPr>
          <w:rFonts w:ascii="Times New Roman" w:hAnsi="Times New Roman" w:cs="Times New Roman"/>
          <w:lang w:val="en-IN"/>
        </w:rPr>
      </w:pPr>
      <w:r w:rsidRPr="00061E3D">
        <w:rPr>
          <w:rFonts w:ascii="Times New Roman" w:hAnsi="Times New Roman" w:cs="Times New Roman"/>
          <w:b/>
          <w:bCs/>
          <w:lang w:val="en-IN"/>
        </w:rPr>
        <w:t>Explanation</w:t>
      </w:r>
      <w:r w:rsidRPr="00061E3D">
        <w:rPr>
          <w:rFonts w:ascii="Times New Roman" w:hAnsi="Times New Roman" w:cs="Times New Roman"/>
          <w:lang w:val="en-IN"/>
        </w:rPr>
        <w:t xml:space="preserve">: </w:t>
      </w:r>
    </w:p>
    <w:p w14:paraId="29354B2E" w14:textId="77777777" w:rsidR="00706E8D" w:rsidRPr="00061E3D" w:rsidRDefault="00706E8D" w:rsidP="00172F39">
      <w:pPr>
        <w:pStyle w:val="ListParagraph"/>
        <w:numPr>
          <w:ilvl w:val="1"/>
          <w:numId w:val="10"/>
        </w:numPr>
        <w:rPr>
          <w:rFonts w:ascii="Times New Roman" w:hAnsi="Times New Roman" w:cs="Times New Roman"/>
          <w:lang w:val="en-IN"/>
        </w:rPr>
      </w:pPr>
      <w:proofErr w:type="spellStart"/>
      <w:proofErr w:type="gramStart"/>
      <w:r w:rsidRPr="00061E3D">
        <w:rPr>
          <w:rFonts w:ascii="Times New Roman" w:hAnsi="Times New Roman" w:cs="Times New Roman"/>
          <w:b/>
          <w:bCs/>
          <w:lang w:val="en-IN"/>
        </w:rPr>
        <w:t>st.file</w:t>
      </w:r>
      <w:proofErr w:type="gramEnd"/>
      <w:r w:rsidRPr="00061E3D">
        <w:rPr>
          <w:rFonts w:ascii="Times New Roman" w:hAnsi="Times New Roman" w:cs="Times New Roman"/>
          <w:b/>
          <w:bCs/>
          <w:lang w:val="en-IN"/>
        </w:rPr>
        <w:t>_uploader</w:t>
      </w:r>
      <w:proofErr w:type="spellEnd"/>
      <w:r w:rsidRPr="00061E3D">
        <w:rPr>
          <w:rFonts w:ascii="Times New Roman" w:hAnsi="Times New Roman" w:cs="Times New Roman"/>
          <w:b/>
          <w:bCs/>
          <w:lang w:val="en-IN"/>
        </w:rPr>
        <w:t>()</w:t>
      </w:r>
      <w:r w:rsidRPr="00061E3D">
        <w:rPr>
          <w:rFonts w:ascii="Times New Roman" w:hAnsi="Times New Roman" w:cs="Times New Roman"/>
          <w:lang w:val="en-IN"/>
        </w:rPr>
        <w:t>: A widget that allows users to upload files. In this case, the system requires at least a code file and optionally an old code file for comparison. The user can also upload the organization's coding standards in various formats (e.g., .docx, .pdf).</w:t>
      </w:r>
    </w:p>
    <w:p w14:paraId="7C91FB00" w14:textId="77777777" w:rsidR="00706E8D" w:rsidRPr="00061E3D" w:rsidRDefault="00706E8D" w:rsidP="00172F39">
      <w:pPr>
        <w:pStyle w:val="ListParagraph"/>
        <w:numPr>
          <w:ilvl w:val="1"/>
          <w:numId w:val="10"/>
        </w:numPr>
        <w:rPr>
          <w:rFonts w:ascii="Times New Roman" w:hAnsi="Times New Roman" w:cs="Times New Roman"/>
          <w:lang w:val="en-IN"/>
        </w:rPr>
      </w:pPr>
      <w:proofErr w:type="spellStart"/>
      <w:proofErr w:type="gramStart"/>
      <w:r w:rsidRPr="00061E3D">
        <w:rPr>
          <w:rFonts w:ascii="Times New Roman" w:hAnsi="Times New Roman" w:cs="Times New Roman"/>
          <w:b/>
          <w:bCs/>
          <w:lang w:val="en-IN"/>
        </w:rPr>
        <w:t>st.selectbox</w:t>
      </w:r>
      <w:proofErr w:type="spellEnd"/>
      <w:proofErr w:type="gramEnd"/>
      <w:r w:rsidRPr="00061E3D">
        <w:rPr>
          <w:rFonts w:ascii="Times New Roman" w:hAnsi="Times New Roman" w:cs="Times New Roman"/>
          <w:b/>
          <w:bCs/>
          <w:lang w:val="en-IN"/>
        </w:rPr>
        <w:t>()</w:t>
      </w:r>
      <w:r w:rsidRPr="00061E3D">
        <w:rPr>
          <w:rFonts w:ascii="Times New Roman" w:hAnsi="Times New Roman" w:cs="Times New Roman"/>
          <w:lang w:val="en-IN"/>
        </w:rPr>
        <w:t>: Allows users to select the type of review—either a complete code review or a summary. This input helps tailor the results presented based on the user’s preference.</w:t>
      </w:r>
    </w:p>
    <w:p w14:paraId="013022AF" w14:textId="643BAED9" w:rsidR="00706E8D" w:rsidRPr="00061E3D" w:rsidRDefault="00706E8D" w:rsidP="00172F39">
      <w:pPr>
        <w:pStyle w:val="ListParagraph"/>
        <w:numPr>
          <w:ilvl w:val="1"/>
          <w:numId w:val="10"/>
        </w:numPr>
        <w:rPr>
          <w:rFonts w:ascii="Times New Roman" w:hAnsi="Times New Roman" w:cs="Times New Roman"/>
          <w:lang w:val="en-IN"/>
        </w:rPr>
      </w:pPr>
      <w:r w:rsidRPr="00061E3D">
        <w:rPr>
          <w:rFonts w:ascii="Times New Roman" w:hAnsi="Times New Roman" w:cs="Times New Roman"/>
          <w:b/>
          <w:bCs/>
          <w:lang w:val="en-IN"/>
        </w:rPr>
        <w:t>Input handling</w:t>
      </w:r>
      <w:r w:rsidRPr="00061E3D">
        <w:rPr>
          <w:rFonts w:ascii="Times New Roman" w:hAnsi="Times New Roman" w:cs="Times New Roman"/>
          <w:lang w:val="en-IN"/>
        </w:rPr>
        <w:t>: The uploaded files are processed and passed to relevant functions for further analysis. If files are missing or incompatible, appropriate error messages are displayed.</w:t>
      </w:r>
    </w:p>
    <w:p w14:paraId="500467F6" w14:textId="77777777" w:rsidR="00172F39" w:rsidRPr="00061E3D" w:rsidRDefault="00172F39" w:rsidP="00172F39">
      <w:pPr>
        <w:rPr>
          <w:rFonts w:ascii="Times New Roman" w:hAnsi="Times New Roman" w:cs="Times New Roman"/>
          <w:lang w:val="en-IN"/>
        </w:rPr>
      </w:pPr>
    </w:p>
    <w:p w14:paraId="2CB3F70D" w14:textId="611B2FFB" w:rsidR="006B0C6C" w:rsidRPr="00061E3D" w:rsidRDefault="70B8756A" w:rsidP="00172F39">
      <w:pPr>
        <w:pStyle w:val="Heading3"/>
        <w:numPr>
          <w:ilvl w:val="0"/>
          <w:numId w:val="4"/>
        </w:numPr>
        <w:ind w:left="360"/>
        <w:rPr>
          <w:rFonts w:ascii="Times New Roman" w:hAnsi="Times New Roman" w:cs="Times New Roman"/>
        </w:rPr>
      </w:pPr>
      <w:bookmarkStart w:id="63" w:name="_Toc182496673"/>
      <w:r w:rsidRPr="00061E3D">
        <w:rPr>
          <w:rFonts w:ascii="Times New Roman" w:hAnsi="Times New Roman" w:cs="Times New Roman"/>
        </w:rPr>
        <w:lastRenderedPageBreak/>
        <w:t>Processing</w:t>
      </w:r>
      <w:r w:rsidR="00EB3C9A" w:rsidRPr="00061E3D">
        <w:rPr>
          <w:rFonts w:ascii="Times New Roman" w:hAnsi="Times New Roman" w:cs="Times New Roman"/>
        </w:rPr>
        <w:t xml:space="preserve"> files</w:t>
      </w:r>
      <w:r w:rsidR="00445088" w:rsidRPr="00061E3D">
        <w:rPr>
          <w:rFonts w:ascii="Times New Roman" w:hAnsi="Times New Roman" w:cs="Times New Roman"/>
        </w:rPr>
        <w:t>:</w:t>
      </w:r>
      <w:bookmarkEnd w:id="63"/>
    </w:p>
    <w:p w14:paraId="053D1D1B" w14:textId="77777777" w:rsidR="006B0C6C" w:rsidRPr="00061E3D" w:rsidRDefault="006B0C6C" w:rsidP="00172F39">
      <w:pPr>
        <w:rPr>
          <w:rFonts w:ascii="Times New Roman" w:hAnsi="Times New Roman" w:cs="Times New Roman"/>
        </w:rPr>
      </w:pPr>
    </w:p>
    <w:p w14:paraId="6198A43C" w14:textId="1192F126" w:rsidR="006B0C6C" w:rsidRPr="00061E3D" w:rsidRDefault="006B0C6C" w:rsidP="00172F39">
      <w:pPr>
        <w:ind w:left="360"/>
        <w:rPr>
          <w:rFonts w:ascii="Times New Roman" w:hAnsi="Times New Roman" w:cs="Times New Roman"/>
          <w:lang w:val="en-IN"/>
        </w:rPr>
      </w:pPr>
      <w:r w:rsidRPr="00061E3D">
        <w:rPr>
          <w:rFonts w:ascii="Times New Roman" w:hAnsi="Times New Roman" w:cs="Times New Roman"/>
          <w:lang w:val="en-IN"/>
        </w:rPr>
        <w:t>The uploaded file content depending on the type of file (plain text, code, .docx, or .pdf) to extract the relevant text or code for analysis.</w:t>
      </w:r>
    </w:p>
    <w:p w14:paraId="37E18064" w14:textId="6F2BBB9D" w:rsidR="006B0C6C" w:rsidRPr="00061E3D" w:rsidRDefault="006B0C6C" w:rsidP="00172F39">
      <w:pPr>
        <w:ind w:left="360"/>
        <w:rPr>
          <w:rFonts w:ascii="Times New Roman" w:hAnsi="Times New Roman" w:cs="Times New Roman"/>
          <w:lang w:val="en-IN"/>
        </w:rPr>
      </w:pPr>
      <w:r w:rsidRPr="00061E3D">
        <w:rPr>
          <w:rFonts w:ascii="Times New Roman" w:hAnsi="Times New Roman" w:cs="Times New Roman"/>
          <w:b/>
          <w:bCs/>
          <w:lang w:val="en-IN"/>
        </w:rPr>
        <w:t>Explanation</w:t>
      </w:r>
      <w:r w:rsidRPr="00061E3D">
        <w:rPr>
          <w:rFonts w:ascii="Times New Roman" w:hAnsi="Times New Roman" w:cs="Times New Roman"/>
          <w:lang w:val="en-IN"/>
        </w:rPr>
        <w:t>:</w:t>
      </w:r>
    </w:p>
    <w:p w14:paraId="61075A10" w14:textId="77777777" w:rsidR="006B0C6C" w:rsidRPr="00061E3D" w:rsidRDefault="006B0C6C" w:rsidP="00172F39">
      <w:pPr>
        <w:pStyle w:val="ListParagraph"/>
        <w:numPr>
          <w:ilvl w:val="1"/>
          <w:numId w:val="13"/>
        </w:numPr>
        <w:rPr>
          <w:rFonts w:ascii="Times New Roman" w:hAnsi="Times New Roman" w:cs="Times New Roman"/>
          <w:lang w:val="en-IN"/>
        </w:rPr>
      </w:pPr>
      <w:r w:rsidRPr="00061E3D">
        <w:rPr>
          <w:rFonts w:ascii="Times New Roman" w:hAnsi="Times New Roman" w:cs="Times New Roman"/>
          <w:b/>
          <w:bCs/>
          <w:lang w:val="en-IN"/>
        </w:rPr>
        <w:t>File identification</w:t>
      </w:r>
      <w:r w:rsidRPr="00061E3D">
        <w:rPr>
          <w:rFonts w:ascii="Times New Roman" w:hAnsi="Times New Roman" w:cs="Times New Roman"/>
          <w:lang w:val="en-IN"/>
        </w:rPr>
        <w:t>: The function first checks the type of file uploaded. For .docx files, it reads the text content from paragraphs; for plain text or code files, it decodes the file content to a string.</w:t>
      </w:r>
    </w:p>
    <w:p w14:paraId="7216FA91" w14:textId="77777777" w:rsidR="006B0C6C" w:rsidRPr="00061E3D" w:rsidRDefault="006B0C6C" w:rsidP="00172F39">
      <w:pPr>
        <w:pStyle w:val="ListParagraph"/>
        <w:numPr>
          <w:ilvl w:val="1"/>
          <w:numId w:val="13"/>
        </w:numPr>
        <w:rPr>
          <w:rFonts w:ascii="Times New Roman" w:hAnsi="Times New Roman" w:cs="Times New Roman"/>
          <w:lang w:val="en-IN"/>
        </w:rPr>
      </w:pPr>
      <w:r w:rsidRPr="00061E3D">
        <w:rPr>
          <w:rFonts w:ascii="Times New Roman" w:hAnsi="Times New Roman" w:cs="Times New Roman"/>
          <w:b/>
          <w:bCs/>
          <w:lang w:val="en-IN"/>
        </w:rPr>
        <w:t>PDF processing</w:t>
      </w:r>
      <w:r w:rsidRPr="00061E3D">
        <w:rPr>
          <w:rFonts w:ascii="Times New Roman" w:hAnsi="Times New Roman" w:cs="Times New Roman"/>
          <w:lang w:val="en-IN"/>
        </w:rPr>
        <w:t xml:space="preserve">: If the file is a PDF, </w:t>
      </w:r>
      <w:proofErr w:type="spellStart"/>
      <w:r w:rsidRPr="00061E3D">
        <w:rPr>
          <w:rFonts w:ascii="Times New Roman" w:hAnsi="Times New Roman" w:cs="Times New Roman"/>
          <w:lang w:val="en-IN"/>
        </w:rPr>
        <w:t>pdfplumber</w:t>
      </w:r>
      <w:proofErr w:type="spellEnd"/>
      <w:r w:rsidRPr="00061E3D">
        <w:rPr>
          <w:rFonts w:ascii="Times New Roman" w:hAnsi="Times New Roman" w:cs="Times New Roman"/>
          <w:lang w:val="en-IN"/>
        </w:rPr>
        <w:t xml:space="preserve"> is used to extract the text, ensuring compatibility with a variety of input formats.</w:t>
      </w:r>
    </w:p>
    <w:p w14:paraId="69603DE5" w14:textId="0189B6AD" w:rsidR="00A90FD1" w:rsidRPr="00061E3D" w:rsidRDefault="006B0C6C" w:rsidP="00172F39">
      <w:pPr>
        <w:pStyle w:val="ListParagraph"/>
        <w:numPr>
          <w:ilvl w:val="1"/>
          <w:numId w:val="13"/>
        </w:numPr>
        <w:rPr>
          <w:rFonts w:ascii="Times New Roman" w:hAnsi="Times New Roman" w:cs="Times New Roman"/>
          <w:lang w:val="en-IN"/>
        </w:rPr>
      </w:pPr>
      <w:r w:rsidRPr="00061E3D">
        <w:rPr>
          <w:rFonts w:ascii="Times New Roman" w:hAnsi="Times New Roman" w:cs="Times New Roman"/>
          <w:b/>
          <w:bCs/>
          <w:lang w:val="en-IN"/>
        </w:rPr>
        <w:t>File type handling</w:t>
      </w:r>
      <w:r w:rsidRPr="00061E3D">
        <w:rPr>
          <w:rFonts w:ascii="Times New Roman" w:hAnsi="Times New Roman" w:cs="Times New Roman"/>
          <w:lang w:val="en-IN"/>
        </w:rPr>
        <w:t>: The processed content is returned and stored in a variable for use in further steps, like code analysis or passing it to the NLP model.</w:t>
      </w:r>
    </w:p>
    <w:p w14:paraId="4BBC467B" w14:textId="77777777" w:rsidR="00A90FD1" w:rsidRPr="00061E3D" w:rsidRDefault="00A90FD1" w:rsidP="00172F39">
      <w:pPr>
        <w:rPr>
          <w:rFonts w:ascii="Times New Roman" w:hAnsi="Times New Roman" w:cs="Times New Roman"/>
        </w:rPr>
      </w:pPr>
    </w:p>
    <w:p w14:paraId="7A5120CF" w14:textId="77777777" w:rsidR="00172F39" w:rsidRPr="00061E3D" w:rsidRDefault="00172F39" w:rsidP="00172F39">
      <w:pPr>
        <w:rPr>
          <w:rFonts w:ascii="Times New Roman" w:hAnsi="Times New Roman" w:cs="Times New Roman"/>
        </w:rPr>
      </w:pPr>
    </w:p>
    <w:p w14:paraId="4545D853" w14:textId="77777777" w:rsidR="00C45DAD" w:rsidRPr="00061E3D" w:rsidRDefault="00A90FD1" w:rsidP="00172F39">
      <w:pPr>
        <w:pStyle w:val="Heading3"/>
        <w:numPr>
          <w:ilvl w:val="0"/>
          <w:numId w:val="4"/>
        </w:numPr>
        <w:ind w:left="360"/>
        <w:rPr>
          <w:rFonts w:ascii="Times New Roman" w:hAnsi="Times New Roman" w:cs="Times New Roman"/>
        </w:rPr>
      </w:pPr>
      <w:bookmarkStart w:id="64" w:name="_Toc182496674"/>
      <w:r w:rsidRPr="00061E3D">
        <w:rPr>
          <w:rFonts w:ascii="Times New Roman" w:hAnsi="Times New Roman" w:cs="Times New Roman"/>
        </w:rPr>
        <w:t xml:space="preserve">Generate </w:t>
      </w:r>
      <w:r w:rsidR="003D0F3F" w:rsidRPr="00061E3D">
        <w:rPr>
          <w:rFonts w:ascii="Times New Roman" w:hAnsi="Times New Roman" w:cs="Times New Roman"/>
        </w:rPr>
        <w:t>Code Review:</w:t>
      </w:r>
      <w:bookmarkEnd w:id="64"/>
      <w:r w:rsidR="00C45DAD" w:rsidRPr="00061E3D">
        <w:rPr>
          <w:rFonts w:ascii="Times New Roman" w:hAnsi="Times New Roman" w:cs="Times New Roman"/>
        </w:rPr>
        <w:t xml:space="preserve"> </w:t>
      </w:r>
    </w:p>
    <w:p w14:paraId="07B361E8" w14:textId="77777777" w:rsidR="00A90FD1" w:rsidRPr="00061E3D" w:rsidRDefault="00A90FD1" w:rsidP="00172F39">
      <w:pPr>
        <w:ind w:firstLine="360"/>
        <w:rPr>
          <w:rFonts w:ascii="Times New Roman" w:hAnsi="Times New Roman" w:cs="Times New Roman"/>
          <w:lang w:val="en-IN"/>
        </w:rPr>
      </w:pPr>
      <w:r w:rsidRPr="00061E3D">
        <w:rPr>
          <w:rFonts w:ascii="Times New Roman" w:hAnsi="Times New Roman" w:cs="Times New Roman"/>
          <w:lang w:val="en-IN"/>
        </w:rPr>
        <w:t xml:space="preserve">Generates a prompt for the </w:t>
      </w:r>
      <w:proofErr w:type="spellStart"/>
      <w:r w:rsidRPr="00061E3D">
        <w:rPr>
          <w:rFonts w:ascii="Times New Roman" w:hAnsi="Times New Roman" w:cs="Times New Roman"/>
          <w:lang w:val="en-IN"/>
        </w:rPr>
        <w:t>Groq</w:t>
      </w:r>
      <w:proofErr w:type="spellEnd"/>
      <w:r w:rsidRPr="00061E3D">
        <w:rPr>
          <w:rFonts w:ascii="Times New Roman" w:hAnsi="Times New Roman" w:cs="Times New Roman"/>
          <w:lang w:val="en-IN"/>
        </w:rPr>
        <w:t xml:space="preserve"> API based on the provided new code and organizational standards.</w:t>
      </w:r>
    </w:p>
    <w:p w14:paraId="1677BEA6" w14:textId="77777777" w:rsidR="00A319EC" w:rsidRPr="00A319EC" w:rsidRDefault="00A319EC" w:rsidP="00172F39">
      <w:pPr>
        <w:ind w:firstLine="360"/>
        <w:rPr>
          <w:rFonts w:ascii="Times New Roman" w:hAnsi="Times New Roman" w:cs="Times New Roman"/>
          <w:b/>
          <w:bCs/>
          <w:lang w:val="en-IN"/>
        </w:rPr>
      </w:pPr>
      <w:r w:rsidRPr="00A319EC">
        <w:rPr>
          <w:rFonts w:ascii="Times New Roman" w:hAnsi="Times New Roman" w:cs="Times New Roman"/>
          <w:b/>
          <w:bCs/>
          <w:lang w:val="en-IN"/>
        </w:rPr>
        <w:t>Code Review Types</w:t>
      </w:r>
    </w:p>
    <w:p w14:paraId="0AD99FEE" w14:textId="77777777" w:rsidR="00A319EC" w:rsidRPr="00A319EC" w:rsidRDefault="00A319EC" w:rsidP="00D742A6">
      <w:pPr>
        <w:numPr>
          <w:ilvl w:val="0"/>
          <w:numId w:val="76"/>
        </w:numPr>
        <w:rPr>
          <w:rFonts w:ascii="Times New Roman" w:hAnsi="Times New Roman" w:cs="Times New Roman"/>
          <w:lang w:val="en-IN"/>
        </w:rPr>
      </w:pPr>
      <w:r w:rsidRPr="00A319EC">
        <w:rPr>
          <w:rFonts w:ascii="Times New Roman" w:hAnsi="Times New Roman" w:cs="Times New Roman"/>
          <w:b/>
          <w:bCs/>
          <w:lang w:val="en-IN"/>
        </w:rPr>
        <w:t>Files:</w:t>
      </w:r>
      <w:r w:rsidRPr="00A319EC">
        <w:rPr>
          <w:rFonts w:ascii="Times New Roman" w:hAnsi="Times New Roman" w:cs="Times New Roman"/>
          <w:lang w:val="en-IN"/>
        </w:rPr>
        <w:br/>
        <w:t>Upload new and optional old code files for review.</w:t>
      </w:r>
      <w:r w:rsidRPr="00A319EC">
        <w:rPr>
          <w:rFonts w:ascii="Times New Roman" w:hAnsi="Times New Roman" w:cs="Times New Roman"/>
          <w:lang w:val="en-IN"/>
        </w:rPr>
        <w:br/>
        <w:t>Outputs include:</w:t>
      </w:r>
    </w:p>
    <w:p w14:paraId="59D914B9" w14:textId="77777777" w:rsidR="00A319EC" w:rsidRPr="00A319EC" w:rsidRDefault="00A319EC" w:rsidP="00D742A6">
      <w:pPr>
        <w:numPr>
          <w:ilvl w:val="1"/>
          <w:numId w:val="76"/>
        </w:numPr>
        <w:rPr>
          <w:rFonts w:ascii="Times New Roman" w:hAnsi="Times New Roman" w:cs="Times New Roman"/>
          <w:lang w:val="en-IN"/>
        </w:rPr>
      </w:pPr>
      <w:r w:rsidRPr="00A319EC">
        <w:rPr>
          <w:rFonts w:ascii="Times New Roman" w:hAnsi="Times New Roman" w:cs="Times New Roman"/>
          <w:lang w:val="en-IN"/>
        </w:rPr>
        <w:t>Syntax, runtime, and logical errors.</w:t>
      </w:r>
    </w:p>
    <w:p w14:paraId="77FCDDF0" w14:textId="77777777" w:rsidR="00A319EC" w:rsidRPr="00A319EC" w:rsidRDefault="00A319EC" w:rsidP="00D742A6">
      <w:pPr>
        <w:numPr>
          <w:ilvl w:val="1"/>
          <w:numId w:val="76"/>
        </w:numPr>
        <w:rPr>
          <w:rFonts w:ascii="Times New Roman" w:hAnsi="Times New Roman" w:cs="Times New Roman"/>
          <w:lang w:val="en-IN"/>
        </w:rPr>
      </w:pPr>
      <w:r w:rsidRPr="00A319EC">
        <w:rPr>
          <w:rFonts w:ascii="Times New Roman" w:hAnsi="Times New Roman" w:cs="Times New Roman"/>
          <w:lang w:val="en-IN"/>
        </w:rPr>
        <w:t>Severity analysis with color-coded results.</w:t>
      </w:r>
    </w:p>
    <w:p w14:paraId="3ADB2D22" w14:textId="77777777" w:rsidR="00A319EC" w:rsidRPr="00A319EC" w:rsidRDefault="00A319EC" w:rsidP="00D742A6">
      <w:pPr>
        <w:numPr>
          <w:ilvl w:val="1"/>
          <w:numId w:val="76"/>
        </w:numPr>
        <w:rPr>
          <w:rFonts w:ascii="Times New Roman" w:hAnsi="Times New Roman" w:cs="Times New Roman"/>
          <w:lang w:val="en-IN"/>
        </w:rPr>
      </w:pPr>
      <w:r w:rsidRPr="00A319EC">
        <w:rPr>
          <w:rFonts w:ascii="Times New Roman" w:hAnsi="Times New Roman" w:cs="Times New Roman"/>
          <w:lang w:val="en-IN"/>
        </w:rPr>
        <w:t>Detected vulnerabilities and suggested improvements.</w:t>
      </w:r>
    </w:p>
    <w:p w14:paraId="055F4F64" w14:textId="77777777" w:rsidR="00A319EC" w:rsidRPr="00A319EC" w:rsidRDefault="00A319EC" w:rsidP="00D742A6">
      <w:pPr>
        <w:numPr>
          <w:ilvl w:val="0"/>
          <w:numId w:val="76"/>
        </w:numPr>
        <w:rPr>
          <w:rFonts w:ascii="Times New Roman" w:hAnsi="Times New Roman" w:cs="Times New Roman"/>
          <w:lang w:val="en-IN"/>
        </w:rPr>
      </w:pPr>
      <w:r w:rsidRPr="00A319EC">
        <w:rPr>
          <w:rFonts w:ascii="Times New Roman" w:hAnsi="Times New Roman" w:cs="Times New Roman"/>
          <w:b/>
          <w:bCs/>
          <w:lang w:val="en-IN"/>
        </w:rPr>
        <w:t>Folder:</w:t>
      </w:r>
      <w:r w:rsidRPr="00A319EC">
        <w:rPr>
          <w:rFonts w:ascii="Times New Roman" w:hAnsi="Times New Roman" w:cs="Times New Roman"/>
          <w:lang w:val="en-IN"/>
        </w:rPr>
        <w:br/>
      </w:r>
      <w:proofErr w:type="spellStart"/>
      <w:r w:rsidRPr="00A319EC">
        <w:rPr>
          <w:rFonts w:ascii="Times New Roman" w:hAnsi="Times New Roman" w:cs="Times New Roman"/>
          <w:lang w:val="en-IN"/>
        </w:rPr>
        <w:t>Analyze</w:t>
      </w:r>
      <w:proofErr w:type="spellEnd"/>
      <w:r w:rsidRPr="00A319EC">
        <w:rPr>
          <w:rFonts w:ascii="Times New Roman" w:hAnsi="Times New Roman" w:cs="Times New Roman"/>
          <w:lang w:val="en-IN"/>
        </w:rPr>
        <w:t xml:space="preserve"> all code files in a specified folder.</w:t>
      </w:r>
    </w:p>
    <w:p w14:paraId="3475613B" w14:textId="77777777" w:rsidR="00A319EC" w:rsidRPr="00A319EC" w:rsidRDefault="00A319EC" w:rsidP="00D742A6">
      <w:pPr>
        <w:numPr>
          <w:ilvl w:val="0"/>
          <w:numId w:val="76"/>
        </w:numPr>
        <w:rPr>
          <w:rFonts w:ascii="Times New Roman" w:hAnsi="Times New Roman" w:cs="Times New Roman"/>
          <w:lang w:val="en-IN"/>
        </w:rPr>
      </w:pPr>
      <w:r w:rsidRPr="00A319EC">
        <w:rPr>
          <w:rFonts w:ascii="Times New Roman" w:hAnsi="Times New Roman" w:cs="Times New Roman"/>
          <w:b/>
          <w:bCs/>
          <w:lang w:val="en-IN"/>
        </w:rPr>
        <w:t>Repos:</w:t>
      </w:r>
      <w:r w:rsidRPr="00A319EC">
        <w:rPr>
          <w:rFonts w:ascii="Times New Roman" w:hAnsi="Times New Roman" w:cs="Times New Roman"/>
          <w:lang w:val="en-IN"/>
        </w:rPr>
        <w:br/>
        <w:t>Fetch and review files from a GitHub repository.</w:t>
      </w:r>
      <w:r w:rsidRPr="00A319EC">
        <w:rPr>
          <w:rFonts w:ascii="Times New Roman" w:hAnsi="Times New Roman" w:cs="Times New Roman"/>
          <w:lang w:val="en-IN"/>
        </w:rPr>
        <w:br/>
        <w:t>Includes navigation through folders and file-level analysis.</w:t>
      </w:r>
    </w:p>
    <w:p w14:paraId="161FED3A" w14:textId="77777777" w:rsidR="00A319EC" w:rsidRPr="00A319EC" w:rsidRDefault="00A319EC" w:rsidP="00D742A6">
      <w:pPr>
        <w:numPr>
          <w:ilvl w:val="0"/>
          <w:numId w:val="76"/>
        </w:numPr>
        <w:rPr>
          <w:rFonts w:ascii="Times New Roman" w:hAnsi="Times New Roman" w:cs="Times New Roman"/>
          <w:lang w:val="en-IN"/>
        </w:rPr>
      </w:pPr>
      <w:r w:rsidRPr="00A319EC">
        <w:rPr>
          <w:rFonts w:ascii="Times New Roman" w:hAnsi="Times New Roman" w:cs="Times New Roman"/>
          <w:b/>
          <w:bCs/>
          <w:lang w:val="en-IN"/>
        </w:rPr>
        <w:t>Pull Request (PR):</w:t>
      </w:r>
      <w:r w:rsidRPr="00A319EC">
        <w:rPr>
          <w:rFonts w:ascii="Times New Roman" w:hAnsi="Times New Roman" w:cs="Times New Roman"/>
          <w:lang w:val="en-IN"/>
        </w:rPr>
        <w:br/>
      </w:r>
      <w:proofErr w:type="spellStart"/>
      <w:r w:rsidRPr="00A319EC">
        <w:rPr>
          <w:rFonts w:ascii="Times New Roman" w:hAnsi="Times New Roman" w:cs="Times New Roman"/>
          <w:lang w:val="en-IN"/>
        </w:rPr>
        <w:t>Analyze</w:t>
      </w:r>
      <w:proofErr w:type="spellEnd"/>
      <w:r w:rsidRPr="00A319EC">
        <w:rPr>
          <w:rFonts w:ascii="Times New Roman" w:hAnsi="Times New Roman" w:cs="Times New Roman"/>
          <w:lang w:val="en-IN"/>
        </w:rPr>
        <w:t xml:space="preserve"> changes introduced in a pull request for errors and improvements.</w:t>
      </w:r>
    </w:p>
    <w:p w14:paraId="61DC86E9" w14:textId="77777777" w:rsidR="00A319EC" w:rsidRPr="00A319EC" w:rsidRDefault="00A319EC" w:rsidP="00D742A6">
      <w:pPr>
        <w:numPr>
          <w:ilvl w:val="0"/>
          <w:numId w:val="76"/>
        </w:numPr>
        <w:rPr>
          <w:rFonts w:ascii="Times New Roman" w:hAnsi="Times New Roman" w:cs="Times New Roman"/>
          <w:lang w:val="en-IN"/>
        </w:rPr>
      </w:pPr>
      <w:r w:rsidRPr="00A319EC">
        <w:rPr>
          <w:rFonts w:ascii="Times New Roman" w:hAnsi="Times New Roman" w:cs="Times New Roman"/>
          <w:b/>
          <w:bCs/>
          <w:lang w:val="en-IN"/>
        </w:rPr>
        <w:t>ADO Integration:</w:t>
      </w:r>
      <w:r w:rsidRPr="00A319EC">
        <w:rPr>
          <w:rFonts w:ascii="Times New Roman" w:hAnsi="Times New Roman" w:cs="Times New Roman"/>
          <w:lang w:val="en-IN"/>
        </w:rPr>
        <w:br/>
      </w:r>
      <w:proofErr w:type="spellStart"/>
      <w:r w:rsidRPr="00A319EC">
        <w:rPr>
          <w:rFonts w:ascii="Times New Roman" w:hAnsi="Times New Roman" w:cs="Times New Roman"/>
          <w:lang w:val="en-IN"/>
        </w:rPr>
        <w:t>Analyze</w:t>
      </w:r>
      <w:proofErr w:type="spellEnd"/>
      <w:r w:rsidRPr="00A319EC">
        <w:rPr>
          <w:rFonts w:ascii="Times New Roman" w:hAnsi="Times New Roman" w:cs="Times New Roman"/>
          <w:lang w:val="en-IN"/>
        </w:rPr>
        <w:t xml:space="preserve"> code changes in Azure DevOps.</w:t>
      </w:r>
    </w:p>
    <w:p w14:paraId="3D93B12C" w14:textId="77777777" w:rsidR="00A319EC" w:rsidRPr="00061E3D" w:rsidRDefault="00A319EC" w:rsidP="00172F39">
      <w:pPr>
        <w:ind w:firstLine="360"/>
        <w:rPr>
          <w:rFonts w:ascii="Times New Roman" w:hAnsi="Times New Roman" w:cs="Times New Roman"/>
          <w:lang w:val="en-IN"/>
        </w:rPr>
      </w:pPr>
    </w:p>
    <w:p w14:paraId="07BFAEC5" w14:textId="2E6FD6E9" w:rsidR="00A90FD1" w:rsidRPr="00061E3D" w:rsidRDefault="00A90FD1" w:rsidP="00172F39">
      <w:pPr>
        <w:pStyle w:val="ListParagraph"/>
        <w:numPr>
          <w:ilvl w:val="0"/>
          <w:numId w:val="21"/>
        </w:numPr>
        <w:rPr>
          <w:rFonts w:ascii="Times New Roman" w:hAnsi="Times New Roman" w:cs="Times New Roman"/>
          <w:b/>
          <w:bCs/>
          <w:color w:val="004B8C" w:themeColor="accent4"/>
          <w:lang w:val="en-IN"/>
        </w:rPr>
      </w:pPr>
      <w:r w:rsidRPr="00061E3D">
        <w:rPr>
          <w:rFonts w:ascii="Times New Roman" w:hAnsi="Times New Roman" w:cs="Times New Roman"/>
          <w:b/>
          <w:bCs/>
          <w:color w:val="004B8C" w:themeColor="accent4"/>
          <w:lang w:val="en-IN"/>
        </w:rPr>
        <w:t>Explanation</w:t>
      </w:r>
      <w:r w:rsidR="001D0CD8" w:rsidRPr="00061E3D">
        <w:rPr>
          <w:rFonts w:ascii="Times New Roman" w:hAnsi="Times New Roman" w:cs="Times New Roman"/>
          <w:b/>
          <w:bCs/>
          <w:color w:val="004B8C" w:themeColor="accent4"/>
          <w:lang w:val="en-IN"/>
        </w:rPr>
        <w:t xml:space="preserve"> for only new code</w:t>
      </w:r>
      <w:r w:rsidRPr="00061E3D">
        <w:rPr>
          <w:rFonts w:ascii="Times New Roman" w:hAnsi="Times New Roman" w:cs="Times New Roman"/>
          <w:b/>
          <w:bCs/>
          <w:color w:val="004B8C" w:themeColor="accent4"/>
          <w:lang w:val="en-IN"/>
        </w:rPr>
        <w:t>:</w:t>
      </w:r>
    </w:p>
    <w:p w14:paraId="5FA05DFF" w14:textId="77777777" w:rsidR="00A90FD1" w:rsidRPr="00061E3D" w:rsidRDefault="00A90FD1" w:rsidP="00172F39">
      <w:pPr>
        <w:pStyle w:val="ListParagraph"/>
        <w:numPr>
          <w:ilvl w:val="1"/>
          <w:numId w:val="21"/>
        </w:numPr>
        <w:rPr>
          <w:rFonts w:ascii="Times New Roman" w:hAnsi="Times New Roman" w:cs="Times New Roman"/>
          <w:lang w:val="en-IN"/>
        </w:rPr>
      </w:pPr>
      <w:r w:rsidRPr="00061E3D">
        <w:rPr>
          <w:rFonts w:ascii="Times New Roman" w:hAnsi="Times New Roman" w:cs="Times New Roman"/>
          <w:b/>
          <w:bCs/>
          <w:lang w:val="en-IN"/>
        </w:rPr>
        <w:t>Input</w:t>
      </w:r>
      <w:r w:rsidRPr="00061E3D">
        <w:rPr>
          <w:rFonts w:ascii="Times New Roman" w:hAnsi="Times New Roman" w:cs="Times New Roman"/>
          <w:lang w:val="en-IN"/>
        </w:rPr>
        <w:t>:</w:t>
      </w:r>
    </w:p>
    <w:p w14:paraId="2642D817" w14:textId="77777777" w:rsidR="00A90FD1" w:rsidRPr="00061E3D" w:rsidRDefault="00A90FD1" w:rsidP="00172F39">
      <w:pPr>
        <w:pStyle w:val="ListParagraph"/>
        <w:numPr>
          <w:ilvl w:val="2"/>
          <w:numId w:val="21"/>
        </w:numPr>
        <w:rPr>
          <w:rFonts w:ascii="Times New Roman" w:hAnsi="Times New Roman" w:cs="Times New Roman"/>
          <w:lang w:val="en-IN"/>
        </w:rPr>
      </w:pPr>
      <w:proofErr w:type="spellStart"/>
      <w:r w:rsidRPr="00061E3D">
        <w:rPr>
          <w:rFonts w:ascii="Times New Roman" w:hAnsi="Times New Roman" w:cs="Times New Roman"/>
          <w:lang w:val="en-IN"/>
        </w:rPr>
        <w:t>new_code</w:t>
      </w:r>
      <w:proofErr w:type="spellEnd"/>
      <w:r w:rsidRPr="00061E3D">
        <w:rPr>
          <w:rFonts w:ascii="Times New Roman" w:hAnsi="Times New Roman" w:cs="Times New Roman"/>
          <w:lang w:val="en-IN"/>
        </w:rPr>
        <w:t>: The new code provided by the user.</w:t>
      </w:r>
    </w:p>
    <w:p w14:paraId="6D68C16B" w14:textId="77777777" w:rsidR="00A90FD1" w:rsidRPr="00061E3D" w:rsidRDefault="00A90FD1" w:rsidP="00172F39">
      <w:pPr>
        <w:pStyle w:val="ListParagraph"/>
        <w:numPr>
          <w:ilvl w:val="2"/>
          <w:numId w:val="21"/>
        </w:numPr>
        <w:rPr>
          <w:rFonts w:ascii="Times New Roman" w:hAnsi="Times New Roman" w:cs="Times New Roman"/>
          <w:lang w:val="en-IN"/>
        </w:rPr>
      </w:pPr>
      <w:proofErr w:type="spellStart"/>
      <w:r w:rsidRPr="00061E3D">
        <w:rPr>
          <w:rFonts w:ascii="Times New Roman" w:hAnsi="Times New Roman" w:cs="Times New Roman"/>
          <w:lang w:val="en-IN"/>
        </w:rPr>
        <w:lastRenderedPageBreak/>
        <w:t>org_std_text</w:t>
      </w:r>
      <w:proofErr w:type="spellEnd"/>
      <w:r w:rsidRPr="00061E3D">
        <w:rPr>
          <w:rFonts w:ascii="Times New Roman" w:hAnsi="Times New Roman" w:cs="Times New Roman"/>
          <w:lang w:val="en-IN"/>
        </w:rPr>
        <w:t>: The organizational code standards.</w:t>
      </w:r>
    </w:p>
    <w:p w14:paraId="66D1289E" w14:textId="77777777" w:rsidR="00A90FD1" w:rsidRPr="00061E3D" w:rsidRDefault="00A90FD1" w:rsidP="00172F39">
      <w:pPr>
        <w:pStyle w:val="ListParagraph"/>
        <w:numPr>
          <w:ilvl w:val="1"/>
          <w:numId w:val="21"/>
        </w:numPr>
        <w:rPr>
          <w:rFonts w:ascii="Times New Roman" w:hAnsi="Times New Roman" w:cs="Times New Roman"/>
          <w:lang w:val="en-IN"/>
        </w:rPr>
      </w:pPr>
      <w:r w:rsidRPr="00061E3D">
        <w:rPr>
          <w:rFonts w:ascii="Times New Roman" w:hAnsi="Times New Roman" w:cs="Times New Roman"/>
          <w:b/>
          <w:bCs/>
          <w:lang w:val="en-IN"/>
        </w:rPr>
        <w:t>How it works</w:t>
      </w:r>
      <w:r w:rsidRPr="00061E3D">
        <w:rPr>
          <w:rFonts w:ascii="Times New Roman" w:hAnsi="Times New Roman" w:cs="Times New Roman"/>
          <w:lang w:val="en-IN"/>
        </w:rPr>
        <w:t>:</w:t>
      </w:r>
    </w:p>
    <w:p w14:paraId="16D887C1" w14:textId="32744912" w:rsidR="00A90FD1" w:rsidRPr="00061E3D" w:rsidRDefault="00A90FD1" w:rsidP="00172F39">
      <w:pPr>
        <w:pStyle w:val="ListParagraph"/>
        <w:numPr>
          <w:ilvl w:val="2"/>
          <w:numId w:val="21"/>
        </w:numPr>
        <w:rPr>
          <w:rFonts w:ascii="Times New Roman" w:hAnsi="Times New Roman" w:cs="Times New Roman"/>
          <w:lang w:val="en-IN"/>
        </w:rPr>
      </w:pPr>
      <w:r w:rsidRPr="00061E3D">
        <w:rPr>
          <w:rFonts w:ascii="Times New Roman" w:hAnsi="Times New Roman" w:cs="Times New Roman"/>
          <w:lang w:val="en-IN"/>
        </w:rPr>
        <w:t>This function constructs a structured prompt using the new code and organizational standards. The prompt instructs the model to evaluate the code according to the standards.</w:t>
      </w:r>
    </w:p>
    <w:p w14:paraId="0BDCA87F" w14:textId="77777777" w:rsidR="00A90FD1" w:rsidRPr="00061E3D" w:rsidRDefault="00A90FD1" w:rsidP="00172F39">
      <w:pPr>
        <w:pStyle w:val="ListParagraph"/>
        <w:numPr>
          <w:ilvl w:val="2"/>
          <w:numId w:val="21"/>
        </w:numPr>
        <w:rPr>
          <w:rFonts w:ascii="Times New Roman" w:hAnsi="Times New Roman" w:cs="Times New Roman"/>
          <w:lang w:val="en-IN"/>
        </w:rPr>
      </w:pPr>
      <w:r w:rsidRPr="00061E3D">
        <w:rPr>
          <w:rFonts w:ascii="Times New Roman" w:hAnsi="Times New Roman" w:cs="Times New Roman"/>
          <w:lang w:val="en-IN"/>
        </w:rPr>
        <w:t xml:space="preserve">This structured prompt is passed to the </w:t>
      </w:r>
      <w:proofErr w:type="spellStart"/>
      <w:r w:rsidRPr="00061E3D">
        <w:rPr>
          <w:rFonts w:ascii="Times New Roman" w:hAnsi="Times New Roman" w:cs="Times New Roman"/>
          <w:lang w:val="en-IN"/>
        </w:rPr>
        <w:t>Groq</w:t>
      </w:r>
      <w:proofErr w:type="spellEnd"/>
      <w:r w:rsidRPr="00061E3D">
        <w:rPr>
          <w:rFonts w:ascii="Times New Roman" w:hAnsi="Times New Roman" w:cs="Times New Roman"/>
          <w:lang w:val="en-IN"/>
        </w:rPr>
        <w:t xml:space="preserve"> model via the API call.</w:t>
      </w:r>
    </w:p>
    <w:p w14:paraId="2B38B826" w14:textId="77777777" w:rsidR="00A90FD1" w:rsidRPr="00061E3D" w:rsidRDefault="00A90FD1" w:rsidP="00172F39">
      <w:pPr>
        <w:pStyle w:val="ListParagraph"/>
        <w:numPr>
          <w:ilvl w:val="1"/>
          <w:numId w:val="21"/>
        </w:numPr>
        <w:rPr>
          <w:rFonts w:ascii="Times New Roman" w:hAnsi="Times New Roman" w:cs="Times New Roman"/>
          <w:lang w:val="en-IN"/>
        </w:rPr>
      </w:pPr>
      <w:r w:rsidRPr="00061E3D">
        <w:rPr>
          <w:rFonts w:ascii="Times New Roman" w:hAnsi="Times New Roman" w:cs="Times New Roman"/>
          <w:b/>
          <w:bCs/>
          <w:lang w:val="en-IN"/>
        </w:rPr>
        <w:t>Return</w:t>
      </w:r>
      <w:r w:rsidRPr="00061E3D">
        <w:rPr>
          <w:rFonts w:ascii="Times New Roman" w:hAnsi="Times New Roman" w:cs="Times New Roman"/>
          <w:lang w:val="en-IN"/>
        </w:rPr>
        <w:t>:</w:t>
      </w:r>
    </w:p>
    <w:p w14:paraId="39FD637F" w14:textId="77777777" w:rsidR="00A90FD1" w:rsidRPr="00061E3D" w:rsidRDefault="00A90FD1" w:rsidP="00172F39">
      <w:pPr>
        <w:pStyle w:val="ListParagraph"/>
        <w:numPr>
          <w:ilvl w:val="2"/>
          <w:numId w:val="21"/>
        </w:numPr>
        <w:rPr>
          <w:rFonts w:ascii="Times New Roman" w:hAnsi="Times New Roman" w:cs="Times New Roman"/>
          <w:lang w:val="en-IN"/>
        </w:rPr>
      </w:pPr>
      <w:r w:rsidRPr="00061E3D">
        <w:rPr>
          <w:rFonts w:ascii="Times New Roman" w:hAnsi="Times New Roman" w:cs="Times New Roman"/>
          <w:lang w:val="en-IN"/>
        </w:rPr>
        <w:t>It returns the generated prompt that will be used in the subsequent API call.</w:t>
      </w:r>
    </w:p>
    <w:p w14:paraId="48DEC2DF" w14:textId="77777777" w:rsidR="00A90FD1" w:rsidRPr="00061E3D" w:rsidRDefault="00A90FD1" w:rsidP="00172F39">
      <w:pPr>
        <w:pStyle w:val="ListParagraph"/>
        <w:numPr>
          <w:ilvl w:val="1"/>
          <w:numId w:val="21"/>
        </w:numPr>
        <w:rPr>
          <w:rFonts w:ascii="Times New Roman" w:hAnsi="Times New Roman" w:cs="Times New Roman"/>
          <w:lang w:val="en-IN"/>
        </w:rPr>
      </w:pPr>
      <w:r w:rsidRPr="00061E3D">
        <w:rPr>
          <w:rFonts w:ascii="Times New Roman" w:hAnsi="Times New Roman" w:cs="Times New Roman"/>
          <w:b/>
          <w:bCs/>
          <w:lang w:val="en-IN"/>
        </w:rPr>
        <w:t>Key Components</w:t>
      </w:r>
      <w:r w:rsidRPr="00061E3D">
        <w:rPr>
          <w:rFonts w:ascii="Times New Roman" w:hAnsi="Times New Roman" w:cs="Times New Roman"/>
          <w:lang w:val="en-IN"/>
        </w:rPr>
        <w:t>:</w:t>
      </w:r>
    </w:p>
    <w:p w14:paraId="24E6C6A5" w14:textId="77777777" w:rsidR="00A90FD1" w:rsidRPr="00061E3D" w:rsidRDefault="00A90FD1" w:rsidP="00172F39">
      <w:pPr>
        <w:pStyle w:val="ListParagraph"/>
        <w:numPr>
          <w:ilvl w:val="2"/>
          <w:numId w:val="21"/>
        </w:numPr>
        <w:rPr>
          <w:rFonts w:ascii="Times New Roman" w:hAnsi="Times New Roman" w:cs="Times New Roman"/>
          <w:lang w:val="en-IN"/>
        </w:rPr>
      </w:pPr>
      <w:r w:rsidRPr="00061E3D">
        <w:rPr>
          <w:rFonts w:ascii="Times New Roman" w:hAnsi="Times New Roman" w:cs="Times New Roman"/>
          <w:b/>
          <w:bCs/>
          <w:lang w:val="en-IN"/>
        </w:rPr>
        <w:t>Prompt Construction</w:t>
      </w:r>
      <w:r w:rsidRPr="00061E3D">
        <w:rPr>
          <w:rFonts w:ascii="Times New Roman" w:hAnsi="Times New Roman" w:cs="Times New Roman"/>
          <w:lang w:val="en-IN"/>
        </w:rPr>
        <w:t>: The prompt is constructed dynamically using the input parameters.</w:t>
      </w:r>
    </w:p>
    <w:p w14:paraId="029AACC8" w14:textId="54ADF24A" w:rsidR="006B0C6C" w:rsidRPr="00061E3D" w:rsidRDefault="00A90FD1" w:rsidP="00172F39">
      <w:pPr>
        <w:pStyle w:val="ListParagraph"/>
        <w:numPr>
          <w:ilvl w:val="2"/>
          <w:numId w:val="21"/>
        </w:numPr>
        <w:rPr>
          <w:rFonts w:ascii="Times New Roman" w:hAnsi="Times New Roman" w:cs="Times New Roman"/>
          <w:lang w:val="en-IN"/>
        </w:rPr>
      </w:pPr>
      <w:r w:rsidRPr="00061E3D">
        <w:rPr>
          <w:rFonts w:ascii="Times New Roman" w:hAnsi="Times New Roman" w:cs="Times New Roman"/>
          <w:b/>
          <w:bCs/>
          <w:lang w:val="en-IN"/>
        </w:rPr>
        <w:t>Clear Instructions</w:t>
      </w:r>
      <w:r w:rsidRPr="00061E3D">
        <w:rPr>
          <w:rFonts w:ascii="Times New Roman" w:hAnsi="Times New Roman" w:cs="Times New Roman"/>
          <w:lang w:val="en-IN"/>
        </w:rPr>
        <w:t>: The prompt is structured to be clear and direct to guide the model in generating the right response.</w:t>
      </w:r>
    </w:p>
    <w:p w14:paraId="32ABBC22" w14:textId="77777777" w:rsidR="008C2EA4" w:rsidRPr="00061E3D" w:rsidRDefault="008C2EA4" w:rsidP="00172F39">
      <w:pPr>
        <w:ind w:left="1800"/>
        <w:rPr>
          <w:rFonts w:ascii="Times New Roman" w:hAnsi="Times New Roman" w:cs="Times New Roman"/>
          <w:lang w:val="en-IN"/>
        </w:rPr>
      </w:pPr>
    </w:p>
    <w:p w14:paraId="3C518998" w14:textId="11189E66" w:rsidR="003E71F7" w:rsidRPr="00061E3D" w:rsidRDefault="008C2EA4" w:rsidP="00172F39">
      <w:pPr>
        <w:ind w:left="360"/>
        <w:rPr>
          <w:rFonts w:ascii="Times New Roman" w:hAnsi="Times New Roman" w:cs="Times New Roman"/>
          <w:lang w:val="en-IN"/>
        </w:rPr>
      </w:pPr>
      <w:r w:rsidRPr="00061E3D">
        <w:rPr>
          <w:rFonts w:ascii="Times New Roman" w:hAnsi="Times New Roman" w:cs="Times New Roman"/>
          <w:noProof/>
          <w:lang w:val="en-IN"/>
        </w:rPr>
        <w:drawing>
          <wp:inline distT="0" distB="0" distL="0" distR="0" wp14:anchorId="78816A52" wp14:editId="0608A1A3">
            <wp:extent cx="5605633" cy="3336340"/>
            <wp:effectExtent l="0" t="0" r="0" b="0"/>
            <wp:docPr id="661303414" name="Picture 1" descr="A screenshot of a white and gree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03414" name="Picture 1" descr="A screenshot of a white and green page&#10;&#10;Description automatically generated"/>
                    <pic:cNvPicPr/>
                  </pic:nvPicPr>
                  <pic:blipFill>
                    <a:blip r:embed="rId22"/>
                    <a:stretch>
                      <a:fillRect/>
                    </a:stretch>
                  </pic:blipFill>
                  <pic:spPr>
                    <a:xfrm>
                      <a:off x="0" y="0"/>
                      <a:ext cx="5652764" cy="3364391"/>
                    </a:xfrm>
                    <a:prstGeom prst="rect">
                      <a:avLst/>
                    </a:prstGeom>
                  </pic:spPr>
                </pic:pic>
              </a:graphicData>
            </a:graphic>
          </wp:inline>
        </w:drawing>
      </w:r>
    </w:p>
    <w:p w14:paraId="3BA17CA8" w14:textId="77777777" w:rsidR="00D74F52" w:rsidRPr="00061E3D" w:rsidRDefault="00D74F52" w:rsidP="00172F39">
      <w:pPr>
        <w:ind w:left="360"/>
        <w:rPr>
          <w:rFonts w:ascii="Times New Roman" w:hAnsi="Times New Roman" w:cs="Times New Roman"/>
          <w:lang w:val="en-IN"/>
        </w:rPr>
      </w:pPr>
    </w:p>
    <w:p w14:paraId="6DD3E99E" w14:textId="77777777" w:rsidR="00505B0B" w:rsidRPr="00061E3D" w:rsidRDefault="00505B0B" w:rsidP="00172F39">
      <w:pPr>
        <w:rPr>
          <w:rFonts w:ascii="Times New Roman" w:hAnsi="Times New Roman" w:cs="Times New Roman"/>
        </w:rPr>
      </w:pPr>
    </w:p>
    <w:p w14:paraId="35A079EA" w14:textId="77777777" w:rsidR="00616344" w:rsidRPr="00061E3D" w:rsidRDefault="00616344" w:rsidP="00172F39">
      <w:pPr>
        <w:rPr>
          <w:rFonts w:ascii="Times New Roman" w:hAnsi="Times New Roman" w:cs="Times New Roman"/>
        </w:rPr>
      </w:pPr>
    </w:p>
    <w:p w14:paraId="71FBECA4" w14:textId="77777777" w:rsidR="00616344" w:rsidRPr="00061E3D" w:rsidRDefault="00616344" w:rsidP="00172F39">
      <w:pPr>
        <w:rPr>
          <w:rFonts w:ascii="Times New Roman" w:hAnsi="Times New Roman" w:cs="Times New Roman"/>
        </w:rPr>
      </w:pPr>
    </w:p>
    <w:p w14:paraId="5ADEDBFF" w14:textId="77777777" w:rsidR="00172F39" w:rsidRPr="00061E3D" w:rsidRDefault="00172F39" w:rsidP="00172F39">
      <w:pPr>
        <w:rPr>
          <w:rFonts w:ascii="Times New Roman" w:hAnsi="Times New Roman" w:cs="Times New Roman"/>
        </w:rPr>
      </w:pPr>
    </w:p>
    <w:p w14:paraId="77DC6DC7" w14:textId="77777777" w:rsidR="00616344" w:rsidRPr="00061E3D" w:rsidRDefault="00616344" w:rsidP="00172F39">
      <w:pPr>
        <w:rPr>
          <w:rFonts w:ascii="Times New Roman" w:hAnsi="Times New Roman" w:cs="Times New Roman"/>
        </w:rPr>
      </w:pPr>
    </w:p>
    <w:p w14:paraId="75DD5A71" w14:textId="4D498C34" w:rsidR="006D6DC2" w:rsidRPr="00061E3D" w:rsidRDefault="00670559" w:rsidP="00172F39">
      <w:pPr>
        <w:pStyle w:val="Heading3"/>
        <w:numPr>
          <w:ilvl w:val="0"/>
          <w:numId w:val="4"/>
        </w:numPr>
        <w:tabs>
          <w:tab w:val="num" w:pos="2376"/>
        </w:tabs>
        <w:ind w:left="360"/>
        <w:rPr>
          <w:rFonts w:ascii="Times New Roman" w:hAnsi="Times New Roman" w:cs="Times New Roman"/>
        </w:rPr>
      </w:pPr>
      <w:bookmarkStart w:id="65" w:name="_Toc182496675"/>
      <w:r w:rsidRPr="00061E3D">
        <w:rPr>
          <w:rFonts w:ascii="Times New Roman" w:hAnsi="Times New Roman" w:cs="Times New Roman"/>
        </w:rPr>
        <w:lastRenderedPageBreak/>
        <w:t>Error Analysis:</w:t>
      </w:r>
      <w:bookmarkEnd w:id="65"/>
    </w:p>
    <w:p w14:paraId="592F5D8A" w14:textId="77777777" w:rsidR="000B4751" w:rsidRPr="00061E3D" w:rsidRDefault="000B4751" w:rsidP="00172F39">
      <w:pPr>
        <w:ind w:left="360"/>
        <w:rPr>
          <w:rFonts w:ascii="Times New Roman" w:hAnsi="Times New Roman" w:cs="Times New Roman"/>
        </w:rPr>
      </w:pPr>
    </w:p>
    <w:p w14:paraId="45C5182E" w14:textId="77777777" w:rsidR="00616344" w:rsidRPr="00616344" w:rsidRDefault="00616344" w:rsidP="00172F39">
      <w:pPr>
        <w:ind w:left="360"/>
        <w:rPr>
          <w:rFonts w:ascii="Times New Roman" w:hAnsi="Times New Roman" w:cs="Times New Roman"/>
          <w:lang w:val="en-IN"/>
        </w:rPr>
      </w:pPr>
      <w:r w:rsidRPr="00616344">
        <w:rPr>
          <w:rFonts w:ascii="Times New Roman" w:hAnsi="Times New Roman" w:cs="Times New Roman"/>
          <w:lang w:val="en-IN"/>
        </w:rPr>
        <w:t>After the file is uploaded or fetched from GitHub, the system starts processing the code to detect various issues, including syntax, compilation, runtime, and logical errors.</w:t>
      </w:r>
    </w:p>
    <w:p w14:paraId="353D87A2" w14:textId="77777777" w:rsidR="00616344" w:rsidRPr="00616344" w:rsidRDefault="00616344" w:rsidP="00172F39">
      <w:pPr>
        <w:ind w:left="360"/>
        <w:rPr>
          <w:rFonts w:ascii="Times New Roman" w:hAnsi="Times New Roman" w:cs="Times New Roman"/>
          <w:b/>
          <w:bCs/>
          <w:lang w:val="en-IN"/>
        </w:rPr>
      </w:pPr>
      <w:r w:rsidRPr="00616344">
        <w:rPr>
          <w:rFonts w:ascii="Times New Roman" w:hAnsi="Times New Roman" w:cs="Times New Roman"/>
          <w:b/>
          <w:bCs/>
          <w:lang w:val="en-IN"/>
        </w:rPr>
        <w:t>Key Functions:</w:t>
      </w:r>
    </w:p>
    <w:p w14:paraId="14893369" w14:textId="77777777" w:rsidR="00616344" w:rsidRPr="00616344" w:rsidRDefault="00616344" w:rsidP="00D742A6">
      <w:pPr>
        <w:numPr>
          <w:ilvl w:val="0"/>
          <w:numId w:val="79"/>
        </w:numPr>
        <w:rPr>
          <w:rFonts w:ascii="Times New Roman" w:hAnsi="Times New Roman" w:cs="Times New Roman"/>
          <w:lang w:val="en-IN"/>
        </w:rPr>
      </w:pPr>
      <w:r w:rsidRPr="00616344">
        <w:rPr>
          <w:rFonts w:ascii="Times New Roman" w:hAnsi="Times New Roman" w:cs="Times New Roman"/>
          <w:b/>
          <w:bCs/>
          <w:lang w:val="en-IN"/>
        </w:rPr>
        <w:t>Syntax Error Detection:</w:t>
      </w:r>
    </w:p>
    <w:p w14:paraId="6E8609A6" w14:textId="77777777" w:rsidR="00616344" w:rsidRPr="00616344" w:rsidRDefault="00616344" w:rsidP="00D742A6">
      <w:pPr>
        <w:numPr>
          <w:ilvl w:val="1"/>
          <w:numId w:val="79"/>
        </w:numPr>
        <w:rPr>
          <w:rFonts w:ascii="Times New Roman" w:hAnsi="Times New Roman" w:cs="Times New Roman"/>
          <w:lang w:val="en-IN"/>
        </w:rPr>
      </w:pPr>
      <w:r w:rsidRPr="00616344">
        <w:rPr>
          <w:rFonts w:ascii="Times New Roman" w:hAnsi="Times New Roman" w:cs="Times New Roman"/>
          <w:b/>
          <w:bCs/>
          <w:lang w:val="en-IN"/>
        </w:rPr>
        <w:t>Lexical Analysis</w:t>
      </w:r>
      <w:r w:rsidRPr="00616344">
        <w:rPr>
          <w:rFonts w:ascii="Times New Roman" w:hAnsi="Times New Roman" w:cs="Times New Roman"/>
          <w:lang w:val="en-IN"/>
        </w:rPr>
        <w:t>: The system performs lexical analysis to break down the code into tokens and check for syntax errors (e.g., missing semicolons, incorrect syntax structure).</w:t>
      </w:r>
    </w:p>
    <w:p w14:paraId="272D2296" w14:textId="77777777" w:rsidR="00616344" w:rsidRPr="00616344" w:rsidRDefault="00616344" w:rsidP="00D742A6">
      <w:pPr>
        <w:numPr>
          <w:ilvl w:val="1"/>
          <w:numId w:val="79"/>
        </w:numPr>
        <w:rPr>
          <w:rFonts w:ascii="Times New Roman" w:hAnsi="Times New Roman" w:cs="Times New Roman"/>
          <w:lang w:val="en-IN"/>
        </w:rPr>
      </w:pPr>
      <w:r w:rsidRPr="00616344">
        <w:rPr>
          <w:rFonts w:ascii="Times New Roman" w:hAnsi="Times New Roman" w:cs="Times New Roman"/>
          <w:b/>
          <w:bCs/>
          <w:lang w:val="en-IN"/>
        </w:rPr>
        <w:t>Error Identification</w:t>
      </w:r>
      <w:r w:rsidRPr="00616344">
        <w:rPr>
          <w:rFonts w:ascii="Times New Roman" w:hAnsi="Times New Roman" w:cs="Times New Roman"/>
          <w:lang w:val="en-IN"/>
        </w:rPr>
        <w:t>: If a syntax error is detected, the system returns the line number, type of error, error message, and suggestions for correction.</w:t>
      </w:r>
    </w:p>
    <w:p w14:paraId="0994A2F2" w14:textId="77777777" w:rsidR="00616344" w:rsidRPr="00616344" w:rsidRDefault="00616344" w:rsidP="00D742A6">
      <w:pPr>
        <w:numPr>
          <w:ilvl w:val="0"/>
          <w:numId w:val="79"/>
        </w:numPr>
        <w:rPr>
          <w:rFonts w:ascii="Times New Roman" w:hAnsi="Times New Roman" w:cs="Times New Roman"/>
          <w:lang w:val="en-IN"/>
        </w:rPr>
      </w:pPr>
      <w:r w:rsidRPr="00616344">
        <w:rPr>
          <w:rFonts w:ascii="Times New Roman" w:hAnsi="Times New Roman" w:cs="Times New Roman"/>
          <w:b/>
          <w:bCs/>
          <w:lang w:val="en-IN"/>
        </w:rPr>
        <w:t>Compilation Error Detection:</w:t>
      </w:r>
    </w:p>
    <w:p w14:paraId="263BD836" w14:textId="77777777" w:rsidR="00616344" w:rsidRPr="00616344" w:rsidRDefault="00616344" w:rsidP="00D742A6">
      <w:pPr>
        <w:numPr>
          <w:ilvl w:val="1"/>
          <w:numId w:val="79"/>
        </w:numPr>
        <w:rPr>
          <w:rFonts w:ascii="Times New Roman" w:hAnsi="Times New Roman" w:cs="Times New Roman"/>
          <w:lang w:val="en-IN"/>
        </w:rPr>
      </w:pPr>
      <w:r w:rsidRPr="00616344">
        <w:rPr>
          <w:rFonts w:ascii="Times New Roman" w:hAnsi="Times New Roman" w:cs="Times New Roman"/>
          <w:b/>
          <w:bCs/>
          <w:lang w:val="en-IN"/>
        </w:rPr>
        <w:t>Mock Compilation</w:t>
      </w:r>
      <w:r w:rsidRPr="00616344">
        <w:rPr>
          <w:rFonts w:ascii="Times New Roman" w:hAnsi="Times New Roman" w:cs="Times New Roman"/>
          <w:lang w:val="en-IN"/>
        </w:rPr>
        <w:t>: The system simulates the compilation of the code (if applicable) using predefined compilers or static analysis tools to identify errors that may arise during the actual compilation phase.</w:t>
      </w:r>
    </w:p>
    <w:p w14:paraId="60E24F3B" w14:textId="77777777" w:rsidR="00616344" w:rsidRPr="00616344" w:rsidRDefault="00616344" w:rsidP="00D742A6">
      <w:pPr>
        <w:numPr>
          <w:ilvl w:val="1"/>
          <w:numId w:val="79"/>
        </w:numPr>
        <w:rPr>
          <w:rFonts w:ascii="Times New Roman" w:hAnsi="Times New Roman" w:cs="Times New Roman"/>
          <w:lang w:val="en-IN"/>
        </w:rPr>
      </w:pPr>
      <w:r w:rsidRPr="00616344">
        <w:rPr>
          <w:rFonts w:ascii="Times New Roman" w:hAnsi="Times New Roman" w:cs="Times New Roman"/>
          <w:b/>
          <w:bCs/>
          <w:lang w:val="en-IN"/>
        </w:rPr>
        <w:t>Error Reporting</w:t>
      </w:r>
      <w:r w:rsidRPr="00616344">
        <w:rPr>
          <w:rFonts w:ascii="Times New Roman" w:hAnsi="Times New Roman" w:cs="Times New Roman"/>
          <w:lang w:val="en-IN"/>
        </w:rPr>
        <w:t>: Errors are captured, categorized (e.g., missing include files, incompatible types), and returned with line numbers and possible fixes.</w:t>
      </w:r>
    </w:p>
    <w:p w14:paraId="65066C70" w14:textId="77777777" w:rsidR="00616344" w:rsidRPr="00616344" w:rsidRDefault="00616344" w:rsidP="00D742A6">
      <w:pPr>
        <w:numPr>
          <w:ilvl w:val="0"/>
          <w:numId w:val="79"/>
        </w:numPr>
        <w:rPr>
          <w:rFonts w:ascii="Times New Roman" w:hAnsi="Times New Roman" w:cs="Times New Roman"/>
          <w:lang w:val="en-IN"/>
        </w:rPr>
      </w:pPr>
      <w:r w:rsidRPr="00616344">
        <w:rPr>
          <w:rFonts w:ascii="Times New Roman" w:hAnsi="Times New Roman" w:cs="Times New Roman"/>
          <w:b/>
          <w:bCs/>
          <w:lang w:val="en-IN"/>
        </w:rPr>
        <w:t>Runtime Error Detection:</w:t>
      </w:r>
    </w:p>
    <w:p w14:paraId="427AF501" w14:textId="77777777" w:rsidR="00616344" w:rsidRPr="00616344" w:rsidRDefault="00616344" w:rsidP="00D742A6">
      <w:pPr>
        <w:numPr>
          <w:ilvl w:val="1"/>
          <w:numId w:val="79"/>
        </w:numPr>
        <w:rPr>
          <w:rFonts w:ascii="Times New Roman" w:hAnsi="Times New Roman" w:cs="Times New Roman"/>
          <w:lang w:val="en-IN"/>
        </w:rPr>
      </w:pPr>
      <w:r w:rsidRPr="00616344">
        <w:rPr>
          <w:rFonts w:ascii="Times New Roman" w:hAnsi="Times New Roman" w:cs="Times New Roman"/>
          <w:b/>
          <w:bCs/>
          <w:lang w:val="en-IN"/>
        </w:rPr>
        <w:t>Dynamic Analysis</w:t>
      </w:r>
      <w:r w:rsidRPr="00616344">
        <w:rPr>
          <w:rFonts w:ascii="Times New Roman" w:hAnsi="Times New Roman" w:cs="Times New Roman"/>
          <w:lang w:val="en-IN"/>
        </w:rPr>
        <w:t xml:space="preserve">: For languages that support runtime execution (e.g., Python), the system may simulate code execution or rely on test cases to detect runtime errors (e.g., memory access violations, undefined </w:t>
      </w:r>
      <w:proofErr w:type="spellStart"/>
      <w:r w:rsidRPr="00616344">
        <w:rPr>
          <w:rFonts w:ascii="Times New Roman" w:hAnsi="Times New Roman" w:cs="Times New Roman"/>
          <w:lang w:val="en-IN"/>
        </w:rPr>
        <w:t>behavior</w:t>
      </w:r>
      <w:proofErr w:type="spellEnd"/>
      <w:r w:rsidRPr="00616344">
        <w:rPr>
          <w:rFonts w:ascii="Times New Roman" w:hAnsi="Times New Roman" w:cs="Times New Roman"/>
          <w:lang w:val="en-IN"/>
        </w:rPr>
        <w:t>).</w:t>
      </w:r>
    </w:p>
    <w:p w14:paraId="02160BEC" w14:textId="77777777" w:rsidR="00616344" w:rsidRPr="00616344" w:rsidRDefault="00616344" w:rsidP="00D742A6">
      <w:pPr>
        <w:numPr>
          <w:ilvl w:val="1"/>
          <w:numId w:val="79"/>
        </w:numPr>
        <w:rPr>
          <w:rFonts w:ascii="Times New Roman" w:hAnsi="Times New Roman" w:cs="Times New Roman"/>
          <w:lang w:val="en-IN"/>
        </w:rPr>
      </w:pPr>
      <w:r w:rsidRPr="00616344">
        <w:rPr>
          <w:rFonts w:ascii="Times New Roman" w:hAnsi="Times New Roman" w:cs="Times New Roman"/>
          <w:b/>
          <w:bCs/>
          <w:lang w:val="en-IN"/>
        </w:rPr>
        <w:t>Error Messages</w:t>
      </w:r>
      <w:r w:rsidRPr="00616344">
        <w:rPr>
          <w:rFonts w:ascii="Times New Roman" w:hAnsi="Times New Roman" w:cs="Times New Roman"/>
          <w:lang w:val="en-IN"/>
        </w:rPr>
        <w:t>: Reports include the line of code that triggered the error and a detailed message with a potential fix.</w:t>
      </w:r>
    </w:p>
    <w:p w14:paraId="22D40712" w14:textId="77777777" w:rsidR="00616344" w:rsidRPr="00616344" w:rsidRDefault="00616344" w:rsidP="00D742A6">
      <w:pPr>
        <w:numPr>
          <w:ilvl w:val="0"/>
          <w:numId w:val="79"/>
        </w:numPr>
        <w:rPr>
          <w:rFonts w:ascii="Times New Roman" w:hAnsi="Times New Roman" w:cs="Times New Roman"/>
          <w:lang w:val="en-IN"/>
        </w:rPr>
      </w:pPr>
      <w:r w:rsidRPr="00616344">
        <w:rPr>
          <w:rFonts w:ascii="Times New Roman" w:hAnsi="Times New Roman" w:cs="Times New Roman"/>
          <w:b/>
          <w:bCs/>
          <w:lang w:val="en-IN"/>
        </w:rPr>
        <w:t>Logical Error Detection:</w:t>
      </w:r>
    </w:p>
    <w:p w14:paraId="3B200912" w14:textId="77777777" w:rsidR="00616344" w:rsidRPr="00616344" w:rsidRDefault="00616344" w:rsidP="00D742A6">
      <w:pPr>
        <w:numPr>
          <w:ilvl w:val="1"/>
          <w:numId w:val="79"/>
        </w:numPr>
        <w:rPr>
          <w:rFonts w:ascii="Times New Roman" w:hAnsi="Times New Roman" w:cs="Times New Roman"/>
          <w:lang w:val="en-IN"/>
        </w:rPr>
      </w:pPr>
      <w:r w:rsidRPr="00616344">
        <w:rPr>
          <w:rFonts w:ascii="Times New Roman" w:hAnsi="Times New Roman" w:cs="Times New Roman"/>
          <w:b/>
          <w:bCs/>
          <w:lang w:val="en-IN"/>
        </w:rPr>
        <w:t>Pattern Recognition</w:t>
      </w:r>
      <w:r w:rsidRPr="00616344">
        <w:rPr>
          <w:rFonts w:ascii="Times New Roman" w:hAnsi="Times New Roman" w:cs="Times New Roman"/>
          <w:lang w:val="en-IN"/>
        </w:rPr>
        <w:t>: The system uses custom algorithms or static analysis to detect logical errors, such as incorrect function calls, variable misuse, or improper algorithm implementation.</w:t>
      </w:r>
    </w:p>
    <w:p w14:paraId="5708C59D" w14:textId="77777777" w:rsidR="00616344" w:rsidRPr="00616344" w:rsidRDefault="00616344" w:rsidP="00D742A6">
      <w:pPr>
        <w:numPr>
          <w:ilvl w:val="1"/>
          <w:numId w:val="79"/>
        </w:numPr>
        <w:rPr>
          <w:rFonts w:ascii="Times New Roman" w:hAnsi="Times New Roman" w:cs="Times New Roman"/>
          <w:lang w:val="en-IN"/>
        </w:rPr>
      </w:pPr>
      <w:r w:rsidRPr="00616344">
        <w:rPr>
          <w:rFonts w:ascii="Times New Roman" w:hAnsi="Times New Roman" w:cs="Times New Roman"/>
          <w:b/>
          <w:bCs/>
          <w:lang w:val="en-IN"/>
        </w:rPr>
        <w:t>Diagnostic Feedback</w:t>
      </w:r>
      <w:r w:rsidRPr="00616344">
        <w:rPr>
          <w:rFonts w:ascii="Times New Roman" w:hAnsi="Times New Roman" w:cs="Times New Roman"/>
          <w:lang w:val="en-IN"/>
        </w:rPr>
        <w:t>: This includes warnings about possible logical issues in the code along with recommendations for improvements.</w:t>
      </w:r>
    </w:p>
    <w:p w14:paraId="56004C60" w14:textId="77777777" w:rsidR="00616344" w:rsidRPr="00061E3D" w:rsidRDefault="00616344" w:rsidP="00172F39">
      <w:pPr>
        <w:ind w:left="360"/>
        <w:rPr>
          <w:rFonts w:ascii="Times New Roman" w:hAnsi="Times New Roman" w:cs="Times New Roman"/>
        </w:rPr>
      </w:pPr>
    </w:p>
    <w:p w14:paraId="113D3F65" w14:textId="3A91315A" w:rsidR="00172F39" w:rsidRPr="00061E3D" w:rsidRDefault="00EA10E0" w:rsidP="00172F39">
      <w:pPr>
        <w:ind w:left="720"/>
        <w:rPr>
          <w:rFonts w:ascii="Times New Roman" w:hAnsi="Times New Roman" w:cs="Times New Roman"/>
        </w:rPr>
      </w:pPr>
      <w:r w:rsidRPr="00061E3D">
        <w:rPr>
          <w:rFonts w:ascii="Times New Roman" w:hAnsi="Times New Roman" w:cs="Times New Roman"/>
          <w:noProof/>
        </w:rPr>
        <w:lastRenderedPageBreak/>
        <w:drawing>
          <wp:inline distT="0" distB="0" distL="0" distR="0" wp14:anchorId="2E082CDB" wp14:editId="1639D63F">
            <wp:extent cx="5563772" cy="5462270"/>
            <wp:effectExtent l="0" t="0" r="0" b="5080"/>
            <wp:docPr id="168644596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5961" name="Picture 1" descr="A screenshot of a computer error&#10;&#10;Description automatically generated"/>
                    <pic:cNvPicPr/>
                  </pic:nvPicPr>
                  <pic:blipFill>
                    <a:blip r:embed="rId23"/>
                    <a:stretch>
                      <a:fillRect/>
                    </a:stretch>
                  </pic:blipFill>
                  <pic:spPr>
                    <a:xfrm>
                      <a:off x="0" y="0"/>
                      <a:ext cx="5568234" cy="5466651"/>
                    </a:xfrm>
                    <a:prstGeom prst="rect">
                      <a:avLst/>
                    </a:prstGeom>
                  </pic:spPr>
                </pic:pic>
              </a:graphicData>
            </a:graphic>
          </wp:inline>
        </w:drawing>
      </w:r>
    </w:p>
    <w:p w14:paraId="33ED3E5A" w14:textId="77777777" w:rsidR="000B4751" w:rsidRPr="00061E3D" w:rsidRDefault="000B4751" w:rsidP="00172F39">
      <w:pPr>
        <w:pStyle w:val="Heading3"/>
        <w:numPr>
          <w:ilvl w:val="0"/>
          <w:numId w:val="4"/>
        </w:numPr>
        <w:tabs>
          <w:tab w:val="num" w:pos="2376"/>
        </w:tabs>
        <w:ind w:left="360"/>
        <w:rPr>
          <w:rFonts w:ascii="Times New Roman" w:hAnsi="Times New Roman" w:cs="Times New Roman"/>
        </w:rPr>
      </w:pPr>
      <w:bookmarkStart w:id="66" w:name="_Toc182496676"/>
      <w:r w:rsidRPr="00061E3D">
        <w:rPr>
          <w:rFonts w:ascii="Times New Roman" w:hAnsi="Times New Roman" w:cs="Times New Roman"/>
        </w:rPr>
        <w:t>Optimization Recommendations:</w:t>
      </w:r>
      <w:bookmarkEnd w:id="66"/>
    </w:p>
    <w:p w14:paraId="2F7DC48F" w14:textId="77777777" w:rsidR="000B4751" w:rsidRPr="00592CBE" w:rsidRDefault="000B4751" w:rsidP="00172F39">
      <w:pPr>
        <w:rPr>
          <w:rFonts w:ascii="Times New Roman" w:hAnsi="Times New Roman" w:cs="Times New Roman"/>
          <w:lang w:val="en-IN"/>
        </w:rPr>
      </w:pPr>
      <w:r w:rsidRPr="00592CBE">
        <w:rPr>
          <w:rFonts w:ascii="Times New Roman" w:hAnsi="Times New Roman" w:cs="Times New Roman"/>
          <w:lang w:val="en-IN"/>
        </w:rPr>
        <w:t>Once the errors and vulnerabilities are identified, the system provides suggestions for improving the code quality.</w:t>
      </w:r>
    </w:p>
    <w:p w14:paraId="06EA6ED4" w14:textId="77777777" w:rsidR="000B4751" w:rsidRPr="00592CBE" w:rsidRDefault="000B4751" w:rsidP="00172F39">
      <w:pPr>
        <w:rPr>
          <w:rFonts w:ascii="Times New Roman" w:hAnsi="Times New Roman" w:cs="Times New Roman"/>
          <w:b/>
          <w:bCs/>
          <w:lang w:val="en-IN"/>
        </w:rPr>
      </w:pPr>
      <w:r w:rsidRPr="00592CBE">
        <w:rPr>
          <w:rFonts w:ascii="Times New Roman" w:hAnsi="Times New Roman" w:cs="Times New Roman"/>
          <w:b/>
          <w:bCs/>
          <w:lang w:val="en-IN"/>
        </w:rPr>
        <w:t>Key Functions:</w:t>
      </w:r>
    </w:p>
    <w:p w14:paraId="6AAA7C6D" w14:textId="77777777" w:rsidR="000B4751" w:rsidRPr="00592CBE" w:rsidRDefault="000B4751" w:rsidP="00D742A6">
      <w:pPr>
        <w:numPr>
          <w:ilvl w:val="0"/>
          <w:numId w:val="78"/>
        </w:numPr>
        <w:rPr>
          <w:rFonts w:ascii="Times New Roman" w:hAnsi="Times New Roman" w:cs="Times New Roman"/>
          <w:lang w:val="en-IN"/>
        </w:rPr>
      </w:pPr>
      <w:r w:rsidRPr="00592CBE">
        <w:rPr>
          <w:rFonts w:ascii="Times New Roman" w:hAnsi="Times New Roman" w:cs="Times New Roman"/>
          <w:b/>
          <w:bCs/>
          <w:lang w:val="en-IN"/>
        </w:rPr>
        <w:t>Code Refactoring Suggestions</w:t>
      </w:r>
      <w:r w:rsidRPr="00592CBE">
        <w:rPr>
          <w:rFonts w:ascii="Times New Roman" w:hAnsi="Times New Roman" w:cs="Times New Roman"/>
          <w:lang w:val="en-IN"/>
        </w:rPr>
        <w:t>:</w:t>
      </w:r>
    </w:p>
    <w:p w14:paraId="29745164" w14:textId="77777777" w:rsidR="000B4751" w:rsidRPr="00592CBE" w:rsidRDefault="000B4751" w:rsidP="00D742A6">
      <w:pPr>
        <w:numPr>
          <w:ilvl w:val="1"/>
          <w:numId w:val="78"/>
        </w:numPr>
        <w:rPr>
          <w:rFonts w:ascii="Times New Roman" w:hAnsi="Times New Roman" w:cs="Times New Roman"/>
          <w:lang w:val="en-IN"/>
        </w:rPr>
      </w:pPr>
      <w:r w:rsidRPr="00592CBE">
        <w:rPr>
          <w:rFonts w:ascii="Times New Roman" w:hAnsi="Times New Roman" w:cs="Times New Roman"/>
          <w:b/>
          <w:bCs/>
          <w:lang w:val="en-IN"/>
        </w:rPr>
        <w:t>Best Practices</w:t>
      </w:r>
      <w:r w:rsidRPr="00592CBE">
        <w:rPr>
          <w:rFonts w:ascii="Times New Roman" w:hAnsi="Times New Roman" w:cs="Times New Roman"/>
          <w:lang w:val="en-IN"/>
        </w:rPr>
        <w:t>: The system generates refactoring suggestions based on programming best practices, such as modularization, using more efficient data structures, or simplifying complex expressions.</w:t>
      </w:r>
    </w:p>
    <w:p w14:paraId="6E634377" w14:textId="77777777" w:rsidR="000B4751" w:rsidRPr="00592CBE" w:rsidRDefault="000B4751" w:rsidP="00D742A6">
      <w:pPr>
        <w:numPr>
          <w:ilvl w:val="1"/>
          <w:numId w:val="78"/>
        </w:numPr>
        <w:rPr>
          <w:rFonts w:ascii="Times New Roman" w:hAnsi="Times New Roman" w:cs="Times New Roman"/>
          <w:lang w:val="en-IN"/>
        </w:rPr>
      </w:pPr>
      <w:r w:rsidRPr="00592CBE">
        <w:rPr>
          <w:rFonts w:ascii="Times New Roman" w:hAnsi="Times New Roman" w:cs="Times New Roman"/>
          <w:b/>
          <w:bCs/>
          <w:lang w:val="en-IN"/>
        </w:rPr>
        <w:t>Optimization Suggestions</w:t>
      </w:r>
      <w:r w:rsidRPr="00592CBE">
        <w:rPr>
          <w:rFonts w:ascii="Times New Roman" w:hAnsi="Times New Roman" w:cs="Times New Roman"/>
          <w:lang w:val="en-IN"/>
        </w:rPr>
        <w:t>: The system may suggest optimizations (e.g., reducing time complexity, improving memory usage) based on the static analysis of the code.</w:t>
      </w:r>
    </w:p>
    <w:p w14:paraId="712019C6" w14:textId="77777777" w:rsidR="000B4751" w:rsidRPr="00592CBE" w:rsidRDefault="000B4751" w:rsidP="00D742A6">
      <w:pPr>
        <w:numPr>
          <w:ilvl w:val="0"/>
          <w:numId w:val="78"/>
        </w:numPr>
        <w:rPr>
          <w:rFonts w:ascii="Times New Roman" w:hAnsi="Times New Roman" w:cs="Times New Roman"/>
          <w:lang w:val="en-IN"/>
        </w:rPr>
      </w:pPr>
      <w:r w:rsidRPr="00592CBE">
        <w:rPr>
          <w:rFonts w:ascii="Times New Roman" w:hAnsi="Times New Roman" w:cs="Times New Roman"/>
          <w:b/>
          <w:bCs/>
          <w:lang w:val="en-IN"/>
        </w:rPr>
        <w:t>Security Best Practices</w:t>
      </w:r>
      <w:r w:rsidRPr="00592CBE">
        <w:rPr>
          <w:rFonts w:ascii="Times New Roman" w:hAnsi="Times New Roman" w:cs="Times New Roman"/>
          <w:lang w:val="en-IN"/>
        </w:rPr>
        <w:t>:</w:t>
      </w:r>
    </w:p>
    <w:p w14:paraId="7789B058" w14:textId="77777777" w:rsidR="000B4751" w:rsidRPr="00592CBE" w:rsidRDefault="000B4751" w:rsidP="00D742A6">
      <w:pPr>
        <w:numPr>
          <w:ilvl w:val="1"/>
          <w:numId w:val="78"/>
        </w:numPr>
        <w:rPr>
          <w:rFonts w:ascii="Times New Roman" w:hAnsi="Times New Roman" w:cs="Times New Roman"/>
          <w:lang w:val="en-IN"/>
        </w:rPr>
      </w:pPr>
      <w:r w:rsidRPr="00592CBE">
        <w:rPr>
          <w:rFonts w:ascii="Times New Roman" w:hAnsi="Times New Roman" w:cs="Times New Roman"/>
          <w:b/>
          <w:bCs/>
          <w:lang w:val="en-IN"/>
        </w:rPr>
        <w:lastRenderedPageBreak/>
        <w:t>Secure Coding Guidelines</w:t>
      </w:r>
      <w:r w:rsidRPr="00592CBE">
        <w:rPr>
          <w:rFonts w:ascii="Times New Roman" w:hAnsi="Times New Roman" w:cs="Times New Roman"/>
          <w:lang w:val="en-IN"/>
        </w:rPr>
        <w:t>: The system suggests security improvements based on established secure coding practices (e.g., input sanitization, proper exception handling).</w:t>
      </w:r>
    </w:p>
    <w:p w14:paraId="783F2410" w14:textId="77777777" w:rsidR="000B4751" w:rsidRPr="00592CBE" w:rsidRDefault="000B4751" w:rsidP="00D742A6">
      <w:pPr>
        <w:numPr>
          <w:ilvl w:val="1"/>
          <w:numId w:val="78"/>
        </w:numPr>
        <w:rPr>
          <w:rFonts w:ascii="Times New Roman" w:hAnsi="Times New Roman" w:cs="Times New Roman"/>
          <w:lang w:val="en-IN"/>
        </w:rPr>
      </w:pPr>
      <w:r w:rsidRPr="00592CBE">
        <w:rPr>
          <w:rFonts w:ascii="Times New Roman" w:hAnsi="Times New Roman" w:cs="Times New Roman"/>
          <w:b/>
          <w:bCs/>
          <w:lang w:val="en-IN"/>
        </w:rPr>
        <w:t>Customizable Rules</w:t>
      </w:r>
      <w:r w:rsidRPr="00592CBE">
        <w:rPr>
          <w:rFonts w:ascii="Times New Roman" w:hAnsi="Times New Roman" w:cs="Times New Roman"/>
          <w:lang w:val="en-IN"/>
        </w:rPr>
        <w:t>: The user can upload or specify custom security guidelines that should be followed.</w:t>
      </w:r>
    </w:p>
    <w:p w14:paraId="29578302" w14:textId="77777777" w:rsidR="000B4751" w:rsidRPr="00592CBE" w:rsidRDefault="000B4751" w:rsidP="00D742A6">
      <w:pPr>
        <w:numPr>
          <w:ilvl w:val="0"/>
          <w:numId w:val="78"/>
        </w:numPr>
        <w:rPr>
          <w:rFonts w:ascii="Times New Roman" w:hAnsi="Times New Roman" w:cs="Times New Roman"/>
          <w:lang w:val="en-IN"/>
        </w:rPr>
      </w:pPr>
      <w:r w:rsidRPr="00592CBE">
        <w:rPr>
          <w:rFonts w:ascii="Times New Roman" w:hAnsi="Times New Roman" w:cs="Times New Roman"/>
          <w:b/>
          <w:bCs/>
          <w:lang w:val="en-IN"/>
        </w:rPr>
        <w:t>Code Formatting and Readability</w:t>
      </w:r>
      <w:r w:rsidRPr="00592CBE">
        <w:rPr>
          <w:rFonts w:ascii="Times New Roman" w:hAnsi="Times New Roman" w:cs="Times New Roman"/>
          <w:lang w:val="en-IN"/>
        </w:rPr>
        <w:t>:</w:t>
      </w:r>
    </w:p>
    <w:p w14:paraId="1D49ADAF" w14:textId="77777777" w:rsidR="000B4751" w:rsidRPr="00592CBE" w:rsidRDefault="000B4751" w:rsidP="00D742A6">
      <w:pPr>
        <w:numPr>
          <w:ilvl w:val="1"/>
          <w:numId w:val="78"/>
        </w:numPr>
        <w:rPr>
          <w:rFonts w:ascii="Times New Roman" w:hAnsi="Times New Roman" w:cs="Times New Roman"/>
          <w:lang w:val="en-IN"/>
        </w:rPr>
      </w:pPr>
      <w:r w:rsidRPr="00592CBE">
        <w:rPr>
          <w:rFonts w:ascii="Times New Roman" w:hAnsi="Times New Roman" w:cs="Times New Roman"/>
          <w:b/>
          <w:bCs/>
          <w:lang w:val="en-IN"/>
        </w:rPr>
        <w:t>Formatting Recommendations</w:t>
      </w:r>
      <w:r w:rsidRPr="00592CBE">
        <w:rPr>
          <w:rFonts w:ascii="Times New Roman" w:hAnsi="Times New Roman" w:cs="Times New Roman"/>
          <w:lang w:val="en-IN"/>
        </w:rPr>
        <w:t>: Suggestions for improving code readability, such as consistent indentation, proper naming conventions, and spacing.</w:t>
      </w:r>
    </w:p>
    <w:p w14:paraId="2E98D0C4" w14:textId="77777777" w:rsidR="000B4751" w:rsidRPr="00061E3D" w:rsidRDefault="000B4751" w:rsidP="00D742A6">
      <w:pPr>
        <w:numPr>
          <w:ilvl w:val="1"/>
          <w:numId w:val="78"/>
        </w:numPr>
        <w:rPr>
          <w:rFonts w:ascii="Times New Roman" w:hAnsi="Times New Roman" w:cs="Times New Roman"/>
          <w:lang w:val="en-IN"/>
        </w:rPr>
      </w:pPr>
      <w:r w:rsidRPr="00592CBE">
        <w:rPr>
          <w:rFonts w:ascii="Times New Roman" w:hAnsi="Times New Roman" w:cs="Times New Roman"/>
          <w:b/>
          <w:bCs/>
          <w:lang w:val="en-IN"/>
        </w:rPr>
        <w:t>Automated Formatting</w:t>
      </w:r>
      <w:r w:rsidRPr="00592CBE">
        <w:rPr>
          <w:rFonts w:ascii="Times New Roman" w:hAnsi="Times New Roman" w:cs="Times New Roman"/>
          <w:lang w:val="en-IN"/>
        </w:rPr>
        <w:t>: In some cases, the system can auto-format code based on the defined style guide (e.g., PEP 8 for Python, Google C++ Style Guide).</w:t>
      </w:r>
    </w:p>
    <w:p w14:paraId="6D841FFE" w14:textId="31C3A5F3" w:rsidR="00172F39" w:rsidRPr="00061E3D" w:rsidRDefault="000B4751"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05200763" wp14:editId="4725270A">
            <wp:extent cx="5148775" cy="5644815"/>
            <wp:effectExtent l="0" t="0" r="0" b="0"/>
            <wp:docPr id="202691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163939" cy="5661440"/>
                    </a:xfrm>
                    <a:prstGeom prst="rect">
                      <a:avLst/>
                    </a:prstGeom>
                  </pic:spPr>
                </pic:pic>
              </a:graphicData>
            </a:graphic>
          </wp:inline>
        </w:drawing>
      </w:r>
    </w:p>
    <w:p w14:paraId="54D9363B" w14:textId="50CB38CA" w:rsidR="004C31B7" w:rsidRPr="00061E3D" w:rsidRDefault="00936434" w:rsidP="00172F39">
      <w:pPr>
        <w:pStyle w:val="Heading3"/>
        <w:numPr>
          <w:ilvl w:val="0"/>
          <w:numId w:val="4"/>
        </w:numPr>
        <w:ind w:left="360"/>
        <w:rPr>
          <w:rFonts w:ascii="Times New Roman" w:hAnsi="Times New Roman" w:cs="Times New Roman"/>
        </w:rPr>
      </w:pPr>
      <w:bookmarkStart w:id="67" w:name="_Toc182496677"/>
      <w:r w:rsidRPr="00061E3D">
        <w:rPr>
          <w:rFonts w:ascii="Times New Roman" w:hAnsi="Times New Roman" w:cs="Times New Roman"/>
        </w:rPr>
        <w:lastRenderedPageBreak/>
        <w:t>Code Comparison and Highlighting</w:t>
      </w:r>
      <w:r w:rsidR="00133068" w:rsidRPr="00061E3D">
        <w:rPr>
          <w:rFonts w:ascii="Times New Roman" w:hAnsi="Times New Roman" w:cs="Times New Roman"/>
        </w:rPr>
        <w:t>:</w:t>
      </w:r>
      <w:bookmarkEnd w:id="67"/>
    </w:p>
    <w:p w14:paraId="47D010D5" w14:textId="77777777" w:rsidR="008B1F4B" w:rsidRPr="00061E3D" w:rsidRDefault="008B1F4B" w:rsidP="00172F39">
      <w:pPr>
        <w:rPr>
          <w:rFonts w:ascii="Times New Roman" w:hAnsi="Times New Roman" w:cs="Times New Roman"/>
        </w:rPr>
      </w:pPr>
    </w:p>
    <w:p w14:paraId="602047D8" w14:textId="0FDCA830" w:rsidR="006B3482" w:rsidRPr="00061E3D" w:rsidRDefault="006B3482" w:rsidP="00172F39">
      <w:pPr>
        <w:ind w:left="1080"/>
        <w:rPr>
          <w:rFonts w:ascii="Times New Roman" w:hAnsi="Times New Roman" w:cs="Times New Roman"/>
          <w:lang w:val="en-IN"/>
        </w:rPr>
      </w:pPr>
      <w:r w:rsidRPr="00061E3D">
        <w:rPr>
          <w:rFonts w:ascii="Times New Roman" w:hAnsi="Times New Roman" w:cs="Times New Roman"/>
          <w:lang w:val="en-IN"/>
        </w:rPr>
        <w:t>This function compares old and new code files to identify and highlight the differences. Useful for showing the developer what has been added, modified, or removed.</w:t>
      </w:r>
    </w:p>
    <w:p w14:paraId="5171216E" w14:textId="6305BDCC" w:rsidR="006B3482" w:rsidRPr="00061E3D" w:rsidRDefault="006B3482" w:rsidP="00172F39">
      <w:pPr>
        <w:ind w:left="360"/>
        <w:rPr>
          <w:rFonts w:ascii="Times New Roman" w:hAnsi="Times New Roman" w:cs="Times New Roman"/>
          <w:lang w:val="en-IN"/>
        </w:rPr>
      </w:pPr>
      <w:r w:rsidRPr="00061E3D">
        <w:rPr>
          <w:rFonts w:ascii="Times New Roman" w:hAnsi="Times New Roman" w:cs="Times New Roman"/>
          <w:b/>
          <w:bCs/>
          <w:lang w:val="en-IN"/>
        </w:rPr>
        <w:t>Explanation</w:t>
      </w:r>
      <w:r w:rsidRPr="00061E3D">
        <w:rPr>
          <w:rFonts w:ascii="Times New Roman" w:hAnsi="Times New Roman" w:cs="Times New Roman"/>
          <w:lang w:val="en-IN"/>
        </w:rPr>
        <w:t>:</w:t>
      </w:r>
    </w:p>
    <w:p w14:paraId="7C1C4B61" w14:textId="77777777" w:rsidR="006B3482" w:rsidRPr="00061E3D" w:rsidRDefault="006B3482" w:rsidP="00172F39">
      <w:pPr>
        <w:pStyle w:val="ListParagraph"/>
        <w:numPr>
          <w:ilvl w:val="1"/>
          <w:numId w:val="14"/>
        </w:numPr>
        <w:rPr>
          <w:rFonts w:ascii="Times New Roman" w:hAnsi="Times New Roman" w:cs="Times New Roman"/>
          <w:lang w:val="en-IN"/>
        </w:rPr>
      </w:pPr>
      <w:proofErr w:type="spellStart"/>
      <w:r w:rsidRPr="00061E3D">
        <w:rPr>
          <w:rFonts w:ascii="Times New Roman" w:hAnsi="Times New Roman" w:cs="Times New Roman"/>
          <w:b/>
          <w:bCs/>
          <w:lang w:val="en-IN"/>
        </w:rPr>
        <w:t>highlight_</w:t>
      </w:r>
      <w:proofErr w:type="gramStart"/>
      <w:r w:rsidRPr="00061E3D">
        <w:rPr>
          <w:rFonts w:ascii="Times New Roman" w:hAnsi="Times New Roman" w:cs="Times New Roman"/>
          <w:b/>
          <w:bCs/>
          <w:lang w:val="en-IN"/>
        </w:rPr>
        <w:t>diff</w:t>
      </w:r>
      <w:proofErr w:type="spellEnd"/>
      <w:r w:rsidRPr="00061E3D">
        <w:rPr>
          <w:rFonts w:ascii="Times New Roman" w:hAnsi="Times New Roman" w:cs="Times New Roman"/>
          <w:b/>
          <w:bCs/>
          <w:lang w:val="en-IN"/>
        </w:rPr>
        <w:t>(</w:t>
      </w:r>
      <w:proofErr w:type="gramEnd"/>
      <w:r w:rsidRPr="00061E3D">
        <w:rPr>
          <w:rFonts w:ascii="Times New Roman" w:hAnsi="Times New Roman" w:cs="Times New Roman"/>
          <w:b/>
          <w:bCs/>
          <w:lang w:val="en-IN"/>
        </w:rPr>
        <w:t>)</w:t>
      </w:r>
      <w:r w:rsidRPr="00061E3D">
        <w:rPr>
          <w:rFonts w:ascii="Times New Roman" w:hAnsi="Times New Roman" w:cs="Times New Roman"/>
          <w:lang w:val="en-IN"/>
        </w:rPr>
        <w:t xml:space="preserve">: Highlights the differences between the old and new versions of code, line by line, using </w:t>
      </w:r>
      <w:proofErr w:type="spellStart"/>
      <w:r w:rsidRPr="00061E3D">
        <w:rPr>
          <w:rFonts w:ascii="Times New Roman" w:hAnsi="Times New Roman" w:cs="Times New Roman"/>
          <w:lang w:val="en-IN"/>
        </w:rPr>
        <w:t>SequenceMatcher</w:t>
      </w:r>
      <w:proofErr w:type="spellEnd"/>
      <w:r w:rsidRPr="00061E3D">
        <w:rPr>
          <w:rFonts w:ascii="Times New Roman" w:hAnsi="Times New Roman" w:cs="Times New Roman"/>
          <w:lang w:val="en-IN"/>
        </w:rPr>
        <w:t>. Differences can be categorized into "Added", "Removed", or "Modified".</w:t>
      </w:r>
    </w:p>
    <w:p w14:paraId="6484C0F2" w14:textId="77777777" w:rsidR="006B3482" w:rsidRPr="00061E3D" w:rsidRDefault="006B3482" w:rsidP="00172F39">
      <w:pPr>
        <w:pStyle w:val="ListParagraph"/>
        <w:numPr>
          <w:ilvl w:val="1"/>
          <w:numId w:val="14"/>
        </w:numPr>
        <w:rPr>
          <w:rFonts w:ascii="Times New Roman" w:hAnsi="Times New Roman" w:cs="Times New Roman"/>
          <w:lang w:val="en-IN"/>
        </w:rPr>
      </w:pPr>
      <w:r w:rsidRPr="00061E3D">
        <w:rPr>
          <w:rFonts w:ascii="Times New Roman" w:hAnsi="Times New Roman" w:cs="Times New Roman"/>
          <w:b/>
          <w:bCs/>
          <w:lang w:val="en-IN"/>
        </w:rPr>
        <w:t>Comparison logic</w:t>
      </w:r>
      <w:r w:rsidRPr="00061E3D">
        <w:rPr>
          <w:rFonts w:ascii="Times New Roman" w:hAnsi="Times New Roman" w:cs="Times New Roman"/>
          <w:lang w:val="en-IN"/>
        </w:rPr>
        <w:t xml:space="preserve">: When both old and new code files are provided, this function </w:t>
      </w:r>
      <w:proofErr w:type="spellStart"/>
      <w:r w:rsidRPr="00061E3D">
        <w:rPr>
          <w:rFonts w:ascii="Times New Roman" w:hAnsi="Times New Roman" w:cs="Times New Roman"/>
          <w:lang w:val="en-IN"/>
        </w:rPr>
        <w:t>analyzes</w:t>
      </w:r>
      <w:proofErr w:type="spellEnd"/>
      <w:r w:rsidRPr="00061E3D">
        <w:rPr>
          <w:rFonts w:ascii="Times New Roman" w:hAnsi="Times New Roman" w:cs="Times New Roman"/>
          <w:lang w:val="en-IN"/>
        </w:rPr>
        <w:t xml:space="preserve"> the two files and returns a structured view of the differences.</w:t>
      </w:r>
    </w:p>
    <w:p w14:paraId="53EAF5BB" w14:textId="77777777" w:rsidR="006B3482" w:rsidRPr="00061E3D" w:rsidRDefault="006B3482" w:rsidP="00172F39">
      <w:pPr>
        <w:pStyle w:val="ListParagraph"/>
        <w:numPr>
          <w:ilvl w:val="1"/>
          <w:numId w:val="14"/>
        </w:numPr>
        <w:rPr>
          <w:rFonts w:ascii="Times New Roman" w:hAnsi="Times New Roman" w:cs="Times New Roman"/>
          <w:lang w:val="en-IN"/>
        </w:rPr>
      </w:pPr>
      <w:r w:rsidRPr="00061E3D">
        <w:rPr>
          <w:rFonts w:ascii="Times New Roman" w:hAnsi="Times New Roman" w:cs="Times New Roman"/>
          <w:b/>
          <w:bCs/>
          <w:lang w:val="en-IN"/>
        </w:rPr>
        <w:t>Change tracking</w:t>
      </w:r>
      <w:r w:rsidRPr="00061E3D">
        <w:rPr>
          <w:rFonts w:ascii="Times New Roman" w:hAnsi="Times New Roman" w:cs="Times New Roman"/>
          <w:lang w:val="en-IN"/>
        </w:rPr>
        <w:t>: By pinpointing the exact code changes, this comparison helps developers see where they made modifications, making it easier to review the code.</w:t>
      </w:r>
    </w:p>
    <w:p w14:paraId="6651B4C6" w14:textId="20014504" w:rsidR="006B3482" w:rsidRPr="00061E3D" w:rsidRDefault="00133068" w:rsidP="00172F39">
      <w:pPr>
        <w:ind w:left="360"/>
        <w:rPr>
          <w:rFonts w:ascii="Times New Roman" w:hAnsi="Times New Roman" w:cs="Times New Roman"/>
          <w:lang w:val="en-IN"/>
        </w:rPr>
      </w:pPr>
      <w:r w:rsidRPr="00061E3D">
        <w:rPr>
          <w:rFonts w:ascii="Times New Roman" w:hAnsi="Times New Roman" w:cs="Times New Roman"/>
          <w:b/>
          <w:bCs/>
          <w:lang w:val="en-IN"/>
        </w:rPr>
        <w:t>Line-by-Line Comparison</w:t>
      </w:r>
      <w:r w:rsidRPr="00061E3D">
        <w:rPr>
          <w:rFonts w:ascii="Times New Roman" w:hAnsi="Times New Roman" w:cs="Times New Roman"/>
          <w:lang w:val="en-IN"/>
        </w:rPr>
        <w:t>:</w:t>
      </w:r>
    </w:p>
    <w:p w14:paraId="6AFA03F5" w14:textId="77777777" w:rsidR="00BA2621" w:rsidRPr="00061E3D" w:rsidRDefault="00BA2621" w:rsidP="00172F39">
      <w:pPr>
        <w:pStyle w:val="ListParagraph"/>
        <w:numPr>
          <w:ilvl w:val="1"/>
          <w:numId w:val="15"/>
        </w:numPr>
        <w:rPr>
          <w:rFonts w:ascii="Times New Roman" w:hAnsi="Times New Roman" w:cs="Times New Roman"/>
          <w:lang w:val="en-IN"/>
        </w:rPr>
      </w:pPr>
      <w:r w:rsidRPr="00061E3D">
        <w:rPr>
          <w:rFonts w:ascii="Times New Roman" w:hAnsi="Times New Roman" w:cs="Times New Roman"/>
          <w:lang w:val="en-IN"/>
        </w:rPr>
        <w:t>The old and new code files are split into lines.</w:t>
      </w:r>
    </w:p>
    <w:p w14:paraId="1476D122" w14:textId="77777777" w:rsidR="00BA2621" w:rsidRPr="00061E3D" w:rsidRDefault="00BA2621" w:rsidP="00172F39">
      <w:pPr>
        <w:pStyle w:val="ListParagraph"/>
        <w:numPr>
          <w:ilvl w:val="1"/>
          <w:numId w:val="15"/>
        </w:numPr>
        <w:rPr>
          <w:rFonts w:ascii="Times New Roman" w:hAnsi="Times New Roman" w:cs="Times New Roman"/>
          <w:lang w:val="en-IN"/>
        </w:rPr>
      </w:pPr>
      <w:r w:rsidRPr="00061E3D">
        <w:rPr>
          <w:rFonts w:ascii="Times New Roman" w:hAnsi="Times New Roman" w:cs="Times New Roman"/>
          <w:lang w:val="en-IN"/>
        </w:rPr>
        <w:t xml:space="preserve">The </w:t>
      </w:r>
      <w:proofErr w:type="spellStart"/>
      <w:proofErr w:type="gramStart"/>
      <w:r w:rsidRPr="00061E3D">
        <w:rPr>
          <w:rFonts w:ascii="Times New Roman" w:hAnsi="Times New Roman" w:cs="Times New Roman"/>
          <w:lang w:val="en-IN"/>
        </w:rPr>
        <w:t>difflib.Differ</w:t>
      </w:r>
      <w:proofErr w:type="spellEnd"/>
      <w:proofErr w:type="gramEnd"/>
      <w:r w:rsidRPr="00061E3D">
        <w:rPr>
          <w:rFonts w:ascii="Times New Roman" w:hAnsi="Times New Roman" w:cs="Times New Roman"/>
          <w:lang w:val="en-IN"/>
        </w:rPr>
        <w:t>() is used to create a diff object which compares the old and new lines of code.</w:t>
      </w:r>
    </w:p>
    <w:p w14:paraId="1CA5A8AC" w14:textId="2C08CFA0" w:rsidR="009F74C8" w:rsidRPr="00061E3D" w:rsidRDefault="00BA2621" w:rsidP="00172F39">
      <w:pPr>
        <w:pStyle w:val="ListParagraph"/>
        <w:numPr>
          <w:ilvl w:val="1"/>
          <w:numId w:val="15"/>
        </w:numPr>
        <w:rPr>
          <w:rFonts w:ascii="Times New Roman" w:hAnsi="Times New Roman" w:cs="Times New Roman"/>
          <w:lang w:val="en-IN"/>
        </w:rPr>
      </w:pPr>
      <w:r w:rsidRPr="00061E3D">
        <w:rPr>
          <w:rFonts w:ascii="Times New Roman" w:hAnsi="Times New Roman" w:cs="Times New Roman"/>
          <w:lang w:val="en-IN"/>
        </w:rPr>
        <w:t>Lines that are either added (+) or removed (-) are extracted and returned.</w:t>
      </w:r>
    </w:p>
    <w:p w14:paraId="1A3D6EBC" w14:textId="1F8535B9" w:rsidR="00EA10E0" w:rsidRPr="00061E3D" w:rsidRDefault="00125DD9" w:rsidP="00172F39">
      <w:pPr>
        <w:ind w:firstLine="360"/>
        <w:rPr>
          <w:rFonts w:ascii="Times New Roman" w:hAnsi="Times New Roman" w:cs="Times New Roman"/>
          <w:lang w:val="en-IN"/>
        </w:rPr>
      </w:pPr>
      <w:r w:rsidRPr="00061E3D">
        <w:rPr>
          <w:rFonts w:ascii="Times New Roman" w:hAnsi="Times New Roman" w:cs="Times New Roman"/>
          <w:noProof/>
          <w:lang w:val="en-IN"/>
        </w:rPr>
        <w:drawing>
          <wp:inline distT="0" distB="0" distL="0" distR="0" wp14:anchorId="3313D8D1" wp14:editId="673F2F40">
            <wp:extent cx="5774788" cy="4096378"/>
            <wp:effectExtent l="0" t="0" r="0" b="0"/>
            <wp:docPr id="185781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7549" name=""/>
                    <pic:cNvPicPr/>
                  </pic:nvPicPr>
                  <pic:blipFill>
                    <a:blip r:embed="rId25"/>
                    <a:stretch>
                      <a:fillRect/>
                    </a:stretch>
                  </pic:blipFill>
                  <pic:spPr>
                    <a:xfrm>
                      <a:off x="0" y="0"/>
                      <a:ext cx="5871340" cy="4164867"/>
                    </a:xfrm>
                    <a:prstGeom prst="rect">
                      <a:avLst/>
                    </a:prstGeom>
                  </pic:spPr>
                </pic:pic>
              </a:graphicData>
            </a:graphic>
          </wp:inline>
        </w:drawing>
      </w:r>
    </w:p>
    <w:p w14:paraId="7F1ED1DE" w14:textId="77777777" w:rsidR="00F8613C" w:rsidRPr="00061E3D" w:rsidRDefault="00F8613C" w:rsidP="00172F39">
      <w:pPr>
        <w:pStyle w:val="Heading3"/>
        <w:numPr>
          <w:ilvl w:val="0"/>
          <w:numId w:val="4"/>
        </w:numPr>
        <w:tabs>
          <w:tab w:val="num" w:pos="2376"/>
        </w:tabs>
        <w:ind w:left="360"/>
        <w:rPr>
          <w:rFonts w:ascii="Times New Roman" w:hAnsi="Times New Roman" w:cs="Times New Roman"/>
        </w:rPr>
      </w:pPr>
      <w:bookmarkStart w:id="68" w:name="_Toc182496678"/>
      <w:r w:rsidRPr="00061E3D">
        <w:rPr>
          <w:rFonts w:ascii="Times New Roman" w:hAnsi="Times New Roman" w:cs="Times New Roman"/>
        </w:rPr>
        <w:lastRenderedPageBreak/>
        <w:t>Display of Code Changes:</w:t>
      </w:r>
      <w:bookmarkEnd w:id="68"/>
      <w:r w:rsidRPr="00061E3D">
        <w:rPr>
          <w:rFonts w:ascii="Times New Roman" w:hAnsi="Times New Roman" w:cs="Times New Roman"/>
        </w:rPr>
        <w:t xml:space="preserve"> </w:t>
      </w:r>
    </w:p>
    <w:p w14:paraId="5C663572" w14:textId="77777777" w:rsidR="00F8613C" w:rsidRPr="00061E3D" w:rsidRDefault="00F8613C" w:rsidP="00172F39">
      <w:pPr>
        <w:rPr>
          <w:rFonts w:ascii="Times New Roman" w:hAnsi="Times New Roman" w:cs="Times New Roman"/>
        </w:rPr>
      </w:pPr>
    </w:p>
    <w:p w14:paraId="581D43BC" w14:textId="77777777" w:rsidR="00F8613C" w:rsidRPr="00061E3D" w:rsidRDefault="00F8613C" w:rsidP="00172F39">
      <w:pPr>
        <w:ind w:left="360"/>
        <w:rPr>
          <w:rFonts w:ascii="Times New Roman" w:hAnsi="Times New Roman" w:cs="Times New Roman"/>
          <w:lang w:val="en-IN"/>
        </w:rPr>
      </w:pPr>
      <w:r w:rsidRPr="00061E3D">
        <w:rPr>
          <w:rFonts w:ascii="Times New Roman" w:hAnsi="Times New Roman" w:cs="Times New Roman"/>
          <w:lang w:val="en-IN"/>
        </w:rPr>
        <w:t>Present the differences between the old and new code in a clear, tabular format. This is particularly useful for developers to quickly spot what has changed.</w:t>
      </w:r>
    </w:p>
    <w:p w14:paraId="75BC5DA8" w14:textId="77777777" w:rsidR="00F8613C" w:rsidRPr="00061E3D" w:rsidRDefault="00F8613C" w:rsidP="00172F39">
      <w:pPr>
        <w:ind w:left="360"/>
        <w:rPr>
          <w:rFonts w:ascii="Times New Roman" w:hAnsi="Times New Roman" w:cs="Times New Roman"/>
          <w:lang w:val="en-IN"/>
        </w:rPr>
      </w:pPr>
    </w:p>
    <w:p w14:paraId="5661F87B" w14:textId="77777777" w:rsidR="00F8613C" w:rsidRPr="00061E3D" w:rsidRDefault="00F8613C" w:rsidP="00172F39">
      <w:pPr>
        <w:ind w:left="360"/>
        <w:rPr>
          <w:rFonts w:ascii="Times New Roman" w:hAnsi="Times New Roman" w:cs="Times New Roman"/>
          <w:lang w:val="en-IN"/>
        </w:rPr>
      </w:pPr>
      <w:r w:rsidRPr="00061E3D">
        <w:rPr>
          <w:rFonts w:ascii="Times New Roman" w:hAnsi="Times New Roman" w:cs="Times New Roman"/>
          <w:b/>
          <w:bCs/>
          <w:lang w:val="en-IN"/>
        </w:rPr>
        <w:t>Explanation</w:t>
      </w:r>
      <w:r w:rsidRPr="00061E3D">
        <w:rPr>
          <w:rFonts w:ascii="Times New Roman" w:hAnsi="Times New Roman" w:cs="Times New Roman"/>
          <w:lang w:val="en-IN"/>
        </w:rPr>
        <w:t>:</w:t>
      </w:r>
    </w:p>
    <w:p w14:paraId="078669AB" w14:textId="77777777" w:rsidR="00F8613C" w:rsidRPr="00061E3D" w:rsidRDefault="00F8613C" w:rsidP="00172F39">
      <w:pPr>
        <w:pStyle w:val="ListParagraph"/>
        <w:numPr>
          <w:ilvl w:val="1"/>
          <w:numId w:val="16"/>
        </w:numPr>
        <w:rPr>
          <w:rFonts w:ascii="Times New Roman" w:hAnsi="Times New Roman" w:cs="Times New Roman"/>
          <w:lang w:val="en-IN"/>
        </w:rPr>
      </w:pPr>
      <w:r w:rsidRPr="00061E3D">
        <w:rPr>
          <w:rFonts w:ascii="Times New Roman" w:hAnsi="Times New Roman" w:cs="Times New Roman"/>
          <w:b/>
          <w:bCs/>
          <w:lang w:val="en-IN"/>
        </w:rPr>
        <w:t>Tabular format</w:t>
      </w:r>
      <w:r w:rsidRPr="00061E3D">
        <w:rPr>
          <w:rFonts w:ascii="Times New Roman" w:hAnsi="Times New Roman" w:cs="Times New Roman"/>
          <w:lang w:val="en-IN"/>
        </w:rPr>
        <w:t>: Differences are shown in a structured table, highlighting which lines of code have been added, removed, or modified.</w:t>
      </w:r>
    </w:p>
    <w:p w14:paraId="4A907693" w14:textId="77777777" w:rsidR="00F8613C" w:rsidRPr="00061E3D" w:rsidRDefault="00F8613C" w:rsidP="00172F39">
      <w:pPr>
        <w:pStyle w:val="ListParagraph"/>
        <w:numPr>
          <w:ilvl w:val="1"/>
          <w:numId w:val="16"/>
        </w:numPr>
        <w:rPr>
          <w:rFonts w:ascii="Times New Roman" w:hAnsi="Times New Roman" w:cs="Times New Roman"/>
          <w:lang w:val="en-IN"/>
        </w:rPr>
      </w:pPr>
      <w:proofErr w:type="spellStart"/>
      <w:r w:rsidRPr="00061E3D">
        <w:rPr>
          <w:rFonts w:ascii="Times New Roman" w:hAnsi="Times New Roman" w:cs="Times New Roman"/>
          <w:b/>
          <w:bCs/>
          <w:lang w:val="en-IN"/>
        </w:rPr>
        <w:t>DataFrame</w:t>
      </w:r>
      <w:proofErr w:type="spellEnd"/>
      <w:r w:rsidRPr="00061E3D">
        <w:rPr>
          <w:rFonts w:ascii="Times New Roman" w:hAnsi="Times New Roman" w:cs="Times New Roman"/>
          <w:b/>
          <w:bCs/>
          <w:lang w:val="en-IN"/>
        </w:rPr>
        <w:t xml:space="preserve"> presentation</w:t>
      </w:r>
      <w:r w:rsidRPr="00061E3D">
        <w:rPr>
          <w:rFonts w:ascii="Times New Roman" w:hAnsi="Times New Roman" w:cs="Times New Roman"/>
          <w:lang w:val="en-IN"/>
        </w:rPr>
        <w:t xml:space="preserve">: </w:t>
      </w:r>
      <w:proofErr w:type="spellStart"/>
      <w:r w:rsidRPr="00061E3D">
        <w:rPr>
          <w:rFonts w:ascii="Times New Roman" w:hAnsi="Times New Roman" w:cs="Times New Roman"/>
          <w:lang w:val="en-IN"/>
        </w:rPr>
        <w:t>Streamlit</w:t>
      </w:r>
      <w:proofErr w:type="spellEnd"/>
      <w:r w:rsidRPr="00061E3D">
        <w:rPr>
          <w:rFonts w:ascii="Times New Roman" w:hAnsi="Times New Roman" w:cs="Times New Roman"/>
          <w:lang w:val="en-IN"/>
        </w:rPr>
        <w:t xml:space="preserve"> supports displaying pandas </w:t>
      </w:r>
      <w:proofErr w:type="spellStart"/>
      <w:r w:rsidRPr="00061E3D">
        <w:rPr>
          <w:rFonts w:ascii="Times New Roman" w:hAnsi="Times New Roman" w:cs="Times New Roman"/>
          <w:lang w:val="en-IN"/>
        </w:rPr>
        <w:t>DataFrames</w:t>
      </w:r>
      <w:proofErr w:type="spellEnd"/>
      <w:r w:rsidRPr="00061E3D">
        <w:rPr>
          <w:rFonts w:ascii="Times New Roman" w:hAnsi="Times New Roman" w:cs="Times New Roman"/>
          <w:lang w:val="en-IN"/>
        </w:rPr>
        <w:t>, allowing for an organized and easily readable presentation of the changes.</w:t>
      </w:r>
    </w:p>
    <w:p w14:paraId="4968E63F" w14:textId="0F187117" w:rsidR="009F74C8" w:rsidRPr="00061E3D" w:rsidRDefault="00F8613C" w:rsidP="00172F39">
      <w:pPr>
        <w:pStyle w:val="ListParagraph"/>
        <w:numPr>
          <w:ilvl w:val="1"/>
          <w:numId w:val="16"/>
        </w:numPr>
        <w:rPr>
          <w:rFonts w:ascii="Times New Roman" w:hAnsi="Times New Roman" w:cs="Times New Roman"/>
          <w:lang w:val="en-IN"/>
        </w:rPr>
      </w:pPr>
      <w:r w:rsidRPr="00061E3D">
        <w:rPr>
          <w:rFonts w:ascii="Times New Roman" w:hAnsi="Times New Roman" w:cs="Times New Roman"/>
          <w:b/>
          <w:bCs/>
          <w:lang w:val="en-IN"/>
        </w:rPr>
        <w:t>Clear visualization</w:t>
      </w:r>
      <w:r w:rsidRPr="00061E3D">
        <w:rPr>
          <w:rFonts w:ascii="Times New Roman" w:hAnsi="Times New Roman" w:cs="Times New Roman"/>
          <w:lang w:val="en-IN"/>
        </w:rPr>
        <w:t>: This structure provides developers with an intuitive way to understand how their code has changed over time.</w:t>
      </w:r>
    </w:p>
    <w:p w14:paraId="399EFF39" w14:textId="6D9BF8A7" w:rsidR="0050470E" w:rsidRPr="00061E3D" w:rsidRDefault="0058070A" w:rsidP="00172F39">
      <w:pPr>
        <w:rPr>
          <w:rFonts w:ascii="Times New Roman" w:hAnsi="Times New Roman" w:cs="Times New Roman"/>
        </w:rPr>
      </w:pPr>
      <w:r w:rsidRPr="00061E3D">
        <w:rPr>
          <w:rFonts w:ascii="Times New Roman" w:hAnsi="Times New Roman" w:cs="Times New Roman"/>
          <w:noProof/>
        </w:rPr>
        <w:drawing>
          <wp:inline distT="0" distB="0" distL="0" distR="0" wp14:anchorId="7A76721A" wp14:editId="2AA14B23">
            <wp:extent cx="5943600" cy="1483360"/>
            <wp:effectExtent l="0" t="0" r="0" b="2540"/>
            <wp:docPr id="4086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79096" name=""/>
                    <pic:cNvPicPr/>
                  </pic:nvPicPr>
                  <pic:blipFill>
                    <a:blip r:embed="rId26"/>
                    <a:stretch>
                      <a:fillRect/>
                    </a:stretch>
                  </pic:blipFill>
                  <pic:spPr>
                    <a:xfrm>
                      <a:off x="0" y="0"/>
                      <a:ext cx="5943600" cy="1483360"/>
                    </a:xfrm>
                    <a:prstGeom prst="rect">
                      <a:avLst/>
                    </a:prstGeom>
                  </pic:spPr>
                </pic:pic>
              </a:graphicData>
            </a:graphic>
          </wp:inline>
        </w:drawing>
      </w:r>
    </w:p>
    <w:p w14:paraId="24FB09FA" w14:textId="77777777" w:rsidR="000B4751" w:rsidRPr="00061E3D" w:rsidRDefault="000B4751" w:rsidP="00172F39">
      <w:pPr>
        <w:rPr>
          <w:rFonts w:ascii="Times New Roman" w:hAnsi="Times New Roman" w:cs="Times New Roman"/>
        </w:rPr>
      </w:pPr>
    </w:p>
    <w:p w14:paraId="14E1E0F3" w14:textId="37A7BA64" w:rsidR="00172AC4" w:rsidRPr="00061E3D" w:rsidRDefault="00E4776D" w:rsidP="00172F39">
      <w:pPr>
        <w:pStyle w:val="Heading3"/>
        <w:numPr>
          <w:ilvl w:val="0"/>
          <w:numId w:val="4"/>
        </w:numPr>
        <w:ind w:left="360"/>
        <w:rPr>
          <w:rFonts w:ascii="Times New Roman" w:hAnsi="Times New Roman" w:cs="Times New Roman"/>
        </w:rPr>
      </w:pPr>
      <w:bookmarkStart w:id="69" w:name="_Toc182496679"/>
      <w:r w:rsidRPr="00061E3D">
        <w:rPr>
          <w:rFonts w:ascii="Times New Roman" w:hAnsi="Times New Roman" w:cs="Times New Roman"/>
        </w:rPr>
        <w:t>Vulnerability Detection in Code:</w:t>
      </w:r>
      <w:bookmarkEnd w:id="69"/>
      <w:r w:rsidRPr="00061E3D">
        <w:rPr>
          <w:rFonts w:ascii="Times New Roman" w:hAnsi="Times New Roman" w:cs="Times New Roman"/>
        </w:rPr>
        <w:t xml:space="preserve"> </w:t>
      </w:r>
    </w:p>
    <w:p w14:paraId="072C81E4" w14:textId="77777777" w:rsidR="00097D96" w:rsidRPr="00061E3D" w:rsidRDefault="00097D96" w:rsidP="00172F39">
      <w:pPr>
        <w:rPr>
          <w:rFonts w:ascii="Times New Roman" w:hAnsi="Times New Roman" w:cs="Times New Roman"/>
        </w:rPr>
      </w:pPr>
    </w:p>
    <w:p w14:paraId="4F04459A" w14:textId="170ED986" w:rsidR="0039140F" w:rsidRPr="00061E3D" w:rsidRDefault="00172AC4" w:rsidP="00172F39">
      <w:pPr>
        <w:pStyle w:val="ListParagraph"/>
        <w:rPr>
          <w:rFonts w:ascii="Times New Roman" w:hAnsi="Times New Roman" w:cs="Times New Roman"/>
          <w:lang w:val="en-IN"/>
        </w:rPr>
      </w:pPr>
      <w:r w:rsidRPr="00061E3D">
        <w:rPr>
          <w:rFonts w:ascii="Times New Roman" w:hAnsi="Times New Roman" w:cs="Times New Roman"/>
          <w:lang w:val="en-IN"/>
        </w:rPr>
        <w:t>Scan the uploaded code for common security vulnerabilities or bad practices that could compromise security or code quality.</w:t>
      </w:r>
    </w:p>
    <w:p w14:paraId="63BCEA64" w14:textId="077B6623" w:rsidR="00172AC4" w:rsidRPr="00061E3D" w:rsidRDefault="00172AC4" w:rsidP="00172F39">
      <w:pPr>
        <w:pStyle w:val="ListParagraph"/>
        <w:rPr>
          <w:rFonts w:ascii="Times New Roman" w:hAnsi="Times New Roman" w:cs="Times New Roman"/>
          <w:lang w:val="en-IN"/>
        </w:rPr>
      </w:pPr>
      <w:r w:rsidRPr="00061E3D">
        <w:rPr>
          <w:rFonts w:ascii="Times New Roman" w:hAnsi="Times New Roman" w:cs="Times New Roman"/>
          <w:b/>
          <w:bCs/>
          <w:lang w:val="en-IN"/>
        </w:rPr>
        <w:t>Explanation</w:t>
      </w:r>
      <w:r w:rsidRPr="00061E3D">
        <w:rPr>
          <w:rFonts w:ascii="Times New Roman" w:hAnsi="Times New Roman" w:cs="Times New Roman"/>
          <w:lang w:val="en-IN"/>
        </w:rPr>
        <w:t>:</w:t>
      </w:r>
    </w:p>
    <w:p w14:paraId="7BB673E6" w14:textId="77777777" w:rsidR="0039140F" w:rsidRPr="00061E3D" w:rsidRDefault="0039140F" w:rsidP="00172F39">
      <w:pPr>
        <w:pStyle w:val="ListParagraph"/>
        <w:rPr>
          <w:rFonts w:ascii="Times New Roman" w:hAnsi="Times New Roman" w:cs="Times New Roman"/>
          <w:lang w:val="en-IN"/>
        </w:rPr>
      </w:pPr>
    </w:p>
    <w:p w14:paraId="6178F40A" w14:textId="77777777" w:rsidR="00172AC4" w:rsidRPr="00061E3D" w:rsidRDefault="00172AC4" w:rsidP="00172F39">
      <w:pPr>
        <w:numPr>
          <w:ilvl w:val="1"/>
          <w:numId w:val="17"/>
        </w:numPr>
        <w:rPr>
          <w:rFonts w:ascii="Times New Roman" w:hAnsi="Times New Roman" w:cs="Times New Roman"/>
          <w:lang w:val="en-IN"/>
        </w:rPr>
      </w:pPr>
      <w:r w:rsidRPr="00061E3D">
        <w:rPr>
          <w:rFonts w:ascii="Times New Roman" w:hAnsi="Times New Roman" w:cs="Times New Roman"/>
          <w:b/>
          <w:bCs/>
          <w:lang w:val="en-IN"/>
        </w:rPr>
        <w:t>Code scanning</w:t>
      </w:r>
      <w:r w:rsidRPr="00061E3D">
        <w:rPr>
          <w:rFonts w:ascii="Times New Roman" w:hAnsi="Times New Roman" w:cs="Times New Roman"/>
          <w:lang w:val="en-IN"/>
        </w:rPr>
        <w:t xml:space="preserve">: Looks for dangerous patterns like the use of </w:t>
      </w:r>
      <w:proofErr w:type="gramStart"/>
      <w:r w:rsidRPr="00061E3D">
        <w:rPr>
          <w:rFonts w:ascii="Times New Roman" w:hAnsi="Times New Roman" w:cs="Times New Roman"/>
          <w:lang w:val="en-IN"/>
        </w:rPr>
        <w:t>eval(</w:t>
      </w:r>
      <w:proofErr w:type="gramEnd"/>
      <w:r w:rsidRPr="00061E3D">
        <w:rPr>
          <w:rFonts w:ascii="Times New Roman" w:hAnsi="Times New Roman" w:cs="Times New Roman"/>
          <w:lang w:val="en-IN"/>
        </w:rPr>
        <w:t>), exec(), or other functions that could introduce security risks.</w:t>
      </w:r>
    </w:p>
    <w:p w14:paraId="78370B2E" w14:textId="77777777" w:rsidR="00172AC4" w:rsidRPr="00061E3D" w:rsidRDefault="00172AC4" w:rsidP="00172F39">
      <w:pPr>
        <w:numPr>
          <w:ilvl w:val="1"/>
          <w:numId w:val="17"/>
        </w:numPr>
        <w:rPr>
          <w:rFonts w:ascii="Times New Roman" w:hAnsi="Times New Roman" w:cs="Times New Roman"/>
          <w:lang w:val="en-IN"/>
        </w:rPr>
      </w:pPr>
      <w:r w:rsidRPr="00061E3D">
        <w:rPr>
          <w:rFonts w:ascii="Times New Roman" w:hAnsi="Times New Roman" w:cs="Times New Roman"/>
          <w:b/>
          <w:bCs/>
          <w:lang w:val="en-IN"/>
        </w:rPr>
        <w:t>Static analysis</w:t>
      </w:r>
      <w:r w:rsidRPr="00061E3D">
        <w:rPr>
          <w:rFonts w:ascii="Times New Roman" w:hAnsi="Times New Roman" w:cs="Times New Roman"/>
          <w:lang w:val="en-IN"/>
        </w:rPr>
        <w:t>: By running static analysis, the system identifies problematic code that could lead to vulnerabilities such as SQL injections or cross-site scripting (XSS).</w:t>
      </w:r>
    </w:p>
    <w:p w14:paraId="242F8E12" w14:textId="0A4940E4" w:rsidR="00054B48" w:rsidRPr="00061E3D" w:rsidRDefault="00172AC4" w:rsidP="00172F39">
      <w:pPr>
        <w:numPr>
          <w:ilvl w:val="1"/>
          <w:numId w:val="17"/>
        </w:numPr>
        <w:rPr>
          <w:rFonts w:ascii="Times New Roman" w:hAnsi="Times New Roman" w:cs="Times New Roman"/>
          <w:lang w:val="en-IN"/>
        </w:rPr>
      </w:pPr>
      <w:r w:rsidRPr="00061E3D">
        <w:rPr>
          <w:rFonts w:ascii="Times New Roman" w:hAnsi="Times New Roman" w:cs="Times New Roman"/>
          <w:b/>
          <w:bCs/>
          <w:lang w:val="en-IN"/>
        </w:rPr>
        <w:t>Output</w:t>
      </w:r>
      <w:r w:rsidRPr="00061E3D">
        <w:rPr>
          <w:rFonts w:ascii="Times New Roman" w:hAnsi="Times New Roman" w:cs="Times New Roman"/>
          <w:lang w:val="en-IN"/>
        </w:rPr>
        <w:t>: The results of this scan are returned to the user, giving them actionable feedback on how to secure their code.</w:t>
      </w:r>
    </w:p>
    <w:p w14:paraId="6590F9A8" w14:textId="2BA49F03" w:rsidR="006B5C55" w:rsidRPr="00061E3D" w:rsidRDefault="006B5C55" w:rsidP="00172F39">
      <w:pPr>
        <w:ind w:left="1440"/>
        <w:rPr>
          <w:rFonts w:ascii="Times New Roman" w:hAnsi="Times New Roman" w:cs="Times New Roman"/>
          <w:lang w:val="en-IN"/>
        </w:rPr>
      </w:pPr>
    </w:p>
    <w:p w14:paraId="76415C62" w14:textId="10289AEC" w:rsidR="00097D96" w:rsidRPr="00061E3D" w:rsidRDefault="006B5C55" w:rsidP="00172F39">
      <w:pPr>
        <w:ind w:left="360"/>
        <w:rPr>
          <w:rFonts w:ascii="Times New Roman" w:hAnsi="Times New Roman" w:cs="Times New Roman"/>
          <w:lang w:val="en-IN"/>
        </w:rPr>
      </w:pPr>
      <w:r w:rsidRPr="00061E3D">
        <w:rPr>
          <w:rFonts w:ascii="Times New Roman" w:hAnsi="Times New Roman" w:cs="Times New Roman"/>
          <w:noProof/>
          <w:lang w:val="en-IN"/>
        </w:rPr>
        <w:drawing>
          <wp:inline distT="0" distB="0" distL="0" distR="0" wp14:anchorId="3AB1C614" wp14:editId="430A9862">
            <wp:extent cx="5943600" cy="518795"/>
            <wp:effectExtent l="0" t="0" r="0" b="0"/>
            <wp:docPr id="4743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944" name=""/>
                    <pic:cNvPicPr/>
                  </pic:nvPicPr>
                  <pic:blipFill>
                    <a:blip r:embed="rId27"/>
                    <a:stretch>
                      <a:fillRect/>
                    </a:stretch>
                  </pic:blipFill>
                  <pic:spPr>
                    <a:xfrm>
                      <a:off x="0" y="0"/>
                      <a:ext cx="5943600" cy="518795"/>
                    </a:xfrm>
                    <a:prstGeom prst="rect">
                      <a:avLst/>
                    </a:prstGeom>
                  </pic:spPr>
                </pic:pic>
              </a:graphicData>
            </a:graphic>
          </wp:inline>
        </w:drawing>
      </w:r>
    </w:p>
    <w:p w14:paraId="4D960960" w14:textId="5F0C6875" w:rsidR="0050470E" w:rsidRPr="00061E3D" w:rsidRDefault="003773E3" w:rsidP="00172F39">
      <w:pPr>
        <w:pStyle w:val="Heading3"/>
        <w:numPr>
          <w:ilvl w:val="0"/>
          <w:numId w:val="4"/>
        </w:numPr>
        <w:ind w:left="360"/>
        <w:rPr>
          <w:rFonts w:ascii="Times New Roman" w:hAnsi="Times New Roman" w:cs="Times New Roman"/>
        </w:rPr>
      </w:pPr>
      <w:bookmarkStart w:id="70" w:name="_Toc182496680"/>
      <w:r w:rsidRPr="00061E3D">
        <w:rPr>
          <w:rFonts w:ascii="Times New Roman" w:hAnsi="Times New Roman" w:cs="Times New Roman"/>
        </w:rPr>
        <w:lastRenderedPageBreak/>
        <w:t>Metrics</w:t>
      </w:r>
      <w:r w:rsidR="00B10D5B" w:rsidRPr="00061E3D">
        <w:rPr>
          <w:rFonts w:ascii="Times New Roman" w:hAnsi="Times New Roman" w:cs="Times New Roman"/>
        </w:rPr>
        <w:t xml:space="preserve"> </w:t>
      </w:r>
      <w:r w:rsidR="003E1DC0" w:rsidRPr="00061E3D">
        <w:rPr>
          <w:rFonts w:ascii="Times New Roman" w:hAnsi="Times New Roman" w:cs="Times New Roman"/>
        </w:rPr>
        <w:t>to Calculate Score:</w:t>
      </w:r>
      <w:bookmarkEnd w:id="70"/>
    </w:p>
    <w:p w14:paraId="52CE6605" w14:textId="7979A185" w:rsidR="0039140F" w:rsidRPr="00061E3D" w:rsidRDefault="009F74C8" w:rsidP="00172F39">
      <w:pPr>
        <w:ind w:left="360"/>
        <w:rPr>
          <w:rFonts w:ascii="Times New Roman" w:hAnsi="Times New Roman" w:cs="Times New Roman"/>
          <w:lang w:val="en-IN"/>
        </w:rPr>
      </w:pPr>
      <w:r w:rsidRPr="00061E3D">
        <w:rPr>
          <w:rFonts w:ascii="Times New Roman" w:hAnsi="Times New Roman" w:cs="Times New Roman"/>
          <w:lang w:val="en-IN"/>
        </w:rPr>
        <w:t>This function calculates a score for the newly provided code based on how closely it adheres to the organizational code standards.</w:t>
      </w:r>
    </w:p>
    <w:p w14:paraId="73B2A37E" w14:textId="7C8AA4BD" w:rsidR="0039140F" w:rsidRPr="00061E3D" w:rsidRDefault="009F74C8" w:rsidP="00172F39">
      <w:pPr>
        <w:ind w:left="360"/>
        <w:rPr>
          <w:rFonts w:ascii="Times New Roman" w:hAnsi="Times New Roman" w:cs="Times New Roman"/>
          <w:b/>
          <w:bCs/>
          <w:lang w:val="en-IN"/>
        </w:rPr>
      </w:pPr>
      <w:r w:rsidRPr="00061E3D">
        <w:rPr>
          <w:rFonts w:ascii="Times New Roman" w:hAnsi="Times New Roman" w:cs="Times New Roman"/>
          <w:b/>
          <w:bCs/>
          <w:lang w:val="en-IN"/>
        </w:rPr>
        <w:t>Explanation:</w:t>
      </w:r>
    </w:p>
    <w:p w14:paraId="5CFB08AE" w14:textId="49393441" w:rsidR="0039140F" w:rsidRPr="00061E3D" w:rsidRDefault="009F74C8" w:rsidP="00172F39">
      <w:pPr>
        <w:numPr>
          <w:ilvl w:val="0"/>
          <w:numId w:val="18"/>
        </w:numPr>
        <w:rPr>
          <w:rFonts w:ascii="Times New Roman" w:hAnsi="Times New Roman" w:cs="Times New Roman"/>
          <w:lang w:val="en-IN"/>
        </w:rPr>
      </w:pPr>
      <w:r w:rsidRPr="00061E3D">
        <w:rPr>
          <w:rFonts w:ascii="Times New Roman" w:hAnsi="Times New Roman" w:cs="Times New Roman"/>
          <w:b/>
          <w:bCs/>
          <w:lang w:val="en-IN"/>
        </w:rPr>
        <w:t>Input</w:t>
      </w:r>
      <w:r w:rsidRPr="00061E3D">
        <w:rPr>
          <w:rFonts w:ascii="Times New Roman" w:hAnsi="Times New Roman" w:cs="Times New Roman"/>
          <w:lang w:val="en-IN"/>
        </w:rPr>
        <w:t>: It takes two inputs:</w:t>
      </w:r>
    </w:p>
    <w:p w14:paraId="769E78BF" w14:textId="77777777" w:rsidR="009F74C8" w:rsidRPr="00061E3D" w:rsidRDefault="009F74C8" w:rsidP="00172F39">
      <w:pPr>
        <w:numPr>
          <w:ilvl w:val="1"/>
          <w:numId w:val="18"/>
        </w:numPr>
        <w:rPr>
          <w:rFonts w:ascii="Times New Roman" w:hAnsi="Times New Roman" w:cs="Times New Roman"/>
          <w:lang w:val="en-IN"/>
        </w:rPr>
      </w:pPr>
      <w:proofErr w:type="spellStart"/>
      <w:r w:rsidRPr="00061E3D">
        <w:rPr>
          <w:rFonts w:ascii="Times New Roman" w:hAnsi="Times New Roman" w:cs="Times New Roman"/>
          <w:lang w:val="en-IN"/>
        </w:rPr>
        <w:t>org_std_text</w:t>
      </w:r>
      <w:proofErr w:type="spellEnd"/>
      <w:r w:rsidRPr="00061E3D">
        <w:rPr>
          <w:rFonts w:ascii="Times New Roman" w:hAnsi="Times New Roman" w:cs="Times New Roman"/>
          <w:lang w:val="en-IN"/>
        </w:rPr>
        <w:t>: The organizational standards against which the code should be evaluated.</w:t>
      </w:r>
    </w:p>
    <w:p w14:paraId="388B2156" w14:textId="77777777" w:rsidR="009F74C8" w:rsidRPr="00061E3D" w:rsidRDefault="009F74C8" w:rsidP="00172F39">
      <w:pPr>
        <w:numPr>
          <w:ilvl w:val="1"/>
          <w:numId w:val="18"/>
        </w:numPr>
        <w:rPr>
          <w:rFonts w:ascii="Times New Roman" w:hAnsi="Times New Roman" w:cs="Times New Roman"/>
          <w:lang w:val="en-IN"/>
        </w:rPr>
      </w:pPr>
      <w:proofErr w:type="spellStart"/>
      <w:r w:rsidRPr="00061E3D">
        <w:rPr>
          <w:rFonts w:ascii="Times New Roman" w:hAnsi="Times New Roman" w:cs="Times New Roman"/>
          <w:lang w:val="en-IN"/>
        </w:rPr>
        <w:t>new_code</w:t>
      </w:r>
      <w:proofErr w:type="spellEnd"/>
      <w:r w:rsidRPr="00061E3D">
        <w:rPr>
          <w:rFonts w:ascii="Times New Roman" w:hAnsi="Times New Roman" w:cs="Times New Roman"/>
          <w:lang w:val="en-IN"/>
        </w:rPr>
        <w:t>: The newly provided code that will be scored.</w:t>
      </w:r>
    </w:p>
    <w:p w14:paraId="49E809DD" w14:textId="5B617C8D" w:rsidR="0039140F" w:rsidRPr="00061E3D" w:rsidRDefault="009F74C8" w:rsidP="00172F39">
      <w:pPr>
        <w:numPr>
          <w:ilvl w:val="0"/>
          <w:numId w:val="18"/>
        </w:numPr>
        <w:rPr>
          <w:rFonts w:ascii="Times New Roman" w:hAnsi="Times New Roman" w:cs="Times New Roman"/>
          <w:lang w:val="en-IN"/>
        </w:rPr>
      </w:pPr>
      <w:r w:rsidRPr="00061E3D">
        <w:rPr>
          <w:rFonts w:ascii="Times New Roman" w:hAnsi="Times New Roman" w:cs="Times New Roman"/>
          <w:b/>
          <w:bCs/>
          <w:lang w:val="en-IN"/>
        </w:rPr>
        <w:t>How it works</w:t>
      </w:r>
      <w:r w:rsidRPr="00061E3D">
        <w:rPr>
          <w:rFonts w:ascii="Times New Roman" w:hAnsi="Times New Roman" w:cs="Times New Roman"/>
          <w:lang w:val="en-IN"/>
        </w:rPr>
        <w:t>:</w:t>
      </w:r>
    </w:p>
    <w:p w14:paraId="002B93A7" w14:textId="77777777" w:rsidR="009F74C8" w:rsidRPr="00061E3D" w:rsidRDefault="009F74C8" w:rsidP="00172F39">
      <w:pPr>
        <w:numPr>
          <w:ilvl w:val="1"/>
          <w:numId w:val="18"/>
        </w:numPr>
        <w:rPr>
          <w:rFonts w:ascii="Times New Roman" w:hAnsi="Times New Roman" w:cs="Times New Roman"/>
          <w:lang w:val="en-IN"/>
        </w:rPr>
      </w:pPr>
      <w:r w:rsidRPr="00061E3D">
        <w:rPr>
          <w:rFonts w:ascii="Times New Roman" w:hAnsi="Times New Roman" w:cs="Times New Roman"/>
          <w:lang w:val="en-IN"/>
        </w:rPr>
        <w:t xml:space="preserve">First, the function constructs a structured prompt for the </w:t>
      </w:r>
      <w:proofErr w:type="spellStart"/>
      <w:r w:rsidRPr="00061E3D">
        <w:rPr>
          <w:rFonts w:ascii="Times New Roman" w:hAnsi="Times New Roman" w:cs="Times New Roman"/>
          <w:lang w:val="en-IN"/>
        </w:rPr>
        <w:t>Groq</w:t>
      </w:r>
      <w:proofErr w:type="spellEnd"/>
      <w:r w:rsidRPr="00061E3D">
        <w:rPr>
          <w:rFonts w:ascii="Times New Roman" w:hAnsi="Times New Roman" w:cs="Times New Roman"/>
          <w:lang w:val="en-IN"/>
        </w:rPr>
        <w:t xml:space="preserve"> API using both the new code and the organizational standards.</w:t>
      </w:r>
    </w:p>
    <w:p w14:paraId="22CC111C" w14:textId="77777777" w:rsidR="009F74C8" w:rsidRPr="00061E3D" w:rsidRDefault="009F74C8" w:rsidP="00172F39">
      <w:pPr>
        <w:numPr>
          <w:ilvl w:val="1"/>
          <w:numId w:val="18"/>
        </w:numPr>
        <w:rPr>
          <w:rFonts w:ascii="Times New Roman" w:hAnsi="Times New Roman" w:cs="Times New Roman"/>
          <w:lang w:val="en-IN"/>
        </w:rPr>
      </w:pPr>
      <w:r w:rsidRPr="00061E3D">
        <w:rPr>
          <w:rFonts w:ascii="Times New Roman" w:hAnsi="Times New Roman" w:cs="Times New Roman"/>
          <w:lang w:val="en-IN"/>
        </w:rPr>
        <w:t xml:space="preserve">The prompt instructs the </w:t>
      </w:r>
      <w:proofErr w:type="spellStart"/>
      <w:r w:rsidRPr="00061E3D">
        <w:rPr>
          <w:rFonts w:ascii="Times New Roman" w:hAnsi="Times New Roman" w:cs="Times New Roman"/>
          <w:lang w:val="en-IN"/>
        </w:rPr>
        <w:t>Groq</w:t>
      </w:r>
      <w:proofErr w:type="spellEnd"/>
      <w:r w:rsidRPr="00061E3D">
        <w:rPr>
          <w:rFonts w:ascii="Times New Roman" w:hAnsi="Times New Roman" w:cs="Times New Roman"/>
          <w:lang w:val="en-IN"/>
        </w:rPr>
        <w:t xml:space="preserve"> model to evaluate the code based on the provided standards and return a score out of 10.</w:t>
      </w:r>
    </w:p>
    <w:p w14:paraId="7F27D99C" w14:textId="77777777" w:rsidR="009F74C8" w:rsidRPr="00061E3D" w:rsidRDefault="009F74C8" w:rsidP="00172F39">
      <w:pPr>
        <w:numPr>
          <w:ilvl w:val="1"/>
          <w:numId w:val="18"/>
        </w:numPr>
        <w:rPr>
          <w:rFonts w:ascii="Times New Roman" w:hAnsi="Times New Roman" w:cs="Times New Roman"/>
          <w:lang w:val="en-IN"/>
        </w:rPr>
      </w:pPr>
      <w:r w:rsidRPr="00061E3D">
        <w:rPr>
          <w:rFonts w:ascii="Times New Roman" w:hAnsi="Times New Roman" w:cs="Times New Roman"/>
          <w:lang w:val="en-IN"/>
        </w:rPr>
        <w:t xml:space="preserve">The prompt is sent to the </w:t>
      </w:r>
      <w:proofErr w:type="spellStart"/>
      <w:r w:rsidRPr="00061E3D">
        <w:rPr>
          <w:rFonts w:ascii="Times New Roman" w:hAnsi="Times New Roman" w:cs="Times New Roman"/>
          <w:lang w:val="en-IN"/>
        </w:rPr>
        <w:t>Groq</w:t>
      </w:r>
      <w:proofErr w:type="spellEnd"/>
      <w:r w:rsidRPr="00061E3D">
        <w:rPr>
          <w:rFonts w:ascii="Times New Roman" w:hAnsi="Times New Roman" w:cs="Times New Roman"/>
          <w:lang w:val="en-IN"/>
        </w:rPr>
        <w:t xml:space="preserve"> API via </w:t>
      </w:r>
      <w:proofErr w:type="spellStart"/>
      <w:proofErr w:type="gramStart"/>
      <w:r w:rsidRPr="00061E3D">
        <w:rPr>
          <w:rFonts w:ascii="Times New Roman" w:hAnsi="Times New Roman" w:cs="Times New Roman"/>
          <w:lang w:val="en-IN"/>
        </w:rPr>
        <w:t>client.chat</w:t>
      </w:r>
      <w:proofErr w:type="gramEnd"/>
      <w:r w:rsidRPr="00061E3D">
        <w:rPr>
          <w:rFonts w:ascii="Times New Roman" w:hAnsi="Times New Roman" w:cs="Times New Roman"/>
          <w:lang w:val="en-IN"/>
        </w:rPr>
        <w:t>.completions.create</w:t>
      </w:r>
      <w:proofErr w:type="spellEnd"/>
      <w:r w:rsidRPr="00061E3D">
        <w:rPr>
          <w:rFonts w:ascii="Times New Roman" w:hAnsi="Times New Roman" w:cs="Times New Roman"/>
          <w:lang w:val="en-IN"/>
        </w:rPr>
        <w:t>(), which returns a response containing the score.</w:t>
      </w:r>
    </w:p>
    <w:p w14:paraId="467580F0" w14:textId="33FF8386" w:rsidR="0039140F" w:rsidRPr="00061E3D" w:rsidRDefault="009F74C8" w:rsidP="00172F39">
      <w:pPr>
        <w:numPr>
          <w:ilvl w:val="0"/>
          <w:numId w:val="18"/>
        </w:numPr>
        <w:rPr>
          <w:rFonts w:ascii="Times New Roman" w:hAnsi="Times New Roman" w:cs="Times New Roman"/>
          <w:lang w:val="en-IN"/>
        </w:rPr>
      </w:pPr>
      <w:r w:rsidRPr="00061E3D">
        <w:rPr>
          <w:rFonts w:ascii="Times New Roman" w:hAnsi="Times New Roman" w:cs="Times New Roman"/>
          <w:b/>
          <w:bCs/>
          <w:lang w:val="en-IN"/>
        </w:rPr>
        <w:t>Return</w:t>
      </w:r>
      <w:r w:rsidRPr="00061E3D">
        <w:rPr>
          <w:rFonts w:ascii="Times New Roman" w:hAnsi="Times New Roman" w:cs="Times New Roman"/>
          <w:lang w:val="en-IN"/>
        </w:rPr>
        <w:t>:</w:t>
      </w:r>
    </w:p>
    <w:p w14:paraId="078AF3E3" w14:textId="77777777" w:rsidR="009F74C8" w:rsidRPr="00061E3D" w:rsidRDefault="009F74C8" w:rsidP="00172F39">
      <w:pPr>
        <w:numPr>
          <w:ilvl w:val="1"/>
          <w:numId w:val="18"/>
        </w:numPr>
        <w:rPr>
          <w:rFonts w:ascii="Times New Roman" w:hAnsi="Times New Roman" w:cs="Times New Roman"/>
          <w:lang w:val="en-IN"/>
        </w:rPr>
      </w:pPr>
      <w:r w:rsidRPr="00061E3D">
        <w:rPr>
          <w:rFonts w:ascii="Times New Roman" w:hAnsi="Times New Roman" w:cs="Times New Roman"/>
          <w:lang w:val="en-IN"/>
        </w:rPr>
        <w:t>The function extracts the score from the response and returns it to the caller.</w:t>
      </w:r>
    </w:p>
    <w:p w14:paraId="06CECBB1" w14:textId="428C21CA" w:rsidR="0039140F" w:rsidRPr="00061E3D" w:rsidRDefault="009F74C8" w:rsidP="00172F39">
      <w:pPr>
        <w:numPr>
          <w:ilvl w:val="0"/>
          <w:numId w:val="18"/>
        </w:numPr>
        <w:tabs>
          <w:tab w:val="clear" w:pos="720"/>
        </w:tabs>
        <w:rPr>
          <w:rFonts w:ascii="Times New Roman" w:hAnsi="Times New Roman" w:cs="Times New Roman"/>
          <w:lang w:val="en-IN"/>
        </w:rPr>
      </w:pPr>
      <w:r w:rsidRPr="00061E3D">
        <w:rPr>
          <w:rFonts w:ascii="Times New Roman" w:hAnsi="Times New Roman" w:cs="Times New Roman"/>
          <w:b/>
          <w:bCs/>
          <w:lang w:val="en-IN"/>
        </w:rPr>
        <w:t>Key Components</w:t>
      </w:r>
      <w:r w:rsidRPr="00061E3D">
        <w:rPr>
          <w:rFonts w:ascii="Times New Roman" w:hAnsi="Times New Roman" w:cs="Times New Roman"/>
          <w:lang w:val="en-IN"/>
        </w:rPr>
        <w:t>:</w:t>
      </w:r>
    </w:p>
    <w:p w14:paraId="364C7252" w14:textId="77777777" w:rsidR="009F74C8" w:rsidRPr="00061E3D" w:rsidRDefault="009F74C8" w:rsidP="00172F39">
      <w:pPr>
        <w:numPr>
          <w:ilvl w:val="1"/>
          <w:numId w:val="18"/>
        </w:numPr>
        <w:rPr>
          <w:rFonts w:ascii="Times New Roman" w:hAnsi="Times New Roman" w:cs="Times New Roman"/>
          <w:lang w:val="en-IN"/>
        </w:rPr>
      </w:pPr>
      <w:proofErr w:type="spellStart"/>
      <w:r w:rsidRPr="00061E3D">
        <w:rPr>
          <w:rFonts w:ascii="Times New Roman" w:hAnsi="Times New Roman" w:cs="Times New Roman"/>
          <w:b/>
          <w:bCs/>
          <w:lang w:val="en-IN"/>
        </w:rPr>
        <w:t>Groq</w:t>
      </w:r>
      <w:proofErr w:type="spellEnd"/>
      <w:r w:rsidRPr="00061E3D">
        <w:rPr>
          <w:rFonts w:ascii="Times New Roman" w:hAnsi="Times New Roman" w:cs="Times New Roman"/>
          <w:b/>
          <w:bCs/>
          <w:lang w:val="en-IN"/>
        </w:rPr>
        <w:t xml:space="preserve"> API Call</w:t>
      </w:r>
      <w:r w:rsidRPr="00061E3D">
        <w:rPr>
          <w:rFonts w:ascii="Times New Roman" w:hAnsi="Times New Roman" w:cs="Times New Roman"/>
          <w:lang w:val="en-IN"/>
        </w:rPr>
        <w:t xml:space="preserve">: This function uses </w:t>
      </w:r>
      <w:proofErr w:type="spellStart"/>
      <w:r w:rsidRPr="00061E3D">
        <w:rPr>
          <w:rFonts w:ascii="Times New Roman" w:hAnsi="Times New Roman" w:cs="Times New Roman"/>
          <w:lang w:val="en-IN"/>
        </w:rPr>
        <w:t>Groq’s</w:t>
      </w:r>
      <w:proofErr w:type="spellEnd"/>
      <w:r w:rsidRPr="00061E3D">
        <w:rPr>
          <w:rFonts w:ascii="Times New Roman" w:hAnsi="Times New Roman" w:cs="Times New Roman"/>
          <w:lang w:val="en-IN"/>
        </w:rPr>
        <w:t xml:space="preserve"> </w:t>
      </w:r>
      <w:proofErr w:type="spellStart"/>
      <w:proofErr w:type="gramStart"/>
      <w:r w:rsidRPr="00061E3D">
        <w:rPr>
          <w:rFonts w:ascii="Times New Roman" w:hAnsi="Times New Roman" w:cs="Times New Roman"/>
          <w:lang w:val="en-IN"/>
        </w:rPr>
        <w:t>chat.completions</w:t>
      </w:r>
      <w:proofErr w:type="gramEnd"/>
      <w:r w:rsidRPr="00061E3D">
        <w:rPr>
          <w:rFonts w:ascii="Times New Roman" w:hAnsi="Times New Roman" w:cs="Times New Roman"/>
          <w:lang w:val="en-IN"/>
        </w:rPr>
        <w:t>.create</w:t>
      </w:r>
      <w:proofErr w:type="spellEnd"/>
      <w:r w:rsidRPr="00061E3D">
        <w:rPr>
          <w:rFonts w:ascii="Times New Roman" w:hAnsi="Times New Roman" w:cs="Times New Roman"/>
          <w:lang w:val="en-IN"/>
        </w:rPr>
        <w:t>() method to communicate with the model and get a response.</w:t>
      </w:r>
    </w:p>
    <w:p w14:paraId="5F46DDE3" w14:textId="77777777" w:rsidR="000D40B1" w:rsidRPr="00061E3D" w:rsidRDefault="009F74C8" w:rsidP="00172F39">
      <w:pPr>
        <w:numPr>
          <w:ilvl w:val="1"/>
          <w:numId w:val="18"/>
        </w:numPr>
        <w:rPr>
          <w:rFonts w:ascii="Times New Roman" w:hAnsi="Times New Roman" w:cs="Times New Roman"/>
          <w:lang w:val="en-IN"/>
        </w:rPr>
      </w:pPr>
      <w:r w:rsidRPr="00061E3D">
        <w:rPr>
          <w:rFonts w:ascii="Times New Roman" w:hAnsi="Times New Roman" w:cs="Times New Roman"/>
          <w:b/>
          <w:bCs/>
          <w:lang w:val="en-IN"/>
        </w:rPr>
        <w:t>Message Structuring</w:t>
      </w:r>
      <w:r w:rsidRPr="00061E3D">
        <w:rPr>
          <w:rFonts w:ascii="Times New Roman" w:hAnsi="Times New Roman" w:cs="Times New Roman"/>
          <w:lang w:val="en-IN"/>
        </w:rPr>
        <w:t>: The prompt is carefully structured to instruct the model on how to evaluate the code and generate a score.</w:t>
      </w:r>
    </w:p>
    <w:p w14:paraId="301963BC" w14:textId="77777777" w:rsidR="000D40B1" w:rsidRPr="00061E3D" w:rsidRDefault="000D40B1" w:rsidP="00172F39">
      <w:pPr>
        <w:numPr>
          <w:ilvl w:val="1"/>
          <w:numId w:val="18"/>
        </w:numPr>
        <w:rPr>
          <w:rFonts w:ascii="Times New Roman" w:hAnsi="Times New Roman" w:cs="Times New Roman"/>
          <w:lang w:val="en-IN"/>
        </w:rPr>
      </w:pPr>
      <w:r w:rsidRPr="00061E3D">
        <w:rPr>
          <w:rFonts w:ascii="Times New Roman" w:eastAsia="Times New Roman" w:hAnsi="Times New Roman" w:cs="Times New Roman"/>
          <w:b/>
          <w:bCs/>
          <w:lang w:val="en-IN" w:eastAsia="en-IN"/>
        </w:rPr>
        <w:t>Response Parsing:</w:t>
      </w:r>
      <w:r w:rsidRPr="00061E3D">
        <w:rPr>
          <w:rFonts w:ascii="Times New Roman" w:eastAsia="Times New Roman" w:hAnsi="Times New Roman" w:cs="Times New Roman"/>
          <w:lang w:val="en-IN" w:eastAsia="en-IN"/>
        </w:rPr>
        <w:t xml:space="preserve"> The function assumes that the response from the API is a score, and it parses the score using regular expressions (</w:t>
      </w:r>
      <w:proofErr w:type="spellStart"/>
      <w:proofErr w:type="gramStart"/>
      <w:r w:rsidRPr="00061E3D">
        <w:rPr>
          <w:rFonts w:ascii="Times New Roman" w:eastAsia="Times New Roman" w:hAnsi="Times New Roman" w:cs="Times New Roman"/>
          <w:lang w:val="en-IN" w:eastAsia="en-IN"/>
        </w:rPr>
        <w:t>re.search</w:t>
      </w:r>
      <w:proofErr w:type="spellEnd"/>
      <w:proofErr w:type="gramEnd"/>
      <w:r w:rsidRPr="00061E3D">
        <w:rPr>
          <w:rFonts w:ascii="Times New Roman" w:eastAsia="Times New Roman" w:hAnsi="Times New Roman" w:cs="Times New Roman"/>
          <w:lang w:val="en-IN" w:eastAsia="en-IN"/>
        </w:rPr>
        <w:t>()).</w:t>
      </w:r>
    </w:p>
    <w:p w14:paraId="3ED6D02D" w14:textId="6699A9F1" w:rsidR="000D40B1" w:rsidRPr="00061E3D" w:rsidRDefault="000D40B1" w:rsidP="00172F39">
      <w:pPr>
        <w:numPr>
          <w:ilvl w:val="1"/>
          <w:numId w:val="18"/>
        </w:numPr>
        <w:rPr>
          <w:rFonts w:ascii="Times New Roman" w:hAnsi="Times New Roman" w:cs="Times New Roman"/>
          <w:lang w:val="en-IN"/>
        </w:rPr>
      </w:pPr>
      <w:r w:rsidRPr="00061E3D">
        <w:rPr>
          <w:rFonts w:ascii="Times New Roman" w:eastAsia="Times New Roman" w:hAnsi="Times New Roman" w:cs="Times New Roman"/>
          <w:b/>
          <w:bCs/>
          <w:lang w:val="en-IN" w:eastAsia="en-IN"/>
        </w:rPr>
        <w:t>Score Display:</w:t>
      </w:r>
      <w:r w:rsidRPr="00061E3D">
        <w:rPr>
          <w:rFonts w:ascii="Times New Roman" w:eastAsia="Times New Roman" w:hAnsi="Times New Roman" w:cs="Times New Roman"/>
          <w:lang w:val="en-IN" w:eastAsia="en-IN"/>
        </w:rPr>
        <w:t xml:space="preserve"> Based on the score, the function assigns a </w:t>
      </w:r>
      <w:proofErr w:type="spellStart"/>
      <w:r w:rsidRPr="00061E3D">
        <w:rPr>
          <w:rFonts w:ascii="Times New Roman" w:eastAsia="Times New Roman" w:hAnsi="Times New Roman" w:cs="Times New Roman"/>
          <w:lang w:val="en-IN" w:eastAsia="en-IN"/>
        </w:rPr>
        <w:t>color</w:t>
      </w:r>
      <w:proofErr w:type="spellEnd"/>
      <w:r w:rsidRPr="00061E3D">
        <w:rPr>
          <w:rFonts w:ascii="Times New Roman" w:eastAsia="Times New Roman" w:hAnsi="Times New Roman" w:cs="Times New Roman"/>
          <w:lang w:val="en-IN" w:eastAsia="en-IN"/>
        </w:rPr>
        <w:t xml:space="preserve"> and a message:</w:t>
      </w:r>
    </w:p>
    <w:p w14:paraId="51FD1348" w14:textId="666F32D7" w:rsidR="000D40B1" w:rsidRPr="00061E3D" w:rsidRDefault="000D40B1" w:rsidP="00172F39">
      <w:pPr>
        <w:numPr>
          <w:ilvl w:val="2"/>
          <w:numId w:val="18"/>
        </w:numPr>
        <w:spacing w:before="100" w:beforeAutospacing="1" w:after="100" w:afterAutospacing="1"/>
        <w:rPr>
          <w:rFonts w:ascii="Times New Roman" w:eastAsia="Times New Roman" w:hAnsi="Times New Roman" w:cs="Times New Roman"/>
          <w:lang w:val="en-IN" w:eastAsia="en-IN"/>
        </w:rPr>
      </w:pPr>
      <w:r w:rsidRPr="00061E3D">
        <w:rPr>
          <w:rFonts w:ascii="Times New Roman" w:eastAsia="Times New Roman" w:hAnsi="Times New Roman" w:cs="Times New Roman"/>
          <w:b/>
          <w:bCs/>
          <w:lang w:val="en-IN" w:eastAsia="en-IN"/>
        </w:rPr>
        <w:t>Score ≥ 9</w:t>
      </w:r>
      <w:r w:rsidRPr="00061E3D">
        <w:rPr>
          <w:rFonts w:ascii="Times New Roman" w:eastAsia="Times New Roman" w:hAnsi="Times New Roman" w:cs="Times New Roman"/>
          <w:lang w:val="en-IN" w:eastAsia="en-IN"/>
        </w:rPr>
        <w:t xml:space="preserve">: Green </w:t>
      </w:r>
      <w:proofErr w:type="spellStart"/>
      <w:r w:rsidRPr="00061E3D">
        <w:rPr>
          <w:rFonts w:ascii="Times New Roman" w:eastAsia="Times New Roman" w:hAnsi="Times New Roman" w:cs="Times New Roman"/>
          <w:lang w:val="en-IN" w:eastAsia="en-IN"/>
        </w:rPr>
        <w:t>color</w:t>
      </w:r>
      <w:proofErr w:type="spellEnd"/>
      <w:r w:rsidRPr="00061E3D">
        <w:rPr>
          <w:rFonts w:ascii="Times New Roman" w:eastAsia="Times New Roman" w:hAnsi="Times New Roman" w:cs="Times New Roman"/>
          <w:lang w:val="en-IN" w:eastAsia="en-IN"/>
        </w:rPr>
        <w:t>, "Excellent."</w:t>
      </w:r>
    </w:p>
    <w:p w14:paraId="74D98F30" w14:textId="77777777" w:rsidR="000D40B1" w:rsidRPr="00061E3D" w:rsidRDefault="000D40B1" w:rsidP="00172F39">
      <w:pPr>
        <w:numPr>
          <w:ilvl w:val="2"/>
          <w:numId w:val="18"/>
        </w:numPr>
        <w:spacing w:before="100" w:beforeAutospacing="1" w:after="100" w:afterAutospacing="1"/>
        <w:rPr>
          <w:rFonts w:ascii="Times New Roman" w:eastAsia="Times New Roman" w:hAnsi="Times New Roman" w:cs="Times New Roman"/>
          <w:lang w:val="en-IN" w:eastAsia="en-IN"/>
        </w:rPr>
      </w:pPr>
      <w:r w:rsidRPr="00061E3D">
        <w:rPr>
          <w:rFonts w:ascii="Times New Roman" w:eastAsia="Times New Roman" w:hAnsi="Times New Roman" w:cs="Times New Roman"/>
          <w:b/>
          <w:bCs/>
          <w:lang w:val="en-IN" w:eastAsia="en-IN"/>
        </w:rPr>
        <w:t>Score ≥ 7</w:t>
      </w:r>
      <w:r w:rsidRPr="00061E3D">
        <w:rPr>
          <w:rFonts w:ascii="Times New Roman" w:eastAsia="Times New Roman" w:hAnsi="Times New Roman" w:cs="Times New Roman"/>
          <w:lang w:val="en-IN" w:eastAsia="en-IN"/>
        </w:rPr>
        <w:t xml:space="preserve">: Yellow </w:t>
      </w:r>
      <w:proofErr w:type="spellStart"/>
      <w:r w:rsidRPr="00061E3D">
        <w:rPr>
          <w:rFonts w:ascii="Times New Roman" w:eastAsia="Times New Roman" w:hAnsi="Times New Roman" w:cs="Times New Roman"/>
          <w:lang w:val="en-IN" w:eastAsia="en-IN"/>
        </w:rPr>
        <w:t>color</w:t>
      </w:r>
      <w:proofErr w:type="spellEnd"/>
      <w:r w:rsidRPr="00061E3D">
        <w:rPr>
          <w:rFonts w:ascii="Times New Roman" w:eastAsia="Times New Roman" w:hAnsi="Times New Roman" w:cs="Times New Roman"/>
          <w:lang w:val="en-IN" w:eastAsia="en-IN"/>
        </w:rPr>
        <w:t>, "Good."</w:t>
      </w:r>
    </w:p>
    <w:p w14:paraId="59572311" w14:textId="77777777" w:rsidR="000D40B1" w:rsidRPr="00061E3D" w:rsidRDefault="000D40B1" w:rsidP="00172F39">
      <w:pPr>
        <w:numPr>
          <w:ilvl w:val="2"/>
          <w:numId w:val="18"/>
        </w:numPr>
        <w:spacing w:before="100" w:beforeAutospacing="1" w:after="100" w:afterAutospacing="1"/>
        <w:rPr>
          <w:rFonts w:ascii="Times New Roman" w:eastAsia="Times New Roman" w:hAnsi="Times New Roman" w:cs="Times New Roman"/>
          <w:lang w:val="en-IN" w:eastAsia="en-IN"/>
        </w:rPr>
      </w:pPr>
      <w:r w:rsidRPr="00061E3D">
        <w:rPr>
          <w:rFonts w:ascii="Times New Roman" w:eastAsia="Times New Roman" w:hAnsi="Times New Roman" w:cs="Times New Roman"/>
          <w:b/>
          <w:bCs/>
          <w:lang w:val="en-IN" w:eastAsia="en-IN"/>
        </w:rPr>
        <w:t>Score ≥ 4</w:t>
      </w:r>
      <w:r w:rsidRPr="00061E3D">
        <w:rPr>
          <w:rFonts w:ascii="Times New Roman" w:eastAsia="Times New Roman" w:hAnsi="Times New Roman" w:cs="Times New Roman"/>
          <w:lang w:val="en-IN" w:eastAsia="en-IN"/>
        </w:rPr>
        <w:t xml:space="preserve">: Orange </w:t>
      </w:r>
      <w:proofErr w:type="spellStart"/>
      <w:r w:rsidRPr="00061E3D">
        <w:rPr>
          <w:rFonts w:ascii="Times New Roman" w:eastAsia="Times New Roman" w:hAnsi="Times New Roman" w:cs="Times New Roman"/>
          <w:lang w:val="en-IN" w:eastAsia="en-IN"/>
        </w:rPr>
        <w:t>color</w:t>
      </w:r>
      <w:proofErr w:type="spellEnd"/>
      <w:r w:rsidRPr="00061E3D">
        <w:rPr>
          <w:rFonts w:ascii="Times New Roman" w:eastAsia="Times New Roman" w:hAnsi="Times New Roman" w:cs="Times New Roman"/>
          <w:lang w:val="en-IN" w:eastAsia="en-IN"/>
        </w:rPr>
        <w:t>, "Average."</w:t>
      </w:r>
    </w:p>
    <w:p w14:paraId="327C0697" w14:textId="6EBD2A7A" w:rsidR="00F24DC7" w:rsidRPr="00061E3D" w:rsidRDefault="000D40B1" w:rsidP="00172F39">
      <w:pPr>
        <w:numPr>
          <w:ilvl w:val="2"/>
          <w:numId w:val="18"/>
        </w:numPr>
        <w:spacing w:before="100" w:beforeAutospacing="1" w:after="100" w:afterAutospacing="1"/>
        <w:rPr>
          <w:rFonts w:ascii="Times New Roman" w:eastAsia="Times New Roman" w:hAnsi="Times New Roman" w:cs="Times New Roman"/>
          <w:lang w:val="en-IN" w:eastAsia="en-IN"/>
        </w:rPr>
      </w:pPr>
      <w:r w:rsidRPr="00061E3D">
        <w:rPr>
          <w:rFonts w:ascii="Times New Roman" w:eastAsia="Times New Roman" w:hAnsi="Times New Roman" w:cs="Times New Roman"/>
          <w:b/>
          <w:bCs/>
          <w:lang w:val="en-IN" w:eastAsia="en-IN"/>
        </w:rPr>
        <w:t>Score &lt; 4</w:t>
      </w:r>
      <w:r w:rsidRPr="00061E3D">
        <w:rPr>
          <w:rFonts w:ascii="Times New Roman" w:eastAsia="Times New Roman" w:hAnsi="Times New Roman" w:cs="Times New Roman"/>
          <w:lang w:val="en-IN" w:eastAsia="en-IN"/>
        </w:rPr>
        <w:t xml:space="preserve">: Red </w:t>
      </w:r>
      <w:proofErr w:type="spellStart"/>
      <w:r w:rsidRPr="00061E3D">
        <w:rPr>
          <w:rFonts w:ascii="Times New Roman" w:eastAsia="Times New Roman" w:hAnsi="Times New Roman" w:cs="Times New Roman"/>
          <w:lang w:val="en-IN" w:eastAsia="en-IN"/>
        </w:rPr>
        <w:t>color</w:t>
      </w:r>
      <w:proofErr w:type="spellEnd"/>
      <w:r w:rsidRPr="00061E3D">
        <w:rPr>
          <w:rFonts w:ascii="Times New Roman" w:eastAsia="Times New Roman" w:hAnsi="Times New Roman" w:cs="Times New Roman"/>
          <w:lang w:val="en-IN" w:eastAsia="en-IN"/>
        </w:rPr>
        <w:t>, "Poor."</w:t>
      </w:r>
    </w:p>
    <w:p w14:paraId="77A1E172" w14:textId="77777777" w:rsidR="000D40B1" w:rsidRPr="00061E3D" w:rsidRDefault="000D40B1" w:rsidP="00172F39">
      <w:pPr>
        <w:pStyle w:val="ListParagraph"/>
        <w:numPr>
          <w:ilvl w:val="1"/>
          <w:numId w:val="18"/>
        </w:numPr>
        <w:spacing w:before="100" w:beforeAutospacing="1" w:after="100" w:afterAutospacing="1"/>
        <w:rPr>
          <w:rFonts w:ascii="Times New Roman" w:eastAsia="Times New Roman" w:hAnsi="Times New Roman" w:cs="Times New Roman"/>
          <w:lang w:val="en-IN" w:eastAsia="en-IN"/>
        </w:rPr>
      </w:pPr>
      <w:r w:rsidRPr="00061E3D">
        <w:rPr>
          <w:rFonts w:ascii="Times New Roman" w:eastAsia="Times New Roman" w:hAnsi="Times New Roman" w:cs="Times New Roman"/>
          <w:lang w:val="en-IN" w:eastAsia="en-IN"/>
        </w:rPr>
        <w:t xml:space="preserve">These values are displayed in </w:t>
      </w:r>
      <w:proofErr w:type="spellStart"/>
      <w:r w:rsidRPr="00061E3D">
        <w:rPr>
          <w:rFonts w:ascii="Times New Roman" w:eastAsia="Times New Roman" w:hAnsi="Times New Roman" w:cs="Times New Roman"/>
          <w:lang w:val="en-IN" w:eastAsia="en-IN"/>
        </w:rPr>
        <w:t>Streamlit</w:t>
      </w:r>
      <w:proofErr w:type="spellEnd"/>
      <w:r w:rsidRPr="00061E3D">
        <w:rPr>
          <w:rFonts w:ascii="Times New Roman" w:eastAsia="Times New Roman" w:hAnsi="Times New Roman" w:cs="Times New Roman"/>
          <w:lang w:val="en-IN" w:eastAsia="en-IN"/>
        </w:rPr>
        <w:t xml:space="preserve"> using </w:t>
      </w:r>
      <w:proofErr w:type="spellStart"/>
      <w:r w:rsidRPr="00061E3D">
        <w:rPr>
          <w:rFonts w:ascii="Times New Roman" w:eastAsia="Times New Roman" w:hAnsi="Times New Roman" w:cs="Times New Roman"/>
          <w:lang w:val="en-IN" w:eastAsia="en-IN"/>
        </w:rPr>
        <w:t>colored</w:t>
      </w:r>
      <w:proofErr w:type="spellEnd"/>
      <w:r w:rsidRPr="00061E3D">
        <w:rPr>
          <w:rFonts w:ascii="Times New Roman" w:eastAsia="Times New Roman" w:hAnsi="Times New Roman" w:cs="Times New Roman"/>
          <w:lang w:val="en-IN" w:eastAsia="en-IN"/>
        </w:rPr>
        <w:t xml:space="preserve"> HTML, as </w:t>
      </w:r>
      <w:proofErr w:type="spellStart"/>
      <w:r w:rsidRPr="00061E3D">
        <w:rPr>
          <w:rFonts w:ascii="Times New Roman" w:eastAsia="Times New Roman" w:hAnsi="Times New Roman" w:cs="Times New Roman"/>
          <w:lang w:val="en-IN" w:eastAsia="en-IN"/>
        </w:rPr>
        <w:t>Streamlit's</w:t>
      </w:r>
      <w:proofErr w:type="spellEnd"/>
      <w:r w:rsidRPr="00061E3D">
        <w:rPr>
          <w:rFonts w:ascii="Times New Roman" w:eastAsia="Times New Roman" w:hAnsi="Times New Roman" w:cs="Times New Roman"/>
          <w:lang w:val="en-IN" w:eastAsia="en-IN"/>
        </w:rPr>
        <w:t xml:space="preserve"> markdown function allows embedding HTML with </w:t>
      </w:r>
      <w:proofErr w:type="spellStart"/>
      <w:r w:rsidRPr="00061E3D">
        <w:rPr>
          <w:rFonts w:ascii="Times New Roman" w:eastAsia="Times New Roman" w:hAnsi="Times New Roman" w:cs="Times New Roman"/>
          <w:lang w:val="en-IN" w:eastAsia="en-IN"/>
        </w:rPr>
        <w:t>unsafe_allow_html</w:t>
      </w:r>
      <w:proofErr w:type="spellEnd"/>
      <w:r w:rsidRPr="00061E3D">
        <w:rPr>
          <w:rFonts w:ascii="Times New Roman" w:eastAsia="Times New Roman" w:hAnsi="Times New Roman" w:cs="Times New Roman"/>
          <w:lang w:val="en-IN" w:eastAsia="en-IN"/>
        </w:rPr>
        <w:t>=True.</w:t>
      </w:r>
    </w:p>
    <w:p w14:paraId="0BFEEB2E" w14:textId="30C040F6" w:rsidR="00CF750A" w:rsidRPr="00061E3D" w:rsidRDefault="000D40B1" w:rsidP="00172F39">
      <w:pPr>
        <w:pStyle w:val="ListParagraph"/>
        <w:numPr>
          <w:ilvl w:val="1"/>
          <w:numId w:val="18"/>
        </w:numPr>
        <w:spacing w:before="100" w:beforeAutospacing="1" w:after="100" w:afterAutospacing="1"/>
        <w:rPr>
          <w:rFonts w:ascii="Times New Roman" w:eastAsia="Times New Roman" w:hAnsi="Times New Roman" w:cs="Times New Roman"/>
          <w:lang w:val="en-IN" w:eastAsia="en-IN"/>
        </w:rPr>
      </w:pPr>
      <w:r w:rsidRPr="00061E3D">
        <w:rPr>
          <w:rFonts w:ascii="Times New Roman" w:eastAsia="Times New Roman" w:hAnsi="Times New Roman" w:cs="Times New Roman"/>
          <w:b/>
          <w:bCs/>
          <w:lang w:val="en-IN" w:eastAsia="en-IN"/>
        </w:rPr>
        <w:t>Return Value:</w:t>
      </w:r>
      <w:r w:rsidRPr="00061E3D">
        <w:rPr>
          <w:rFonts w:ascii="Times New Roman" w:eastAsia="Times New Roman" w:hAnsi="Times New Roman" w:cs="Times New Roman"/>
          <w:lang w:val="en-IN" w:eastAsia="en-IN"/>
        </w:rPr>
        <w:t xml:space="preserve"> The function returns the explanation from the API (which could contain more detailed feedback about the score)</w:t>
      </w:r>
      <w:r w:rsidR="00F430C2" w:rsidRPr="00061E3D">
        <w:rPr>
          <w:rFonts w:ascii="Times New Roman" w:eastAsia="Times New Roman" w:hAnsi="Times New Roman" w:cs="Times New Roman"/>
          <w:lang w:val="en-IN" w:eastAsia="en-IN"/>
        </w:rPr>
        <w:t>.</w:t>
      </w:r>
    </w:p>
    <w:p w14:paraId="113CA452" w14:textId="4D9D49AD" w:rsidR="00C91456" w:rsidRPr="00061E3D" w:rsidRDefault="00060801" w:rsidP="00172F39">
      <w:pPr>
        <w:ind w:firstLine="360"/>
        <w:rPr>
          <w:rFonts w:ascii="Times New Roman" w:hAnsi="Times New Roman" w:cs="Times New Roman"/>
        </w:rPr>
      </w:pPr>
      <w:r w:rsidRPr="00061E3D">
        <w:rPr>
          <w:rFonts w:ascii="Times New Roman" w:hAnsi="Times New Roman" w:cs="Times New Roman"/>
        </w:rPr>
        <w:lastRenderedPageBreak/>
        <w:drawing>
          <wp:inline distT="0" distB="0" distL="0" distR="0" wp14:anchorId="2620514F" wp14:editId="386CE0ED">
            <wp:extent cx="5943600" cy="5546725"/>
            <wp:effectExtent l="0" t="0" r="0" b="0"/>
            <wp:docPr id="8998622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2219" name="Picture 1" descr="A screenshot of a computer code&#10;&#10;Description automatically generated"/>
                    <pic:cNvPicPr/>
                  </pic:nvPicPr>
                  <pic:blipFill>
                    <a:blip r:embed="rId28"/>
                    <a:stretch>
                      <a:fillRect/>
                    </a:stretch>
                  </pic:blipFill>
                  <pic:spPr>
                    <a:xfrm>
                      <a:off x="0" y="0"/>
                      <a:ext cx="5943600" cy="5546725"/>
                    </a:xfrm>
                    <a:prstGeom prst="rect">
                      <a:avLst/>
                    </a:prstGeom>
                  </pic:spPr>
                </pic:pic>
              </a:graphicData>
            </a:graphic>
          </wp:inline>
        </w:drawing>
      </w:r>
    </w:p>
    <w:p w14:paraId="7C14C959" w14:textId="77777777" w:rsidR="006725C0" w:rsidRPr="00061E3D" w:rsidRDefault="006725C0" w:rsidP="00172F39">
      <w:pPr>
        <w:ind w:firstLine="360"/>
        <w:rPr>
          <w:rFonts w:ascii="Times New Roman" w:hAnsi="Times New Roman" w:cs="Times New Roman"/>
        </w:rPr>
      </w:pPr>
    </w:p>
    <w:p w14:paraId="184D072C" w14:textId="77777777" w:rsidR="006725C0" w:rsidRPr="00061E3D" w:rsidRDefault="006725C0" w:rsidP="00172F39">
      <w:pPr>
        <w:ind w:firstLine="360"/>
        <w:rPr>
          <w:rFonts w:ascii="Times New Roman" w:hAnsi="Times New Roman" w:cs="Times New Roman"/>
        </w:rPr>
      </w:pPr>
    </w:p>
    <w:p w14:paraId="4B4E1023" w14:textId="77777777" w:rsidR="006725C0" w:rsidRPr="00061E3D" w:rsidRDefault="006725C0" w:rsidP="00172F39">
      <w:pPr>
        <w:ind w:firstLine="360"/>
        <w:rPr>
          <w:rFonts w:ascii="Times New Roman" w:hAnsi="Times New Roman" w:cs="Times New Roman"/>
        </w:rPr>
      </w:pPr>
    </w:p>
    <w:p w14:paraId="721B4864" w14:textId="77777777" w:rsidR="006725C0" w:rsidRPr="00061E3D" w:rsidRDefault="006725C0" w:rsidP="00172F39">
      <w:pPr>
        <w:ind w:firstLine="360"/>
        <w:rPr>
          <w:rFonts w:ascii="Times New Roman" w:hAnsi="Times New Roman" w:cs="Times New Roman"/>
        </w:rPr>
      </w:pPr>
    </w:p>
    <w:p w14:paraId="1428AD81" w14:textId="77777777" w:rsidR="006725C0" w:rsidRPr="00061E3D" w:rsidRDefault="006725C0" w:rsidP="00172F39">
      <w:pPr>
        <w:ind w:firstLine="360"/>
        <w:rPr>
          <w:rFonts w:ascii="Times New Roman" w:hAnsi="Times New Roman" w:cs="Times New Roman"/>
        </w:rPr>
      </w:pPr>
    </w:p>
    <w:p w14:paraId="511F9D21" w14:textId="77777777" w:rsidR="006725C0" w:rsidRPr="00061E3D" w:rsidRDefault="006725C0" w:rsidP="00172F39">
      <w:pPr>
        <w:ind w:firstLine="360"/>
        <w:rPr>
          <w:rFonts w:ascii="Times New Roman" w:hAnsi="Times New Roman" w:cs="Times New Roman"/>
        </w:rPr>
      </w:pPr>
    </w:p>
    <w:p w14:paraId="120E23EF" w14:textId="77777777" w:rsidR="006725C0" w:rsidRPr="00061E3D" w:rsidRDefault="006725C0" w:rsidP="00172F39">
      <w:pPr>
        <w:ind w:firstLine="360"/>
        <w:rPr>
          <w:rFonts w:ascii="Times New Roman" w:hAnsi="Times New Roman" w:cs="Times New Roman"/>
        </w:rPr>
      </w:pPr>
    </w:p>
    <w:p w14:paraId="0E5196A7" w14:textId="77777777" w:rsidR="006725C0" w:rsidRPr="00061E3D" w:rsidRDefault="006725C0" w:rsidP="00172F39">
      <w:pPr>
        <w:ind w:firstLine="360"/>
        <w:rPr>
          <w:rFonts w:ascii="Times New Roman" w:hAnsi="Times New Roman" w:cs="Times New Roman"/>
        </w:rPr>
      </w:pPr>
    </w:p>
    <w:p w14:paraId="1DD4A85B" w14:textId="77777777" w:rsidR="006725C0" w:rsidRPr="00061E3D" w:rsidRDefault="006725C0" w:rsidP="00172F39">
      <w:pPr>
        <w:ind w:firstLine="360"/>
        <w:rPr>
          <w:rFonts w:ascii="Times New Roman" w:hAnsi="Times New Roman" w:cs="Times New Roman"/>
        </w:rPr>
      </w:pPr>
    </w:p>
    <w:p w14:paraId="5199FCC4" w14:textId="1D43B17A" w:rsidR="003E3395" w:rsidRPr="00061E3D" w:rsidRDefault="00EE769A" w:rsidP="00172F39">
      <w:pPr>
        <w:pStyle w:val="Heading3"/>
        <w:numPr>
          <w:ilvl w:val="0"/>
          <w:numId w:val="4"/>
        </w:numPr>
        <w:ind w:left="360"/>
        <w:rPr>
          <w:rFonts w:ascii="Times New Roman" w:hAnsi="Times New Roman" w:cs="Times New Roman"/>
        </w:rPr>
      </w:pPr>
      <w:bookmarkStart w:id="71" w:name="_Toc182496681"/>
      <w:r w:rsidRPr="00061E3D">
        <w:rPr>
          <w:rFonts w:ascii="Times New Roman" w:hAnsi="Times New Roman" w:cs="Times New Roman"/>
        </w:rPr>
        <w:lastRenderedPageBreak/>
        <w:t>Classify</w:t>
      </w:r>
      <w:r w:rsidR="004A4FA7" w:rsidRPr="00061E3D">
        <w:rPr>
          <w:rFonts w:ascii="Times New Roman" w:hAnsi="Times New Roman" w:cs="Times New Roman"/>
        </w:rPr>
        <w:t xml:space="preserve"> </w:t>
      </w:r>
      <w:proofErr w:type="spellStart"/>
      <w:r w:rsidR="004A4FA7" w:rsidRPr="00061E3D">
        <w:rPr>
          <w:rFonts w:ascii="Times New Roman" w:hAnsi="Times New Roman" w:cs="Times New Roman"/>
        </w:rPr>
        <w:t>U</w:t>
      </w:r>
      <w:r w:rsidRPr="00061E3D">
        <w:rPr>
          <w:rFonts w:ascii="Times New Roman" w:hAnsi="Times New Roman" w:cs="Times New Roman"/>
        </w:rPr>
        <w:t>rls</w:t>
      </w:r>
      <w:proofErr w:type="spellEnd"/>
      <w:r w:rsidRPr="00061E3D">
        <w:rPr>
          <w:rFonts w:ascii="Times New Roman" w:hAnsi="Times New Roman" w:cs="Times New Roman"/>
        </w:rPr>
        <w:t>:</w:t>
      </w:r>
      <w:bookmarkEnd w:id="71"/>
    </w:p>
    <w:p w14:paraId="2D36B7C6" w14:textId="77777777" w:rsidR="00613DF4" w:rsidRPr="00061E3D" w:rsidRDefault="00613DF4" w:rsidP="00172F39">
      <w:pPr>
        <w:ind w:left="360"/>
        <w:rPr>
          <w:rFonts w:ascii="Times New Roman" w:hAnsi="Times New Roman" w:cs="Times New Roman"/>
          <w:lang w:val="en-IN"/>
        </w:rPr>
      </w:pPr>
      <w:r w:rsidRPr="00061E3D">
        <w:rPr>
          <w:rFonts w:ascii="Times New Roman" w:hAnsi="Times New Roman" w:cs="Times New Roman"/>
          <w:lang w:val="en-IN"/>
        </w:rPr>
        <w:t>This function identifies and classifies URLs present in the provided code, categorizing them by security risk levels.</w:t>
      </w:r>
    </w:p>
    <w:p w14:paraId="2734E9B1" w14:textId="77777777" w:rsidR="00613DF4" w:rsidRPr="00061E3D" w:rsidRDefault="00613DF4" w:rsidP="00172F39">
      <w:pPr>
        <w:ind w:left="360"/>
        <w:rPr>
          <w:rFonts w:ascii="Times New Roman" w:hAnsi="Times New Roman" w:cs="Times New Roman"/>
          <w:b/>
          <w:bCs/>
          <w:lang w:val="en-IN"/>
        </w:rPr>
      </w:pPr>
      <w:r w:rsidRPr="00061E3D">
        <w:rPr>
          <w:rFonts w:ascii="Times New Roman" w:hAnsi="Times New Roman" w:cs="Times New Roman"/>
          <w:b/>
          <w:bCs/>
          <w:lang w:val="en-IN"/>
        </w:rPr>
        <w:t>Explanation:</w:t>
      </w:r>
    </w:p>
    <w:p w14:paraId="33F5FF12" w14:textId="77777777" w:rsidR="00613DF4" w:rsidRPr="00061E3D" w:rsidRDefault="00613DF4" w:rsidP="00172F39">
      <w:pPr>
        <w:numPr>
          <w:ilvl w:val="0"/>
          <w:numId w:val="19"/>
        </w:numPr>
        <w:rPr>
          <w:rFonts w:ascii="Times New Roman" w:hAnsi="Times New Roman" w:cs="Times New Roman"/>
          <w:lang w:val="en-IN"/>
        </w:rPr>
      </w:pPr>
      <w:r w:rsidRPr="00061E3D">
        <w:rPr>
          <w:rFonts w:ascii="Times New Roman" w:hAnsi="Times New Roman" w:cs="Times New Roman"/>
          <w:b/>
          <w:bCs/>
          <w:lang w:val="en-IN"/>
        </w:rPr>
        <w:t>Input</w:t>
      </w:r>
      <w:r w:rsidRPr="00061E3D">
        <w:rPr>
          <w:rFonts w:ascii="Times New Roman" w:hAnsi="Times New Roman" w:cs="Times New Roman"/>
          <w:lang w:val="en-IN"/>
        </w:rPr>
        <w:t>:</w:t>
      </w:r>
    </w:p>
    <w:p w14:paraId="7F473239" w14:textId="77777777" w:rsidR="00613DF4" w:rsidRPr="00061E3D" w:rsidRDefault="00613DF4" w:rsidP="00172F39">
      <w:pPr>
        <w:numPr>
          <w:ilvl w:val="1"/>
          <w:numId w:val="19"/>
        </w:numPr>
        <w:rPr>
          <w:rFonts w:ascii="Times New Roman" w:hAnsi="Times New Roman" w:cs="Times New Roman"/>
          <w:lang w:val="en-IN"/>
        </w:rPr>
      </w:pPr>
      <w:proofErr w:type="spellStart"/>
      <w:r w:rsidRPr="00061E3D">
        <w:rPr>
          <w:rFonts w:ascii="Times New Roman" w:hAnsi="Times New Roman" w:cs="Times New Roman"/>
          <w:lang w:val="en-IN"/>
        </w:rPr>
        <w:t>code_text</w:t>
      </w:r>
      <w:proofErr w:type="spellEnd"/>
      <w:r w:rsidRPr="00061E3D">
        <w:rPr>
          <w:rFonts w:ascii="Times New Roman" w:hAnsi="Times New Roman" w:cs="Times New Roman"/>
          <w:lang w:val="en-IN"/>
        </w:rPr>
        <w:t>: The complete text of the code which may contain URLs.</w:t>
      </w:r>
    </w:p>
    <w:p w14:paraId="695EA8FE" w14:textId="77777777" w:rsidR="00613DF4" w:rsidRPr="00061E3D" w:rsidRDefault="00613DF4" w:rsidP="00172F39">
      <w:pPr>
        <w:numPr>
          <w:ilvl w:val="0"/>
          <w:numId w:val="19"/>
        </w:numPr>
        <w:rPr>
          <w:rFonts w:ascii="Times New Roman" w:hAnsi="Times New Roman" w:cs="Times New Roman"/>
          <w:lang w:val="en-IN"/>
        </w:rPr>
      </w:pPr>
      <w:r w:rsidRPr="00061E3D">
        <w:rPr>
          <w:rFonts w:ascii="Times New Roman" w:hAnsi="Times New Roman" w:cs="Times New Roman"/>
          <w:b/>
          <w:bCs/>
          <w:lang w:val="en-IN"/>
        </w:rPr>
        <w:t>How it works</w:t>
      </w:r>
      <w:r w:rsidRPr="00061E3D">
        <w:rPr>
          <w:rFonts w:ascii="Times New Roman" w:hAnsi="Times New Roman" w:cs="Times New Roman"/>
          <w:lang w:val="en-IN"/>
        </w:rPr>
        <w:t>:</w:t>
      </w:r>
    </w:p>
    <w:p w14:paraId="6F8614E0" w14:textId="77777777" w:rsidR="00613DF4" w:rsidRPr="00061E3D" w:rsidRDefault="00613DF4" w:rsidP="00172F39">
      <w:pPr>
        <w:numPr>
          <w:ilvl w:val="1"/>
          <w:numId w:val="19"/>
        </w:numPr>
        <w:rPr>
          <w:rFonts w:ascii="Times New Roman" w:hAnsi="Times New Roman" w:cs="Times New Roman"/>
          <w:lang w:val="en-IN"/>
        </w:rPr>
      </w:pPr>
      <w:r w:rsidRPr="00061E3D">
        <w:rPr>
          <w:rFonts w:ascii="Times New Roman" w:hAnsi="Times New Roman" w:cs="Times New Roman"/>
          <w:lang w:val="en-IN"/>
        </w:rPr>
        <w:t xml:space="preserve">The function uses the </w:t>
      </w:r>
      <w:proofErr w:type="spellStart"/>
      <w:proofErr w:type="gramStart"/>
      <w:r w:rsidRPr="00061E3D">
        <w:rPr>
          <w:rFonts w:ascii="Times New Roman" w:hAnsi="Times New Roman" w:cs="Times New Roman"/>
          <w:lang w:val="en-IN"/>
        </w:rPr>
        <w:t>re.findall</w:t>
      </w:r>
      <w:proofErr w:type="spellEnd"/>
      <w:proofErr w:type="gramEnd"/>
      <w:r w:rsidRPr="00061E3D">
        <w:rPr>
          <w:rFonts w:ascii="Times New Roman" w:hAnsi="Times New Roman" w:cs="Times New Roman"/>
          <w:lang w:val="en-IN"/>
        </w:rPr>
        <w:t>() method to search the code for URLs using a regex pattern.</w:t>
      </w:r>
    </w:p>
    <w:p w14:paraId="05DBD834" w14:textId="77777777" w:rsidR="00613DF4" w:rsidRPr="00061E3D" w:rsidRDefault="00613DF4" w:rsidP="00172F39">
      <w:pPr>
        <w:numPr>
          <w:ilvl w:val="1"/>
          <w:numId w:val="19"/>
        </w:numPr>
        <w:rPr>
          <w:rFonts w:ascii="Times New Roman" w:hAnsi="Times New Roman" w:cs="Times New Roman"/>
          <w:lang w:val="en-IN"/>
        </w:rPr>
      </w:pPr>
      <w:r w:rsidRPr="00061E3D">
        <w:rPr>
          <w:rFonts w:ascii="Times New Roman" w:hAnsi="Times New Roman" w:cs="Times New Roman"/>
          <w:lang w:val="en-IN"/>
        </w:rPr>
        <w:t>The regex pattern used is r'(</w:t>
      </w:r>
      <w:proofErr w:type="gramStart"/>
      <w:r w:rsidRPr="00061E3D">
        <w:rPr>
          <w:rFonts w:ascii="Times New Roman" w:hAnsi="Times New Roman" w:cs="Times New Roman"/>
          <w:lang w:val="en-IN"/>
        </w:rPr>
        <w:t>https?:/</w:t>
      </w:r>
      <w:proofErr w:type="gramEnd"/>
      <w:r w:rsidRPr="00061E3D">
        <w:rPr>
          <w:rFonts w:ascii="Times New Roman" w:hAnsi="Times New Roman" w:cs="Times New Roman"/>
          <w:lang w:val="en-IN"/>
        </w:rPr>
        <w:t>/[^\s]+|www\.[^\s]+)', which finds URLs that start with http or https, or those starting with www.</w:t>
      </w:r>
    </w:p>
    <w:p w14:paraId="5E01FC0F" w14:textId="77777777" w:rsidR="00613DF4" w:rsidRPr="00061E3D" w:rsidRDefault="00613DF4" w:rsidP="00172F39">
      <w:pPr>
        <w:numPr>
          <w:ilvl w:val="1"/>
          <w:numId w:val="19"/>
        </w:numPr>
        <w:rPr>
          <w:rFonts w:ascii="Times New Roman" w:hAnsi="Times New Roman" w:cs="Times New Roman"/>
          <w:lang w:val="en-IN"/>
        </w:rPr>
      </w:pPr>
      <w:r w:rsidRPr="00061E3D">
        <w:rPr>
          <w:rFonts w:ascii="Times New Roman" w:hAnsi="Times New Roman" w:cs="Times New Roman"/>
          <w:lang w:val="en-IN"/>
        </w:rPr>
        <w:t>After finding the URLs, the function categorizes them into four types of risk:</w:t>
      </w:r>
    </w:p>
    <w:p w14:paraId="0D2FBBFF" w14:textId="77777777" w:rsidR="00613DF4" w:rsidRPr="00061E3D" w:rsidRDefault="00613DF4" w:rsidP="00172F39">
      <w:pPr>
        <w:numPr>
          <w:ilvl w:val="2"/>
          <w:numId w:val="19"/>
        </w:numPr>
        <w:rPr>
          <w:rFonts w:ascii="Times New Roman" w:hAnsi="Times New Roman" w:cs="Times New Roman"/>
          <w:lang w:val="en-IN"/>
        </w:rPr>
      </w:pPr>
      <w:r w:rsidRPr="00061E3D">
        <w:rPr>
          <w:rFonts w:ascii="Times New Roman" w:hAnsi="Times New Roman" w:cs="Times New Roman"/>
          <w:b/>
          <w:bCs/>
          <w:lang w:val="en-IN"/>
        </w:rPr>
        <w:t>Low Risk - Secure (HTTPS)</w:t>
      </w:r>
      <w:r w:rsidRPr="00061E3D">
        <w:rPr>
          <w:rFonts w:ascii="Times New Roman" w:hAnsi="Times New Roman" w:cs="Times New Roman"/>
          <w:lang w:val="en-IN"/>
        </w:rPr>
        <w:t>: URLs starting with https.</w:t>
      </w:r>
    </w:p>
    <w:p w14:paraId="7B4BD25E" w14:textId="77777777" w:rsidR="00613DF4" w:rsidRPr="00061E3D" w:rsidRDefault="00613DF4" w:rsidP="00172F39">
      <w:pPr>
        <w:numPr>
          <w:ilvl w:val="2"/>
          <w:numId w:val="19"/>
        </w:numPr>
        <w:rPr>
          <w:rFonts w:ascii="Times New Roman" w:hAnsi="Times New Roman" w:cs="Times New Roman"/>
          <w:lang w:val="en-IN"/>
        </w:rPr>
      </w:pPr>
      <w:r w:rsidRPr="00061E3D">
        <w:rPr>
          <w:rFonts w:ascii="Times New Roman" w:hAnsi="Times New Roman" w:cs="Times New Roman"/>
          <w:b/>
          <w:bCs/>
          <w:lang w:val="en-IN"/>
        </w:rPr>
        <w:t>Medium Risk - Insecure (HTTP)</w:t>
      </w:r>
      <w:r w:rsidRPr="00061E3D">
        <w:rPr>
          <w:rFonts w:ascii="Times New Roman" w:hAnsi="Times New Roman" w:cs="Times New Roman"/>
          <w:lang w:val="en-IN"/>
        </w:rPr>
        <w:t>: URLs starting with http.</w:t>
      </w:r>
    </w:p>
    <w:p w14:paraId="26D24AD9" w14:textId="77777777" w:rsidR="00613DF4" w:rsidRPr="00061E3D" w:rsidRDefault="00613DF4" w:rsidP="00172F39">
      <w:pPr>
        <w:numPr>
          <w:ilvl w:val="2"/>
          <w:numId w:val="19"/>
        </w:numPr>
        <w:rPr>
          <w:rFonts w:ascii="Times New Roman" w:hAnsi="Times New Roman" w:cs="Times New Roman"/>
          <w:lang w:val="en-IN"/>
        </w:rPr>
      </w:pPr>
      <w:r w:rsidRPr="00061E3D">
        <w:rPr>
          <w:rFonts w:ascii="Times New Roman" w:hAnsi="Times New Roman" w:cs="Times New Roman"/>
          <w:b/>
          <w:bCs/>
          <w:lang w:val="en-IN"/>
        </w:rPr>
        <w:t>Low Risk - Localhost</w:t>
      </w:r>
      <w:r w:rsidRPr="00061E3D">
        <w:rPr>
          <w:rFonts w:ascii="Times New Roman" w:hAnsi="Times New Roman" w:cs="Times New Roman"/>
          <w:lang w:val="en-IN"/>
        </w:rPr>
        <w:t>: URLs that reference local domains (localhost or 127.0.0.1).</w:t>
      </w:r>
    </w:p>
    <w:p w14:paraId="6C8E337B" w14:textId="77777777" w:rsidR="00613DF4" w:rsidRPr="00061E3D" w:rsidRDefault="00613DF4" w:rsidP="00172F39">
      <w:pPr>
        <w:numPr>
          <w:ilvl w:val="2"/>
          <w:numId w:val="19"/>
        </w:numPr>
        <w:rPr>
          <w:rFonts w:ascii="Times New Roman" w:hAnsi="Times New Roman" w:cs="Times New Roman"/>
          <w:lang w:val="en-IN"/>
        </w:rPr>
      </w:pPr>
      <w:r w:rsidRPr="00061E3D">
        <w:rPr>
          <w:rFonts w:ascii="Times New Roman" w:hAnsi="Times New Roman" w:cs="Times New Roman"/>
          <w:b/>
          <w:bCs/>
          <w:lang w:val="en-IN"/>
        </w:rPr>
        <w:t>High Risk - Unknown/Suspicious Domain</w:t>
      </w:r>
      <w:r w:rsidRPr="00061E3D">
        <w:rPr>
          <w:rFonts w:ascii="Times New Roman" w:hAnsi="Times New Roman" w:cs="Times New Roman"/>
          <w:lang w:val="en-IN"/>
        </w:rPr>
        <w:t>: URLs that don't fall into the previous categories.</w:t>
      </w:r>
    </w:p>
    <w:p w14:paraId="2659EEEB" w14:textId="77777777" w:rsidR="00613DF4" w:rsidRPr="00061E3D" w:rsidRDefault="00613DF4" w:rsidP="00172F39">
      <w:pPr>
        <w:numPr>
          <w:ilvl w:val="0"/>
          <w:numId w:val="19"/>
        </w:numPr>
        <w:rPr>
          <w:rFonts w:ascii="Times New Roman" w:hAnsi="Times New Roman" w:cs="Times New Roman"/>
          <w:lang w:val="en-IN"/>
        </w:rPr>
      </w:pPr>
      <w:r w:rsidRPr="00061E3D">
        <w:rPr>
          <w:rFonts w:ascii="Times New Roman" w:hAnsi="Times New Roman" w:cs="Times New Roman"/>
          <w:b/>
          <w:bCs/>
          <w:lang w:val="en-IN"/>
        </w:rPr>
        <w:t>Return</w:t>
      </w:r>
      <w:r w:rsidRPr="00061E3D">
        <w:rPr>
          <w:rFonts w:ascii="Times New Roman" w:hAnsi="Times New Roman" w:cs="Times New Roman"/>
          <w:lang w:val="en-IN"/>
        </w:rPr>
        <w:t>:</w:t>
      </w:r>
    </w:p>
    <w:p w14:paraId="6A40DB10" w14:textId="23606F22" w:rsidR="003E3395" w:rsidRPr="00061E3D" w:rsidRDefault="00613DF4" w:rsidP="00172F39">
      <w:pPr>
        <w:numPr>
          <w:ilvl w:val="1"/>
          <w:numId w:val="19"/>
        </w:numPr>
        <w:rPr>
          <w:rFonts w:ascii="Times New Roman" w:hAnsi="Times New Roman" w:cs="Times New Roman"/>
          <w:lang w:val="en-IN"/>
        </w:rPr>
      </w:pPr>
      <w:r w:rsidRPr="00061E3D">
        <w:rPr>
          <w:rFonts w:ascii="Times New Roman" w:hAnsi="Times New Roman" w:cs="Times New Roman"/>
          <w:lang w:val="en-IN"/>
        </w:rPr>
        <w:t xml:space="preserve">It returns a dictionary where the keys are </w:t>
      </w:r>
      <w:proofErr w:type="gramStart"/>
      <w:r w:rsidRPr="00061E3D">
        <w:rPr>
          <w:rFonts w:ascii="Times New Roman" w:hAnsi="Times New Roman" w:cs="Times New Roman"/>
          <w:lang w:val="en-IN"/>
        </w:rPr>
        <w:t>URLs</w:t>
      </w:r>
      <w:proofErr w:type="gramEnd"/>
      <w:r w:rsidRPr="00061E3D">
        <w:rPr>
          <w:rFonts w:ascii="Times New Roman" w:hAnsi="Times New Roman" w:cs="Times New Roman"/>
          <w:lang w:val="en-IN"/>
        </w:rPr>
        <w:t xml:space="preserve"> and the values are their classifications.</w:t>
      </w:r>
    </w:p>
    <w:p w14:paraId="064080F8" w14:textId="74E6F48B" w:rsidR="003E3395" w:rsidRPr="00061E3D" w:rsidRDefault="00613DF4" w:rsidP="00172F39">
      <w:pPr>
        <w:numPr>
          <w:ilvl w:val="0"/>
          <w:numId w:val="19"/>
        </w:numPr>
        <w:rPr>
          <w:rFonts w:ascii="Times New Roman" w:hAnsi="Times New Roman" w:cs="Times New Roman"/>
          <w:lang w:val="en-IN"/>
        </w:rPr>
      </w:pPr>
      <w:r w:rsidRPr="00061E3D">
        <w:rPr>
          <w:rFonts w:ascii="Times New Roman" w:hAnsi="Times New Roman" w:cs="Times New Roman"/>
          <w:b/>
          <w:bCs/>
          <w:lang w:val="en-IN"/>
        </w:rPr>
        <w:t>Key Components</w:t>
      </w:r>
      <w:r w:rsidRPr="00061E3D">
        <w:rPr>
          <w:rFonts w:ascii="Times New Roman" w:hAnsi="Times New Roman" w:cs="Times New Roman"/>
          <w:lang w:val="en-IN"/>
        </w:rPr>
        <w:t>:</w:t>
      </w:r>
    </w:p>
    <w:p w14:paraId="55F511F5" w14:textId="77777777" w:rsidR="00613DF4" w:rsidRPr="00061E3D" w:rsidRDefault="00613DF4" w:rsidP="00172F39">
      <w:pPr>
        <w:numPr>
          <w:ilvl w:val="1"/>
          <w:numId w:val="19"/>
        </w:numPr>
        <w:rPr>
          <w:rFonts w:ascii="Times New Roman" w:hAnsi="Times New Roman" w:cs="Times New Roman"/>
          <w:lang w:val="en-IN"/>
        </w:rPr>
      </w:pPr>
      <w:r w:rsidRPr="00061E3D">
        <w:rPr>
          <w:rFonts w:ascii="Times New Roman" w:hAnsi="Times New Roman" w:cs="Times New Roman"/>
          <w:b/>
          <w:bCs/>
          <w:lang w:val="en-IN"/>
        </w:rPr>
        <w:t>Regex</w:t>
      </w:r>
      <w:r w:rsidRPr="00061E3D">
        <w:rPr>
          <w:rFonts w:ascii="Times New Roman" w:hAnsi="Times New Roman" w:cs="Times New Roman"/>
          <w:lang w:val="en-IN"/>
        </w:rPr>
        <w:t xml:space="preserve">: The use of </w:t>
      </w:r>
      <w:proofErr w:type="spellStart"/>
      <w:proofErr w:type="gramStart"/>
      <w:r w:rsidRPr="00061E3D">
        <w:rPr>
          <w:rFonts w:ascii="Times New Roman" w:hAnsi="Times New Roman" w:cs="Times New Roman"/>
          <w:lang w:val="en-IN"/>
        </w:rPr>
        <w:t>re.findall</w:t>
      </w:r>
      <w:proofErr w:type="spellEnd"/>
      <w:proofErr w:type="gramEnd"/>
      <w:r w:rsidRPr="00061E3D">
        <w:rPr>
          <w:rFonts w:ascii="Times New Roman" w:hAnsi="Times New Roman" w:cs="Times New Roman"/>
          <w:lang w:val="en-IN"/>
        </w:rPr>
        <w:t>() and regular expressions helps efficiently extract and classify URLs.</w:t>
      </w:r>
    </w:p>
    <w:p w14:paraId="49B0CCA5" w14:textId="1E5B7565" w:rsidR="003E3395" w:rsidRPr="00061E3D" w:rsidRDefault="00613DF4" w:rsidP="00172F39">
      <w:pPr>
        <w:numPr>
          <w:ilvl w:val="1"/>
          <w:numId w:val="19"/>
        </w:numPr>
        <w:rPr>
          <w:rFonts w:ascii="Times New Roman" w:hAnsi="Times New Roman" w:cs="Times New Roman"/>
          <w:lang w:val="en-IN"/>
        </w:rPr>
      </w:pPr>
      <w:r w:rsidRPr="00061E3D">
        <w:rPr>
          <w:rFonts w:ascii="Times New Roman" w:hAnsi="Times New Roman" w:cs="Times New Roman"/>
          <w:b/>
          <w:bCs/>
          <w:lang w:val="en-IN"/>
        </w:rPr>
        <w:t>Security Classification</w:t>
      </w:r>
      <w:r w:rsidRPr="00061E3D">
        <w:rPr>
          <w:rFonts w:ascii="Times New Roman" w:hAnsi="Times New Roman" w:cs="Times New Roman"/>
          <w:lang w:val="en-IN"/>
        </w:rPr>
        <w:t>: The URLs are categorized based on security considerations like HTTPS and local domains.</w:t>
      </w:r>
    </w:p>
    <w:p w14:paraId="0F96AA50" w14:textId="77777777" w:rsidR="006725C0" w:rsidRPr="00061E3D" w:rsidRDefault="006725C0" w:rsidP="00172F39">
      <w:pPr>
        <w:ind w:left="1440"/>
        <w:rPr>
          <w:rFonts w:ascii="Times New Roman" w:hAnsi="Times New Roman" w:cs="Times New Roman"/>
          <w:lang w:val="en-IN"/>
        </w:rPr>
      </w:pPr>
    </w:p>
    <w:p w14:paraId="64D6C90A" w14:textId="73D4EA92" w:rsidR="003E3395" w:rsidRPr="00061E3D" w:rsidRDefault="00A237F5" w:rsidP="00172F39">
      <w:pPr>
        <w:ind w:firstLine="360"/>
        <w:rPr>
          <w:rFonts w:ascii="Times New Roman" w:hAnsi="Times New Roman" w:cs="Times New Roman"/>
        </w:rPr>
      </w:pPr>
      <w:r w:rsidRPr="00061E3D">
        <w:rPr>
          <w:rFonts w:ascii="Times New Roman" w:hAnsi="Times New Roman" w:cs="Times New Roman"/>
        </w:rPr>
        <w:drawing>
          <wp:inline distT="0" distB="0" distL="0" distR="0" wp14:anchorId="4A37DD79" wp14:editId="497A9600">
            <wp:extent cx="5871349" cy="1913206"/>
            <wp:effectExtent l="0" t="0" r="0" b="0"/>
            <wp:docPr id="1500070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70066" name="Picture 1" descr="A screenshot of a computer&#10;&#10;Description automatically generated"/>
                    <pic:cNvPicPr/>
                  </pic:nvPicPr>
                  <pic:blipFill>
                    <a:blip r:embed="rId29"/>
                    <a:stretch>
                      <a:fillRect/>
                    </a:stretch>
                  </pic:blipFill>
                  <pic:spPr>
                    <a:xfrm>
                      <a:off x="0" y="0"/>
                      <a:ext cx="5911170" cy="1926182"/>
                    </a:xfrm>
                    <a:prstGeom prst="rect">
                      <a:avLst/>
                    </a:prstGeom>
                  </pic:spPr>
                </pic:pic>
              </a:graphicData>
            </a:graphic>
          </wp:inline>
        </w:drawing>
      </w:r>
    </w:p>
    <w:p w14:paraId="22934F1E" w14:textId="6702836B" w:rsidR="00144464" w:rsidRPr="00061E3D" w:rsidRDefault="00050B09" w:rsidP="00172F39">
      <w:pPr>
        <w:pStyle w:val="Heading3"/>
        <w:numPr>
          <w:ilvl w:val="0"/>
          <w:numId w:val="4"/>
        </w:numPr>
        <w:ind w:left="360"/>
        <w:rPr>
          <w:rFonts w:ascii="Times New Roman" w:hAnsi="Times New Roman" w:cs="Times New Roman"/>
        </w:rPr>
      </w:pPr>
      <w:bookmarkStart w:id="72" w:name="_Toc182496682"/>
      <w:r w:rsidRPr="00061E3D">
        <w:rPr>
          <w:rFonts w:ascii="Times New Roman" w:hAnsi="Times New Roman" w:cs="Times New Roman"/>
        </w:rPr>
        <w:lastRenderedPageBreak/>
        <w:t>Determine</w:t>
      </w:r>
      <w:r w:rsidR="004A4FA7" w:rsidRPr="00061E3D">
        <w:rPr>
          <w:rFonts w:ascii="Times New Roman" w:hAnsi="Times New Roman" w:cs="Times New Roman"/>
        </w:rPr>
        <w:t xml:space="preserve"> </w:t>
      </w:r>
      <w:r w:rsidRPr="00061E3D">
        <w:rPr>
          <w:rFonts w:ascii="Times New Roman" w:hAnsi="Times New Roman" w:cs="Times New Roman"/>
        </w:rPr>
        <w:t>Severity:</w:t>
      </w:r>
      <w:bookmarkEnd w:id="72"/>
    </w:p>
    <w:p w14:paraId="0D211C11" w14:textId="77777777" w:rsidR="00F8613C" w:rsidRPr="00061E3D" w:rsidRDefault="00F8613C" w:rsidP="00172F39">
      <w:pPr>
        <w:rPr>
          <w:rFonts w:ascii="Times New Roman" w:hAnsi="Times New Roman" w:cs="Times New Roman"/>
        </w:rPr>
      </w:pPr>
    </w:p>
    <w:p w14:paraId="652CD747" w14:textId="2A448AF3" w:rsidR="00144464" w:rsidRPr="00061E3D" w:rsidRDefault="00144464" w:rsidP="00172F39">
      <w:pPr>
        <w:ind w:left="360"/>
        <w:rPr>
          <w:rFonts w:ascii="Times New Roman" w:hAnsi="Times New Roman" w:cs="Times New Roman"/>
          <w:lang w:val="en-IN"/>
        </w:rPr>
      </w:pPr>
      <w:r w:rsidRPr="00061E3D">
        <w:rPr>
          <w:rFonts w:ascii="Times New Roman" w:hAnsi="Times New Roman" w:cs="Times New Roman"/>
          <w:lang w:val="en-IN"/>
        </w:rPr>
        <w:t>This function calculates the overall severity of the code based on the number of errors of different types (syntax, logical, etc.).</w:t>
      </w:r>
    </w:p>
    <w:p w14:paraId="044BA79F" w14:textId="77777777" w:rsidR="00144464" w:rsidRPr="00061E3D" w:rsidRDefault="00144464" w:rsidP="00172F39">
      <w:pPr>
        <w:ind w:left="360"/>
        <w:rPr>
          <w:rFonts w:ascii="Times New Roman" w:hAnsi="Times New Roman" w:cs="Times New Roman"/>
          <w:b/>
          <w:bCs/>
          <w:lang w:val="en-IN"/>
        </w:rPr>
      </w:pPr>
      <w:r w:rsidRPr="00061E3D">
        <w:rPr>
          <w:rFonts w:ascii="Times New Roman" w:hAnsi="Times New Roman" w:cs="Times New Roman"/>
          <w:b/>
          <w:bCs/>
          <w:lang w:val="en-IN"/>
        </w:rPr>
        <w:t>Explanation:</w:t>
      </w:r>
    </w:p>
    <w:p w14:paraId="656A36A8" w14:textId="77777777" w:rsidR="00144464" w:rsidRPr="00061E3D" w:rsidRDefault="00144464" w:rsidP="00172F39">
      <w:pPr>
        <w:numPr>
          <w:ilvl w:val="0"/>
          <w:numId w:val="20"/>
        </w:numPr>
        <w:rPr>
          <w:rFonts w:ascii="Times New Roman" w:hAnsi="Times New Roman" w:cs="Times New Roman"/>
          <w:lang w:val="en-IN"/>
        </w:rPr>
      </w:pPr>
      <w:r w:rsidRPr="00061E3D">
        <w:rPr>
          <w:rFonts w:ascii="Times New Roman" w:hAnsi="Times New Roman" w:cs="Times New Roman"/>
          <w:b/>
          <w:bCs/>
          <w:lang w:val="en-IN"/>
        </w:rPr>
        <w:t>Input</w:t>
      </w:r>
      <w:r w:rsidRPr="00061E3D">
        <w:rPr>
          <w:rFonts w:ascii="Times New Roman" w:hAnsi="Times New Roman" w:cs="Times New Roman"/>
          <w:lang w:val="en-IN"/>
        </w:rPr>
        <w:t>:</w:t>
      </w:r>
    </w:p>
    <w:p w14:paraId="36BFB834" w14:textId="77777777" w:rsidR="00144464" w:rsidRPr="00061E3D" w:rsidRDefault="00144464" w:rsidP="00172F39">
      <w:pPr>
        <w:numPr>
          <w:ilvl w:val="1"/>
          <w:numId w:val="20"/>
        </w:numPr>
        <w:rPr>
          <w:rFonts w:ascii="Times New Roman" w:hAnsi="Times New Roman" w:cs="Times New Roman"/>
          <w:lang w:val="en-IN"/>
        </w:rPr>
      </w:pPr>
      <w:proofErr w:type="spellStart"/>
      <w:r w:rsidRPr="00061E3D">
        <w:rPr>
          <w:rFonts w:ascii="Times New Roman" w:hAnsi="Times New Roman" w:cs="Times New Roman"/>
          <w:lang w:val="en-IN"/>
        </w:rPr>
        <w:t>syntax_errors</w:t>
      </w:r>
      <w:proofErr w:type="spellEnd"/>
      <w:r w:rsidRPr="00061E3D">
        <w:rPr>
          <w:rFonts w:ascii="Times New Roman" w:hAnsi="Times New Roman" w:cs="Times New Roman"/>
          <w:lang w:val="en-IN"/>
        </w:rPr>
        <w:t>: A list of syntax errors detected in the code.</w:t>
      </w:r>
    </w:p>
    <w:p w14:paraId="740A6F51" w14:textId="77777777" w:rsidR="00144464" w:rsidRPr="00061E3D" w:rsidRDefault="00144464" w:rsidP="00172F39">
      <w:pPr>
        <w:numPr>
          <w:ilvl w:val="1"/>
          <w:numId w:val="20"/>
        </w:numPr>
        <w:rPr>
          <w:rFonts w:ascii="Times New Roman" w:hAnsi="Times New Roman" w:cs="Times New Roman"/>
          <w:lang w:val="en-IN"/>
        </w:rPr>
      </w:pPr>
      <w:proofErr w:type="spellStart"/>
      <w:r w:rsidRPr="00061E3D">
        <w:rPr>
          <w:rFonts w:ascii="Times New Roman" w:hAnsi="Times New Roman" w:cs="Times New Roman"/>
          <w:lang w:val="en-IN"/>
        </w:rPr>
        <w:t>logical_errors</w:t>
      </w:r>
      <w:proofErr w:type="spellEnd"/>
      <w:r w:rsidRPr="00061E3D">
        <w:rPr>
          <w:rFonts w:ascii="Times New Roman" w:hAnsi="Times New Roman" w:cs="Times New Roman"/>
          <w:lang w:val="en-IN"/>
        </w:rPr>
        <w:t>: A list of logical errors.</w:t>
      </w:r>
    </w:p>
    <w:p w14:paraId="4F5D5AC1" w14:textId="77777777" w:rsidR="00144464" w:rsidRPr="00061E3D" w:rsidRDefault="00144464" w:rsidP="00172F39">
      <w:pPr>
        <w:numPr>
          <w:ilvl w:val="1"/>
          <w:numId w:val="20"/>
        </w:numPr>
        <w:rPr>
          <w:rFonts w:ascii="Times New Roman" w:hAnsi="Times New Roman" w:cs="Times New Roman"/>
          <w:lang w:val="en-IN"/>
        </w:rPr>
      </w:pPr>
      <w:proofErr w:type="spellStart"/>
      <w:r w:rsidRPr="00061E3D">
        <w:rPr>
          <w:rFonts w:ascii="Times New Roman" w:hAnsi="Times New Roman" w:cs="Times New Roman"/>
          <w:lang w:val="en-IN"/>
        </w:rPr>
        <w:t>runtime_errors</w:t>
      </w:r>
      <w:proofErr w:type="spellEnd"/>
      <w:r w:rsidRPr="00061E3D">
        <w:rPr>
          <w:rFonts w:ascii="Times New Roman" w:hAnsi="Times New Roman" w:cs="Times New Roman"/>
          <w:lang w:val="en-IN"/>
        </w:rPr>
        <w:t>: A list of runtime errors.</w:t>
      </w:r>
    </w:p>
    <w:p w14:paraId="4B6F8058" w14:textId="77777777" w:rsidR="00144464" w:rsidRPr="00061E3D" w:rsidRDefault="00144464" w:rsidP="00172F39">
      <w:pPr>
        <w:numPr>
          <w:ilvl w:val="1"/>
          <w:numId w:val="20"/>
        </w:numPr>
        <w:rPr>
          <w:rFonts w:ascii="Times New Roman" w:hAnsi="Times New Roman" w:cs="Times New Roman"/>
          <w:lang w:val="en-IN"/>
        </w:rPr>
      </w:pPr>
      <w:proofErr w:type="spellStart"/>
      <w:r w:rsidRPr="00061E3D">
        <w:rPr>
          <w:rFonts w:ascii="Times New Roman" w:hAnsi="Times New Roman" w:cs="Times New Roman"/>
          <w:lang w:val="en-IN"/>
        </w:rPr>
        <w:t>compilation_errors</w:t>
      </w:r>
      <w:proofErr w:type="spellEnd"/>
      <w:r w:rsidRPr="00061E3D">
        <w:rPr>
          <w:rFonts w:ascii="Times New Roman" w:hAnsi="Times New Roman" w:cs="Times New Roman"/>
          <w:lang w:val="en-IN"/>
        </w:rPr>
        <w:t>: A list of compilation errors.</w:t>
      </w:r>
    </w:p>
    <w:p w14:paraId="0F9B8ED5" w14:textId="77777777" w:rsidR="00144464" w:rsidRPr="00061E3D" w:rsidRDefault="00144464" w:rsidP="00172F39">
      <w:pPr>
        <w:numPr>
          <w:ilvl w:val="1"/>
          <w:numId w:val="20"/>
        </w:numPr>
        <w:rPr>
          <w:rFonts w:ascii="Times New Roman" w:hAnsi="Times New Roman" w:cs="Times New Roman"/>
          <w:lang w:val="en-IN"/>
        </w:rPr>
      </w:pPr>
      <w:proofErr w:type="spellStart"/>
      <w:r w:rsidRPr="00061E3D">
        <w:rPr>
          <w:rFonts w:ascii="Times New Roman" w:hAnsi="Times New Roman" w:cs="Times New Roman"/>
          <w:lang w:val="en-IN"/>
        </w:rPr>
        <w:t>validation_errors</w:t>
      </w:r>
      <w:proofErr w:type="spellEnd"/>
      <w:r w:rsidRPr="00061E3D">
        <w:rPr>
          <w:rFonts w:ascii="Times New Roman" w:hAnsi="Times New Roman" w:cs="Times New Roman"/>
          <w:lang w:val="en-IN"/>
        </w:rPr>
        <w:t>: A list of validation errors.</w:t>
      </w:r>
    </w:p>
    <w:p w14:paraId="26A544A5" w14:textId="1BC06E84" w:rsidR="00F17E3D" w:rsidRPr="00061E3D" w:rsidRDefault="00F17E3D" w:rsidP="00172F39">
      <w:pPr>
        <w:ind w:firstLine="360"/>
        <w:rPr>
          <w:rFonts w:ascii="Times New Roman" w:hAnsi="Times New Roman" w:cs="Times New Roman"/>
          <w:b/>
          <w:bCs/>
          <w:lang w:val="en-IN"/>
        </w:rPr>
      </w:pPr>
      <w:r w:rsidRPr="00061E3D">
        <w:rPr>
          <w:rFonts w:ascii="Times New Roman" w:hAnsi="Times New Roman" w:cs="Times New Roman"/>
          <w:b/>
          <w:bCs/>
          <w:lang w:val="en-IN"/>
        </w:rPr>
        <w:t>Error Severity Calculation</w:t>
      </w:r>
      <w:r w:rsidR="00E42B98" w:rsidRPr="00061E3D">
        <w:rPr>
          <w:rFonts w:ascii="Times New Roman" w:hAnsi="Times New Roman" w:cs="Times New Roman"/>
          <w:b/>
          <w:bCs/>
          <w:lang w:val="en-IN"/>
        </w:rPr>
        <w:t>:</w:t>
      </w:r>
    </w:p>
    <w:p w14:paraId="2D473AD2" w14:textId="77777777" w:rsidR="00F17E3D" w:rsidRPr="00061E3D" w:rsidRDefault="00F17E3D" w:rsidP="00172F39">
      <w:pPr>
        <w:numPr>
          <w:ilvl w:val="0"/>
          <w:numId w:val="22"/>
        </w:numPr>
        <w:rPr>
          <w:rFonts w:ascii="Times New Roman" w:hAnsi="Times New Roman" w:cs="Times New Roman"/>
          <w:lang w:val="en-IN"/>
        </w:rPr>
      </w:pPr>
      <w:r w:rsidRPr="00061E3D">
        <w:rPr>
          <w:rFonts w:ascii="Times New Roman" w:hAnsi="Times New Roman" w:cs="Times New Roman"/>
          <w:b/>
          <w:bCs/>
          <w:lang w:val="en-IN"/>
        </w:rPr>
        <w:t>Error Weights:</w:t>
      </w:r>
    </w:p>
    <w:p w14:paraId="1D0035FF" w14:textId="36A11DD0" w:rsidR="00F17E3D" w:rsidRPr="00061E3D" w:rsidRDefault="00194FAB" w:rsidP="00172F39">
      <w:pPr>
        <w:ind w:left="720"/>
        <w:rPr>
          <w:rFonts w:ascii="Times New Roman" w:hAnsi="Times New Roman" w:cs="Times New Roman"/>
          <w:lang w:val="en-IN"/>
        </w:rPr>
      </w:pPr>
      <w:r w:rsidRPr="00061E3D">
        <w:rPr>
          <w:rFonts w:ascii="Times New Roman" w:hAnsi="Times New Roman" w:cs="Times New Roman"/>
          <w:noProof/>
        </w:rPr>
        <w:drawing>
          <wp:inline distT="0" distB="0" distL="0" distR="0" wp14:anchorId="5E018842" wp14:editId="62FABBFD">
            <wp:extent cx="5746652" cy="1446530"/>
            <wp:effectExtent l="0" t="0" r="6985" b="1270"/>
            <wp:docPr id="4578179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17918" name="Picture 1" descr="A screenshot of a phone&#10;&#10;Description automatically generated"/>
                    <pic:cNvPicPr/>
                  </pic:nvPicPr>
                  <pic:blipFill>
                    <a:blip r:embed="rId30"/>
                    <a:stretch>
                      <a:fillRect/>
                    </a:stretch>
                  </pic:blipFill>
                  <pic:spPr>
                    <a:xfrm>
                      <a:off x="0" y="0"/>
                      <a:ext cx="5748334" cy="1446953"/>
                    </a:xfrm>
                    <a:prstGeom prst="rect">
                      <a:avLst/>
                    </a:prstGeom>
                  </pic:spPr>
                </pic:pic>
              </a:graphicData>
            </a:graphic>
          </wp:inline>
        </w:drawing>
      </w:r>
      <w:r w:rsidR="00F17E3D" w:rsidRPr="00061E3D">
        <w:rPr>
          <w:rFonts w:ascii="Times New Roman" w:hAnsi="Times New Roman" w:cs="Times New Roman"/>
          <w:lang w:val="en-IN"/>
        </w:rPr>
        <w:t>Each error type is assigned a weight, indicating how severe that type of error is. For example, run-time errors are given a higher weight than syntax errors.</w:t>
      </w:r>
    </w:p>
    <w:p w14:paraId="3C188253" w14:textId="77777777" w:rsidR="00F430C2" w:rsidRPr="00061E3D" w:rsidRDefault="00F430C2" w:rsidP="00172F39">
      <w:pPr>
        <w:numPr>
          <w:ilvl w:val="0"/>
          <w:numId w:val="22"/>
        </w:numPr>
        <w:rPr>
          <w:rFonts w:ascii="Times New Roman" w:hAnsi="Times New Roman" w:cs="Times New Roman"/>
          <w:lang w:val="en-IN"/>
        </w:rPr>
      </w:pPr>
      <w:proofErr w:type="spellStart"/>
      <w:r w:rsidRPr="00061E3D">
        <w:rPr>
          <w:rFonts w:ascii="Times New Roman" w:hAnsi="Times New Roman" w:cs="Times New Roman"/>
          <w:b/>
          <w:bCs/>
          <w:lang w:val="en-IN"/>
        </w:rPr>
        <w:t>determine_severity_from_</w:t>
      </w:r>
      <w:proofErr w:type="gramStart"/>
      <w:r w:rsidRPr="00061E3D">
        <w:rPr>
          <w:rFonts w:ascii="Times New Roman" w:hAnsi="Times New Roman" w:cs="Times New Roman"/>
          <w:b/>
          <w:bCs/>
          <w:lang w:val="en-IN"/>
        </w:rPr>
        <w:t>score</w:t>
      </w:r>
      <w:proofErr w:type="spellEnd"/>
      <w:r w:rsidRPr="00061E3D">
        <w:rPr>
          <w:rFonts w:ascii="Times New Roman" w:hAnsi="Times New Roman" w:cs="Times New Roman"/>
          <w:b/>
          <w:bCs/>
          <w:lang w:val="en-IN"/>
        </w:rPr>
        <w:t>(</w:t>
      </w:r>
      <w:proofErr w:type="gramEnd"/>
      <w:r w:rsidRPr="00061E3D">
        <w:rPr>
          <w:rFonts w:ascii="Times New Roman" w:hAnsi="Times New Roman" w:cs="Times New Roman"/>
          <w:b/>
          <w:bCs/>
          <w:lang w:val="en-IN"/>
        </w:rPr>
        <w:t>) Function:</w:t>
      </w:r>
      <w:r w:rsidRPr="00061E3D">
        <w:rPr>
          <w:rFonts w:ascii="Times New Roman" w:hAnsi="Times New Roman" w:cs="Times New Roman"/>
          <w:lang w:val="en-IN"/>
        </w:rPr>
        <w:t xml:space="preserve"> </w:t>
      </w:r>
    </w:p>
    <w:p w14:paraId="134C7742" w14:textId="77777777" w:rsidR="00F430C2" w:rsidRPr="00061E3D" w:rsidRDefault="00F430C2" w:rsidP="00172F39">
      <w:pPr>
        <w:ind w:left="720"/>
        <w:rPr>
          <w:rFonts w:ascii="Times New Roman" w:hAnsi="Times New Roman" w:cs="Times New Roman"/>
          <w:lang w:val="en-IN"/>
        </w:rPr>
      </w:pPr>
      <w:r w:rsidRPr="00061E3D">
        <w:rPr>
          <w:rFonts w:ascii="Times New Roman" w:hAnsi="Times New Roman" w:cs="Times New Roman"/>
          <w:lang w:val="en-IN"/>
        </w:rPr>
        <w:t xml:space="preserve">This function takes the total severity score and assigns a </w:t>
      </w:r>
      <w:proofErr w:type="spellStart"/>
      <w:r w:rsidRPr="00061E3D">
        <w:rPr>
          <w:rFonts w:ascii="Times New Roman" w:hAnsi="Times New Roman" w:cs="Times New Roman"/>
          <w:lang w:val="en-IN"/>
        </w:rPr>
        <w:t>color</w:t>
      </w:r>
      <w:proofErr w:type="spellEnd"/>
      <w:r w:rsidRPr="00061E3D">
        <w:rPr>
          <w:rFonts w:ascii="Times New Roman" w:hAnsi="Times New Roman" w:cs="Times New Roman"/>
          <w:lang w:val="en-IN"/>
        </w:rPr>
        <w:t xml:space="preserve"> and severity message based on the score:</w:t>
      </w:r>
    </w:p>
    <w:p w14:paraId="3FE96C7F" w14:textId="77777777" w:rsidR="00CE5A20" w:rsidRPr="00CE5A20" w:rsidRDefault="00CE5A20" w:rsidP="00172F39">
      <w:pPr>
        <w:ind w:firstLine="720"/>
        <w:rPr>
          <w:rFonts w:ascii="Times New Roman" w:hAnsi="Times New Roman" w:cs="Times New Roman"/>
          <w:b/>
          <w:bCs/>
          <w:lang w:val="en-IN"/>
        </w:rPr>
      </w:pPr>
      <w:r w:rsidRPr="00CE5A20">
        <w:rPr>
          <w:rFonts w:ascii="Times New Roman" w:hAnsi="Times New Roman" w:cs="Times New Roman"/>
          <w:b/>
          <w:bCs/>
          <w:lang w:val="en-IN"/>
        </w:rPr>
        <w:t>Severity Levels</w:t>
      </w:r>
    </w:p>
    <w:p w14:paraId="09491511" w14:textId="4938A998" w:rsidR="00CE5A20" w:rsidRPr="00061E3D" w:rsidRDefault="00CE5A20" w:rsidP="00172F39">
      <w:pPr>
        <w:ind w:firstLine="720"/>
        <w:rPr>
          <w:rFonts w:ascii="Times New Roman" w:hAnsi="Times New Roman" w:cs="Times New Roman"/>
          <w:lang w:val="en-IN"/>
        </w:rPr>
      </w:pPr>
      <w:r w:rsidRPr="00061E3D">
        <w:rPr>
          <w:rFonts w:ascii="Times New Roman" w:hAnsi="Times New Roman" w:cs="Times New Roman"/>
          <w:noProof/>
        </w:rPr>
        <w:drawing>
          <wp:inline distT="0" distB="0" distL="0" distR="0" wp14:anchorId="1DCEFCC5" wp14:editId="6070F47A">
            <wp:extent cx="5767754" cy="1402080"/>
            <wp:effectExtent l="0" t="0" r="4445" b="7620"/>
            <wp:docPr id="170942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20365" name="Picture 1" descr="A screenshot of a computer&#10;&#10;Description automatically generated"/>
                    <pic:cNvPicPr/>
                  </pic:nvPicPr>
                  <pic:blipFill>
                    <a:blip r:embed="rId31"/>
                    <a:stretch>
                      <a:fillRect/>
                    </a:stretch>
                  </pic:blipFill>
                  <pic:spPr>
                    <a:xfrm>
                      <a:off x="0" y="0"/>
                      <a:ext cx="5768573" cy="1402279"/>
                    </a:xfrm>
                    <a:prstGeom prst="rect">
                      <a:avLst/>
                    </a:prstGeom>
                  </pic:spPr>
                </pic:pic>
              </a:graphicData>
            </a:graphic>
          </wp:inline>
        </w:drawing>
      </w:r>
    </w:p>
    <w:p w14:paraId="7C0AC1BC" w14:textId="41B64A31" w:rsidR="00F430C2" w:rsidRPr="00061E3D" w:rsidRDefault="00F430C2" w:rsidP="00172F39">
      <w:pPr>
        <w:ind w:firstLine="720"/>
        <w:rPr>
          <w:rFonts w:ascii="Times New Roman" w:hAnsi="Times New Roman" w:cs="Times New Roman"/>
          <w:lang w:val="en-IN"/>
        </w:rPr>
      </w:pPr>
      <w:r w:rsidRPr="00061E3D">
        <w:rPr>
          <w:rFonts w:ascii="Times New Roman" w:hAnsi="Times New Roman" w:cs="Times New Roman"/>
          <w:lang w:val="en-IN"/>
        </w:rPr>
        <w:t>This helps display the error severity in a user-friendly and color-coded manner.</w:t>
      </w:r>
    </w:p>
    <w:p w14:paraId="756EF0CB" w14:textId="77777777" w:rsidR="00F430C2" w:rsidRPr="00061E3D" w:rsidRDefault="00F430C2" w:rsidP="00172F39">
      <w:pPr>
        <w:ind w:left="720"/>
        <w:rPr>
          <w:rFonts w:ascii="Times New Roman" w:hAnsi="Times New Roman" w:cs="Times New Roman"/>
          <w:lang w:val="en-IN"/>
        </w:rPr>
      </w:pPr>
    </w:p>
    <w:p w14:paraId="20EF69F4" w14:textId="77777777" w:rsidR="00E42B98" w:rsidRPr="00061E3D" w:rsidRDefault="00F17E3D" w:rsidP="00172F39">
      <w:pPr>
        <w:numPr>
          <w:ilvl w:val="0"/>
          <w:numId w:val="22"/>
        </w:numPr>
        <w:rPr>
          <w:rFonts w:ascii="Times New Roman" w:hAnsi="Times New Roman" w:cs="Times New Roman"/>
          <w:lang w:val="en-IN"/>
        </w:rPr>
      </w:pPr>
      <w:proofErr w:type="spellStart"/>
      <w:r w:rsidRPr="00061E3D">
        <w:rPr>
          <w:rFonts w:ascii="Times New Roman" w:hAnsi="Times New Roman" w:cs="Times New Roman"/>
          <w:b/>
          <w:bCs/>
          <w:lang w:val="en-IN"/>
        </w:rPr>
        <w:lastRenderedPageBreak/>
        <w:t>calculate_</w:t>
      </w:r>
      <w:proofErr w:type="gramStart"/>
      <w:r w:rsidRPr="00061E3D">
        <w:rPr>
          <w:rFonts w:ascii="Times New Roman" w:hAnsi="Times New Roman" w:cs="Times New Roman"/>
          <w:b/>
          <w:bCs/>
          <w:lang w:val="en-IN"/>
        </w:rPr>
        <w:t>severity</w:t>
      </w:r>
      <w:proofErr w:type="spellEnd"/>
      <w:r w:rsidRPr="00061E3D">
        <w:rPr>
          <w:rFonts w:ascii="Times New Roman" w:hAnsi="Times New Roman" w:cs="Times New Roman"/>
          <w:b/>
          <w:bCs/>
          <w:lang w:val="en-IN"/>
        </w:rPr>
        <w:t>(</w:t>
      </w:r>
      <w:proofErr w:type="gramEnd"/>
      <w:r w:rsidRPr="00061E3D">
        <w:rPr>
          <w:rFonts w:ascii="Times New Roman" w:hAnsi="Times New Roman" w:cs="Times New Roman"/>
          <w:b/>
          <w:bCs/>
          <w:lang w:val="en-IN"/>
        </w:rPr>
        <w:t>) Function:</w:t>
      </w:r>
    </w:p>
    <w:p w14:paraId="4EBD263A" w14:textId="3855A463" w:rsidR="00F430C2" w:rsidRPr="00061E3D" w:rsidRDefault="00F17E3D" w:rsidP="00172F39">
      <w:pPr>
        <w:ind w:left="720"/>
        <w:rPr>
          <w:rFonts w:ascii="Times New Roman" w:hAnsi="Times New Roman" w:cs="Times New Roman"/>
          <w:b/>
          <w:bCs/>
          <w:lang w:val="en-IN"/>
        </w:rPr>
      </w:pPr>
      <w:r w:rsidRPr="00061E3D">
        <w:rPr>
          <w:rFonts w:ascii="Times New Roman" w:hAnsi="Times New Roman" w:cs="Times New Roman"/>
          <w:lang w:val="en-IN"/>
        </w:rPr>
        <w:t xml:space="preserve"> This function calculates the total severity score based on a dictionary of error counts. The error counts represent how many errors of each type were found, and the function multiplies the count by the corresponding weight to compute the total score.</w:t>
      </w:r>
    </w:p>
    <w:p w14:paraId="4B49539C" w14:textId="64529223" w:rsidR="006436E9" w:rsidRPr="00061E3D" w:rsidRDefault="006436E9" w:rsidP="00172F39">
      <w:pPr>
        <w:ind w:left="720"/>
        <w:rPr>
          <w:rFonts w:ascii="Times New Roman" w:hAnsi="Times New Roman" w:cs="Times New Roman"/>
          <w:b/>
          <w:bCs/>
          <w:lang w:val="en-IN"/>
        </w:rPr>
      </w:pPr>
      <w:r w:rsidRPr="00061E3D">
        <w:rPr>
          <w:rFonts w:ascii="Times New Roman" w:hAnsi="Times New Roman" w:cs="Times New Roman"/>
          <w:b/>
          <w:bCs/>
          <w:lang w:val="en-IN"/>
        </w:rPr>
        <w:t>Total Severity Score Calculation</w:t>
      </w:r>
    </w:p>
    <w:p w14:paraId="08F254E4" w14:textId="7E634267" w:rsidR="00F8613C" w:rsidRPr="00061E3D" w:rsidRDefault="00841F47" w:rsidP="00172F39">
      <w:pPr>
        <w:ind w:left="720"/>
        <w:rPr>
          <w:rFonts w:ascii="Times New Roman" w:hAnsi="Times New Roman" w:cs="Times New Roman"/>
          <w:lang w:val="en-IN"/>
        </w:rPr>
      </w:pPr>
      <w:r w:rsidRPr="00061E3D">
        <w:rPr>
          <w:rFonts w:ascii="Times New Roman" w:hAnsi="Times New Roman" w:cs="Times New Roman"/>
          <w:noProof/>
          <w:lang w:val="en-IN"/>
        </w:rPr>
        <w:drawing>
          <wp:inline distT="0" distB="0" distL="0" distR="0" wp14:anchorId="7F327625" wp14:editId="23D431A4">
            <wp:extent cx="4411746" cy="2980757"/>
            <wp:effectExtent l="0" t="0" r="8255" b="0"/>
            <wp:docPr id="1815507787"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07787" name="Picture 1" descr="A screenshot of a computer error"/>
                    <pic:cNvPicPr/>
                  </pic:nvPicPr>
                  <pic:blipFill>
                    <a:blip r:embed="rId32"/>
                    <a:stretch>
                      <a:fillRect/>
                    </a:stretch>
                  </pic:blipFill>
                  <pic:spPr>
                    <a:xfrm>
                      <a:off x="0" y="0"/>
                      <a:ext cx="4437412" cy="2998098"/>
                    </a:xfrm>
                    <a:prstGeom prst="rect">
                      <a:avLst/>
                    </a:prstGeom>
                  </pic:spPr>
                </pic:pic>
              </a:graphicData>
            </a:graphic>
          </wp:inline>
        </w:drawing>
      </w:r>
    </w:p>
    <w:p w14:paraId="527AC20E" w14:textId="64356C85" w:rsidR="0D702D56" w:rsidRPr="00061E3D" w:rsidRDefault="006725C0" w:rsidP="00172F39">
      <w:pPr>
        <w:ind w:left="720"/>
        <w:rPr>
          <w:rFonts w:ascii="Times New Roman" w:hAnsi="Times New Roman" w:cs="Times New Roman"/>
          <w:lang w:val="en-IN"/>
        </w:rPr>
      </w:pPr>
      <w:r w:rsidRPr="00061E3D">
        <w:rPr>
          <w:rFonts w:ascii="Times New Roman" w:hAnsi="Times New Roman" w:cs="Times New Roman"/>
          <w:lang w:val="en-IN"/>
        </w:rPr>
        <w:drawing>
          <wp:inline distT="0" distB="0" distL="0" distR="0" wp14:anchorId="70911BFB" wp14:editId="7CE14A48">
            <wp:extent cx="5943600" cy="3540125"/>
            <wp:effectExtent l="0" t="0" r="0" b="3175"/>
            <wp:docPr id="4578517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1716" name="Picture 1" descr="A screenshot of a computer error&#10;&#10;Description automatically generated"/>
                    <pic:cNvPicPr/>
                  </pic:nvPicPr>
                  <pic:blipFill>
                    <a:blip r:embed="rId33"/>
                    <a:stretch>
                      <a:fillRect/>
                    </a:stretch>
                  </pic:blipFill>
                  <pic:spPr>
                    <a:xfrm>
                      <a:off x="0" y="0"/>
                      <a:ext cx="5943600" cy="3540125"/>
                    </a:xfrm>
                    <a:prstGeom prst="rect">
                      <a:avLst/>
                    </a:prstGeom>
                  </pic:spPr>
                </pic:pic>
              </a:graphicData>
            </a:graphic>
          </wp:inline>
        </w:drawing>
      </w:r>
    </w:p>
    <w:p w14:paraId="5DC536A6" w14:textId="77777777" w:rsidR="006B5C55" w:rsidRPr="00061E3D" w:rsidRDefault="006B5C55" w:rsidP="00172F39">
      <w:pPr>
        <w:rPr>
          <w:rFonts w:ascii="Times New Roman" w:hAnsi="Times New Roman" w:cs="Times New Roman"/>
          <w:lang w:val="en-IN"/>
        </w:rPr>
      </w:pPr>
    </w:p>
    <w:p w14:paraId="47B86B4E" w14:textId="34089861" w:rsidR="003E63A4" w:rsidRPr="00061E3D" w:rsidRDefault="00FB34E1" w:rsidP="00172F39">
      <w:pPr>
        <w:pStyle w:val="Heading1"/>
        <w:rPr>
          <w:rFonts w:ascii="Times New Roman" w:hAnsi="Times New Roman" w:cs="Times New Roman"/>
        </w:rPr>
      </w:pPr>
      <w:bookmarkStart w:id="73" w:name="_Toc182496683"/>
      <w:r w:rsidRPr="00061E3D">
        <w:rPr>
          <w:rFonts w:ascii="Times New Roman" w:hAnsi="Times New Roman" w:cs="Times New Roman"/>
        </w:rPr>
        <w:lastRenderedPageBreak/>
        <w:t xml:space="preserve">Use </w:t>
      </w:r>
      <w:r w:rsidR="00A438C3" w:rsidRPr="00061E3D">
        <w:rPr>
          <w:rFonts w:ascii="Times New Roman" w:hAnsi="Times New Roman" w:cs="Times New Roman"/>
        </w:rPr>
        <w:t>Cases for Automated Code Review</w:t>
      </w:r>
      <w:bookmarkEnd w:id="73"/>
      <w:r w:rsidR="0094797F" w:rsidRPr="00061E3D">
        <w:rPr>
          <w:rFonts w:ascii="Times New Roman" w:hAnsi="Times New Roman" w:cs="Times New Roman"/>
        </w:rPr>
        <w:t xml:space="preserve"> </w:t>
      </w:r>
      <w:bookmarkStart w:id="74" w:name="_Scenarios"/>
      <w:bookmarkEnd w:id="74"/>
    </w:p>
    <w:p w14:paraId="660D94F2" w14:textId="6D3912C1" w:rsidR="003E63A4" w:rsidRPr="00061E3D" w:rsidRDefault="003E63A4" w:rsidP="00172F39">
      <w:pPr>
        <w:pStyle w:val="Heading3"/>
        <w:rPr>
          <w:rFonts w:ascii="Times New Roman" w:hAnsi="Times New Roman" w:cs="Times New Roman"/>
        </w:rPr>
      </w:pPr>
      <w:bookmarkStart w:id="75" w:name="_Toc182496684"/>
      <w:r w:rsidRPr="00061E3D">
        <w:rPr>
          <w:rFonts w:ascii="Times New Roman" w:hAnsi="Times New Roman" w:cs="Times New Roman"/>
        </w:rPr>
        <w:t xml:space="preserve">FOR </w:t>
      </w:r>
      <w:r w:rsidR="00CA798C" w:rsidRPr="00061E3D">
        <w:rPr>
          <w:rFonts w:ascii="Times New Roman" w:hAnsi="Times New Roman" w:cs="Times New Roman"/>
        </w:rPr>
        <w:t>ONLY NEW FILE</w:t>
      </w:r>
      <w:bookmarkEnd w:id="75"/>
    </w:p>
    <w:p w14:paraId="71E4E30C" w14:textId="795545B2" w:rsidR="00E42B98" w:rsidRPr="00061E3D" w:rsidRDefault="5DCD7F4E" w:rsidP="00172F39">
      <w:pPr>
        <w:pStyle w:val="Heading3"/>
        <w:numPr>
          <w:ilvl w:val="0"/>
          <w:numId w:val="5"/>
        </w:numPr>
        <w:rPr>
          <w:rFonts w:ascii="Times New Roman" w:eastAsia="Cambria" w:hAnsi="Times New Roman" w:cs="Times New Roman"/>
        </w:rPr>
      </w:pPr>
      <w:bookmarkStart w:id="76" w:name="_Toc182496685"/>
      <w:r w:rsidRPr="00061E3D">
        <w:rPr>
          <w:rFonts w:ascii="Times New Roman" w:eastAsia="Cambria" w:hAnsi="Times New Roman" w:cs="Times New Roman"/>
        </w:rPr>
        <w:t>Upload File for Code Review:</w:t>
      </w:r>
      <w:bookmarkEnd w:id="76"/>
    </w:p>
    <w:p w14:paraId="1816FAA2" w14:textId="1A81125A" w:rsidR="00E42B98" w:rsidRPr="00061E3D" w:rsidRDefault="67EBE6B3" w:rsidP="00172F39">
      <w:pPr>
        <w:ind w:left="720"/>
        <w:rPr>
          <w:rFonts w:ascii="Times New Roman" w:eastAsia="Calibri" w:hAnsi="Times New Roman" w:cs="Times New Roman"/>
          <w:color w:val="000000"/>
        </w:rPr>
      </w:pPr>
      <w:r w:rsidRPr="00061E3D">
        <w:rPr>
          <w:rFonts w:ascii="Times New Roman" w:eastAsia="Calibri" w:hAnsi="Times New Roman" w:cs="Times New Roman"/>
          <w:color w:val="000000"/>
        </w:rPr>
        <w:t>The Upload Files for Code Review feature allows users to upload their organization's code standard file and a new code file for review. Additionally, users can upload an optional old code file for side-by-side comparison of changes. The system supports various file types, including `.txt`, `.docx`, `.pdf`, `.pptx` and multiple programming languages, ensuring flexibility in reviewing different code formats. This feature initiates the automated review process, leading to analysis, error detection, and suggestions for improvements.</w:t>
      </w:r>
    </w:p>
    <w:p w14:paraId="12B1C4C3" w14:textId="35257D23" w:rsidR="00E42B98" w:rsidRPr="00061E3D" w:rsidRDefault="007F4038"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6AEDB569" wp14:editId="756A31D5">
            <wp:extent cx="4888523" cy="2714570"/>
            <wp:effectExtent l="0" t="0" r="7620" b="0"/>
            <wp:docPr id="1372452232"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52232" name="Picture 1" descr="A screenshot of a computer program"/>
                    <pic:cNvPicPr/>
                  </pic:nvPicPr>
                  <pic:blipFill>
                    <a:blip r:embed="rId34"/>
                    <a:stretch>
                      <a:fillRect/>
                    </a:stretch>
                  </pic:blipFill>
                  <pic:spPr>
                    <a:xfrm>
                      <a:off x="0" y="0"/>
                      <a:ext cx="4952236" cy="2749950"/>
                    </a:xfrm>
                    <a:prstGeom prst="rect">
                      <a:avLst/>
                    </a:prstGeom>
                  </pic:spPr>
                </pic:pic>
              </a:graphicData>
            </a:graphic>
          </wp:inline>
        </w:drawing>
      </w:r>
    </w:p>
    <w:p w14:paraId="677978A9" w14:textId="2283BF57" w:rsidR="00E42B98" w:rsidRPr="00061E3D" w:rsidRDefault="5DCD7F4E" w:rsidP="00172F39">
      <w:pPr>
        <w:pStyle w:val="Heading3"/>
        <w:numPr>
          <w:ilvl w:val="0"/>
          <w:numId w:val="5"/>
        </w:numPr>
        <w:rPr>
          <w:rFonts w:ascii="Times New Roman" w:eastAsia="Cambria" w:hAnsi="Times New Roman" w:cs="Times New Roman"/>
        </w:rPr>
      </w:pPr>
      <w:bookmarkStart w:id="77" w:name="_Toc182496686"/>
      <w:r w:rsidRPr="00061E3D">
        <w:rPr>
          <w:rFonts w:ascii="Times New Roman" w:eastAsia="Cambria" w:hAnsi="Times New Roman" w:cs="Times New Roman"/>
        </w:rPr>
        <w:t>Type of Review:</w:t>
      </w:r>
      <w:bookmarkEnd w:id="77"/>
    </w:p>
    <w:p w14:paraId="16EB146A" w14:textId="6F8E5F9D" w:rsidR="0E610FF0" w:rsidRPr="00061E3D" w:rsidRDefault="0E610FF0" w:rsidP="00172F39">
      <w:pPr>
        <w:ind w:left="720"/>
        <w:rPr>
          <w:rFonts w:ascii="Times New Roman" w:eastAsia="Calibri" w:hAnsi="Times New Roman" w:cs="Times New Roman"/>
        </w:rPr>
      </w:pPr>
      <w:r w:rsidRPr="00061E3D">
        <w:rPr>
          <w:rFonts w:ascii="Times New Roman" w:eastAsia="Calibri" w:hAnsi="Times New Roman" w:cs="Times New Roman"/>
          <w:color w:val="000000"/>
        </w:rPr>
        <w:t>The automated code review process offers two review types: Complete Code Review and Summary Review. The Complete Code Review provides a thorough examination of the entire codebase, offering detailed feedback on coding standards, performance optimization, and security vulnerabilities, making it ideal for in-depth analysis. In contrast, the Summary Review delivers a concise assessment, highlighting key insights and major issues without examining every line of code, suitable for quick evaluations. This dual approach allows users to choose the level of scrutiny that best fits their project needs.</w:t>
      </w:r>
    </w:p>
    <w:p w14:paraId="78A7BD9F" w14:textId="2A5869EF" w:rsidR="006D70D6" w:rsidRPr="00061E3D" w:rsidRDefault="0E610FF0"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1199401F" wp14:editId="67B72D00">
            <wp:extent cx="5424805" cy="1188720"/>
            <wp:effectExtent l="0" t="0" r="4445" b="0"/>
            <wp:docPr id="1503585324" name="Picture 1503585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64522" cy="1197423"/>
                    </a:xfrm>
                    <a:prstGeom prst="rect">
                      <a:avLst/>
                    </a:prstGeom>
                  </pic:spPr>
                </pic:pic>
              </a:graphicData>
            </a:graphic>
          </wp:inline>
        </w:drawing>
      </w:r>
    </w:p>
    <w:p w14:paraId="4292C4CB" w14:textId="461C2735" w:rsidR="00686AFD" w:rsidRPr="00061E3D" w:rsidRDefault="00F30C71" w:rsidP="00172F39">
      <w:pPr>
        <w:pStyle w:val="Heading3"/>
        <w:numPr>
          <w:ilvl w:val="0"/>
          <w:numId w:val="5"/>
        </w:numPr>
        <w:rPr>
          <w:rFonts w:ascii="Times New Roman" w:hAnsi="Times New Roman" w:cs="Times New Roman"/>
        </w:rPr>
      </w:pPr>
      <w:bookmarkStart w:id="78" w:name="_Toc182496687"/>
      <w:r w:rsidRPr="00061E3D">
        <w:rPr>
          <w:rFonts w:ascii="Times New Roman" w:hAnsi="Times New Roman" w:cs="Times New Roman"/>
        </w:rPr>
        <w:lastRenderedPageBreak/>
        <w:t xml:space="preserve">Code </w:t>
      </w:r>
      <w:r w:rsidR="32AE556C" w:rsidRPr="00061E3D">
        <w:rPr>
          <w:rFonts w:ascii="Times New Roman" w:hAnsi="Times New Roman" w:cs="Times New Roman"/>
        </w:rPr>
        <w:t>Review</w:t>
      </w:r>
      <w:r w:rsidR="00755623" w:rsidRPr="00061E3D">
        <w:rPr>
          <w:rFonts w:ascii="Times New Roman" w:hAnsi="Times New Roman" w:cs="Times New Roman"/>
        </w:rPr>
        <w:t>:</w:t>
      </w:r>
      <w:bookmarkEnd w:id="78"/>
      <w:r w:rsidR="00755623" w:rsidRPr="00061E3D">
        <w:rPr>
          <w:rFonts w:ascii="Times New Roman" w:hAnsi="Times New Roman" w:cs="Times New Roman"/>
        </w:rPr>
        <w:t xml:space="preserve"> </w:t>
      </w:r>
    </w:p>
    <w:p w14:paraId="2CCE1367" w14:textId="1FE4388F" w:rsidR="4A2390C5" w:rsidRPr="00061E3D" w:rsidRDefault="4A2390C5" w:rsidP="00172F39">
      <w:pPr>
        <w:ind w:left="720"/>
        <w:rPr>
          <w:rFonts w:ascii="Times New Roman" w:eastAsia="Calibri" w:hAnsi="Times New Roman" w:cs="Times New Roman"/>
          <w:color w:val="000000"/>
        </w:rPr>
      </w:pPr>
      <w:r w:rsidRPr="00061E3D">
        <w:rPr>
          <w:rFonts w:ascii="Times New Roman" w:eastAsia="Calibri" w:hAnsi="Times New Roman" w:cs="Times New Roman"/>
          <w:color w:val="000000"/>
        </w:rPr>
        <w:t xml:space="preserve">The code review process generates a detailed review based on the </w:t>
      </w:r>
      <w:proofErr w:type="gramStart"/>
      <w:r w:rsidRPr="00061E3D">
        <w:rPr>
          <w:rFonts w:ascii="Times New Roman" w:eastAsia="Calibri" w:hAnsi="Times New Roman" w:cs="Times New Roman"/>
          <w:color w:val="000000"/>
        </w:rPr>
        <w:t>provided code</w:t>
      </w:r>
      <w:proofErr w:type="gramEnd"/>
      <w:r w:rsidRPr="00061E3D">
        <w:rPr>
          <w:rFonts w:ascii="Times New Roman" w:eastAsia="Calibri" w:hAnsi="Times New Roman" w:cs="Times New Roman"/>
          <w:color w:val="000000"/>
        </w:rPr>
        <w:t xml:space="preserve"> and organizational standards. If no changes are specified, it requests a concise summary of the new code's functionality. This explanation is obtained by sending a prompt to an AI model, which analyzes the code and returns a clear description of its purpose and operations. This approach helps developers understand the intent behind the code while maintaining clarity and focusing on key aspects, ultimately enhancing the review process by providing immediate insights into the code’s functionality.</w:t>
      </w:r>
    </w:p>
    <w:p w14:paraId="4422C8FB" w14:textId="77777777" w:rsidR="00686AFD" w:rsidRPr="00061E3D" w:rsidRDefault="00686AFD" w:rsidP="00172F39">
      <w:pPr>
        <w:ind w:left="720"/>
        <w:rPr>
          <w:rFonts w:ascii="Times New Roman" w:eastAsia="Calibri" w:hAnsi="Times New Roman" w:cs="Times New Roman"/>
        </w:rPr>
      </w:pPr>
    </w:p>
    <w:p w14:paraId="69EA8A06" w14:textId="6C57BDD9" w:rsidR="4709568D" w:rsidRPr="00061E3D" w:rsidRDefault="006D70D6"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28A145E8" wp14:editId="7A02308C">
            <wp:extent cx="3953022" cy="5954108"/>
            <wp:effectExtent l="0" t="0" r="0" b="8890"/>
            <wp:docPr id="110361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15447" name=""/>
                    <pic:cNvPicPr/>
                  </pic:nvPicPr>
                  <pic:blipFill>
                    <a:blip r:embed="rId36"/>
                    <a:stretch>
                      <a:fillRect/>
                    </a:stretch>
                  </pic:blipFill>
                  <pic:spPr>
                    <a:xfrm>
                      <a:off x="0" y="0"/>
                      <a:ext cx="3987032" cy="6005334"/>
                    </a:xfrm>
                    <a:prstGeom prst="rect">
                      <a:avLst/>
                    </a:prstGeom>
                  </pic:spPr>
                </pic:pic>
              </a:graphicData>
            </a:graphic>
          </wp:inline>
        </w:drawing>
      </w:r>
      <w:r w:rsidR="4A2390C5" w:rsidRPr="00061E3D">
        <w:rPr>
          <w:rFonts w:ascii="Times New Roman" w:hAnsi="Times New Roman" w:cs="Times New Roman"/>
        </w:rPr>
        <w:br/>
      </w:r>
    </w:p>
    <w:p w14:paraId="5E716172" w14:textId="3E5C97F2" w:rsidR="00686AFD" w:rsidRPr="00061E3D" w:rsidRDefault="00F30C71" w:rsidP="00172F39">
      <w:pPr>
        <w:pStyle w:val="Heading3"/>
        <w:numPr>
          <w:ilvl w:val="0"/>
          <w:numId w:val="5"/>
        </w:numPr>
        <w:rPr>
          <w:rFonts w:ascii="Times New Roman" w:hAnsi="Times New Roman" w:cs="Times New Roman"/>
        </w:rPr>
      </w:pPr>
      <w:bookmarkStart w:id="79" w:name="_Toc182496688"/>
      <w:r w:rsidRPr="00061E3D">
        <w:rPr>
          <w:rFonts w:ascii="Times New Roman" w:hAnsi="Times New Roman" w:cs="Times New Roman"/>
        </w:rPr>
        <w:lastRenderedPageBreak/>
        <w:t>Error</w:t>
      </w:r>
      <w:r w:rsidR="0793C142" w:rsidRPr="00061E3D">
        <w:rPr>
          <w:rFonts w:ascii="Times New Roman" w:hAnsi="Times New Roman" w:cs="Times New Roman"/>
        </w:rPr>
        <w:t xml:space="preserve"> </w:t>
      </w:r>
      <w:r w:rsidR="0793C142" w:rsidRPr="00061E3D">
        <w:rPr>
          <w:rFonts w:ascii="Times New Roman" w:eastAsia="Cambria" w:hAnsi="Times New Roman" w:cs="Times New Roman"/>
        </w:rPr>
        <w:t>Reporting</w:t>
      </w:r>
      <w:r w:rsidRPr="00061E3D">
        <w:rPr>
          <w:rFonts w:ascii="Times New Roman" w:hAnsi="Times New Roman" w:cs="Times New Roman"/>
        </w:rPr>
        <w:t xml:space="preserve"> and </w:t>
      </w:r>
      <w:r w:rsidR="7367620E" w:rsidRPr="00061E3D">
        <w:rPr>
          <w:rFonts w:ascii="Times New Roman" w:eastAsia="Cambria" w:hAnsi="Times New Roman" w:cs="Times New Roman"/>
        </w:rPr>
        <w:t>Vulnerabilities Analysis</w:t>
      </w:r>
      <w:r w:rsidR="00755623" w:rsidRPr="00061E3D">
        <w:rPr>
          <w:rFonts w:ascii="Times New Roman" w:hAnsi="Times New Roman" w:cs="Times New Roman"/>
        </w:rPr>
        <w:t>:</w:t>
      </w:r>
      <w:bookmarkEnd w:id="79"/>
    </w:p>
    <w:p w14:paraId="5540B85B" w14:textId="4E381EBF" w:rsidR="128D7228" w:rsidRPr="00061E3D" w:rsidRDefault="128D7228" w:rsidP="00172F39">
      <w:pPr>
        <w:ind w:left="720"/>
        <w:rPr>
          <w:rFonts w:ascii="Times New Roman" w:eastAsia="Calibri" w:hAnsi="Times New Roman" w:cs="Times New Roman"/>
        </w:rPr>
      </w:pPr>
      <w:r w:rsidRPr="00061E3D">
        <w:rPr>
          <w:rFonts w:ascii="Times New Roman" w:eastAsia="Calibri" w:hAnsi="Times New Roman" w:cs="Times New Roman"/>
          <w:color w:val="000000"/>
        </w:rPr>
        <w:t xml:space="preserve">The error reporting and vulnerability analysis process systematically evaluates code for various types of errors, including syntax, run-time, logical, and validation errors. It utilizes specific prompts to request detailed feedback from an AI model, highlighting problematic lines in the code. Additionally, the process includes a vulnerability detection mechanism that </w:t>
      </w:r>
      <w:proofErr w:type="gramStart"/>
      <w:r w:rsidRPr="00061E3D">
        <w:rPr>
          <w:rFonts w:ascii="Times New Roman" w:eastAsia="Calibri" w:hAnsi="Times New Roman" w:cs="Times New Roman"/>
          <w:color w:val="000000"/>
        </w:rPr>
        <w:t>scans for</w:t>
      </w:r>
      <w:proofErr w:type="gramEnd"/>
      <w:r w:rsidRPr="00061E3D">
        <w:rPr>
          <w:rFonts w:ascii="Times New Roman" w:eastAsia="Calibri" w:hAnsi="Times New Roman" w:cs="Times New Roman"/>
          <w:color w:val="000000"/>
        </w:rPr>
        <w:t xml:space="preserve"> potential security risks such as code injection, SQL injection, Cross-Site Scripting (XSS), and hardcoded credentials. The findings are presented in a structured format, allowing developers to easily identify and address errors and vulnerabilities, ensuring the code is both functional and secure.</w:t>
      </w:r>
    </w:p>
    <w:p w14:paraId="7FCE177A" w14:textId="58222B71" w:rsidR="4709568D" w:rsidRPr="00061E3D" w:rsidRDefault="00C278D3"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31E98424" wp14:editId="18D0DED9">
            <wp:extent cx="5669280" cy="5462270"/>
            <wp:effectExtent l="0" t="0" r="7620" b="5080"/>
            <wp:docPr id="9227197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19769" name="Picture 1" descr="A screenshot of a computer error&#10;&#10;Description automatically generated"/>
                    <pic:cNvPicPr/>
                  </pic:nvPicPr>
                  <pic:blipFill>
                    <a:blip r:embed="rId37"/>
                    <a:stretch>
                      <a:fillRect/>
                    </a:stretch>
                  </pic:blipFill>
                  <pic:spPr>
                    <a:xfrm>
                      <a:off x="0" y="0"/>
                      <a:ext cx="5670812" cy="5463746"/>
                    </a:xfrm>
                    <a:prstGeom prst="rect">
                      <a:avLst/>
                    </a:prstGeom>
                  </pic:spPr>
                </pic:pic>
              </a:graphicData>
            </a:graphic>
          </wp:inline>
        </w:drawing>
      </w:r>
    </w:p>
    <w:p w14:paraId="153F98BA" w14:textId="77777777" w:rsidR="00C278D3" w:rsidRPr="00061E3D" w:rsidRDefault="00C278D3" w:rsidP="00172F39">
      <w:pPr>
        <w:ind w:left="720"/>
        <w:rPr>
          <w:rFonts w:ascii="Times New Roman" w:hAnsi="Times New Roman" w:cs="Times New Roman"/>
        </w:rPr>
      </w:pPr>
    </w:p>
    <w:p w14:paraId="555E2745" w14:textId="0AE3A90D" w:rsidR="0092263D" w:rsidRPr="00061E3D" w:rsidRDefault="00591FC9" w:rsidP="00172F39">
      <w:pPr>
        <w:pStyle w:val="Heading3"/>
        <w:numPr>
          <w:ilvl w:val="0"/>
          <w:numId w:val="5"/>
        </w:numPr>
        <w:rPr>
          <w:rFonts w:ascii="Times New Roman" w:hAnsi="Times New Roman" w:cs="Times New Roman"/>
        </w:rPr>
      </w:pPr>
      <w:bookmarkStart w:id="80" w:name="_Toc182496689"/>
      <w:r w:rsidRPr="00061E3D">
        <w:rPr>
          <w:rFonts w:ascii="Times New Roman" w:hAnsi="Times New Roman" w:cs="Times New Roman"/>
        </w:rPr>
        <w:lastRenderedPageBreak/>
        <w:t>Optimization Recommendations</w:t>
      </w:r>
      <w:r w:rsidR="00755623" w:rsidRPr="00061E3D">
        <w:rPr>
          <w:rFonts w:ascii="Times New Roman" w:hAnsi="Times New Roman" w:cs="Times New Roman"/>
        </w:rPr>
        <w:t>:</w:t>
      </w:r>
      <w:bookmarkEnd w:id="80"/>
      <w:r w:rsidR="00755623" w:rsidRPr="00061E3D">
        <w:rPr>
          <w:rFonts w:ascii="Times New Roman" w:hAnsi="Times New Roman" w:cs="Times New Roman"/>
        </w:rPr>
        <w:t xml:space="preserve"> </w:t>
      </w:r>
    </w:p>
    <w:p w14:paraId="0185F707" w14:textId="4B1ADA0C" w:rsidR="4D230EDB" w:rsidRPr="00061E3D" w:rsidRDefault="4D230EDB" w:rsidP="00172F39">
      <w:pPr>
        <w:ind w:left="720"/>
        <w:rPr>
          <w:rFonts w:ascii="Times New Roman" w:hAnsi="Times New Roman" w:cs="Times New Roman"/>
        </w:rPr>
      </w:pPr>
      <w:r w:rsidRPr="00061E3D">
        <w:rPr>
          <w:rFonts w:ascii="Times New Roman" w:eastAsia="Calibri" w:hAnsi="Times New Roman" w:cs="Times New Roman"/>
        </w:rPr>
        <w:t xml:space="preserve">The generated review provides a comprehensive analysis of the submitted code, highlighting areas for improvement based on predefined organizational standards. This structured approach ensures that developers receive targeted guidance to elevate their coding standards and foster a culture of continuous improvement within their projects.  </w:t>
      </w:r>
    </w:p>
    <w:p w14:paraId="39983C93" w14:textId="4259926E" w:rsidR="7695ABA3" w:rsidRPr="00061E3D" w:rsidRDefault="00EF755F"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7CF21F9F" wp14:editId="423C96BC">
            <wp:extent cx="5655212" cy="941705"/>
            <wp:effectExtent l="0" t="0" r="3175" b="0"/>
            <wp:docPr id="15112922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92228" name="Picture 1" descr="A close-up of a computer screen&#10;&#10;Description automatically generated"/>
                    <pic:cNvPicPr/>
                  </pic:nvPicPr>
                  <pic:blipFill>
                    <a:blip r:embed="rId38"/>
                    <a:stretch>
                      <a:fillRect/>
                    </a:stretch>
                  </pic:blipFill>
                  <pic:spPr>
                    <a:xfrm>
                      <a:off x="0" y="0"/>
                      <a:ext cx="5658241" cy="942209"/>
                    </a:xfrm>
                    <a:prstGeom prst="rect">
                      <a:avLst/>
                    </a:prstGeom>
                  </pic:spPr>
                </pic:pic>
              </a:graphicData>
            </a:graphic>
          </wp:inline>
        </w:drawing>
      </w:r>
      <w:r w:rsidR="7695ABA3" w:rsidRPr="00061E3D">
        <w:rPr>
          <w:rFonts w:ascii="Times New Roman" w:hAnsi="Times New Roman" w:cs="Times New Roman"/>
        </w:rPr>
        <w:br/>
      </w:r>
      <w:r w:rsidR="006D6559" w:rsidRPr="00061E3D">
        <w:rPr>
          <w:rFonts w:ascii="Times New Roman" w:hAnsi="Times New Roman" w:cs="Times New Roman"/>
          <w:noProof/>
        </w:rPr>
        <w:drawing>
          <wp:inline distT="0" distB="0" distL="0" distR="0" wp14:anchorId="01536A85" wp14:editId="43B75B93">
            <wp:extent cx="5943600" cy="5339715"/>
            <wp:effectExtent l="0" t="0" r="0" b="0"/>
            <wp:docPr id="462973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3280" name="Picture 1" descr="A screenshot of a computer program&#10;&#10;Description automatically generated"/>
                    <pic:cNvPicPr/>
                  </pic:nvPicPr>
                  <pic:blipFill>
                    <a:blip r:embed="rId39"/>
                    <a:stretch>
                      <a:fillRect/>
                    </a:stretch>
                  </pic:blipFill>
                  <pic:spPr>
                    <a:xfrm>
                      <a:off x="0" y="0"/>
                      <a:ext cx="5943600" cy="5339715"/>
                    </a:xfrm>
                    <a:prstGeom prst="rect">
                      <a:avLst/>
                    </a:prstGeom>
                  </pic:spPr>
                </pic:pic>
              </a:graphicData>
            </a:graphic>
          </wp:inline>
        </w:drawing>
      </w:r>
    </w:p>
    <w:p w14:paraId="14CB6F7D" w14:textId="4A048162" w:rsidR="006D6559" w:rsidRPr="00061E3D" w:rsidRDefault="002917DE" w:rsidP="00172F39">
      <w:pPr>
        <w:ind w:left="720"/>
        <w:rPr>
          <w:rFonts w:ascii="Times New Roman" w:hAnsi="Times New Roman" w:cs="Times New Roman"/>
        </w:rPr>
      </w:pPr>
      <w:r w:rsidRPr="00061E3D">
        <w:rPr>
          <w:rFonts w:ascii="Times New Roman" w:hAnsi="Times New Roman" w:cs="Times New Roman"/>
          <w:noProof/>
        </w:rPr>
        <w:lastRenderedPageBreak/>
        <w:drawing>
          <wp:inline distT="0" distB="0" distL="0" distR="0" wp14:anchorId="29E45CED" wp14:editId="640B787F">
            <wp:extent cx="5704449" cy="6557010"/>
            <wp:effectExtent l="0" t="0" r="0" b="0"/>
            <wp:docPr id="1341077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7266" name="Picture 1" descr="A screenshot of a computer program&#10;&#10;Description automatically generated"/>
                    <pic:cNvPicPr/>
                  </pic:nvPicPr>
                  <pic:blipFill>
                    <a:blip r:embed="rId40"/>
                    <a:stretch>
                      <a:fillRect/>
                    </a:stretch>
                  </pic:blipFill>
                  <pic:spPr>
                    <a:xfrm>
                      <a:off x="0" y="0"/>
                      <a:ext cx="5705808" cy="6558572"/>
                    </a:xfrm>
                    <a:prstGeom prst="rect">
                      <a:avLst/>
                    </a:prstGeom>
                  </pic:spPr>
                </pic:pic>
              </a:graphicData>
            </a:graphic>
          </wp:inline>
        </w:drawing>
      </w:r>
    </w:p>
    <w:p w14:paraId="428906A8" w14:textId="77777777" w:rsidR="002917DE" w:rsidRPr="00061E3D" w:rsidRDefault="002917DE" w:rsidP="00172F39">
      <w:pPr>
        <w:ind w:left="720"/>
        <w:rPr>
          <w:rFonts w:ascii="Times New Roman" w:hAnsi="Times New Roman" w:cs="Times New Roman"/>
        </w:rPr>
      </w:pPr>
    </w:p>
    <w:p w14:paraId="71C45E9C" w14:textId="77777777" w:rsidR="002917DE" w:rsidRPr="00061E3D" w:rsidRDefault="002917DE" w:rsidP="00172F39">
      <w:pPr>
        <w:ind w:left="720"/>
        <w:rPr>
          <w:rFonts w:ascii="Times New Roman" w:hAnsi="Times New Roman" w:cs="Times New Roman"/>
        </w:rPr>
      </w:pPr>
    </w:p>
    <w:p w14:paraId="78F35DE4" w14:textId="77777777" w:rsidR="002917DE" w:rsidRPr="00061E3D" w:rsidRDefault="002917DE" w:rsidP="00172F39">
      <w:pPr>
        <w:ind w:left="720"/>
        <w:rPr>
          <w:rFonts w:ascii="Times New Roman" w:hAnsi="Times New Roman" w:cs="Times New Roman"/>
        </w:rPr>
      </w:pPr>
    </w:p>
    <w:p w14:paraId="569F66FD" w14:textId="77777777" w:rsidR="002917DE" w:rsidRPr="00061E3D" w:rsidRDefault="002917DE" w:rsidP="00172F39">
      <w:pPr>
        <w:ind w:left="720"/>
        <w:rPr>
          <w:rFonts w:ascii="Times New Roman" w:hAnsi="Times New Roman" w:cs="Times New Roman"/>
        </w:rPr>
      </w:pPr>
    </w:p>
    <w:p w14:paraId="2347061A" w14:textId="56ED6300" w:rsidR="00DF7081" w:rsidRPr="00061E3D" w:rsidRDefault="00591FC9" w:rsidP="00172F39">
      <w:pPr>
        <w:pStyle w:val="Heading3"/>
        <w:numPr>
          <w:ilvl w:val="0"/>
          <w:numId w:val="5"/>
        </w:numPr>
        <w:rPr>
          <w:rFonts w:ascii="Times New Roman" w:hAnsi="Times New Roman" w:cs="Times New Roman"/>
        </w:rPr>
      </w:pPr>
      <w:bookmarkStart w:id="81" w:name="_Toc182496690"/>
      <w:r w:rsidRPr="00061E3D">
        <w:rPr>
          <w:rFonts w:ascii="Times New Roman" w:hAnsi="Times New Roman" w:cs="Times New Roman"/>
        </w:rPr>
        <w:lastRenderedPageBreak/>
        <w:t>Security Review</w:t>
      </w:r>
      <w:r w:rsidR="00536F6C" w:rsidRPr="00061E3D">
        <w:rPr>
          <w:rFonts w:ascii="Times New Roman" w:hAnsi="Times New Roman" w:cs="Times New Roman"/>
        </w:rPr>
        <w:t>:</w:t>
      </w:r>
      <w:bookmarkEnd w:id="81"/>
      <w:r w:rsidRPr="00061E3D">
        <w:rPr>
          <w:rFonts w:ascii="Times New Roman" w:hAnsi="Times New Roman" w:cs="Times New Roman"/>
        </w:rPr>
        <w:t xml:space="preserve"> </w:t>
      </w:r>
    </w:p>
    <w:p w14:paraId="0E8D761C" w14:textId="5C679D04" w:rsidR="001850F8" w:rsidRPr="00061E3D" w:rsidRDefault="4CB25E88" w:rsidP="00172F39">
      <w:pPr>
        <w:ind w:left="720"/>
        <w:rPr>
          <w:rFonts w:ascii="Times New Roman" w:hAnsi="Times New Roman" w:cs="Times New Roman"/>
        </w:rPr>
      </w:pPr>
      <w:r w:rsidRPr="00061E3D">
        <w:rPr>
          <w:rFonts w:ascii="Times New Roman" w:hAnsi="Times New Roman" w:cs="Times New Roman"/>
        </w:rPr>
        <w:t xml:space="preserve">In a security review, severity levels are determined based on the classification of errors and vulnerabilities, such as syntax, logical, runtime, compilation, and validation errors. </w:t>
      </w:r>
      <w:r w:rsidR="00473BC0" w:rsidRPr="00061E3D">
        <w:rPr>
          <w:rFonts w:ascii="Times New Roman" w:hAnsi="Times New Roman" w:cs="Times New Roman"/>
        </w:rPr>
        <w:t xml:space="preserve">These levels, ranging from </w:t>
      </w:r>
      <w:r w:rsidR="00473BC0" w:rsidRPr="00061E3D">
        <w:rPr>
          <w:rFonts w:ascii="Times New Roman" w:hAnsi="Times New Roman" w:cs="Times New Roman"/>
          <w:b/>
          <w:bCs/>
        </w:rPr>
        <w:t>"No errors, perfect!"</w:t>
      </w:r>
      <w:r w:rsidR="00473BC0" w:rsidRPr="00061E3D">
        <w:rPr>
          <w:rFonts w:ascii="Times New Roman" w:hAnsi="Times New Roman" w:cs="Times New Roman"/>
        </w:rPr>
        <w:t xml:space="preserve"> for error-free code to </w:t>
      </w:r>
      <w:r w:rsidR="00473BC0" w:rsidRPr="00061E3D">
        <w:rPr>
          <w:rFonts w:ascii="Times New Roman" w:hAnsi="Times New Roman" w:cs="Times New Roman"/>
          <w:b/>
          <w:bCs/>
        </w:rPr>
        <w:t>"Critical severity"</w:t>
      </w:r>
      <w:r w:rsidR="00473BC0" w:rsidRPr="00061E3D">
        <w:rPr>
          <w:rFonts w:ascii="Times New Roman" w:hAnsi="Times New Roman" w:cs="Times New Roman"/>
        </w:rPr>
        <w:t xml:space="preserve"> for code with significant issues, help developers prioritize remediation efforts effectively. </w:t>
      </w:r>
      <w:r w:rsidRPr="00061E3D">
        <w:rPr>
          <w:rFonts w:ascii="Times New Roman" w:hAnsi="Times New Roman" w:cs="Times New Roman"/>
        </w:rPr>
        <w:t>Additionally, the classification of external URLs is crucial for assessing security risks. URLs starting with "https" are considered "Low Risk - Secure," while "http" URLs are labeled "Medium Risk - Insecure." Local URLs like "localhost" or "127.0.0.1" are "Low Risk - Localhost," and unknown or suspicious domains are categorized as "High Risk," requiring scrutiny to ensure code safety.</w:t>
      </w:r>
    </w:p>
    <w:p w14:paraId="5B6AD164" w14:textId="21BF7150" w:rsidR="4CB25E88" w:rsidRPr="00061E3D" w:rsidRDefault="006D70D6"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486AC5B5" wp14:editId="0390DC0C">
            <wp:extent cx="5409028" cy="3675095"/>
            <wp:effectExtent l="0" t="0" r="1270" b="1905"/>
            <wp:docPr id="50898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2133" name="Picture 1" descr="A screenshot of a computer&#10;&#10;Description automatically generated"/>
                    <pic:cNvPicPr/>
                  </pic:nvPicPr>
                  <pic:blipFill>
                    <a:blip r:embed="rId41"/>
                    <a:stretch>
                      <a:fillRect/>
                    </a:stretch>
                  </pic:blipFill>
                  <pic:spPr>
                    <a:xfrm>
                      <a:off x="0" y="0"/>
                      <a:ext cx="5416126" cy="3679917"/>
                    </a:xfrm>
                    <a:prstGeom prst="rect">
                      <a:avLst/>
                    </a:prstGeom>
                  </pic:spPr>
                </pic:pic>
              </a:graphicData>
            </a:graphic>
          </wp:inline>
        </w:drawing>
      </w:r>
    </w:p>
    <w:p w14:paraId="5CC3A2F4" w14:textId="704FB160" w:rsidR="001850F8" w:rsidRPr="00061E3D" w:rsidRDefault="4CB25E88"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4BCA4140" wp14:editId="4878A17D">
            <wp:extent cx="5563772" cy="2039620"/>
            <wp:effectExtent l="0" t="0" r="0" b="0"/>
            <wp:docPr id="1989470763" name="Picture 19894707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87416" cy="2048288"/>
                    </a:xfrm>
                    <a:prstGeom prst="rect">
                      <a:avLst/>
                    </a:prstGeom>
                  </pic:spPr>
                </pic:pic>
              </a:graphicData>
            </a:graphic>
          </wp:inline>
        </w:drawing>
      </w:r>
      <w:r w:rsidRPr="00061E3D">
        <w:rPr>
          <w:rFonts w:ascii="Times New Roman" w:hAnsi="Times New Roman" w:cs="Times New Roman"/>
        </w:rPr>
        <w:br/>
      </w:r>
      <w:r w:rsidRPr="00061E3D">
        <w:rPr>
          <w:rFonts w:ascii="Times New Roman" w:hAnsi="Times New Roman" w:cs="Times New Roman"/>
        </w:rPr>
        <w:br/>
      </w:r>
    </w:p>
    <w:p w14:paraId="65AC9C82" w14:textId="357BE924" w:rsidR="000A057A" w:rsidRPr="00061E3D" w:rsidRDefault="008D475A" w:rsidP="00172F39">
      <w:pPr>
        <w:pStyle w:val="Heading3"/>
        <w:rPr>
          <w:rFonts w:ascii="Times New Roman" w:hAnsi="Times New Roman" w:cs="Times New Roman"/>
        </w:rPr>
      </w:pPr>
      <w:bookmarkStart w:id="82" w:name="_Toc182496691"/>
      <w:r w:rsidRPr="00061E3D">
        <w:rPr>
          <w:rFonts w:ascii="Times New Roman" w:hAnsi="Times New Roman" w:cs="Times New Roman"/>
        </w:rPr>
        <w:lastRenderedPageBreak/>
        <w:t>F</w:t>
      </w:r>
      <w:r w:rsidR="00936AFD" w:rsidRPr="00061E3D">
        <w:rPr>
          <w:rFonts w:ascii="Times New Roman" w:hAnsi="Times New Roman" w:cs="Times New Roman"/>
        </w:rPr>
        <w:t>OR BOTH FILES (CHANGES)</w:t>
      </w:r>
      <w:bookmarkEnd w:id="82"/>
    </w:p>
    <w:p w14:paraId="658698D1" w14:textId="7212A30B" w:rsidR="12A9056C" w:rsidRPr="00061E3D" w:rsidRDefault="2CE4FC59" w:rsidP="00172F39">
      <w:pPr>
        <w:pStyle w:val="Heading3"/>
        <w:numPr>
          <w:ilvl w:val="0"/>
          <w:numId w:val="6"/>
        </w:numPr>
        <w:rPr>
          <w:rFonts w:ascii="Times New Roman" w:eastAsia="Cambria" w:hAnsi="Times New Roman" w:cs="Times New Roman"/>
        </w:rPr>
      </w:pPr>
      <w:bookmarkStart w:id="83" w:name="_Toc182496692"/>
      <w:r w:rsidRPr="00061E3D">
        <w:rPr>
          <w:rFonts w:ascii="Times New Roman" w:eastAsia="Cambria" w:hAnsi="Times New Roman" w:cs="Times New Roman"/>
        </w:rPr>
        <w:t>Upload Files for Code Review:</w:t>
      </w:r>
      <w:bookmarkEnd w:id="83"/>
    </w:p>
    <w:p w14:paraId="756F04D8" w14:textId="3768639B" w:rsidR="74D1B1BE" w:rsidRPr="00061E3D" w:rsidRDefault="74D1B1BE" w:rsidP="00172F39">
      <w:pPr>
        <w:ind w:left="720"/>
        <w:rPr>
          <w:rFonts w:ascii="Times New Roman" w:eastAsia="Calibri" w:hAnsi="Times New Roman" w:cs="Times New Roman"/>
          <w:color w:val="000000"/>
        </w:rPr>
      </w:pPr>
      <w:r w:rsidRPr="00061E3D">
        <w:rPr>
          <w:rFonts w:ascii="Times New Roman" w:eastAsia="Calibri" w:hAnsi="Times New Roman" w:cs="Times New Roman"/>
          <w:color w:val="000000"/>
        </w:rPr>
        <w:t>The Upload Files for Code Review feature allows users to upload their organization's code standard file and a new code file for review. Additionally, users can upload an optional old code file for side-by-side comparison of changes. The system supports various file types, including `.txt`, `.docx`, `.pdf`, `.pptx` and multiple programming languages, ensuring flexibility in reviewing different code formats. This feature initiates the automated review process, leading to analysis, error detection, and suggestions for improvements.</w:t>
      </w:r>
    </w:p>
    <w:p w14:paraId="3C24ECBD" w14:textId="79D0B63B" w:rsidR="00DF5B00" w:rsidRPr="00061E3D" w:rsidRDefault="00E732D2" w:rsidP="00172F39">
      <w:pPr>
        <w:ind w:left="360" w:firstLine="720"/>
        <w:rPr>
          <w:rFonts w:ascii="Times New Roman" w:hAnsi="Times New Roman" w:cs="Times New Roman"/>
        </w:rPr>
      </w:pPr>
      <w:r w:rsidRPr="00061E3D">
        <w:rPr>
          <w:rFonts w:ascii="Times New Roman" w:hAnsi="Times New Roman" w:cs="Times New Roman"/>
          <w:noProof/>
        </w:rPr>
        <w:drawing>
          <wp:inline distT="0" distB="0" distL="0" distR="0" wp14:anchorId="667E308D" wp14:editId="717E34A4">
            <wp:extent cx="4977769" cy="6168683"/>
            <wp:effectExtent l="0" t="0" r="0" b="3810"/>
            <wp:docPr id="1511140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0169" name="Picture 1" descr="A screenshot of a computer&#10;&#10;Description automatically generated"/>
                    <pic:cNvPicPr/>
                  </pic:nvPicPr>
                  <pic:blipFill>
                    <a:blip r:embed="rId43"/>
                    <a:stretch>
                      <a:fillRect/>
                    </a:stretch>
                  </pic:blipFill>
                  <pic:spPr>
                    <a:xfrm>
                      <a:off x="0" y="0"/>
                      <a:ext cx="5017710" cy="6218180"/>
                    </a:xfrm>
                    <a:prstGeom prst="rect">
                      <a:avLst/>
                    </a:prstGeom>
                  </pic:spPr>
                </pic:pic>
              </a:graphicData>
            </a:graphic>
          </wp:inline>
        </w:drawing>
      </w:r>
      <w:r w:rsidR="74D1B1BE" w:rsidRPr="00061E3D">
        <w:rPr>
          <w:rFonts w:ascii="Times New Roman" w:hAnsi="Times New Roman" w:cs="Times New Roman"/>
        </w:rPr>
        <w:br/>
      </w:r>
    </w:p>
    <w:p w14:paraId="6F331CD5" w14:textId="5233D778" w:rsidR="12A9056C" w:rsidRPr="00061E3D" w:rsidRDefault="2CE4FC59" w:rsidP="00172F39">
      <w:pPr>
        <w:pStyle w:val="Heading3"/>
        <w:numPr>
          <w:ilvl w:val="0"/>
          <w:numId w:val="6"/>
        </w:numPr>
        <w:rPr>
          <w:rFonts w:ascii="Times New Roman" w:eastAsia="Cambria" w:hAnsi="Times New Roman" w:cs="Times New Roman"/>
        </w:rPr>
      </w:pPr>
      <w:bookmarkStart w:id="84" w:name="_Toc182496693"/>
      <w:r w:rsidRPr="00061E3D">
        <w:rPr>
          <w:rFonts w:ascii="Times New Roman" w:eastAsia="Cambria" w:hAnsi="Times New Roman" w:cs="Times New Roman"/>
        </w:rPr>
        <w:lastRenderedPageBreak/>
        <w:t>Type of Review:</w:t>
      </w:r>
      <w:bookmarkEnd w:id="84"/>
    </w:p>
    <w:p w14:paraId="7B3DF2B1" w14:textId="77777777" w:rsidR="00CF1C27" w:rsidRPr="00061E3D" w:rsidRDefault="00CF1C27" w:rsidP="00172F39">
      <w:pPr>
        <w:rPr>
          <w:rFonts w:ascii="Times New Roman" w:hAnsi="Times New Roman" w:cs="Times New Roman"/>
        </w:rPr>
      </w:pPr>
    </w:p>
    <w:p w14:paraId="35403CBC" w14:textId="36BE05EA" w:rsidR="41142C58" w:rsidRPr="00061E3D" w:rsidRDefault="41142C58" w:rsidP="00172F39">
      <w:pPr>
        <w:ind w:left="720"/>
        <w:rPr>
          <w:rFonts w:ascii="Times New Roman" w:eastAsia="Calibri" w:hAnsi="Times New Roman" w:cs="Times New Roman"/>
          <w:color w:val="000000"/>
        </w:rPr>
      </w:pPr>
      <w:r w:rsidRPr="00061E3D">
        <w:rPr>
          <w:rFonts w:ascii="Times New Roman" w:eastAsia="Calibri" w:hAnsi="Times New Roman" w:cs="Times New Roman"/>
          <w:color w:val="000000"/>
        </w:rPr>
        <w:t>The automated code review process offers two review types: Complete Code Review and Summary Review. The Complete Code Review provides a thorough examination of the entire codebase, offering detailed feedback on coding standards, performance optimization, and security vulnerabilities, making it ideal for in-depth analysis. In contrast, the Summary Review delivers a concise assessment, highlighting key insights and major issues without examining every line of code, suitable for quick evaluations. This dual approach allows users to choose the level of scrutiny that best fits their project needs.</w:t>
      </w:r>
    </w:p>
    <w:p w14:paraId="1303966C" w14:textId="77777777" w:rsidR="00CF1C27" w:rsidRPr="00061E3D" w:rsidRDefault="00CF1C27" w:rsidP="00172F39">
      <w:pPr>
        <w:ind w:left="720"/>
        <w:rPr>
          <w:rFonts w:ascii="Times New Roman" w:eastAsia="Calibri" w:hAnsi="Times New Roman" w:cs="Times New Roman"/>
          <w:color w:val="000000"/>
        </w:rPr>
      </w:pPr>
    </w:p>
    <w:p w14:paraId="120144ED" w14:textId="03547538" w:rsidR="41142C58" w:rsidRPr="00061E3D" w:rsidRDefault="41142C58" w:rsidP="00172F39">
      <w:pPr>
        <w:ind w:firstLine="360"/>
        <w:rPr>
          <w:rFonts w:ascii="Times New Roman" w:hAnsi="Times New Roman" w:cs="Times New Roman"/>
        </w:rPr>
      </w:pPr>
      <w:r w:rsidRPr="00061E3D">
        <w:rPr>
          <w:rFonts w:ascii="Times New Roman" w:hAnsi="Times New Roman" w:cs="Times New Roman"/>
          <w:noProof/>
        </w:rPr>
        <w:drawing>
          <wp:inline distT="0" distB="0" distL="0" distR="0" wp14:anchorId="28D2F52F" wp14:editId="161D8C7C">
            <wp:extent cx="5943600" cy="1247775"/>
            <wp:effectExtent l="0" t="0" r="0" b="0"/>
            <wp:docPr id="166979975" name="Picture 166979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247775"/>
                    </a:xfrm>
                    <a:prstGeom prst="rect">
                      <a:avLst/>
                    </a:prstGeom>
                  </pic:spPr>
                </pic:pic>
              </a:graphicData>
            </a:graphic>
          </wp:inline>
        </w:drawing>
      </w:r>
    </w:p>
    <w:p w14:paraId="510B8576" w14:textId="77777777" w:rsidR="00CF1C27" w:rsidRPr="00061E3D" w:rsidRDefault="00CF1C27" w:rsidP="00172F39">
      <w:pPr>
        <w:ind w:firstLine="360"/>
        <w:rPr>
          <w:rFonts w:ascii="Times New Roman" w:hAnsi="Times New Roman" w:cs="Times New Roman"/>
        </w:rPr>
      </w:pPr>
    </w:p>
    <w:p w14:paraId="30E02A6C" w14:textId="43BE0936" w:rsidR="00C36BFE" w:rsidRPr="00061E3D" w:rsidRDefault="00567F3F" w:rsidP="00172F39">
      <w:pPr>
        <w:pStyle w:val="Heading3"/>
        <w:numPr>
          <w:ilvl w:val="0"/>
          <w:numId w:val="6"/>
        </w:numPr>
        <w:rPr>
          <w:rFonts w:ascii="Times New Roman" w:hAnsi="Times New Roman" w:cs="Times New Roman"/>
        </w:rPr>
      </w:pPr>
      <w:bookmarkStart w:id="85" w:name="_Toc182496694"/>
      <w:r w:rsidRPr="00061E3D">
        <w:rPr>
          <w:rFonts w:ascii="Times New Roman" w:hAnsi="Times New Roman" w:cs="Times New Roman"/>
        </w:rPr>
        <w:t>Feature Comparison</w:t>
      </w:r>
      <w:r w:rsidR="00F41B6C" w:rsidRPr="00061E3D">
        <w:rPr>
          <w:rFonts w:ascii="Times New Roman" w:hAnsi="Times New Roman" w:cs="Times New Roman"/>
        </w:rPr>
        <w:t>:</w:t>
      </w:r>
      <w:bookmarkEnd w:id="85"/>
    </w:p>
    <w:p w14:paraId="444BF512" w14:textId="09228FE3" w:rsidR="0087555D" w:rsidRPr="00061E3D" w:rsidRDefault="001C4F03" w:rsidP="00172F39">
      <w:pPr>
        <w:ind w:left="720"/>
        <w:rPr>
          <w:rFonts w:ascii="Times New Roman" w:eastAsia="Calibri" w:hAnsi="Times New Roman" w:cs="Times New Roman"/>
        </w:rPr>
      </w:pPr>
      <w:r w:rsidRPr="00061E3D">
        <w:rPr>
          <w:rFonts w:ascii="Times New Roman" w:hAnsi="Times New Roman" w:cs="Times New Roman"/>
          <w:noProof/>
        </w:rPr>
        <w:drawing>
          <wp:anchor distT="0" distB="0" distL="114300" distR="114300" simplePos="0" relativeHeight="251658241" behindDoc="1" locked="0" layoutInCell="1" allowOverlap="1" wp14:anchorId="241AF24B" wp14:editId="30E2FE2E">
            <wp:simplePos x="0" y="0"/>
            <wp:positionH relativeFrom="column">
              <wp:posOffset>-168910</wp:posOffset>
            </wp:positionH>
            <wp:positionV relativeFrom="paragraph">
              <wp:posOffset>1485265</wp:posOffset>
            </wp:positionV>
            <wp:extent cx="6387465" cy="1849120"/>
            <wp:effectExtent l="0" t="0" r="0" b="0"/>
            <wp:wrapTight wrapText="bothSides">
              <wp:wrapPolygon edited="0">
                <wp:start x="0" y="0"/>
                <wp:lineTo x="0" y="21363"/>
                <wp:lineTo x="21516" y="21363"/>
                <wp:lineTo x="21516" y="0"/>
                <wp:lineTo x="0" y="0"/>
              </wp:wrapPolygon>
            </wp:wrapTight>
            <wp:docPr id="153390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00039" name=""/>
                    <pic:cNvPicPr/>
                  </pic:nvPicPr>
                  <pic:blipFill>
                    <a:blip r:embed="rId44">
                      <a:extLst>
                        <a:ext uri="{28A0092B-C50C-407E-A947-70E740481C1C}">
                          <a14:useLocalDpi xmlns:a14="http://schemas.microsoft.com/office/drawing/2010/main" val="0"/>
                        </a:ext>
                      </a:extLst>
                    </a:blip>
                    <a:stretch>
                      <a:fillRect/>
                    </a:stretch>
                  </pic:blipFill>
                  <pic:spPr>
                    <a:xfrm>
                      <a:off x="0" y="0"/>
                      <a:ext cx="6387465" cy="1849120"/>
                    </a:xfrm>
                    <a:prstGeom prst="rect">
                      <a:avLst/>
                    </a:prstGeom>
                  </pic:spPr>
                </pic:pic>
              </a:graphicData>
            </a:graphic>
            <wp14:sizeRelH relativeFrom="margin">
              <wp14:pctWidth>0</wp14:pctWidth>
            </wp14:sizeRelH>
            <wp14:sizeRelV relativeFrom="margin">
              <wp14:pctHeight>0</wp14:pctHeight>
            </wp14:sizeRelV>
          </wp:anchor>
        </w:drawing>
      </w:r>
      <w:r w:rsidR="65B427B5" w:rsidRPr="00061E3D">
        <w:rPr>
          <w:rFonts w:ascii="Times New Roman" w:eastAsia="Calibri" w:hAnsi="Times New Roman" w:cs="Times New Roman"/>
          <w:color w:val="000000"/>
        </w:rPr>
        <w:t xml:space="preserve">The code comparison process identifies differences between two versions of code by analyzing them line by line. It utilizes a library to detect changes, categorizing them as modified, removed, added, or unchanged. Each identified change is stored in a structured format, which includes the old and new code lines along with their change types. This information is then organized into a </w:t>
      </w:r>
      <w:proofErr w:type="spellStart"/>
      <w:r w:rsidR="65B427B5" w:rsidRPr="00061E3D">
        <w:rPr>
          <w:rFonts w:ascii="Times New Roman" w:eastAsia="Calibri" w:hAnsi="Times New Roman" w:cs="Times New Roman"/>
          <w:color w:val="000000"/>
        </w:rPr>
        <w:t>DataFrame</w:t>
      </w:r>
      <w:proofErr w:type="spellEnd"/>
      <w:r w:rsidR="65B427B5" w:rsidRPr="00061E3D">
        <w:rPr>
          <w:rFonts w:ascii="Times New Roman" w:eastAsia="Calibri" w:hAnsi="Times New Roman" w:cs="Times New Roman"/>
          <w:color w:val="000000"/>
        </w:rPr>
        <w:t>, allowing for a clear, tabular representation of the differences. This process aids developers in understanding how the code has evolved, highlighting significant modifications and ensuring that changes align with coding standards.</w:t>
      </w:r>
    </w:p>
    <w:p w14:paraId="279BEB67" w14:textId="31EA6B49" w:rsidR="00527589" w:rsidRPr="00061E3D" w:rsidRDefault="00527589" w:rsidP="00172F39">
      <w:pPr>
        <w:ind w:left="720"/>
        <w:rPr>
          <w:rFonts w:ascii="Times New Roman" w:hAnsi="Times New Roman" w:cs="Times New Roman"/>
        </w:rPr>
      </w:pPr>
    </w:p>
    <w:p w14:paraId="3139448A" w14:textId="77777777" w:rsidR="00E81CEF" w:rsidRPr="00061E3D" w:rsidRDefault="000F79F2" w:rsidP="00172F39">
      <w:pPr>
        <w:pStyle w:val="Heading3"/>
        <w:numPr>
          <w:ilvl w:val="0"/>
          <w:numId w:val="6"/>
        </w:numPr>
        <w:rPr>
          <w:rFonts w:ascii="Times New Roman" w:hAnsi="Times New Roman" w:cs="Times New Roman"/>
        </w:rPr>
      </w:pPr>
      <w:bookmarkStart w:id="86" w:name="_Toc182496695"/>
      <w:r w:rsidRPr="00061E3D">
        <w:rPr>
          <w:rFonts w:ascii="Times New Roman" w:hAnsi="Times New Roman" w:cs="Times New Roman"/>
          <w:noProof/>
        </w:rPr>
        <w:lastRenderedPageBreak/>
        <w:drawing>
          <wp:anchor distT="0" distB="0" distL="114300" distR="114300" simplePos="0" relativeHeight="251658242" behindDoc="1" locked="0" layoutInCell="1" allowOverlap="1" wp14:anchorId="5979D8B5" wp14:editId="58E7C186">
            <wp:simplePos x="0" y="0"/>
            <wp:positionH relativeFrom="margin">
              <wp:posOffset>492125</wp:posOffset>
            </wp:positionH>
            <wp:positionV relativeFrom="paragraph">
              <wp:posOffset>1744345</wp:posOffset>
            </wp:positionV>
            <wp:extent cx="5233035" cy="6130925"/>
            <wp:effectExtent l="0" t="0" r="5715" b="3175"/>
            <wp:wrapTight wrapText="bothSides">
              <wp:wrapPolygon edited="0">
                <wp:start x="0" y="0"/>
                <wp:lineTo x="0" y="21544"/>
                <wp:lineTo x="21545" y="21544"/>
                <wp:lineTo x="21545" y="0"/>
                <wp:lineTo x="0" y="0"/>
              </wp:wrapPolygon>
            </wp:wrapTight>
            <wp:docPr id="1982359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9068"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33035" cy="6130925"/>
                    </a:xfrm>
                    <a:prstGeom prst="rect">
                      <a:avLst/>
                    </a:prstGeom>
                  </pic:spPr>
                </pic:pic>
              </a:graphicData>
            </a:graphic>
            <wp14:sizeRelH relativeFrom="margin">
              <wp14:pctWidth>0</wp14:pctWidth>
            </wp14:sizeRelH>
            <wp14:sizeRelV relativeFrom="margin">
              <wp14:pctHeight>0</wp14:pctHeight>
            </wp14:sizeRelV>
          </wp:anchor>
        </w:drawing>
      </w:r>
      <w:r w:rsidR="00B76E75" w:rsidRPr="00061E3D">
        <w:rPr>
          <w:rFonts w:ascii="Times New Roman" w:hAnsi="Times New Roman" w:cs="Times New Roman"/>
        </w:rPr>
        <w:t xml:space="preserve">Code </w:t>
      </w:r>
      <w:r w:rsidR="30F69E3B" w:rsidRPr="00061E3D">
        <w:rPr>
          <w:rFonts w:ascii="Times New Roman" w:hAnsi="Times New Roman" w:cs="Times New Roman"/>
        </w:rPr>
        <w:t>Review</w:t>
      </w:r>
      <w:r w:rsidR="00B76E75" w:rsidRPr="00061E3D">
        <w:rPr>
          <w:rFonts w:ascii="Times New Roman" w:hAnsi="Times New Roman" w:cs="Times New Roman"/>
        </w:rPr>
        <w:t>:</w:t>
      </w:r>
      <w:bookmarkEnd w:id="86"/>
    </w:p>
    <w:p w14:paraId="18713016" w14:textId="2BA84D80" w:rsidR="00A90553" w:rsidRPr="00061E3D" w:rsidRDefault="00E82376" w:rsidP="00172F39">
      <w:pPr>
        <w:ind w:left="720"/>
        <w:rPr>
          <w:rFonts w:ascii="Times New Roman" w:hAnsi="Times New Roman" w:cs="Times New Roman"/>
        </w:rPr>
      </w:pPr>
      <w:r w:rsidRPr="00061E3D">
        <w:rPr>
          <w:rFonts w:ascii="Times New Roman" w:hAnsi="Times New Roman" w:cs="Times New Roman"/>
        </w:rPr>
        <w:t xml:space="preserve">The code review process generates a detailed review based on the </w:t>
      </w:r>
      <w:proofErr w:type="gramStart"/>
      <w:r w:rsidRPr="00061E3D">
        <w:rPr>
          <w:rFonts w:ascii="Times New Roman" w:hAnsi="Times New Roman" w:cs="Times New Roman"/>
        </w:rPr>
        <w:t>provided code</w:t>
      </w:r>
      <w:proofErr w:type="gramEnd"/>
      <w:r w:rsidRPr="00061E3D">
        <w:rPr>
          <w:rFonts w:ascii="Times New Roman" w:hAnsi="Times New Roman" w:cs="Times New Roman"/>
        </w:rPr>
        <w:t xml:space="preserve"> and organizational standards. If no changes are specified, it requests a concise summary of the new code's functionality. This explanation is obtained by sending a prompt to an AI model, which analyzes the code and returns a clear description of its purpose and operations. This approach helps developers understand the intent behind the code while maintaining clarity and focusing on key aspects, ultimately enhancing the review process by providing immediate insights into the code’s functionality.</w:t>
      </w:r>
      <w:r w:rsidR="00A30FED" w:rsidRPr="00061E3D">
        <w:rPr>
          <w:rFonts w:ascii="Times New Roman" w:hAnsi="Times New Roman" w:cs="Times New Roman"/>
        </w:rPr>
        <w:tab/>
      </w:r>
      <w:r w:rsidR="00A30FED" w:rsidRPr="00061E3D">
        <w:rPr>
          <w:rFonts w:ascii="Times New Roman" w:hAnsi="Times New Roman" w:cs="Times New Roman"/>
        </w:rPr>
        <w:tab/>
      </w:r>
      <w:r w:rsidR="00A30FED" w:rsidRPr="00061E3D">
        <w:rPr>
          <w:rFonts w:ascii="Times New Roman" w:hAnsi="Times New Roman" w:cs="Times New Roman"/>
        </w:rPr>
        <w:tab/>
      </w:r>
      <w:r w:rsidR="00CF1C27" w:rsidRPr="00061E3D">
        <w:rPr>
          <w:rFonts w:ascii="Times New Roman" w:hAnsi="Times New Roman" w:cs="Times New Roman"/>
        </w:rPr>
        <w:tab/>
      </w:r>
      <w:r w:rsidR="00A30FED" w:rsidRPr="00061E3D">
        <w:rPr>
          <w:rFonts w:ascii="Times New Roman" w:hAnsi="Times New Roman" w:cs="Times New Roman"/>
        </w:rPr>
        <w:tab/>
      </w:r>
      <w:r w:rsidR="00A30FED" w:rsidRPr="00061E3D">
        <w:rPr>
          <w:rFonts w:ascii="Times New Roman" w:hAnsi="Times New Roman" w:cs="Times New Roman"/>
        </w:rPr>
        <w:tab/>
      </w:r>
      <w:r w:rsidR="00A30FED" w:rsidRPr="00061E3D">
        <w:rPr>
          <w:rFonts w:ascii="Times New Roman" w:hAnsi="Times New Roman" w:cs="Times New Roman"/>
        </w:rPr>
        <w:tab/>
      </w:r>
      <w:r w:rsidR="00A30FED" w:rsidRPr="00061E3D">
        <w:rPr>
          <w:rFonts w:ascii="Times New Roman" w:hAnsi="Times New Roman" w:cs="Times New Roman"/>
        </w:rPr>
        <w:tab/>
      </w:r>
    </w:p>
    <w:p w14:paraId="058C79B6" w14:textId="7F3E65DE" w:rsidR="00B76E75" w:rsidRPr="00061E3D" w:rsidRDefault="00B76E75" w:rsidP="00172F39">
      <w:pPr>
        <w:ind w:left="1080"/>
        <w:rPr>
          <w:rFonts w:ascii="Times New Roman" w:hAnsi="Times New Roman" w:cs="Times New Roman"/>
        </w:rPr>
      </w:pPr>
    </w:p>
    <w:p w14:paraId="131593BA" w14:textId="7F63BF3F" w:rsidR="00B76E75" w:rsidRPr="00061E3D" w:rsidRDefault="6079CF0C" w:rsidP="00172F39">
      <w:pPr>
        <w:pStyle w:val="Heading3"/>
        <w:numPr>
          <w:ilvl w:val="0"/>
          <w:numId w:val="6"/>
        </w:numPr>
        <w:rPr>
          <w:rFonts w:ascii="Times New Roman" w:hAnsi="Times New Roman" w:cs="Times New Roman"/>
        </w:rPr>
      </w:pPr>
      <w:bookmarkStart w:id="87" w:name="_Toc182496696"/>
      <w:r w:rsidRPr="00061E3D">
        <w:rPr>
          <w:rFonts w:ascii="Times New Roman" w:eastAsia="Cambria" w:hAnsi="Times New Roman" w:cs="Times New Roman"/>
        </w:rPr>
        <w:lastRenderedPageBreak/>
        <w:t>Error Reporting and Vulnerabilities Analysis</w:t>
      </w:r>
      <w:r w:rsidR="00B76E75" w:rsidRPr="00061E3D">
        <w:rPr>
          <w:rFonts w:ascii="Times New Roman" w:hAnsi="Times New Roman" w:cs="Times New Roman"/>
        </w:rPr>
        <w:t>:</w:t>
      </w:r>
      <w:bookmarkEnd w:id="87"/>
    </w:p>
    <w:p w14:paraId="1D2E27C1" w14:textId="119CE101" w:rsidR="00B76E75" w:rsidRPr="00061E3D" w:rsidRDefault="3C893508" w:rsidP="00172F39">
      <w:pPr>
        <w:ind w:left="720"/>
        <w:rPr>
          <w:rFonts w:ascii="Times New Roman" w:eastAsia="Calibri" w:hAnsi="Times New Roman" w:cs="Times New Roman"/>
        </w:rPr>
      </w:pPr>
      <w:r w:rsidRPr="00061E3D">
        <w:rPr>
          <w:rFonts w:ascii="Times New Roman" w:eastAsia="Calibri" w:hAnsi="Times New Roman" w:cs="Times New Roman"/>
          <w:color w:val="000000"/>
        </w:rPr>
        <w:t xml:space="preserve">The error reporting and vulnerability analysis process systematically evaluates code for various types of errors, including syntax, run-time, logical, and validation errors. It utilizes specific prompts to request detailed feedback from an AI model, highlighting problematic lines in the code. Additionally, the process includes a vulnerability detection mechanism that </w:t>
      </w:r>
      <w:proofErr w:type="gramStart"/>
      <w:r w:rsidRPr="00061E3D">
        <w:rPr>
          <w:rFonts w:ascii="Times New Roman" w:eastAsia="Calibri" w:hAnsi="Times New Roman" w:cs="Times New Roman"/>
          <w:color w:val="000000"/>
        </w:rPr>
        <w:t>scans for</w:t>
      </w:r>
      <w:proofErr w:type="gramEnd"/>
      <w:r w:rsidRPr="00061E3D">
        <w:rPr>
          <w:rFonts w:ascii="Times New Roman" w:eastAsia="Calibri" w:hAnsi="Times New Roman" w:cs="Times New Roman"/>
          <w:color w:val="000000"/>
        </w:rPr>
        <w:t xml:space="preserve"> potential security risks such as code injection, SQL injection, Cross-Site Scripting (XSS), and hardcoded credentials. The findings are presented in a structured format, allowing developers to easily identify and address errors and vulnerabilities, ensuring the code is both functional and secure.</w:t>
      </w:r>
    </w:p>
    <w:p w14:paraId="69753471" w14:textId="77777777" w:rsidR="00844A37" w:rsidRPr="00061E3D" w:rsidRDefault="00844A37"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0F2DA24B" wp14:editId="7DB1D826">
            <wp:extent cx="5507342" cy="5061341"/>
            <wp:effectExtent l="0" t="0" r="0" b="6350"/>
            <wp:docPr id="18084034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3469" name="Picture 1" descr="A screenshot of a computer error&#10;&#10;Description automatically generated"/>
                    <pic:cNvPicPr/>
                  </pic:nvPicPr>
                  <pic:blipFill>
                    <a:blip r:embed="rId37"/>
                    <a:stretch>
                      <a:fillRect/>
                    </a:stretch>
                  </pic:blipFill>
                  <pic:spPr>
                    <a:xfrm>
                      <a:off x="0" y="0"/>
                      <a:ext cx="5515245" cy="5068604"/>
                    </a:xfrm>
                    <a:prstGeom prst="rect">
                      <a:avLst/>
                    </a:prstGeom>
                  </pic:spPr>
                </pic:pic>
              </a:graphicData>
            </a:graphic>
          </wp:inline>
        </w:drawing>
      </w:r>
    </w:p>
    <w:p w14:paraId="6F688AC0" w14:textId="4FB2EC79" w:rsidR="00B76E75" w:rsidRPr="00061E3D" w:rsidRDefault="00844A37"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4D445E76" wp14:editId="45B064CA">
            <wp:extent cx="5521569" cy="518795"/>
            <wp:effectExtent l="0" t="0" r="3175" b="0"/>
            <wp:docPr id="81617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77088" name=""/>
                    <pic:cNvPicPr/>
                  </pic:nvPicPr>
                  <pic:blipFill>
                    <a:blip r:embed="rId46"/>
                    <a:stretch>
                      <a:fillRect/>
                    </a:stretch>
                  </pic:blipFill>
                  <pic:spPr>
                    <a:xfrm>
                      <a:off x="0" y="0"/>
                      <a:ext cx="5525272" cy="519143"/>
                    </a:xfrm>
                    <a:prstGeom prst="rect">
                      <a:avLst/>
                    </a:prstGeom>
                  </pic:spPr>
                </pic:pic>
              </a:graphicData>
            </a:graphic>
          </wp:inline>
        </w:drawing>
      </w:r>
      <w:r w:rsidR="00591FC9" w:rsidRPr="00061E3D">
        <w:rPr>
          <w:rFonts w:ascii="Times New Roman" w:hAnsi="Times New Roman" w:cs="Times New Roman"/>
        </w:rPr>
        <w:br/>
      </w:r>
    </w:p>
    <w:p w14:paraId="46838BFE" w14:textId="5535525D" w:rsidR="00B76E75" w:rsidRPr="00061E3D" w:rsidRDefault="00591FC9" w:rsidP="00172F39">
      <w:pPr>
        <w:pStyle w:val="Heading3"/>
        <w:numPr>
          <w:ilvl w:val="0"/>
          <w:numId w:val="6"/>
        </w:numPr>
        <w:rPr>
          <w:rFonts w:ascii="Times New Roman" w:hAnsi="Times New Roman" w:cs="Times New Roman"/>
        </w:rPr>
      </w:pPr>
      <w:bookmarkStart w:id="88" w:name="_Toc182496697"/>
      <w:r w:rsidRPr="00061E3D">
        <w:rPr>
          <w:rFonts w:ascii="Times New Roman" w:hAnsi="Times New Roman" w:cs="Times New Roman"/>
        </w:rPr>
        <w:lastRenderedPageBreak/>
        <w:t>Code Style Enforcement</w:t>
      </w:r>
      <w:r w:rsidR="00B76E75" w:rsidRPr="00061E3D">
        <w:rPr>
          <w:rFonts w:ascii="Times New Roman" w:hAnsi="Times New Roman" w:cs="Times New Roman"/>
        </w:rPr>
        <w:t>:</w:t>
      </w:r>
      <w:bookmarkEnd w:id="88"/>
      <w:r w:rsidR="00B76E75" w:rsidRPr="00061E3D">
        <w:rPr>
          <w:rFonts w:ascii="Times New Roman" w:hAnsi="Times New Roman" w:cs="Times New Roman"/>
        </w:rPr>
        <w:t xml:space="preserve"> </w:t>
      </w:r>
    </w:p>
    <w:p w14:paraId="20718F79" w14:textId="44B4C7C4" w:rsidR="00B76E75" w:rsidRPr="00061E3D" w:rsidRDefault="388F7191" w:rsidP="00172F39">
      <w:pPr>
        <w:ind w:left="720"/>
        <w:rPr>
          <w:rFonts w:ascii="Times New Roman" w:eastAsia="Calibri" w:hAnsi="Times New Roman" w:cs="Times New Roman"/>
          <w:color w:val="000000"/>
        </w:rPr>
      </w:pPr>
      <w:r w:rsidRPr="00061E3D">
        <w:rPr>
          <w:rFonts w:ascii="Times New Roman" w:eastAsia="Calibri" w:hAnsi="Times New Roman" w:cs="Times New Roman"/>
          <w:color w:val="000000"/>
        </w:rPr>
        <w:t>In a security review, severity levels are determined based on the classification of errors and vulnerabilities, such as syntax, logical, runtime, compilation, and validation errors. These levels, ranging from "Excellent" for error-free code to "Poor" for code with significant issues, help developers prioritize remediation efforts. Additionally, the classification of external URLs is crucial for assessing security risks. URLs starting with "https" are considered "Low Risk - Secure," while "http" URLs are labeled "Medium Risk - Insecure." Local URLs like "localhost" or "127.0.0.1" are "Low Risk - Localhost," and unknown or suspicious domains are categorized as "High Risk," requiring scrutiny to ensure code safety.</w:t>
      </w:r>
    </w:p>
    <w:p w14:paraId="710AB838" w14:textId="3BF571EF" w:rsidR="00B76E75" w:rsidRPr="00061E3D" w:rsidRDefault="00D445CC" w:rsidP="00172F39">
      <w:pPr>
        <w:ind w:left="720"/>
        <w:rPr>
          <w:rFonts w:ascii="Times New Roman" w:eastAsia="Calibri" w:hAnsi="Times New Roman" w:cs="Times New Roman"/>
          <w:color w:val="000000"/>
        </w:rPr>
      </w:pPr>
      <w:r w:rsidRPr="00061E3D">
        <w:rPr>
          <w:rFonts w:ascii="Times New Roman" w:hAnsi="Times New Roman" w:cs="Times New Roman"/>
          <w:noProof/>
        </w:rPr>
        <w:drawing>
          <wp:inline distT="0" distB="0" distL="0" distR="0" wp14:anchorId="5220C3A7" wp14:editId="5F4F9392">
            <wp:extent cx="5071403" cy="3445699"/>
            <wp:effectExtent l="0" t="0" r="0" b="2540"/>
            <wp:docPr id="25550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82133" name="Picture 1" descr="A screenshot of a computer&#10;&#10;Description automatically generated"/>
                    <pic:cNvPicPr/>
                  </pic:nvPicPr>
                  <pic:blipFill>
                    <a:blip r:embed="rId41"/>
                    <a:stretch>
                      <a:fillRect/>
                    </a:stretch>
                  </pic:blipFill>
                  <pic:spPr>
                    <a:xfrm>
                      <a:off x="0" y="0"/>
                      <a:ext cx="5081618" cy="3452639"/>
                    </a:xfrm>
                    <a:prstGeom prst="rect">
                      <a:avLst/>
                    </a:prstGeom>
                  </pic:spPr>
                </pic:pic>
              </a:graphicData>
            </a:graphic>
          </wp:inline>
        </w:drawing>
      </w:r>
    </w:p>
    <w:p w14:paraId="1545E97C" w14:textId="26CD55E4" w:rsidR="00B76E75" w:rsidRPr="00061E3D" w:rsidRDefault="388F7191" w:rsidP="00172F39">
      <w:pPr>
        <w:ind w:firstLine="360"/>
        <w:rPr>
          <w:rFonts w:ascii="Times New Roman" w:eastAsia="Calibri" w:hAnsi="Times New Roman" w:cs="Times New Roman"/>
          <w:color w:val="000000"/>
        </w:rPr>
      </w:pPr>
      <w:r w:rsidRPr="00061E3D">
        <w:rPr>
          <w:rFonts w:ascii="Times New Roman" w:hAnsi="Times New Roman" w:cs="Times New Roman"/>
          <w:noProof/>
        </w:rPr>
        <w:drawing>
          <wp:inline distT="0" distB="0" distL="0" distR="0" wp14:anchorId="04251D44" wp14:editId="490A80D8">
            <wp:extent cx="5392838" cy="2229730"/>
            <wp:effectExtent l="0" t="0" r="0" b="0"/>
            <wp:docPr id="1911748289" name="Picture 19117482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75839" cy="2264048"/>
                    </a:xfrm>
                    <a:prstGeom prst="rect">
                      <a:avLst/>
                    </a:prstGeom>
                  </pic:spPr>
                </pic:pic>
              </a:graphicData>
            </a:graphic>
          </wp:inline>
        </w:drawing>
      </w:r>
      <w:r w:rsidR="00591FC9" w:rsidRPr="00061E3D">
        <w:rPr>
          <w:rFonts w:ascii="Times New Roman" w:hAnsi="Times New Roman" w:cs="Times New Roman"/>
        </w:rPr>
        <w:br/>
      </w:r>
      <w:r w:rsidR="00591FC9" w:rsidRPr="00061E3D">
        <w:rPr>
          <w:rFonts w:ascii="Times New Roman" w:hAnsi="Times New Roman" w:cs="Times New Roman"/>
        </w:rPr>
        <w:br/>
      </w:r>
    </w:p>
    <w:p w14:paraId="0988C11B" w14:textId="3D2BED78" w:rsidR="00B76E75" w:rsidRPr="00061E3D" w:rsidRDefault="00591FC9" w:rsidP="00172F39">
      <w:pPr>
        <w:pStyle w:val="Heading3"/>
        <w:numPr>
          <w:ilvl w:val="0"/>
          <w:numId w:val="6"/>
        </w:numPr>
        <w:rPr>
          <w:rFonts w:ascii="Times New Roman" w:hAnsi="Times New Roman" w:cs="Times New Roman"/>
        </w:rPr>
      </w:pPr>
      <w:bookmarkStart w:id="89" w:name="_Toc182496698"/>
      <w:r w:rsidRPr="00061E3D">
        <w:rPr>
          <w:rFonts w:ascii="Times New Roman" w:hAnsi="Times New Roman" w:cs="Times New Roman"/>
        </w:rPr>
        <w:lastRenderedPageBreak/>
        <w:t>Optimization Recommendations</w:t>
      </w:r>
      <w:r w:rsidR="00B76E75" w:rsidRPr="00061E3D">
        <w:rPr>
          <w:rFonts w:ascii="Times New Roman" w:hAnsi="Times New Roman" w:cs="Times New Roman"/>
        </w:rPr>
        <w:t>:</w:t>
      </w:r>
      <w:bookmarkEnd w:id="89"/>
      <w:r w:rsidR="00B76E75" w:rsidRPr="00061E3D">
        <w:rPr>
          <w:rFonts w:ascii="Times New Roman" w:hAnsi="Times New Roman" w:cs="Times New Roman"/>
        </w:rPr>
        <w:t xml:space="preserve"> </w:t>
      </w:r>
    </w:p>
    <w:p w14:paraId="7A6D060D" w14:textId="37FA0A32" w:rsidR="00B90BF6" w:rsidRPr="00061E3D" w:rsidRDefault="0F0E232B" w:rsidP="00172F39">
      <w:pPr>
        <w:ind w:left="720"/>
        <w:rPr>
          <w:rFonts w:ascii="Times New Roman" w:eastAsia="Calibri" w:hAnsi="Times New Roman" w:cs="Times New Roman"/>
        </w:rPr>
      </w:pPr>
      <w:r w:rsidRPr="00061E3D">
        <w:rPr>
          <w:rFonts w:ascii="Times New Roman" w:eastAsia="Calibri" w:hAnsi="Times New Roman" w:cs="Times New Roman"/>
        </w:rPr>
        <w:t xml:space="preserve">The generated review provides a comprehensive analysis of the submitted code, highlighting areas for improvement based on predefined organizational standards. This review not only identifies errors—such as syntax, runtime, logical, and validation issues—but also offers actionable insights for enhancing code quality and adherence to best practices. By synthesizing feedback from various sources, the review outlines specific recommendations, such as refactoring code, optimizing performance, and improving security measures. This structured approach ensures that developers receive targeted guidance to elevate their coding standards and foster a culture of continuous improvement within their projects.  </w:t>
      </w:r>
    </w:p>
    <w:p w14:paraId="15363CD3" w14:textId="09E30757" w:rsidR="00B90BF6" w:rsidRPr="00061E3D" w:rsidRDefault="00D445CC" w:rsidP="00172F39">
      <w:pPr>
        <w:rPr>
          <w:rFonts w:ascii="Times New Roman" w:hAnsi="Times New Roman" w:cs="Times New Roman"/>
        </w:rPr>
      </w:pPr>
      <w:r w:rsidRPr="00061E3D">
        <w:rPr>
          <w:rFonts w:ascii="Times New Roman" w:hAnsi="Times New Roman" w:cs="Times New Roman"/>
          <w:noProof/>
        </w:rPr>
        <w:tab/>
      </w:r>
      <w:r w:rsidRPr="00061E3D">
        <w:rPr>
          <w:rFonts w:ascii="Times New Roman" w:hAnsi="Times New Roman" w:cs="Times New Roman"/>
          <w:noProof/>
        </w:rPr>
        <w:drawing>
          <wp:inline distT="0" distB="0" distL="0" distR="0" wp14:anchorId="6F845362" wp14:editId="549216BB">
            <wp:extent cx="5943600" cy="5339715"/>
            <wp:effectExtent l="0" t="0" r="0" b="0"/>
            <wp:docPr id="1542957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7273" name="Picture 1" descr="A screenshot of a computer program&#10;&#10;Description automatically generated"/>
                    <pic:cNvPicPr/>
                  </pic:nvPicPr>
                  <pic:blipFill>
                    <a:blip r:embed="rId47"/>
                    <a:stretch>
                      <a:fillRect/>
                    </a:stretch>
                  </pic:blipFill>
                  <pic:spPr>
                    <a:xfrm>
                      <a:off x="0" y="0"/>
                      <a:ext cx="5943600" cy="5339715"/>
                    </a:xfrm>
                    <a:prstGeom prst="rect">
                      <a:avLst/>
                    </a:prstGeom>
                  </pic:spPr>
                </pic:pic>
              </a:graphicData>
            </a:graphic>
          </wp:inline>
        </w:drawing>
      </w:r>
      <w:r w:rsidRPr="00061E3D">
        <w:rPr>
          <w:rFonts w:ascii="Times New Roman" w:hAnsi="Times New Roman" w:cs="Times New Roman"/>
          <w:noProof/>
        </w:rPr>
        <w:lastRenderedPageBreak/>
        <w:drawing>
          <wp:inline distT="0" distB="0" distL="0" distR="0" wp14:anchorId="659D5664" wp14:editId="453B93E1">
            <wp:extent cx="5943600" cy="6557010"/>
            <wp:effectExtent l="0" t="0" r="0" b="0"/>
            <wp:docPr id="635294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4384" name="Picture 1" descr="A screenshot of a computer program&#10;&#10;Description automatically generated"/>
                    <pic:cNvPicPr/>
                  </pic:nvPicPr>
                  <pic:blipFill>
                    <a:blip r:embed="rId48"/>
                    <a:stretch>
                      <a:fillRect/>
                    </a:stretch>
                  </pic:blipFill>
                  <pic:spPr>
                    <a:xfrm>
                      <a:off x="0" y="0"/>
                      <a:ext cx="5943600" cy="6557010"/>
                    </a:xfrm>
                    <a:prstGeom prst="rect">
                      <a:avLst/>
                    </a:prstGeom>
                  </pic:spPr>
                </pic:pic>
              </a:graphicData>
            </a:graphic>
          </wp:inline>
        </w:drawing>
      </w:r>
      <w:r w:rsidR="00B90BF6" w:rsidRPr="00061E3D">
        <w:rPr>
          <w:rFonts w:ascii="Times New Roman" w:hAnsi="Times New Roman" w:cs="Times New Roman"/>
        </w:rPr>
        <w:br/>
      </w:r>
    </w:p>
    <w:p w14:paraId="27389929" w14:textId="77777777" w:rsidR="00BD29FF" w:rsidRPr="00061E3D" w:rsidRDefault="00BD29FF" w:rsidP="00172F39">
      <w:pPr>
        <w:rPr>
          <w:rFonts w:ascii="Times New Roman" w:hAnsi="Times New Roman" w:cs="Times New Roman"/>
        </w:rPr>
      </w:pPr>
    </w:p>
    <w:p w14:paraId="7321EDD1" w14:textId="63ECC0F2" w:rsidR="003632A1" w:rsidRPr="00061E3D" w:rsidRDefault="003632A1" w:rsidP="00172F39">
      <w:pPr>
        <w:rPr>
          <w:rFonts w:ascii="Times New Roman" w:eastAsiaTheme="majorEastAsia" w:hAnsi="Times New Roman" w:cs="Times New Roman"/>
          <w:b/>
          <w:bCs/>
          <w:color w:val="004B8C" w:themeColor="accent4"/>
        </w:rPr>
      </w:pPr>
    </w:p>
    <w:p w14:paraId="2D92CB57" w14:textId="6D33E3C9" w:rsidR="78455F3D" w:rsidRPr="00061E3D" w:rsidRDefault="78455F3D" w:rsidP="00172F39">
      <w:pPr>
        <w:rPr>
          <w:rFonts w:ascii="Times New Roman" w:eastAsiaTheme="majorEastAsia" w:hAnsi="Times New Roman" w:cs="Times New Roman"/>
          <w:b/>
          <w:bCs/>
          <w:color w:val="004B8C" w:themeColor="accent4"/>
        </w:rPr>
      </w:pPr>
    </w:p>
    <w:p w14:paraId="79543BCA" w14:textId="64AD4FDF" w:rsidR="4717EEFA" w:rsidRPr="00061E3D" w:rsidRDefault="4717EEFA" w:rsidP="00172F39">
      <w:pPr>
        <w:rPr>
          <w:rFonts w:ascii="Times New Roman" w:eastAsiaTheme="majorEastAsia" w:hAnsi="Times New Roman" w:cs="Times New Roman"/>
          <w:b/>
          <w:bCs/>
          <w:color w:val="004B8C" w:themeColor="accent4"/>
        </w:rPr>
      </w:pPr>
    </w:p>
    <w:p w14:paraId="506E0FDF" w14:textId="4D6209D0" w:rsidR="79CDA9B9" w:rsidRPr="00061E3D" w:rsidRDefault="79CDA9B9" w:rsidP="00172F39">
      <w:pPr>
        <w:pStyle w:val="Heading3"/>
        <w:rPr>
          <w:rFonts w:ascii="Times New Roman" w:hAnsi="Times New Roman" w:cs="Times New Roman"/>
        </w:rPr>
      </w:pPr>
      <w:bookmarkStart w:id="90" w:name="_Toc182496699"/>
      <w:r w:rsidRPr="00061E3D">
        <w:rPr>
          <w:rFonts w:ascii="Times New Roman" w:hAnsi="Times New Roman" w:cs="Times New Roman"/>
        </w:rPr>
        <w:lastRenderedPageBreak/>
        <w:t xml:space="preserve">FOR </w:t>
      </w:r>
      <w:r w:rsidR="092F3723" w:rsidRPr="00061E3D">
        <w:rPr>
          <w:rFonts w:ascii="Times New Roman" w:hAnsi="Times New Roman" w:cs="Times New Roman"/>
        </w:rPr>
        <w:t>FOLDERS</w:t>
      </w:r>
      <w:bookmarkEnd w:id="90"/>
    </w:p>
    <w:p w14:paraId="610F38EC" w14:textId="77777777" w:rsidR="00DE54D5" w:rsidRPr="00061E3D" w:rsidRDefault="00DE54D5" w:rsidP="00172F39">
      <w:pPr>
        <w:rPr>
          <w:rFonts w:ascii="Times New Roman" w:hAnsi="Times New Roman" w:cs="Times New Roman"/>
        </w:rPr>
      </w:pPr>
    </w:p>
    <w:p w14:paraId="67732884" w14:textId="2003DFA6" w:rsidR="79CDA9B9" w:rsidRPr="00061E3D" w:rsidRDefault="0F188BF1" w:rsidP="00172F39">
      <w:pPr>
        <w:pStyle w:val="Heading3"/>
        <w:numPr>
          <w:ilvl w:val="0"/>
          <w:numId w:val="30"/>
        </w:numPr>
        <w:rPr>
          <w:rFonts w:ascii="Times New Roman" w:eastAsia="Cambria" w:hAnsi="Times New Roman" w:cs="Times New Roman"/>
        </w:rPr>
      </w:pPr>
      <w:bookmarkStart w:id="91" w:name="_Toc182496700"/>
      <w:r w:rsidRPr="00061E3D">
        <w:rPr>
          <w:rFonts w:ascii="Times New Roman" w:eastAsia="Cambria" w:hAnsi="Times New Roman" w:cs="Times New Roman"/>
        </w:rPr>
        <w:t>Folder Upload for Anal</w:t>
      </w:r>
      <w:r w:rsidR="55BF1D58" w:rsidRPr="00061E3D">
        <w:rPr>
          <w:rFonts w:ascii="Times New Roman" w:eastAsia="Cambria" w:hAnsi="Times New Roman" w:cs="Times New Roman"/>
        </w:rPr>
        <w:t>ysis</w:t>
      </w:r>
      <w:r w:rsidR="79CDA9B9" w:rsidRPr="00061E3D">
        <w:rPr>
          <w:rFonts w:ascii="Times New Roman" w:eastAsia="Cambria" w:hAnsi="Times New Roman" w:cs="Times New Roman"/>
        </w:rPr>
        <w:t>:</w:t>
      </w:r>
      <w:bookmarkEnd w:id="91"/>
    </w:p>
    <w:p w14:paraId="7C1D4C03" w14:textId="0639AC81" w:rsidR="00DE54D5" w:rsidRPr="00061E3D" w:rsidRDefault="3E07D8DC" w:rsidP="00172F39">
      <w:pPr>
        <w:ind w:left="720"/>
        <w:rPr>
          <w:rFonts w:ascii="Times New Roman" w:eastAsia="Times New Roman" w:hAnsi="Times New Roman" w:cs="Times New Roman"/>
        </w:rPr>
      </w:pPr>
      <w:r w:rsidRPr="00061E3D">
        <w:rPr>
          <w:rFonts w:ascii="Times New Roman" w:eastAsia="Times New Roman" w:hAnsi="Times New Roman" w:cs="Times New Roman"/>
        </w:rPr>
        <w:t>Users can input a directory path and folder number for review. The application validates the folder's existence and reads its contents, ensuring files with relevant code extensions (e.g., .</w:t>
      </w:r>
      <w:proofErr w:type="spellStart"/>
      <w:r w:rsidRPr="00061E3D">
        <w:rPr>
          <w:rFonts w:ascii="Times New Roman" w:eastAsia="Times New Roman" w:hAnsi="Times New Roman" w:cs="Times New Roman"/>
        </w:rPr>
        <w:t>py</w:t>
      </w:r>
      <w:proofErr w:type="spellEnd"/>
      <w:r w:rsidRPr="00061E3D">
        <w:rPr>
          <w:rFonts w:ascii="Times New Roman" w:eastAsia="Times New Roman" w:hAnsi="Times New Roman" w:cs="Times New Roman"/>
        </w:rPr>
        <w:t>, .</w:t>
      </w:r>
      <w:proofErr w:type="spellStart"/>
      <w:r w:rsidRPr="00061E3D">
        <w:rPr>
          <w:rFonts w:ascii="Times New Roman" w:eastAsia="Times New Roman" w:hAnsi="Times New Roman" w:cs="Times New Roman"/>
        </w:rPr>
        <w:t>js</w:t>
      </w:r>
      <w:proofErr w:type="spellEnd"/>
      <w:r w:rsidRPr="00061E3D">
        <w:rPr>
          <w:rFonts w:ascii="Times New Roman" w:eastAsia="Times New Roman" w:hAnsi="Times New Roman" w:cs="Times New Roman"/>
        </w:rPr>
        <w:t xml:space="preserve">, .java) are identified for analysis. This step simplifies bulk code review processes by allowing users to upload entire directories for streamlined </w:t>
      </w:r>
      <w:proofErr w:type="gramStart"/>
      <w:r w:rsidRPr="00061E3D">
        <w:rPr>
          <w:rFonts w:ascii="Times New Roman" w:eastAsia="Times New Roman" w:hAnsi="Times New Roman" w:cs="Times New Roman"/>
        </w:rPr>
        <w:t>examination</w:t>
      </w:r>
      <w:proofErr w:type="gramEnd"/>
      <w:r w:rsidRPr="00061E3D">
        <w:rPr>
          <w:rFonts w:ascii="Times New Roman" w:eastAsia="Times New Roman" w:hAnsi="Times New Roman" w:cs="Times New Roman"/>
        </w:rPr>
        <w:t>.</w:t>
      </w:r>
    </w:p>
    <w:p w14:paraId="39C5C052" w14:textId="77777777" w:rsidR="00C23227" w:rsidRPr="00061E3D" w:rsidRDefault="00C23227" w:rsidP="00172F39">
      <w:pPr>
        <w:ind w:left="720"/>
        <w:rPr>
          <w:rFonts w:ascii="Times New Roman" w:eastAsia="Times New Roman" w:hAnsi="Times New Roman" w:cs="Times New Roman"/>
        </w:rPr>
      </w:pPr>
    </w:p>
    <w:p w14:paraId="734AB210" w14:textId="3ED5AB3A" w:rsidR="00C23227" w:rsidRPr="00061E3D" w:rsidRDefault="00C23227" w:rsidP="00172F39">
      <w:pPr>
        <w:ind w:left="720"/>
        <w:rPr>
          <w:rFonts w:ascii="Times New Roman" w:eastAsia="Times New Roman" w:hAnsi="Times New Roman" w:cs="Times New Roman"/>
        </w:rPr>
      </w:pPr>
      <w:r w:rsidRPr="00061E3D">
        <w:rPr>
          <w:rFonts w:ascii="Times New Roman" w:eastAsia="Times New Roman" w:hAnsi="Times New Roman" w:cs="Times New Roman"/>
        </w:rPr>
        <w:drawing>
          <wp:inline distT="0" distB="0" distL="0" distR="0" wp14:anchorId="2616B84C" wp14:editId="5FD20153">
            <wp:extent cx="5739618" cy="3515995"/>
            <wp:effectExtent l="0" t="0" r="0" b="8255"/>
            <wp:docPr id="1802108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8383" name="Picture 1" descr="A screenshot of a computer&#10;&#10;Description automatically generated"/>
                    <pic:cNvPicPr/>
                  </pic:nvPicPr>
                  <pic:blipFill>
                    <a:blip r:embed="rId49"/>
                    <a:stretch>
                      <a:fillRect/>
                    </a:stretch>
                  </pic:blipFill>
                  <pic:spPr>
                    <a:xfrm>
                      <a:off x="0" y="0"/>
                      <a:ext cx="5741602" cy="3517210"/>
                    </a:xfrm>
                    <a:prstGeom prst="rect">
                      <a:avLst/>
                    </a:prstGeom>
                  </pic:spPr>
                </pic:pic>
              </a:graphicData>
            </a:graphic>
          </wp:inline>
        </w:drawing>
      </w:r>
    </w:p>
    <w:p w14:paraId="1F016521" w14:textId="553BB71C" w:rsidR="00C23227" w:rsidRPr="00061E3D" w:rsidRDefault="00C23227" w:rsidP="00C23227">
      <w:pPr>
        <w:ind w:left="720"/>
        <w:jc w:val="both"/>
        <w:rPr>
          <w:rFonts w:ascii="Times New Roman" w:eastAsia="Times New Roman" w:hAnsi="Times New Roman" w:cs="Times New Roman"/>
        </w:rPr>
      </w:pPr>
      <w:r w:rsidRPr="00061E3D">
        <w:rPr>
          <w:rFonts w:ascii="Times New Roman" w:eastAsia="Times New Roman" w:hAnsi="Times New Roman" w:cs="Times New Roman"/>
        </w:rPr>
        <w:t xml:space="preserve">                       </w:t>
      </w:r>
      <w:r w:rsidRPr="00061E3D">
        <w:rPr>
          <w:rFonts w:ascii="Times New Roman" w:eastAsia="Times New Roman" w:hAnsi="Times New Roman" w:cs="Times New Roman"/>
        </w:rPr>
        <w:drawing>
          <wp:inline distT="0" distB="0" distL="0" distR="0" wp14:anchorId="4C8EC3CB" wp14:editId="7222BF19">
            <wp:extent cx="4197870" cy="2272949"/>
            <wp:effectExtent l="0" t="0" r="0" b="0"/>
            <wp:docPr id="61249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96974" name="Picture 1" descr="A screenshot of a computer&#10;&#10;Description automatically generated"/>
                    <pic:cNvPicPr/>
                  </pic:nvPicPr>
                  <pic:blipFill>
                    <a:blip r:embed="rId50"/>
                    <a:stretch>
                      <a:fillRect/>
                    </a:stretch>
                  </pic:blipFill>
                  <pic:spPr>
                    <a:xfrm>
                      <a:off x="0" y="0"/>
                      <a:ext cx="4197870" cy="2272949"/>
                    </a:xfrm>
                    <a:prstGeom prst="rect">
                      <a:avLst/>
                    </a:prstGeom>
                  </pic:spPr>
                </pic:pic>
              </a:graphicData>
            </a:graphic>
          </wp:inline>
        </w:drawing>
      </w:r>
    </w:p>
    <w:p w14:paraId="51DBC3CE" w14:textId="13E4ABED" w:rsidR="00DE54D5" w:rsidRPr="00061E3D" w:rsidRDefault="00C23227" w:rsidP="00C23227">
      <w:pPr>
        <w:rPr>
          <w:rFonts w:ascii="Times New Roman" w:hAnsi="Times New Roman" w:cs="Times New Roman"/>
        </w:rPr>
      </w:pPr>
      <w:r w:rsidRPr="00061E3D">
        <w:rPr>
          <w:rFonts w:ascii="Times New Roman" w:hAnsi="Times New Roman" w:cs="Times New Roman"/>
        </w:rPr>
        <w:tab/>
      </w:r>
    </w:p>
    <w:p w14:paraId="1ABCA4E0" w14:textId="7CDEA1C9" w:rsidR="119C5761" w:rsidRPr="00061E3D" w:rsidRDefault="090ECF19" w:rsidP="00172F39">
      <w:pPr>
        <w:pStyle w:val="Heading3"/>
        <w:numPr>
          <w:ilvl w:val="0"/>
          <w:numId w:val="30"/>
        </w:numPr>
        <w:rPr>
          <w:rFonts w:ascii="Times New Roman" w:eastAsia="Cambria" w:hAnsi="Times New Roman" w:cs="Times New Roman"/>
        </w:rPr>
      </w:pPr>
      <w:bookmarkStart w:id="92" w:name="_Toc182496701"/>
      <w:r w:rsidRPr="00061E3D">
        <w:rPr>
          <w:rFonts w:ascii="Times New Roman" w:eastAsia="Cambria" w:hAnsi="Times New Roman" w:cs="Times New Roman"/>
        </w:rPr>
        <w:lastRenderedPageBreak/>
        <w:t>Navigate and Select Specific Files</w:t>
      </w:r>
      <w:r w:rsidR="79CDA9B9" w:rsidRPr="00061E3D">
        <w:rPr>
          <w:rFonts w:ascii="Times New Roman" w:eastAsia="Cambria" w:hAnsi="Times New Roman" w:cs="Times New Roman"/>
        </w:rPr>
        <w:t>:</w:t>
      </w:r>
      <w:bookmarkEnd w:id="92"/>
    </w:p>
    <w:p w14:paraId="7931ED68" w14:textId="77777777" w:rsidR="00657D1C" w:rsidRPr="00061E3D" w:rsidRDefault="1A0B13BF" w:rsidP="00172F39">
      <w:pPr>
        <w:ind w:left="720"/>
        <w:rPr>
          <w:rFonts w:ascii="Times New Roman" w:eastAsia="Times New Roman" w:hAnsi="Times New Roman" w:cs="Times New Roman"/>
        </w:rPr>
      </w:pPr>
      <w:r w:rsidRPr="00061E3D">
        <w:rPr>
          <w:rFonts w:ascii="Times New Roman" w:eastAsia="Times New Roman" w:hAnsi="Times New Roman" w:cs="Times New Roman"/>
        </w:rPr>
        <w:t>The code iterates through the folder contents and automatically identifies code files based on supported extensions. This ensures the tool only processes files that are eligible for code review, preventing unsupported formats from interrupting the workflow. The application supports reading and processing .txt, .docx, .pdf, and .pptx files as well, expanding its versatility.</w:t>
      </w:r>
    </w:p>
    <w:p w14:paraId="07E4E20F" w14:textId="25585035" w:rsidR="00657D1C" w:rsidRPr="00061E3D" w:rsidRDefault="00657D1C" w:rsidP="00172F39">
      <w:pPr>
        <w:ind w:left="720"/>
        <w:rPr>
          <w:rFonts w:ascii="Times New Roman" w:eastAsia="Times New Roman" w:hAnsi="Times New Roman" w:cs="Times New Roman"/>
        </w:rPr>
      </w:pPr>
    </w:p>
    <w:p w14:paraId="2B32E0FB" w14:textId="39B15B24" w:rsidR="263FC21D" w:rsidRPr="00061E3D" w:rsidRDefault="003A505F" w:rsidP="00172F39">
      <w:pPr>
        <w:ind w:left="720"/>
        <w:rPr>
          <w:rFonts w:ascii="Times New Roman" w:hAnsi="Times New Roman" w:cs="Times New Roman"/>
        </w:rPr>
      </w:pPr>
      <w:r w:rsidRPr="00061E3D">
        <w:rPr>
          <w:rFonts w:ascii="Times New Roman" w:hAnsi="Times New Roman" w:cs="Times New Roman"/>
        </w:rPr>
        <w:drawing>
          <wp:inline distT="0" distB="0" distL="0" distR="0" wp14:anchorId="64024E24" wp14:editId="364EF57D">
            <wp:extent cx="5739618" cy="3480435"/>
            <wp:effectExtent l="0" t="0" r="0" b="5715"/>
            <wp:docPr id="201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77" name=""/>
                    <pic:cNvPicPr/>
                  </pic:nvPicPr>
                  <pic:blipFill>
                    <a:blip r:embed="rId51"/>
                    <a:stretch>
                      <a:fillRect/>
                    </a:stretch>
                  </pic:blipFill>
                  <pic:spPr>
                    <a:xfrm>
                      <a:off x="0" y="0"/>
                      <a:ext cx="5742118" cy="3481951"/>
                    </a:xfrm>
                    <a:prstGeom prst="rect">
                      <a:avLst/>
                    </a:prstGeom>
                  </pic:spPr>
                </pic:pic>
              </a:graphicData>
            </a:graphic>
          </wp:inline>
        </w:drawing>
      </w:r>
      <w:r w:rsidR="263FC21D" w:rsidRPr="00061E3D">
        <w:rPr>
          <w:rFonts w:ascii="Times New Roman" w:hAnsi="Times New Roman" w:cs="Times New Roman"/>
        </w:rPr>
        <w:tab/>
      </w:r>
    </w:p>
    <w:p w14:paraId="5C56AAE0" w14:textId="2E5AD5F8" w:rsidR="119C5761" w:rsidRPr="00061E3D" w:rsidRDefault="64C5AEC9" w:rsidP="00172F39">
      <w:pPr>
        <w:pStyle w:val="Heading3"/>
        <w:numPr>
          <w:ilvl w:val="0"/>
          <w:numId w:val="30"/>
        </w:numPr>
        <w:rPr>
          <w:rFonts w:ascii="Times New Roman" w:hAnsi="Times New Roman" w:cs="Times New Roman"/>
        </w:rPr>
      </w:pPr>
      <w:bookmarkStart w:id="93" w:name="_Toc182496702"/>
      <w:r w:rsidRPr="00061E3D">
        <w:rPr>
          <w:rFonts w:ascii="Times New Roman" w:hAnsi="Times New Roman" w:cs="Times New Roman"/>
        </w:rPr>
        <w:t>Batch Code Review</w:t>
      </w:r>
      <w:r w:rsidR="79CDA9B9" w:rsidRPr="00061E3D">
        <w:rPr>
          <w:rFonts w:ascii="Times New Roman" w:hAnsi="Times New Roman" w:cs="Times New Roman"/>
        </w:rPr>
        <w:t>:</w:t>
      </w:r>
      <w:bookmarkEnd w:id="93"/>
    </w:p>
    <w:p w14:paraId="4DD489A0" w14:textId="48BB5A47" w:rsidR="32C258DD" w:rsidRPr="00061E3D" w:rsidRDefault="32C258DD" w:rsidP="00172F39">
      <w:pPr>
        <w:ind w:left="720"/>
        <w:rPr>
          <w:rFonts w:ascii="Times New Roman" w:eastAsia="Times New Roman" w:hAnsi="Times New Roman" w:cs="Times New Roman"/>
        </w:rPr>
      </w:pPr>
      <w:r w:rsidRPr="00061E3D">
        <w:rPr>
          <w:rFonts w:ascii="Times New Roman" w:eastAsia="Times New Roman" w:hAnsi="Times New Roman" w:cs="Times New Roman"/>
        </w:rPr>
        <w:t>Each detected file undergoes a thorough code review using a language model (</w:t>
      </w:r>
      <w:proofErr w:type="spellStart"/>
      <w:r w:rsidRPr="00061E3D">
        <w:rPr>
          <w:rFonts w:ascii="Times New Roman" w:eastAsia="Times New Roman" w:hAnsi="Times New Roman" w:cs="Times New Roman"/>
        </w:rPr>
        <w:t>LLaMA</w:t>
      </w:r>
      <w:proofErr w:type="spellEnd"/>
      <w:r w:rsidRPr="00061E3D">
        <w:rPr>
          <w:rFonts w:ascii="Times New Roman" w:eastAsia="Times New Roman" w:hAnsi="Times New Roman" w:cs="Times New Roman"/>
        </w:rPr>
        <w:t>). The review includes explanations of the code logic, line-by-line identification of errors, potential vulnerabilities, and improvement suggestions. The review content is formatted to display errors under specific categories with line numbers, making it easier to pinpoint issues.</w:t>
      </w:r>
    </w:p>
    <w:p w14:paraId="760099AE" w14:textId="5AC46DEA" w:rsidR="6F106FCF" w:rsidRPr="00061E3D" w:rsidRDefault="6F106FCF" w:rsidP="00172F39">
      <w:pPr>
        <w:ind w:left="720"/>
        <w:rPr>
          <w:rFonts w:ascii="Times New Roman" w:hAnsi="Times New Roman" w:cs="Times New Roman"/>
        </w:rPr>
      </w:pPr>
    </w:p>
    <w:p w14:paraId="00DBB791" w14:textId="05FBDDE2" w:rsidR="7F612507" w:rsidRPr="00061E3D" w:rsidRDefault="7F612507" w:rsidP="00172F39">
      <w:pPr>
        <w:ind w:left="720"/>
        <w:rPr>
          <w:rFonts w:ascii="Times New Roman" w:hAnsi="Times New Roman" w:cs="Times New Roman"/>
        </w:rPr>
      </w:pPr>
    </w:p>
    <w:p w14:paraId="4150DC29" w14:textId="424D0C4C" w:rsidR="119C5761" w:rsidRPr="00061E3D" w:rsidRDefault="1BE5B2BA" w:rsidP="00172F39">
      <w:pPr>
        <w:pStyle w:val="Heading3"/>
        <w:numPr>
          <w:ilvl w:val="0"/>
          <w:numId w:val="30"/>
        </w:numPr>
        <w:rPr>
          <w:rFonts w:ascii="Times New Roman" w:hAnsi="Times New Roman" w:cs="Times New Roman"/>
        </w:rPr>
      </w:pPr>
      <w:bookmarkStart w:id="94" w:name="_Toc182496703"/>
      <w:r w:rsidRPr="00061E3D">
        <w:rPr>
          <w:rFonts w:ascii="Times New Roman" w:hAnsi="Times New Roman" w:cs="Times New Roman"/>
        </w:rPr>
        <w:t>Aggregate Error Reporting</w:t>
      </w:r>
      <w:r w:rsidR="79CDA9B9" w:rsidRPr="00061E3D">
        <w:rPr>
          <w:rFonts w:ascii="Times New Roman" w:hAnsi="Times New Roman" w:cs="Times New Roman"/>
        </w:rPr>
        <w:t>:</w:t>
      </w:r>
      <w:bookmarkEnd w:id="94"/>
    </w:p>
    <w:p w14:paraId="35AA8BE1" w14:textId="3DB76CBF" w:rsidR="442E9C6B" w:rsidRPr="00061E3D" w:rsidRDefault="0CAEF02C" w:rsidP="00172F39">
      <w:pPr>
        <w:ind w:left="720"/>
        <w:rPr>
          <w:rFonts w:ascii="Times New Roman" w:eastAsia="Times New Roman" w:hAnsi="Times New Roman" w:cs="Times New Roman"/>
        </w:rPr>
      </w:pPr>
      <w:r w:rsidRPr="00061E3D">
        <w:rPr>
          <w:rFonts w:ascii="Times New Roman" w:eastAsia="Times New Roman" w:hAnsi="Times New Roman" w:cs="Times New Roman"/>
        </w:rPr>
        <w:t>Errors identified during the review are categorized into types like Syntax Errors, Semantic Errors, Compilation Errors, etc. These errors are displayed in nested tabs, each tab representing an error type along with the count of errors found. This organized view helps users quickly navigate through different types of errors and assess the overall quality of their codebase.</w:t>
      </w:r>
    </w:p>
    <w:p w14:paraId="53B434C9" w14:textId="61026898" w:rsidR="007B6E7E" w:rsidRPr="00061E3D" w:rsidRDefault="00A258F8" w:rsidP="00172F39">
      <w:pPr>
        <w:ind w:left="720"/>
        <w:rPr>
          <w:rFonts w:ascii="Times New Roman" w:eastAsia="Times New Roman" w:hAnsi="Times New Roman" w:cs="Times New Roman"/>
        </w:rPr>
      </w:pPr>
      <w:r w:rsidRPr="00061E3D">
        <w:rPr>
          <w:rFonts w:ascii="Times New Roman" w:eastAsia="Times New Roman" w:hAnsi="Times New Roman" w:cs="Times New Roman"/>
        </w:rPr>
        <w:lastRenderedPageBreak/>
        <w:drawing>
          <wp:inline distT="0" distB="0" distL="0" distR="0" wp14:anchorId="34736B75" wp14:editId="715598E5">
            <wp:extent cx="5943600" cy="6732270"/>
            <wp:effectExtent l="0" t="0" r="0" b="0"/>
            <wp:docPr id="6347053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05301" name="Picture 1" descr="A screenshot of a computer code&#10;&#10;Description automatically generated"/>
                    <pic:cNvPicPr/>
                  </pic:nvPicPr>
                  <pic:blipFill>
                    <a:blip r:embed="rId52"/>
                    <a:stretch>
                      <a:fillRect/>
                    </a:stretch>
                  </pic:blipFill>
                  <pic:spPr>
                    <a:xfrm>
                      <a:off x="0" y="0"/>
                      <a:ext cx="5943600" cy="6732270"/>
                    </a:xfrm>
                    <a:prstGeom prst="rect">
                      <a:avLst/>
                    </a:prstGeom>
                  </pic:spPr>
                </pic:pic>
              </a:graphicData>
            </a:graphic>
          </wp:inline>
        </w:drawing>
      </w:r>
    </w:p>
    <w:p w14:paraId="1D855185" w14:textId="7E445617" w:rsidR="685BC7D5" w:rsidRPr="00061E3D" w:rsidRDefault="038095D4" w:rsidP="00172F39">
      <w:pPr>
        <w:ind w:left="720"/>
        <w:rPr>
          <w:rFonts w:ascii="Times New Roman" w:hAnsi="Times New Roman" w:cs="Times New Roman"/>
        </w:rPr>
      </w:pPr>
      <w:r w:rsidRPr="00061E3D">
        <w:rPr>
          <w:rFonts w:ascii="Times New Roman" w:hAnsi="Times New Roman" w:cs="Times New Roman"/>
          <w:noProof/>
        </w:rPr>
        <w:lastRenderedPageBreak/>
        <w:drawing>
          <wp:inline distT="0" distB="0" distL="0" distR="0" wp14:anchorId="21A1D4CA" wp14:editId="4C67C112">
            <wp:extent cx="5943600" cy="2219325"/>
            <wp:effectExtent l="0" t="0" r="0" b="0"/>
            <wp:docPr id="1705709338" name="Picture 170570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709338"/>
                    <pic:cNvPicPr/>
                  </pic:nvPicPr>
                  <pic:blipFill>
                    <a:blip r:embed="rId53">
                      <a:extLst>
                        <a:ext uri="{28A0092B-C50C-407E-A947-70E740481C1C}">
                          <a14:useLocalDpi xmlns:a14="http://schemas.microsoft.com/office/drawing/2010/main" val="0"/>
                        </a:ext>
                      </a:extLst>
                    </a:blip>
                    <a:stretch>
                      <a:fillRect/>
                    </a:stretch>
                  </pic:blipFill>
                  <pic:spPr>
                    <a:xfrm>
                      <a:off x="0" y="0"/>
                      <a:ext cx="5943600" cy="2219325"/>
                    </a:xfrm>
                    <a:prstGeom prst="rect">
                      <a:avLst/>
                    </a:prstGeom>
                  </pic:spPr>
                </pic:pic>
              </a:graphicData>
            </a:graphic>
          </wp:inline>
        </w:drawing>
      </w:r>
    </w:p>
    <w:p w14:paraId="5FBB4C1B" w14:textId="2CD464C2" w:rsidR="685BC7D5" w:rsidRPr="00061E3D" w:rsidRDefault="038095D4"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74D54A5B" wp14:editId="107B89BD">
            <wp:extent cx="5943600" cy="2609850"/>
            <wp:effectExtent l="0" t="0" r="0" b="0"/>
            <wp:docPr id="156883478" name="Picture 15688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67DC9034" w14:textId="6458A7EF" w:rsidR="18B555D0" w:rsidRPr="00061E3D" w:rsidRDefault="18B555D0" w:rsidP="00172F39">
      <w:pPr>
        <w:rPr>
          <w:rFonts w:ascii="Times New Roman" w:hAnsi="Times New Roman" w:cs="Times New Roman"/>
        </w:rPr>
      </w:pPr>
    </w:p>
    <w:p w14:paraId="0EC82415" w14:textId="0F2FFE23" w:rsidR="79CDA9B9" w:rsidRPr="00061E3D" w:rsidRDefault="4AB12289" w:rsidP="00172F39">
      <w:pPr>
        <w:pStyle w:val="Heading3"/>
        <w:numPr>
          <w:ilvl w:val="0"/>
          <w:numId w:val="30"/>
        </w:numPr>
        <w:rPr>
          <w:rFonts w:ascii="Times New Roman" w:hAnsi="Times New Roman" w:cs="Times New Roman"/>
        </w:rPr>
      </w:pPr>
      <w:bookmarkStart w:id="95" w:name="_Toc182496704"/>
      <w:r w:rsidRPr="00061E3D">
        <w:rPr>
          <w:rFonts w:ascii="Times New Roman" w:hAnsi="Times New Roman" w:cs="Times New Roman"/>
        </w:rPr>
        <w:t>Vulnerab</w:t>
      </w:r>
      <w:r w:rsidR="26D7E325" w:rsidRPr="00061E3D">
        <w:rPr>
          <w:rFonts w:ascii="Times New Roman" w:hAnsi="Times New Roman" w:cs="Times New Roman"/>
        </w:rPr>
        <w:t>i</w:t>
      </w:r>
      <w:r w:rsidRPr="00061E3D">
        <w:rPr>
          <w:rFonts w:ascii="Times New Roman" w:hAnsi="Times New Roman" w:cs="Times New Roman"/>
        </w:rPr>
        <w:t>li</w:t>
      </w:r>
      <w:r w:rsidR="0A443630" w:rsidRPr="00061E3D">
        <w:rPr>
          <w:rFonts w:ascii="Times New Roman" w:hAnsi="Times New Roman" w:cs="Times New Roman"/>
        </w:rPr>
        <w:t xml:space="preserve">ty Analysis </w:t>
      </w:r>
      <w:r w:rsidR="6DF88B6B" w:rsidRPr="00061E3D">
        <w:rPr>
          <w:rFonts w:ascii="Times New Roman" w:hAnsi="Times New Roman" w:cs="Times New Roman"/>
        </w:rPr>
        <w:t>Across</w:t>
      </w:r>
      <w:r w:rsidR="0A443630" w:rsidRPr="00061E3D">
        <w:rPr>
          <w:rFonts w:ascii="Times New Roman" w:hAnsi="Times New Roman" w:cs="Times New Roman"/>
        </w:rPr>
        <w:t xml:space="preserve"> Files</w:t>
      </w:r>
      <w:r w:rsidR="79CDA9B9" w:rsidRPr="00061E3D">
        <w:rPr>
          <w:rFonts w:ascii="Times New Roman" w:hAnsi="Times New Roman" w:cs="Times New Roman"/>
        </w:rPr>
        <w:t>:</w:t>
      </w:r>
      <w:bookmarkEnd w:id="95"/>
    </w:p>
    <w:p w14:paraId="4FDEAB0C" w14:textId="3DC290B8" w:rsidR="20E70468" w:rsidRPr="00061E3D" w:rsidRDefault="20E70468" w:rsidP="00172F39">
      <w:pPr>
        <w:ind w:left="720"/>
        <w:rPr>
          <w:rFonts w:ascii="Times New Roman" w:eastAsia="Times New Roman" w:hAnsi="Times New Roman" w:cs="Times New Roman"/>
        </w:rPr>
      </w:pPr>
      <w:r w:rsidRPr="00061E3D">
        <w:rPr>
          <w:rFonts w:ascii="Times New Roman" w:eastAsia="Times New Roman" w:hAnsi="Times New Roman" w:cs="Times New Roman"/>
        </w:rPr>
        <w:t>The tool scans for security vulnerabilities within each file, such as potential injections or insecure coding practices. If vulnerabilities are detected, they are listed under a dedicated section. If none are found, users are shown a reassuring message that the code is secure from the known vulnerabilities the tool checks for.</w:t>
      </w:r>
    </w:p>
    <w:p w14:paraId="43F059F4" w14:textId="0960D437" w:rsidR="22CB7883" w:rsidRPr="00061E3D" w:rsidRDefault="20E70468"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2B168E11" wp14:editId="5B4CD179">
            <wp:extent cx="5943600" cy="1228725"/>
            <wp:effectExtent l="0" t="0" r="0" b="0"/>
            <wp:docPr id="1304955701" name="Picture 13049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43F4581A" w14:textId="0462DE05" w:rsidR="79CDA9B9" w:rsidRPr="00061E3D" w:rsidRDefault="27496A7C" w:rsidP="00172F39">
      <w:pPr>
        <w:pStyle w:val="Heading3"/>
        <w:numPr>
          <w:ilvl w:val="0"/>
          <w:numId w:val="30"/>
        </w:numPr>
        <w:rPr>
          <w:rFonts w:ascii="Times New Roman" w:hAnsi="Times New Roman" w:cs="Times New Roman"/>
        </w:rPr>
      </w:pPr>
      <w:bookmarkStart w:id="96" w:name="_Toc182496705"/>
      <w:r w:rsidRPr="00061E3D">
        <w:rPr>
          <w:rFonts w:ascii="Times New Roman" w:hAnsi="Times New Roman" w:cs="Times New Roman"/>
        </w:rPr>
        <w:lastRenderedPageBreak/>
        <w:t>Optimization Recommendations per File</w:t>
      </w:r>
      <w:r w:rsidR="79CDA9B9" w:rsidRPr="00061E3D">
        <w:rPr>
          <w:rFonts w:ascii="Times New Roman" w:hAnsi="Times New Roman" w:cs="Times New Roman"/>
        </w:rPr>
        <w:t>:</w:t>
      </w:r>
      <w:bookmarkEnd w:id="96"/>
      <w:r w:rsidR="79CDA9B9" w:rsidRPr="00061E3D">
        <w:rPr>
          <w:rFonts w:ascii="Times New Roman" w:hAnsi="Times New Roman" w:cs="Times New Roman"/>
        </w:rPr>
        <w:t xml:space="preserve"> </w:t>
      </w:r>
    </w:p>
    <w:p w14:paraId="4B0E7DC4" w14:textId="2896E33D" w:rsidR="03EEF1A4" w:rsidRPr="00061E3D" w:rsidRDefault="7ECFBDA6" w:rsidP="00172F39">
      <w:pPr>
        <w:ind w:left="720"/>
        <w:rPr>
          <w:rFonts w:ascii="Times New Roman" w:hAnsi="Times New Roman" w:cs="Times New Roman"/>
        </w:rPr>
      </w:pPr>
      <w:r w:rsidRPr="00061E3D">
        <w:rPr>
          <w:rFonts w:ascii="Times New Roman" w:eastAsia="Times New Roman" w:hAnsi="Times New Roman" w:cs="Times New Roman"/>
        </w:rPr>
        <w:t>Beyond error detection, the application also provides specific recommendations to improve the code's quality and performance. This may include suggestions for refactoring, optimizing logic, or adhering to best coding practices. Each file review concludes with a calculated severity score and quality level analysis, visually highlighted with color coding to indicate the seriousness of issues.</w:t>
      </w:r>
      <w:r w:rsidR="750C4692" w:rsidRPr="00061E3D">
        <w:rPr>
          <w:rFonts w:ascii="Times New Roman" w:hAnsi="Times New Roman" w:cs="Times New Roman"/>
          <w:noProof/>
        </w:rPr>
        <w:drawing>
          <wp:inline distT="0" distB="0" distL="0" distR="0" wp14:anchorId="151A294C" wp14:editId="0504FFE3">
            <wp:extent cx="5391561" cy="3369726"/>
            <wp:effectExtent l="0" t="0" r="0" b="2540"/>
            <wp:docPr id="1649635935" name="Picture 164963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6359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9306" cy="3374567"/>
                    </a:xfrm>
                    <a:prstGeom prst="rect">
                      <a:avLst/>
                    </a:prstGeom>
                  </pic:spPr>
                </pic:pic>
              </a:graphicData>
            </a:graphic>
          </wp:inline>
        </w:drawing>
      </w:r>
      <w:r w:rsidR="750C4692" w:rsidRPr="00061E3D">
        <w:rPr>
          <w:rFonts w:ascii="Times New Roman" w:hAnsi="Times New Roman" w:cs="Times New Roman"/>
          <w:noProof/>
        </w:rPr>
        <w:drawing>
          <wp:inline distT="0" distB="0" distL="0" distR="0" wp14:anchorId="194A0470" wp14:editId="375BCCB7">
            <wp:extent cx="5335875" cy="3334922"/>
            <wp:effectExtent l="0" t="0" r="0" b="0"/>
            <wp:docPr id="827341660" name="Picture 82734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3416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6152" cy="3347595"/>
                    </a:xfrm>
                    <a:prstGeom prst="rect">
                      <a:avLst/>
                    </a:prstGeom>
                  </pic:spPr>
                </pic:pic>
              </a:graphicData>
            </a:graphic>
          </wp:inline>
        </w:drawing>
      </w:r>
      <w:r w:rsidR="750C4692" w:rsidRPr="00061E3D">
        <w:rPr>
          <w:rFonts w:ascii="Times New Roman" w:hAnsi="Times New Roman" w:cs="Times New Roman"/>
          <w:noProof/>
        </w:rPr>
        <w:lastRenderedPageBreak/>
        <w:drawing>
          <wp:inline distT="0" distB="0" distL="0" distR="0" wp14:anchorId="32D3CC0D" wp14:editId="609D5A30">
            <wp:extent cx="5425909" cy="3391193"/>
            <wp:effectExtent l="0" t="0" r="3810" b="0"/>
            <wp:docPr id="1695177046" name="Picture 169517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1770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29916" cy="3393697"/>
                    </a:xfrm>
                    <a:prstGeom prst="rect">
                      <a:avLst/>
                    </a:prstGeom>
                  </pic:spPr>
                </pic:pic>
              </a:graphicData>
            </a:graphic>
          </wp:inline>
        </w:drawing>
      </w:r>
      <w:r w:rsidR="750C4692" w:rsidRPr="00061E3D">
        <w:rPr>
          <w:rFonts w:ascii="Times New Roman" w:hAnsi="Times New Roman" w:cs="Times New Roman"/>
          <w:noProof/>
        </w:rPr>
        <w:drawing>
          <wp:inline distT="0" distB="0" distL="0" distR="0" wp14:anchorId="5E36E06E" wp14:editId="54C5841A">
            <wp:extent cx="5425440" cy="3390900"/>
            <wp:effectExtent l="0" t="0" r="3810" b="0"/>
            <wp:docPr id="1921205683" name="Picture 192120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49282" cy="3405801"/>
                    </a:xfrm>
                    <a:prstGeom prst="rect">
                      <a:avLst/>
                    </a:prstGeom>
                  </pic:spPr>
                </pic:pic>
              </a:graphicData>
            </a:graphic>
          </wp:inline>
        </w:drawing>
      </w:r>
    </w:p>
    <w:p w14:paraId="485D92FC" w14:textId="07CE165A" w:rsidR="6D56744C" w:rsidRPr="00061E3D" w:rsidRDefault="6D56744C" w:rsidP="00172F39">
      <w:pPr>
        <w:ind w:left="720"/>
        <w:rPr>
          <w:rFonts w:ascii="Times New Roman" w:eastAsia="Times New Roman" w:hAnsi="Times New Roman" w:cs="Times New Roman"/>
        </w:rPr>
      </w:pPr>
    </w:p>
    <w:p w14:paraId="0AAD10F0" w14:textId="77AC6E62" w:rsidR="003632A1" w:rsidRPr="00061E3D" w:rsidRDefault="003632A1" w:rsidP="00172F39">
      <w:pPr>
        <w:rPr>
          <w:rFonts w:ascii="Times New Roman" w:hAnsi="Times New Roman" w:cs="Times New Roman"/>
        </w:rPr>
      </w:pPr>
    </w:p>
    <w:p w14:paraId="0174EB91" w14:textId="64AED5F9" w:rsidR="5C73EF53" w:rsidRPr="00061E3D" w:rsidRDefault="5C73EF53" w:rsidP="00172F39">
      <w:pPr>
        <w:rPr>
          <w:rFonts w:ascii="Times New Roman" w:hAnsi="Times New Roman" w:cs="Times New Roman"/>
        </w:rPr>
      </w:pPr>
    </w:p>
    <w:p w14:paraId="481A3DEA" w14:textId="6AD52F63" w:rsidR="5C73EF53" w:rsidRPr="00061E3D" w:rsidRDefault="5C73EF53" w:rsidP="00172F39">
      <w:pPr>
        <w:rPr>
          <w:rFonts w:ascii="Times New Roman" w:hAnsi="Times New Roman" w:cs="Times New Roman"/>
        </w:rPr>
      </w:pPr>
    </w:p>
    <w:p w14:paraId="4F25131B" w14:textId="33685A45" w:rsidR="74507705" w:rsidRPr="00061E3D" w:rsidRDefault="74507705" w:rsidP="00172F39">
      <w:pPr>
        <w:pStyle w:val="Heading3"/>
        <w:rPr>
          <w:rFonts w:ascii="Times New Roman" w:hAnsi="Times New Roman" w:cs="Times New Roman"/>
        </w:rPr>
      </w:pPr>
      <w:bookmarkStart w:id="97" w:name="_Toc182496706"/>
      <w:r w:rsidRPr="00061E3D">
        <w:rPr>
          <w:rFonts w:ascii="Times New Roman" w:hAnsi="Times New Roman" w:cs="Times New Roman"/>
        </w:rPr>
        <w:lastRenderedPageBreak/>
        <w:t>FOR GITHUB REPOSITORIES</w:t>
      </w:r>
      <w:bookmarkEnd w:id="97"/>
    </w:p>
    <w:p w14:paraId="4FFD4888" w14:textId="77777777" w:rsidR="00752764" w:rsidRPr="00061E3D" w:rsidRDefault="00752764" w:rsidP="00752764">
      <w:pPr>
        <w:rPr>
          <w:rFonts w:ascii="Times New Roman" w:hAnsi="Times New Roman" w:cs="Times New Roman"/>
        </w:rPr>
      </w:pPr>
    </w:p>
    <w:p w14:paraId="08D1ADD1" w14:textId="6C322B68" w:rsidR="74507705" w:rsidRPr="00061E3D" w:rsidRDefault="74507705" w:rsidP="00D742A6">
      <w:pPr>
        <w:pStyle w:val="Heading3"/>
        <w:numPr>
          <w:ilvl w:val="0"/>
          <w:numId w:val="75"/>
        </w:numPr>
        <w:rPr>
          <w:rFonts w:ascii="Times New Roman" w:eastAsia="Cambria" w:hAnsi="Times New Roman" w:cs="Times New Roman"/>
        </w:rPr>
      </w:pPr>
      <w:bookmarkStart w:id="98" w:name="_Toc182496707"/>
      <w:r w:rsidRPr="00061E3D">
        <w:rPr>
          <w:rFonts w:ascii="Times New Roman" w:eastAsia="Cambria" w:hAnsi="Times New Roman" w:cs="Times New Roman"/>
        </w:rPr>
        <w:t xml:space="preserve">Connect to </w:t>
      </w:r>
      <w:proofErr w:type="spellStart"/>
      <w:r w:rsidRPr="00061E3D">
        <w:rPr>
          <w:rFonts w:ascii="Times New Roman" w:eastAsia="Cambria" w:hAnsi="Times New Roman" w:cs="Times New Roman"/>
        </w:rPr>
        <w:t>Github</w:t>
      </w:r>
      <w:proofErr w:type="spellEnd"/>
      <w:r w:rsidRPr="00061E3D">
        <w:rPr>
          <w:rFonts w:ascii="Times New Roman" w:eastAsia="Cambria" w:hAnsi="Times New Roman" w:cs="Times New Roman"/>
        </w:rPr>
        <w:t xml:space="preserve"> Repository:</w:t>
      </w:r>
      <w:bookmarkEnd w:id="98"/>
    </w:p>
    <w:p w14:paraId="2EF6F0EC" w14:textId="77777777" w:rsidR="00752764" w:rsidRPr="00061E3D" w:rsidRDefault="00752764" w:rsidP="00752764">
      <w:pPr>
        <w:rPr>
          <w:rFonts w:ascii="Times New Roman" w:hAnsi="Times New Roman" w:cs="Times New Roman"/>
        </w:rPr>
      </w:pPr>
    </w:p>
    <w:p w14:paraId="0BDCA994" w14:textId="7B139FDA" w:rsidR="19B5EF27" w:rsidRPr="00061E3D" w:rsidRDefault="19B5EF27" w:rsidP="00172F39">
      <w:pPr>
        <w:ind w:left="720"/>
        <w:jc w:val="both"/>
        <w:rPr>
          <w:rFonts w:ascii="Times New Roman" w:eastAsia="Times New Roman" w:hAnsi="Times New Roman" w:cs="Times New Roman"/>
        </w:rPr>
      </w:pPr>
      <w:r w:rsidRPr="00061E3D">
        <w:rPr>
          <w:rFonts w:ascii="Times New Roman" w:eastAsia="Times New Roman" w:hAnsi="Times New Roman" w:cs="Times New Roman"/>
        </w:rPr>
        <w:t>The Connect to GitHub Repository feature allows users to authenticate and connect to their GitHub repository by entering a valid access token. This process enables seamless access to the repository's contents, including files and folders. Once connected, the system displays a success message confirming the repository link, ensuring users are working with the correct repository.</w:t>
      </w:r>
    </w:p>
    <w:p w14:paraId="6B6E5CD9" w14:textId="77777777" w:rsidR="00752764" w:rsidRPr="00061E3D" w:rsidRDefault="00752764" w:rsidP="00172F39">
      <w:pPr>
        <w:ind w:left="720"/>
        <w:jc w:val="both"/>
        <w:rPr>
          <w:rFonts w:ascii="Times New Roman" w:eastAsia="Times New Roman" w:hAnsi="Times New Roman" w:cs="Times New Roman"/>
        </w:rPr>
      </w:pPr>
    </w:p>
    <w:p w14:paraId="19AB4D3C" w14:textId="1176057E" w:rsidR="7C34B621" w:rsidRPr="00061E3D" w:rsidRDefault="7C34B621" w:rsidP="00172F39">
      <w:pPr>
        <w:ind w:left="720"/>
        <w:jc w:val="both"/>
        <w:rPr>
          <w:rFonts w:ascii="Times New Roman" w:hAnsi="Times New Roman" w:cs="Times New Roman"/>
        </w:rPr>
      </w:pPr>
      <w:r w:rsidRPr="00061E3D">
        <w:rPr>
          <w:rFonts w:ascii="Times New Roman" w:hAnsi="Times New Roman" w:cs="Times New Roman"/>
          <w:noProof/>
        </w:rPr>
        <w:drawing>
          <wp:inline distT="0" distB="0" distL="0" distR="0" wp14:anchorId="78EB4295" wp14:editId="7443D4BE">
            <wp:extent cx="5753686" cy="3343275"/>
            <wp:effectExtent l="0" t="0" r="0" b="0"/>
            <wp:docPr id="443787614" name="Picture 44378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7892" cy="3345719"/>
                    </a:xfrm>
                    <a:prstGeom prst="rect">
                      <a:avLst/>
                    </a:prstGeom>
                  </pic:spPr>
                </pic:pic>
              </a:graphicData>
            </a:graphic>
          </wp:inline>
        </w:drawing>
      </w:r>
    </w:p>
    <w:p w14:paraId="0362E168" w14:textId="745EBAA8" w:rsidR="3AFB1A8D" w:rsidRPr="00061E3D" w:rsidRDefault="3AFB1A8D" w:rsidP="00172F39">
      <w:pPr>
        <w:rPr>
          <w:rFonts w:ascii="Times New Roman" w:hAnsi="Times New Roman" w:cs="Times New Roman"/>
        </w:rPr>
      </w:pPr>
    </w:p>
    <w:p w14:paraId="0E371D55" w14:textId="77777777" w:rsidR="00752764" w:rsidRPr="00061E3D" w:rsidRDefault="00752764" w:rsidP="00172F39">
      <w:pPr>
        <w:rPr>
          <w:rFonts w:ascii="Times New Roman" w:hAnsi="Times New Roman" w:cs="Times New Roman"/>
        </w:rPr>
      </w:pPr>
    </w:p>
    <w:p w14:paraId="375361F9" w14:textId="77777777" w:rsidR="00752764" w:rsidRPr="00061E3D" w:rsidRDefault="00752764" w:rsidP="00172F39">
      <w:pPr>
        <w:rPr>
          <w:rFonts w:ascii="Times New Roman" w:hAnsi="Times New Roman" w:cs="Times New Roman"/>
        </w:rPr>
      </w:pPr>
    </w:p>
    <w:p w14:paraId="4A06BE49" w14:textId="77777777" w:rsidR="00752764" w:rsidRPr="00061E3D" w:rsidRDefault="00752764" w:rsidP="00172F39">
      <w:pPr>
        <w:rPr>
          <w:rFonts w:ascii="Times New Roman" w:hAnsi="Times New Roman" w:cs="Times New Roman"/>
        </w:rPr>
      </w:pPr>
    </w:p>
    <w:p w14:paraId="55C7F10B" w14:textId="77777777" w:rsidR="00752764" w:rsidRPr="00061E3D" w:rsidRDefault="00752764" w:rsidP="00172F39">
      <w:pPr>
        <w:rPr>
          <w:rFonts w:ascii="Times New Roman" w:hAnsi="Times New Roman" w:cs="Times New Roman"/>
        </w:rPr>
      </w:pPr>
    </w:p>
    <w:p w14:paraId="5BCCC412" w14:textId="77777777" w:rsidR="00752764" w:rsidRPr="00061E3D" w:rsidRDefault="00752764" w:rsidP="00172F39">
      <w:pPr>
        <w:rPr>
          <w:rFonts w:ascii="Times New Roman" w:hAnsi="Times New Roman" w:cs="Times New Roman"/>
        </w:rPr>
      </w:pPr>
    </w:p>
    <w:p w14:paraId="3A342439" w14:textId="77777777" w:rsidR="00752764" w:rsidRPr="00061E3D" w:rsidRDefault="00752764" w:rsidP="00172F39">
      <w:pPr>
        <w:rPr>
          <w:rFonts w:ascii="Times New Roman" w:hAnsi="Times New Roman" w:cs="Times New Roman"/>
        </w:rPr>
      </w:pPr>
    </w:p>
    <w:p w14:paraId="2AAB36E6" w14:textId="77777777" w:rsidR="00752764" w:rsidRPr="00061E3D" w:rsidRDefault="00752764" w:rsidP="00172F39">
      <w:pPr>
        <w:rPr>
          <w:rFonts w:ascii="Times New Roman" w:hAnsi="Times New Roman" w:cs="Times New Roman"/>
        </w:rPr>
      </w:pPr>
    </w:p>
    <w:p w14:paraId="2E42798B" w14:textId="77777777" w:rsidR="00752764" w:rsidRPr="00061E3D" w:rsidRDefault="00752764" w:rsidP="00172F39">
      <w:pPr>
        <w:rPr>
          <w:rFonts w:ascii="Times New Roman" w:hAnsi="Times New Roman" w:cs="Times New Roman"/>
        </w:rPr>
      </w:pPr>
    </w:p>
    <w:p w14:paraId="5BEAE587" w14:textId="77777777" w:rsidR="00752764" w:rsidRPr="00061E3D" w:rsidRDefault="00752764" w:rsidP="00172F39">
      <w:pPr>
        <w:rPr>
          <w:rFonts w:ascii="Times New Roman" w:hAnsi="Times New Roman" w:cs="Times New Roman"/>
        </w:rPr>
      </w:pPr>
    </w:p>
    <w:p w14:paraId="352A7ECD" w14:textId="20B87AAF" w:rsidR="74507705" w:rsidRPr="00061E3D" w:rsidRDefault="74507705" w:rsidP="00D742A6">
      <w:pPr>
        <w:pStyle w:val="Heading3"/>
        <w:numPr>
          <w:ilvl w:val="0"/>
          <w:numId w:val="75"/>
        </w:numPr>
        <w:rPr>
          <w:rFonts w:ascii="Times New Roman" w:eastAsia="Cambria" w:hAnsi="Times New Roman" w:cs="Times New Roman"/>
        </w:rPr>
      </w:pPr>
      <w:bookmarkStart w:id="99" w:name="_Toc182496708"/>
      <w:r w:rsidRPr="00061E3D">
        <w:rPr>
          <w:rFonts w:ascii="Times New Roman" w:eastAsia="Cambria" w:hAnsi="Times New Roman" w:cs="Times New Roman"/>
        </w:rPr>
        <w:lastRenderedPageBreak/>
        <w:t>Navigate Through Folders and Files:</w:t>
      </w:r>
      <w:bookmarkEnd w:id="99"/>
    </w:p>
    <w:p w14:paraId="61A5D2B0" w14:textId="77777777" w:rsidR="00752764" w:rsidRPr="00061E3D" w:rsidRDefault="00752764" w:rsidP="00752764">
      <w:pPr>
        <w:rPr>
          <w:rFonts w:ascii="Times New Roman" w:hAnsi="Times New Roman" w:cs="Times New Roman"/>
        </w:rPr>
      </w:pPr>
    </w:p>
    <w:p w14:paraId="765BF895" w14:textId="1BCC19A5" w:rsidR="784D4FB4" w:rsidRPr="00061E3D" w:rsidRDefault="784D4FB4" w:rsidP="00172F39">
      <w:pPr>
        <w:ind w:left="720"/>
        <w:jc w:val="both"/>
        <w:rPr>
          <w:rFonts w:ascii="Times New Roman" w:eastAsia="Times New Roman" w:hAnsi="Times New Roman" w:cs="Times New Roman"/>
        </w:rPr>
      </w:pPr>
      <w:r w:rsidRPr="00061E3D">
        <w:rPr>
          <w:rFonts w:ascii="Times New Roman" w:eastAsia="Times New Roman" w:hAnsi="Times New Roman" w:cs="Times New Roman"/>
        </w:rPr>
        <w:t>T</w:t>
      </w:r>
      <w:r w:rsidRPr="00061E3D">
        <w:rPr>
          <w:rFonts w:ascii="Times New Roman" w:eastAsia="Times New Roman" w:hAnsi="Times New Roman" w:cs="Times New Roman"/>
        </w:rPr>
        <w:t>he Navigate Through Folders and Files feature enables users to easily explore the folder structure of the connected GitHub repository. Users can navigate through folders by clicking on folder names in the sidebar. A "Back" button allows them to return to previous directories. This functionality organizes files for easy review and navigation.</w:t>
      </w:r>
    </w:p>
    <w:p w14:paraId="38654422" w14:textId="77777777" w:rsidR="00752764" w:rsidRPr="00061E3D" w:rsidRDefault="00752764" w:rsidP="00172F39">
      <w:pPr>
        <w:ind w:left="720"/>
        <w:jc w:val="both"/>
        <w:rPr>
          <w:rFonts w:ascii="Times New Roman" w:eastAsia="Times New Roman" w:hAnsi="Times New Roman" w:cs="Times New Roman"/>
        </w:rPr>
      </w:pPr>
    </w:p>
    <w:p w14:paraId="174606B5" w14:textId="1BF5582F" w:rsidR="00752764" w:rsidRPr="00061E3D" w:rsidRDefault="13A3D7A9" w:rsidP="00752764">
      <w:pPr>
        <w:ind w:left="720"/>
        <w:jc w:val="both"/>
        <w:rPr>
          <w:rFonts w:ascii="Times New Roman" w:hAnsi="Times New Roman" w:cs="Times New Roman"/>
        </w:rPr>
      </w:pPr>
      <w:r w:rsidRPr="00061E3D">
        <w:rPr>
          <w:rFonts w:ascii="Times New Roman" w:hAnsi="Times New Roman" w:cs="Times New Roman"/>
          <w:noProof/>
        </w:rPr>
        <w:drawing>
          <wp:inline distT="0" distB="0" distL="0" distR="0" wp14:anchorId="308C8B1C" wp14:editId="4B035875">
            <wp:extent cx="2733675" cy="5943600"/>
            <wp:effectExtent l="0" t="0" r="0" b="0"/>
            <wp:docPr id="967715184" name="Picture 96771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715184"/>
                    <pic:cNvPicPr/>
                  </pic:nvPicPr>
                  <pic:blipFill>
                    <a:blip r:embed="rId61">
                      <a:extLst>
                        <a:ext uri="{28A0092B-C50C-407E-A947-70E740481C1C}">
                          <a14:useLocalDpi xmlns:a14="http://schemas.microsoft.com/office/drawing/2010/main" val="0"/>
                        </a:ext>
                      </a:extLst>
                    </a:blip>
                    <a:stretch>
                      <a:fillRect/>
                    </a:stretch>
                  </pic:blipFill>
                  <pic:spPr>
                    <a:xfrm>
                      <a:off x="0" y="0"/>
                      <a:ext cx="2733675" cy="5943600"/>
                    </a:xfrm>
                    <a:prstGeom prst="rect">
                      <a:avLst/>
                    </a:prstGeom>
                  </pic:spPr>
                </pic:pic>
              </a:graphicData>
            </a:graphic>
          </wp:inline>
        </w:drawing>
      </w:r>
      <w:r w:rsidRPr="00061E3D">
        <w:rPr>
          <w:rFonts w:ascii="Times New Roman" w:hAnsi="Times New Roman" w:cs="Times New Roman"/>
          <w:noProof/>
        </w:rPr>
        <w:drawing>
          <wp:inline distT="0" distB="0" distL="0" distR="0" wp14:anchorId="548FAADF" wp14:editId="6726644C">
            <wp:extent cx="2467319" cy="4591692"/>
            <wp:effectExtent l="0" t="0" r="0" b="0"/>
            <wp:docPr id="570540870" name="Picture 57054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467319" cy="4591692"/>
                    </a:xfrm>
                    <a:prstGeom prst="rect">
                      <a:avLst/>
                    </a:prstGeom>
                  </pic:spPr>
                </pic:pic>
              </a:graphicData>
            </a:graphic>
          </wp:inline>
        </w:drawing>
      </w:r>
    </w:p>
    <w:p w14:paraId="57250520" w14:textId="77777777" w:rsidR="00752764" w:rsidRPr="00061E3D" w:rsidRDefault="00752764" w:rsidP="00172F39">
      <w:pPr>
        <w:ind w:left="720"/>
        <w:jc w:val="both"/>
        <w:rPr>
          <w:rFonts w:ascii="Times New Roman" w:hAnsi="Times New Roman" w:cs="Times New Roman"/>
        </w:rPr>
      </w:pPr>
    </w:p>
    <w:p w14:paraId="5AE25884" w14:textId="5F43723B" w:rsidR="74507705" w:rsidRPr="00061E3D" w:rsidRDefault="74507705" w:rsidP="00D742A6">
      <w:pPr>
        <w:pStyle w:val="Heading3"/>
        <w:numPr>
          <w:ilvl w:val="0"/>
          <w:numId w:val="75"/>
        </w:numPr>
        <w:rPr>
          <w:rFonts w:ascii="Times New Roman" w:eastAsia="Cambria" w:hAnsi="Times New Roman" w:cs="Times New Roman"/>
        </w:rPr>
      </w:pPr>
      <w:bookmarkStart w:id="100" w:name="_Toc182496709"/>
      <w:r w:rsidRPr="00061E3D">
        <w:rPr>
          <w:rFonts w:ascii="Times New Roman" w:eastAsia="Cambria" w:hAnsi="Times New Roman" w:cs="Times New Roman"/>
        </w:rPr>
        <w:lastRenderedPageBreak/>
        <w:t>Select Files for Review:</w:t>
      </w:r>
      <w:bookmarkEnd w:id="100"/>
    </w:p>
    <w:p w14:paraId="05051E70" w14:textId="77777777" w:rsidR="00752764" w:rsidRPr="00061E3D" w:rsidRDefault="00752764" w:rsidP="00752764">
      <w:pPr>
        <w:rPr>
          <w:rFonts w:ascii="Times New Roman" w:hAnsi="Times New Roman" w:cs="Times New Roman"/>
        </w:rPr>
      </w:pPr>
    </w:p>
    <w:p w14:paraId="14814CF1" w14:textId="6B1350AD" w:rsidR="04D9C8FC" w:rsidRPr="00061E3D" w:rsidRDefault="2F1A1D5D" w:rsidP="00172F39">
      <w:pPr>
        <w:ind w:left="720"/>
        <w:jc w:val="both"/>
        <w:rPr>
          <w:rFonts w:ascii="Times New Roman" w:eastAsia="Calibri" w:hAnsi="Times New Roman" w:cs="Times New Roman"/>
        </w:rPr>
      </w:pPr>
      <w:r w:rsidRPr="00061E3D">
        <w:rPr>
          <w:rFonts w:ascii="Times New Roman" w:eastAsia="Calibri" w:hAnsi="Times New Roman" w:cs="Times New Roman"/>
        </w:rPr>
        <w:t>The Select Files for Review feature allows users to select specific files for code analysis. By clicking on file names in the sidebar, users can initiate the review process. The system handles different file types (e.g., code files, image files, and raw byte files) and prepares them for detailed analysis.</w:t>
      </w:r>
    </w:p>
    <w:p w14:paraId="6D61CDB0" w14:textId="77777777" w:rsidR="00752764" w:rsidRPr="00061E3D" w:rsidRDefault="00752764" w:rsidP="00172F39">
      <w:pPr>
        <w:ind w:left="720"/>
        <w:jc w:val="both"/>
        <w:rPr>
          <w:rFonts w:ascii="Times New Roman" w:hAnsi="Times New Roman" w:cs="Times New Roman"/>
        </w:rPr>
      </w:pPr>
    </w:p>
    <w:p w14:paraId="27A6E21F" w14:textId="5F2A8A6B" w:rsidR="11DAE995" w:rsidRPr="00061E3D" w:rsidRDefault="2F1A1D5D" w:rsidP="00172F39">
      <w:pPr>
        <w:ind w:left="720"/>
        <w:jc w:val="both"/>
        <w:rPr>
          <w:rFonts w:ascii="Times New Roman" w:hAnsi="Times New Roman" w:cs="Times New Roman"/>
        </w:rPr>
      </w:pPr>
      <w:r w:rsidRPr="00061E3D">
        <w:rPr>
          <w:rFonts w:ascii="Times New Roman" w:hAnsi="Times New Roman" w:cs="Times New Roman"/>
          <w:noProof/>
        </w:rPr>
        <w:drawing>
          <wp:inline distT="0" distB="0" distL="0" distR="0" wp14:anchorId="3194B818" wp14:editId="042B1975">
            <wp:extent cx="5664590" cy="3186332"/>
            <wp:effectExtent l="0" t="0" r="0" b="0"/>
            <wp:docPr id="1889591669" name="Picture 188959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67835" cy="3188157"/>
                    </a:xfrm>
                    <a:prstGeom prst="rect">
                      <a:avLst/>
                    </a:prstGeom>
                  </pic:spPr>
                </pic:pic>
              </a:graphicData>
            </a:graphic>
          </wp:inline>
        </w:drawing>
      </w:r>
    </w:p>
    <w:p w14:paraId="4EFEFAFF" w14:textId="77777777" w:rsidR="00752764" w:rsidRPr="00061E3D" w:rsidRDefault="00752764" w:rsidP="00172F39">
      <w:pPr>
        <w:ind w:left="720"/>
        <w:jc w:val="both"/>
        <w:rPr>
          <w:rFonts w:ascii="Times New Roman" w:hAnsi="Times New Roman" w:cs="Times New Roman"/>
        </w:rPr>
      </w:pPr>
    </w:p>
    <w:p w14:paraId="6FA48588" w14:textId="0EB36C13" w:rsidR="4A070029" w:rsidRPr="00061E3D" w:rsidRDefault="4A070029" w:rsidP="00D742A6">
      <w:pPr>
        <w:pStyle w:val="Heading3"/>
        <w:numPr>
          <w:ilvl w:val="0"/>
          <w:numId w:val="75"/>
        </w:numPr>
        <w:rPr>
          <w:rFonts w:ascii="Times New Roman" w:eastAsia="Cambria" w:hAnsi="Times New Roman" w:cs="Times New Roman"/>
        </w:rPr>
      </w:pPr>
      <w:bookmarkStart w:id="101" w:name="_Toc182496710"/>
      <w:r w:rsidRPr="00061E3D">
        <w:rPr>
          <w:rFonts w:ascii="Times New Roman" w:eastAsia="Cambria" w:hAnsi="Times New Roman" w:cs="Times New Roman"/>
        </w:rPr>
        <w:t>Batch and Individual Code Reviews:</w:t>
      </w:r>
      <w:bookmarkEnd w:id="101"/>
    </w:p>
    <w:p w14:paraId="5F5F6AFF" w14:textId="77777777" w:rsidR="00752764" w:rsidRPr="00061E3D" w:rsidRDefault="00752764" w:rsidP="00752764">
      <w:pPr>
        <w:rPr>
          <w:rFonts w:ascii="Times New Roman" w:hAnsi="Times New Roman" w:cs="Times New Roman"/>
        </w:rPr>
      </w:pPr>
    </w:p>
    <w:p w14:paraId="79B6CE1B" w14:textId="0E555298" w:rsidR="694A7A67" w:rsidRPr="00061E3D" w:rsidRDefault="4B3A402B" w:rsidP="00172F39">
      <w:pPr>
        <w:ind w:left="720"/>
        <w:jc w:val="both"/>
        <w:rPr>
          <w:rFonts w:ascii="Times New Roman" w:eastAsia="Times New Roman" w:hAnsi="Times New Roman" w:cs="Times New Roman"/>
        </w:rPr>
      </w:pPr>
      <w:r w:rsidRPr="00061E3D">
        <w:rPr>
          <w:rFonts w:ascii="Times New Roman" w:eastAsia="Times New Roman" w:hAnsi="Times New Roman" w:cs="Times New Roman"/>
        </w:rPr>
        <w:t>The Batch and Individual Code Reviews feature facilitates the review of selected files. The system analyzes the code, identifies errors, and categorizes them for easy understanding. Users can select individual files for review or initiate batch reviews for multiple files at once. The review process includes error categorization, suggestions for improvement, and detailed code feedback.</w:t>
      </w:r>
    </w:p>
    <w:p w14:paraId="79D94842" w14:textId="0E9D273B" w:rsidR="00752764" w:rsidRPr="00061E3D" w:rsidRDefault="004D6BE5" w:rsidP="00172F39">
      <w:pPr>
        <w:ind w:left="720"/>
        <w:jc w:val="both"/>
        <w:rPr>
          <w:rFonts w:ascii="Times New Roman" w:eastAsia="Times New Roman" w:hAnsi="Times New Roman" w:cs="Times New Roman"/>
        </w:rPr>
      </w:pPr>
      <w:r w:rsidRPr="00061E3D">
        <w:rPr>
          <w:rFonts w:ascii="Times New Roman" w:eastAsia="Times New Roman" w:hAnsi="Times New Roman" w:cs="Times New Roman"/>
        </w:rPr>
        <w:lastRenderedPageBreak/>
        <w:drawing>
          <wp:inline distT="0" distB="0" distL="0" distR="0" wp14:anchorId="3DF6BB9B" wp14:editId="2C0F2CA3">
            <wp:extent cx="5430741" cy="3482340"/>
            <wp:effectExtent l="0" t="0" r="0" b="3810"/>
            <wp:docPr id="143926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63798" name="Picture 1" descr="A screenshot of a computer&#10;&#10;Description automatically generated"/>
                    <pic:cNvPicPr/>
                  </pic:nvPicPr>
                  <pic:blipFill>
                    <a:blip r:embed="rId64"/>
                    <a:stretch>
                      <a:fillRect/>
                    </a:stretch>
                  </pic:blipFill>
                  <pic:spPr>
                    <a:xfrm>
                      <a:off x="0" y="0"/>
                      <a:ext cx="5432888" cy="3483717"/>
                    </a:xfrm>
                    <a:prstGeom prst="rect">
                      <a:avLst/>
                    </a:prstGeom>
                  </pic:spPr>
                </pic:pic>
              </a:graphicData>
            </a:graphic>
          </wp:inline>
        </w:drawing>
      </w:r>
    </w:p>
    <w:p w14:paraId="7B62AEE9" w14:textId="7D7FB5C1" w:rsidR="4A070029" w:rsidRPr="00061E3D" w:rsidRDefault="4A070029" w:rsidP="00D742A6">
      <w:pPr>
        <w:pStyle w:val="Heading3"/>
        <w:numPr>
          <w:ilvl w:val="0"/>
          <w:numId w:val="75"/>
        </w:numPr>
        <w:rPr>
          <w:rFonts w:ascii="Times New Roman" w:eastAsia="Cambria" w:hAnsi="Times New Roman" w:cs="Times New Roman"/>
        </w:rPr>
      </w:pPr>
      <w:bookmarkStart w:id="102" w:name="_Toc182496711"/>
      <w:r w:rsidRPr="00061E3D">
        <w:rPr>
          <w:rFonts w:ascii="Times New Roman" w:eastAsia="Cambria" w:hAnsi="Times New Roman" w:cs="Times New Roman"/>
        </w:rPr>
        <w:t>Error Reporting and Vulnerabilities Analysis:</w:t>
      </w:r>
      <w:bookmarkEnd w:id="102"/>
    </w:p>
    <w:p w14:paraId="4594619D" w14:textId="5A0DDC72" w:rsidR="4C1B237B" w:rsidRPr="00061E3D" w:rsidRDefault="4C1B237B" w:rsidP="00172F39">
      <w:pPr>
        <w:spacing w:before="240" w:after="240"/>
        <w:ind w:left="720"/>
        <w:jc w:val="both"/>
        <w:rPr>
          <w:rFonts w:ascii="Times New Roman" w:eastAsia="Times New Roman" w:hAnsi="Times New Roman" w:cs="Times New Roman"/>
        </w:rPr>
      </w:pPr>
      <w:r w:rsidRPr="00061E3D">
        <w:rPr>
          <w:rFonts w:ascii="Times New Roman" w:eastAsia="Times New Roman" w:hAnsi="Times New Roman" w:cs="Times New Roman"/>
        </w:rPr>
        <w:t>The Error Reporting and Vulnerabilities Analysis feature identifies and categorizes errors found in the code. Errors are grouped by type and presented in separate tabs, allowing users to address specific issues. Additionally, the system detects potential vulnerabilities and classifies URLs found in the code, providing insights into security risks and best practices.</w:t>
      </w:r>
    </w:p>
    <w:p w14:paraId="06271D20" w14:textId="7EE88A0B" w:rsidR="06567E02" w:rsidRPr="00061E3D" w:rsidRDefault="4C1B237B" w:rsidP="003B4B36">
      <w:pPr>
        <w:spacing w:before="240" w:after="240"/>
        <w:ind w:left="720"/>
        <w:jc w:val="both"/>
        <w:rPr>
          <w:rFonts w:ascii="Times New Roman" w:hAnsi="Times New Roman" w:cs="Times New Roman"/>
        </w:rPr>
      </w:pPr>
      <w:r w:rsidRPr="00061E3D">
        <w:rPr>
          <w:rFonts w:ascii="Times New Roman" w:hAnsi="Times New Roman" w:cs="Times New Roman"/>
          <w:noProof/>
        </w:rPr>
        <w:drawing>
          <wp:inline distT="0" distB="0" distL="0" distR="0" wp14:anchorId="3BE82D0B" wp14:editId="0CE63B06">
            <wp:extent cx="5478448" cy="3185795"/>
            <wp:effectExtent l="0" t="0" r="8255" b="0"/>
            <wp:docPr id="374460916" name="Picture 37446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115" cy="3190254"/>
                    </a:xfrm>
                    <a:prstGeom prst="rect">
                      <a:avLst/>
                    </a:prstGeom>
                  </pic:spPr>
                </pic:pic>
              </a:graphicData>
            </a:graphic>
          </wp:inline>
        </w:drawing>
      </w:r>
    </w:p>
    <w:p w14:paraId="7F325110" w14:textId="7FAF70DF" w:rsidR="5B39829B" w:rsidRPr="00061E3D" w:rsidRDefault="5B39829B" w:rsidP="00172F39">
      <w:pPr>
        <w:pStyle w:val="Heading3"/>
        <w:rPr>
          <w:rFonts w:ascii="Times New Roman" w:hAnsi="Times New Roman" w:cs="Times New Roman"/>
        </w:rPr>
      </w:pPr>
      <w:bookmarkStart w:id="103" w:name="_Toc182496712"/>
      <w:r w:rsidRPr="00061E3D">
        <w:rPr>
          <w:rFonts w:ascii="Times New Roman" w:hAnsi="Times New Roman" w:cs="Times New Roman"/>
        </w:rPr>
        <w:lastRenderedPageBreak/>
        <w:t xml:space="preserve">FOR GITHUB </w:t>
      </w:r>
      <w:r w:rsidR="036F0294" w:rsidRPr="00061E3D">
        <w:rPr>
          <w:rFonts w:ascii="Times New Roman" w:hAnsi="Times New Roman" w:cs="Times New Roman"/>
        </w:rPr>
        <w:t>PULL REQUEST</w:t>
      </w:r>
      <w:bookmarkEnd w:id="103"/>
    </w:p>
    <w:p w14:paraId="6D112141" w14:textId="09828E59" w:rsidR="00300815" w:rsidRPr="00061E3D" w:rsidRDefault="00300815" w:rsidP="00300815">
      <w:pPr>
        <w:rPr>
          <w:rFonts w:ascii="Times New Roman" w:hAnsi="Times New Roman" w:cs="Times New Roman"/>
        </w:rPr>
      </w:pPr>
    </w:p>
    <w:p w14:paraId="1E667ABB" w14:textId="2B7F1CE6" w:rsidR="00300815" w:rsidRPr="00300815" w:rsidRDefault="00300815" w:rsidP="00300815">
      <w:pPr>
        <w:rPr>
          <w:rFonts w:ascii="Times New Roman" w:hAnsi="Times New Roman" w:cs="Times New Roman"/>
          <w:lang w:val="en-IN"/>
        </w:rPr>
      </w:pPr>
      <w:r w:rsidRPr="00300815">
        <w:rPr>
          <w:rFonts w:ascii="Times New Roman" w:hAnsi="Times New Roman" w:cs="Times New Roman"/>
          <w:lang w:val="en-IN"/>
        </w:rPr>
        <w:t xml:space="preserve">A </w:t>
      </w:r>
      <w:r w:rsidRPr="00300815">
        <w:rPr>
          <w:rFonts w:ascii="Times New Roman" w:hAnsi="Times New Roman" w:cs="Times New Roman"/>
          <w:b/>
          <w:bCs/>
          <w:lang w:val="en-IN"/>
        </w:rPr>
        <w:t>Pull Request</w:t>
      </w:r>
      <w:r w:rsidRPr="00300815">
        <w:rPr>
          <w:rFonts w:ascii="Times New Roman" w:hAnsi="Times New Roman" w:cs="Times New Roman"/>
          <w:lang w:val="en-IN"/>
        </w:rPr>
        <w:t xml:space="preserve"> is a request to merge changes from one branch (the feature or topic branch) into another (usually the main or development branch) in a Git repository. It acts as a formal proposal for integrating new changes into a project’s main codebase. PRs are a central part of </w:t>
      </w:r>
      <w:r w:rsidRPr="00300815">
        <w:rPr>
          <w:rFonts w:ascii="Times New Roman" w:hAnsi="Times New Roman" w:cs="Times New Roman"/>
          <w:b/>
          <w:bCs/>
          <w:lang w:val="en-IN"/>
        </w:rPr>
        <w:t>code review</w:t>
      </w:r>
      <w:r w:rsidRPr="00300815">
        <w:rPr>
          <w:rFonts w:ascii="Times New Roman" w:hAnsi="Times New Roman" w:cs="Times New Roman"/>
          <w:lang w:val="en-IN"/>
        </w:rPr>
        <w:t xml:space="preserve"> processes in teams, ensuring code quality, consistency, and collaborative feedback.</w:t>
      </w:r>
    </w:p>
    <w:p w14:paraId="5C7F2C60" w14:textId="2E16C37E" w:rsidR="00300815" w:rsidRPr="00300815" w:rsidRDefault="00300815" w:rsidP="00300815">
      <w:pPr>
        <w:rPr>
          <w:rFonts w:ascii="Times New Roman" w:hAnsi="Times New Roman" w:cs="Times New Roman"/>
          <w:b/>
          <w:bCs/>
          <w:lang w:val="en-IN"/>
        </w:rPr>
      </w:pPr>
      <w:r w:rsidRPr="00300815">
        <w:rPr>
          <w:rFonts w:ascii="Times New Roman" w:hAnsi="Times New Roman" w:cs="Times New Roman"/>
          <w:b/>
          <w:bCs/>
          <w:lang w:val="en-IN"/>
        </w:rPr>
        <w:t>Key Concepts:</w:t>
      </w:r>
    </w:p>
    <w:p w14:paraId="15D653EA" w14:textId="6A3C8033" w:rsidR="00300815" w:rsidRPr="00300815" w:rsidRDefault="00300815" w:rsidP="00D742A6">
      <w:pPr>
        <w:numPr>
          <w:ilvl w:val="0"/>
          <w:numId w:val="80"/>
        </w:numPr>
        <w:rPr>
          <w:rFonts w:ascii="Times New Roman" w:hAnsi="Times New Roman" w:cs="Times New Roman"/>
          <w:lang w:val="en-IN"/>
        </w:rPr>
      </w:pPr>
      <w:r w:rsidRPr="00300815">
        <w:rPr>
          <w:rFonts w:ascii="Times New Roman" w:hAnsi="Times New Roman" w:cs="Times New Roman"/>
          <w:b/>
          <w:bCs/>
          <w:lang w:val="en-IN"/>
        </w:rPr>
        <w:t>Branching:</w:t>
      </w:r>
      <w:r w:rsidRPr="00300815">
        <w:rPr>
          <w:rFonts w:ascii="Times New Roman" w:hAnsi="Times New Roman" w:cs="Times New Roman"/>
          <w:lang w:val="en-IN"/>
        </w:rPr>
        <w:t xml:space="preserve"> Git allows developers to work on different versions of a codebase simultaneously using branches. A PR facilitates merging changes made in a feature branch into the main branch or another target branch.</w:t>
      </w:r>
    </w:p>
    <w:p w14:paraId="5A5E0735" w14:textId="634DEA57" w:rsidR="00300815" w:rsidRPr="00300815" w:rsidRDefault="00300815" w:rsidP="00D742A6">
      <w:pPr>
        <w:numPr>
          <w:ilvl w:val="0"/>
          <w:numId w:val="80"/>
        </w:numPr>
        <w:rPr>
          <w:rFonts w:ascii="Times New Roman" w:hAnsi="Times New Roman" w:cs="Times New Roman"/>
          <w:lang w:val="en-IN"/>
        </w:rPr>
      </w:pPr>
      <w:r w:rsidRPr="00300815">
        <w:rPr>
          <w:rFonts w:ascii="Times New Roman" w:hAnsi="Times New Roman" w:cs="Times New Roman"/>
          <w:b/>
          <w:bCs/>
          <w:lang w:val="en-IN"/>
        </w:rPr>
        <w:t>Merge:</w:t>
      </w:r>
      <w:r w:rsidRPr="00300815">
        <w:rPr>
          <w:rFonts w:ascii="Times New Roman" w:hAnsi="Times New Roman" w:cs="Times New Roman"/>
          <w:lang w:val="en-IN"/>
        </w:rPr>
        <w:t xml:space="preserve"> The process of integrating changes from one branch into another, either automatically or with manual conflict resolution.</w:t>
      </w:r>
    </w:p>
    <w:p w14:paraId="5220CA5E" w14:textId="6B9F0C3C" w:rsidR="00E7613C" w:rsidRPr="00061E3D" w:rsidRDefault="00300815" w:rsidP="00D742A6">
      <w:pPr>
        <w:numPr>
          <w:ilvl w:val="0"/>
          <w:numId w:val="80"/>
        </w:numPr>
        <w:rPr>
          <w:rFonts w:ascii="Times New Roman" w:hAnsi="Times New Roman" w:cs="Times New Roman"/>
        </w:rPr>
      </w:pPr>
      <w:r w:rsidRPr="00300815">
        <w:rPr>
          <w:rFonts w:ascii="Times New Roman" w:hAnsi="Times New Roman" w:cs="Times New Roman"/>
          <w:b/>
          <w:bCs/>
          <w:lang w:val="en-IN"/>
        </w:rPr>
        <w:t>Review:</w:t>
      </w:r>
      <w:r w:rsidRPr="00300815">
        <w:rPr>
          <w:rFonts w:ascii="Times New Roman" w:hAnsi="Times New Roman" w:cs="Times New Roman"/>
          <w:lang w:val="en-IN"/>
        </w:rPr>
        <w:t xml:space="preserve"> PRs are reviewed by other developers or managers to ensure code quality, functionality, adherence to coding standards, and compatibility with the rest of the project.</w:t>
      </w:r>
    </w:p>
    <w:p w14:paraId="290433C1" w14:textId="0270F803" w:rsidR="00614E84" w:rsidRPr="00061E3D" w:rsidRDefault="00614E84" w:rsidP="00614E84">
      <w:pPr>
        <w:ind w:left="720"/>
        <w:rPr>
          <w:rFonts w:ascii="Times New Roman" w:hAnsi="Times New Roman" w:cs="Times New Roman"/>
        </w:rPr>
      </w:pPr>
    </w:p>
    <w:p w14:paraId="5025A7E1" w14:textId="4E6DEC39" w:rsidR="00614E84" w:rsidRPr="00E7613C" w:rsidRDefault="00614E84" w:rsidP="00614E84">
      <w:pPr>
        <w:rPr>
          <w:rFonts w:ascii="Times New Roman" w:hAnsi="Times New Roman" w:cs="Times New Roman"/>
          <w:b/>
          <w:bCs/>
          <w:lang w:val="en-IN"/>
        </w:rPr>
      </w:pPr>
      <w:r w:rsidRPr="00E7613C">
        <w:rPr>
          <w:rFonts w:ascii="Times New Roman" w:hAnsi="Times New Roman" w:cs="Times New Roman"/>
          <w:b/>
          <w:bCs/>
          <w:lang w:val="en-IN"/>
        </w:rPr>
        <w:t>Functional Breakdown</w:t>
      </w:r>
    </w:p>
    <w:p w14:paraId="4FA64A24" w14:textId="4B02B15E" w:rsidR="00614E84" w:rsidRPr="00E7613C" w:rsidRDefault="00614E84" w:rsidP="00D742A6">
      <w:pPr>
        <w:numPr>
          <w:ilvl w:val="0"/>
          <w:numId w:val="81"/>
        </w:numPr>
        <w:rPr>
          <w:rFonts w:ascii="Times New Roman" w:hAnsi="Times New Roman" w:cs="Times New Roman"/>
          <w:lang w:val="en-IN"/>
        </w:rPr>
      </w:pPr>
      <w:r w:rsidRPr="00E7613C">
        <w:rPr>
          <w:rFonts w:ascii="Times New Roman" w:hAnsi="Times New Roman" w:cs="Times New Roman"/>
          <w:b/>
          <w:bCs/>
          <w:lang w:val="en-IN"/>
        </w:rPr>
        <w:t>Inputs:</w:t>
      </w:r>
    </w:p>
    <w:p w14:paraId="39771408" w14:textId="72B373BA" w:rsidR="00614E84" w:rsidRPr="00E7613C" w:rsidRDefault="00614E84" w:rsidP="00D742A6">
      <w:pPr>
        <w:numPr>
          <w:ilvl w:val="1"/>
          <w:numId w:val="81"/>
        </w:numPr>
        <w:rPr>
          <w:rFonts w:ascii="Times New Roman" w:hAnsi="Times New Roman" w:cs="Times New Roman"/>
          <w:lang w:val="en-IN"/>
        </w:rPr>
      </w:pPr>
      <w:r w:rsidRPr="00E7613C">
        <w:rPr>
          <w:rFonts w:ascii="Times New Roman" w:hAnsi="Times New Roman" w:cs="Times New Roman"/>
          <w:b/>
          <w:bCs/>
          <w:lang w:val="en-IN"/>
        </w:rPr>
        <w:t>GitHub Token</w:t>
      </w:r>
      <w:r w:rsidRPr="00E7613C">
        <w:rPr>
          <w:rFonts w:ascii="Times New Roman" w:hAnsi="Times New Roman" w:cs="Times New Roman"/>
          <w:lang w:val="en-IN"/>
        </w:rPr>
        <w:t xml:space="preserve"> (</w:t>
      </w:r>
      <w:proofErr w:type="spellStart"/>
      <w:r w:rsidRPr="00E7613C">
        <w:rPr>
          <w:rFonts w:ascii="Times New Roman" w:hAnsi="Times New Roman" w:cs="Times New Roman"/>
          <w:lang w:val="en-IN"/>
        </w:rPr>
        <w:t>st.text_input</w:t>
      </w:r>
      <w:proofErr w:type="spellEnd"/>
      <w:r w:rsidRPr="00E7613C">
        <w:rPr>
          <w:rFonts w:ascii="Times New Roman" w:hAnsi="Times New Roman" w:cs="Times New Roman"/>
          <w:lang w:val="en-IN"/>
        </w:rPr>
        <w:t xml:space="preserve"> for secure input).</w:t>
      </w:r>
    </w:p>
    <w:p w14:paraId="28483F4A" w14:textId="06B9C3CB" w:rsidR="00614E84" w:rsidRPr="00E7613C" w:rsidRDefault="00614E84" w:rsidP="00D742A6">
      <w:pPr>
        <w:numPr>
          <w:ilvl w:val="1"/>
          <w:numId w:val="81"/>
        </w:numPr>
        <w:rPr>
          <w:rFonts w:ascii="Times New Roman" w:hAnsi="Times New Roman" w:cs="Times New Roman"/>
          <w:lang w:val="en-IN"/>
        </w:rPr>
      </w:pPr>
      <w:r w:rsidRPr="00E7613C">
        <w:rPr>
          <w:rFonts w:ascii="Times New Roman" w:hAnsi="Times New Roman" w:cs="Times New Roman"/>
          <w:b/>
          <w:bCs/>
          <w:lang w:val="en-IN"/>
        </w:rPr>
        <w:t>GitHub Repository URL</w:t>
      </w:r>
      <w:r w:rsidRPr="00E7613C">
        <w:rPr>
          <w:rFonts w:ascii="Times New Roman" w:hAnsi="Times New Roman" w:cs="Times New Roman"/>
          <w:lang w:val="en-IN"/>
        </w:rPr>
        <w:t xml:space="preserve"> (</w:t>
      </w:r>
      <w:proofErr w:type="spellStart"/>
      <w:r w:rsidRPr="00E7613C">
        <w:rPr>
          <w:rFonts w:ascii="Times New Roman" w:hAnsi="Times New Roman" w:cs="Times New Roman"/>
          <w:lang w:val="en-IN"/>
        </w:rPr>
        <w:t>st.text_input</w:t>
      </w:r>
      <w:proofErr w:type="spellEnd"/>
      <w:r w:rsidRPr="00E7613C">
        <w:rPr>
          <w:rFonts w:ascii="Times New Roman" w:hAnsi="Times New Roman" w:cs="Times New Roman"/>
          <w:lang w:val="en-IN"/>
        </w:rPr>
        <w:t>).</w:t>
      </w:r>
    </w:p>
    <w:p w14:paraId="76B0BF30" w14:textId="6623AFBD" w:rsidR="00614E84" w:rsidRPr="00E7613C" w:rsidRDefault="00614E84" w:rsidP="00D742A6">
      <w:pPr>
        <w:numPr>
          <w:ilvl w:val="1"/>
          <w:numId w:val="81"/>
        </w:numPr>
        <w:rPr>
          <w:rFonts w:ascii="Times New Roman" w:hAnsi="Times New Roman" w:cs="Times New Roman"/>
          <w:lang w:val="en-IN"/>
        </w:rPr>
      </w:pPr>
      <w:r w:rsidRPr="00E7613C">
        <w:rPr>
          <w:rFonts w:ascii="Times New Roman" w:hAnsi="Times New Roman" w:cs="Times New Roman"/>
          <w:b/>
          <w:bCs/>
          <w:lang w:val="en-IN"/>
        </w:rPr>
        <w:t>PR Number</w:t>
      </w:r>
      <w:r w:rsidRPr="00E7613C">
        <w:rPr>
          <w:rFonts w:ascii="Times New Roman" w:hAnsi="Times New Roman" w:cs="Times New Roman"/>
          <w:lang w:val="en-IN"/>
        </w:rPr>
        <w:t xml:space="preserve"> (</w:t>
      </w:r>
      <w:proofErr w:type="spellStart"/>
      <w:r w:rsidRPr="00E7613C">
        <w:rPr>
          <w:rFonts w:ascii="Times New Roman" w:hAnsi="Times New Roman" w:cs="Times New Roman"/>
          <w:lang w:val="en-IN"/>
        </w:rPr>
        <w:t>st.text_input</w:t>
      </w:r>
      <w:proofErr w:type="spellEnd"/>
      <w:r w:rsidRPr="00E7613C">
        <w:rPr>
          <w:rFonts w:ascii="Times New Roman" w:hAnsi="Times New Roman" w:cs="Times New Roman"/>
          <w:lang w:val="en-IN"/>
        </w:rPr>
        <w:t xml:space="preserve"> for specifying the PR to be reviewed).</w:t>
      </w:r>
    </w:p>
    <w:p w14:paraId="75A39550" w14:textId="2DE6D5EA" w:rsidR="00614E84" w:rsidRPr="00E7613C" w:rsidRDefault="00614E84" w:rsidP="00D742A6">
      <w:pPr>
        <w:numPr>
          <w:ilvl w:val="1"/>
          <w:numId w:val="81"/>
        </w:numPr>
        <w:rPr>
          <w:rFonts w:ascii="Times New Roman" w:hAnsi="Times New Roman" w:cs="Times New Roman"/>
          <w:lang w:val="en-IN"/>
        </w:rPr>
      </w:pPr>
      <w:r w:rsidRPr="00E7613C">
        <w:rPr>
          <w:rFonts w:ascii="Times New Roman" w:hAnsi="Times New Roman" w:cs="Times New Roman"/>
          <w:b/>
          <w:bCs/>
          <w:lang w:val="en-IN"/>
        </w:rPr>
        <w:t>Organization Standards File</w:t>
      </w:r>
      <w:r w:rsidRPr="00E7613C">
        <w:rPr>
          <w:rFonts w:ascii="Times New Roman" w:hAnsi="Times New Roman" w:cs="Times New Roman"/>
          <w:lang w:val="en-IN"/>
        </w:rPr>
        <w:t xml:space="preserve"> (if available).</w:t>
      </w:r>
    </w:p>
    <w:p w14:paraId="1FA40817" w14:textId="4012AF7F" w:rsidR="00614E84" w:rsidRPr="00E7613C" w:rsidRDefault="00614E84" w:rsidP="00D742A6">
      <w:pPr>
        <w:numPr>
          <w:ilvl w:val="0"/>
          <w:numId w:val="81"/>
        </w:numPr>
        <w:rPr>
          <w:rFonts w:ascii="Times New Roman" w:hAnsi="Times New Roman" w:cs="Times New Roman"/>
          <w:lang w:val="en-IN"/>
        </w:rPr>
      </w:pPr>
      <w:r w:rsidRPr="00E7613C">
        <w:rPr>
          <w:rFonts w:ascii="Times New Roman" w:hAnsi="Times New Roman" w:cs="Times New Roman"/>
          <w:b/>
          <w:bCs/>
          <w:lang w:val="en-IN"/>
        </w:rPr>
        <w:t>Output:</w:t>
      </w:r>
    </w:p>
    <w:p w14:paraId="72D70EBA" w14:textId="79DE1487" w:rsidR="00614E84" w:rsidRPr="00E7613C" w:rsidRDefault="00614E84" w:rsidP="00D742A6">
      <w:pPr>
        <w:numPr>
          <w:ilvl w:val="1"/>
          <w:numId w:val="81"/>
        </w:numPr>
        <w:rPr>
          <w:rFonts w:ascii="Times New Roman" w:hAnsi="Times New Roman" w:cs="Times New Roman"/>
          <w:lang w:val="en-IN"/>
        </w:rPr>
      </w:pPr>
      <w:r w:rsidRPr="00E7613C">
        <w:rPr>
          <w:rFonts w:ascii="Times New Roman" w:hAnsi="Times New Roman" w:cs="Times New Roman"/>
          <w:b/>
          <w:bCs/>
          <w:lang w:val="en-IN"/>
        </w:rPr>
        <w:t>File Diff (Side-by-Side View)</w:t>
      </w:r>
      <w:r w:rsidRPr="00E7613C">
        <w:rPr>
          <w:rFonts w:ascii="Times New Roman" w:hAnsi="Times New Roman" w:cs="Times New Roman"/>
          <w:lang w:val="en-IN"/>
        </w:rPr>
        <w:t xml:space="preserve"> showing the original and modified code.</w:t>
      </w:r>
    </w:p>
    <w:p w14:paraId="3F5CF480" w14:textId="162BBECE" w:rsidR="00614E84" w:rsidRPr="00E7613C" w:rsidRDefault="00614E84" w:rsidP="00D742A6">
      <w:pPr>
        <w:numPr>
          <w:ilvl w:val="1"/>
          <w:numId w:val="81"/>
        </w:numPr>
        <w:rPr>
          <w:rFonts w:ascii="Times New Roman" w:hAnsi="Times New Roman" w:cs="Times New Roman"/>
          <w:lang w:val="en-IN"/>
        </w:rPr>
      </w:pPr>
      <w:r w:rsidRPr="00E7613C">
        <w:rPr>
          <w:rFonts w:ascii="Times New Roman" w:hAnsi="Times New Roman" w:cs="Times New Roman"/>
          <w:b/>
          <w:bCs/>
          <w:lang w:val="en-IN"/>
        </w:rPr>
        <w:t>Approve and Merge Button</w:t>
      </w:r>
      <w:r w:rsidRPr="00E7613C">
        <w:rPr>
          <w:rFonts w:ascii="Times New Roman" w:hAnsi="Times New Roman" w:cs="Times New Roman"/>
          <w:lang w:val="en-IN"/>
        </w:rPr>
        <w:t xml:space="preserve"> in the sidebar to approve the PR and merge it.</w:t>
      </w:r>
    </w:p>
    <w:p w14:paraId="6C1CA0F3" w14:textId="69DDE357" w:rsidR="00614E84" w:rsidRPr="00E7613C" w:rsidRDefault="00614E84" w:rsidP="00D742A6">
      <w:pPr>
        <w:numPr>
          <w:ilvl w:val="1"/>
          <w:numId w:val="81"/>
        </w:numPr>
        <w:rPr>
          <w:rFonts w:ascii="Times New Roman" w:hAnsi="Times New Roman" w:cs="Times New Roman"/>
          <w:lang w:val="en-IN"/>
        </w:rPr>
      </w:pPr>
      <w:r w:rsidRPr="00E7613C">
        <w:rPr>
          <w:rFonts w:ascii="Times New Roman" w:hAnsi="Times New Roman" w:cs="Times New Roman"/>
          <w:b/>
          <w:bCs/>
          <w:lang w:val="en-IN"/>
        </w:rPr>
        <w:t>Success/Failure Messages</w:t>
      </w:r>
      <w:r w:rsidRPr="00E7613C">
        <w:rPr>
          <w:rFonts w:ascii="Times New Roman" w:hAnsi="Times New Roman" w:cs="Times New Roman"/>
          <w:lang w:val="en-IN"/>
        </w:rPr>
        <w:t xml:space="preserve"> for the merge process.</w:t>
      </w:r>
    </w:p>
    <w:p w14:paraId="21576AF0" w14:textId="1633B7A7" w:rsidR="00614E84" w:rsidRPr="00E7613C" w:rsidRDefault="00614E84" w:rsidP="00D742A6">
      <w:pPr>
        <w:numPr>
          <w:ilvl w:val="1"/>
          <w:numId w:val="81"/>
        </w:numPr>
        <w:rPr>
          <w:rFonts w:ascii="Times New Roman" w:hAnsi="Times New Roman" w:cs="Times New Roman"/>
          <w:lang w:val="en-IN"/>
        </w:rPr>
      </w:pPr>
      <w:r w:rsidRPr="00E7613C">
        <w:rPr>
          <w:rFonts w:ascii="Times New Roman" w:hAnsi="Times New Roman" w:cs="Times New Roman"/>
          <w:b/>
          <w:bCs/>
          <w:lang w:val="en-IN"/>
        </w:rPr>
        <w:t>Detailed PR Review</w:t>
      </w:r>
      <w:r w:rsidRPr="00E7613C">
        <w:rPr>
          <w:rFonts w:ascii="Times New Roman" w:hAnsi="Times New Roman" w:cs="Times New Roman"/>
          <w:lang w:val="en-IN"/>
        </w:rPr>
        <w:t xml:space="preserve"> showing whether the PR adheres to the organization’s coding standards.</w:t>
      </w:r>
    </w:p>
    <w:p w14:paraId="31AE38F4" w14:textId="2F3CBDE3" w:rsidR="00614E84" w:rsidRPr="00E7613C" w:rsidRDefault="00614E84" w:rsidP="00D742A6">
      <w:pPr>
        <w:numPr>
          <w:ilvl w:val="0"/>
          <w:numId w:val="81"/>
        </w:numPr>
        <w:rPr>
          <w:rFonts w:ascii="Times New Roman" w:hAnsi="Times New Roman" w:cs="Times New Roman"/>
          <w:lang w:val="en-IN"/>
        </w:rPr>
      </w:pPr>
      <w:r w:rsidRPr="00E7613C">
        <w:rPr>
          <w:rFonts w:ascii="Times New Roman" w:hAnsi="Times New Roman" w:cs="Times New Roman"/>
          <w:b/>
          <w:bCs/>
          <w:lang w:val="en-IN"/>
        </w:rPr>
        <w:t>State Management:</w:t>
      </w:r>
    </w:p>
    <w:p w14:paraId="03CBB239" w14:textId="17CECCDC" w:rsidR="00614E84" w:rsidRPr="00E7613C" w:rsidRDefault="00614E84" w:rsidP="00D742A6">
      <w:pPr>
        <w:numPr>
          <w:ilvl w:val="1"/>
          <w:numId w:val="81"/>
        </w:numPr>
        <w:rPr>
          <w:rFonts w:ascii="Times New Roman" w:hAnsi="Times New Roman" w:cs="Times New Roman"/>
          <w:lang w:val="en-IN"/>
        </w:rPr>
      </w:pPr>
      <w:r w:rsidRPr="00E7613C">
        <w:rPr>
          <w:rFonts w:ascii="Times New Roman" w:hAnsi="Times New Roman" w:cs="Times New Roman"/>
          <w:b/>
          <w:bCs/>
          <w:lang w:val="en-IN"/>
        </w:rPr>
        <w:t>Session State</w:t>
      </w:r>
      <w:r w:rsidRPr="00E7613C">
        <w:rPr>
          <w:rFonts w:ascii="Times New Roman" w:hAnsi="Times New Roman" w:cs="Times New Roman"/>
          <w:lang w:val="en-IN"/>
        </w:rPr>
        <w:t xml:space="preserve"> (</w:t>
      </w:r>
      <w:proofErr w:type="spellStart"/>
      <w:proofErr w:type="gramStart"/>
      <w:r w:rsidRPr="00E7613C">
        <w:rPr>
          <w:rFonts w:ascii="Times New Roman" w:hAnsi="Times New Roman" w:cs="Times New Roman"/>
          <w:lang w:val="en-IN"/>
        </w:rPr>
        <w:t>st.session</w:t>
      </w:r>
      <w:proofErr w:type="gramEnd"/>
      <w:r w:rsidRPr="00E7613C">
        <w:rPr>
          <w:rFonts w:ascii="Times New Roman" w:hAnsi="Times New Roman" w:cs="Times New Roman"/>
          <w:lang w:val="en-IN"/>
        </w:rPr>
        <w:t>_state</w:t>
      </w:r>
      <w:proofErr w:type="spellEnd"/>
      <w:r w:rsidRPr="00E7613C">
        <w:rPr>
          <w:rFonts w:ascii="Times New Roman" w:hAnsi="Times New Roman" w:cs="Times New Roman"/>
          <w:lang w:val="en-IN"/>
        </w:rPr>
        <w:t>) is used to track whether a PR has already been merged, preventing the user from merging the same PR multiple times.</w:t>
      </w:r>
    </w:p>
    <w:p w14:paraId="3D8CFED8" w14:textId="5E93397D" w:rsidR="00614E84" w:rsidRDefault="00614E84" w:rsidP="00614E84">
      <w:pPr>
        <w:rPr>
          <w:rFonts w:ascii="Times New Roman" w:hAnsi="Times New Roman" w:cs="Times New Roman"/>
        </w:rPr>
      </w:pPr>
    </w:p>
    <w:p w14:paraId="5C8DF8DB" w14:textId="77777777" w:rsidR="00BE0FD3" w:rsidRPr="00061E3D" w:rsidRDefault="00BE0FD3" w:rsidP="00614E84">
      <w:pPr>
        <w:rPr>
          <w:rFonts w:ascii="Times New Roman" w:hAnsi="Times New Roman" w:cs="Times New Roman"/>
        </w:rPr>
      </w:pPr>
    </w:p>
    <w:p w14:paraId="0444C435" w14:textId="4C4F827D" w:rsidR="00614E84" w:rsidRPr="00061E3D" w:rsidRDefault="00614E84" w:rsidP="00614E84">
      <w:pPr>
        <w:rPr>
          <w:rFonts w:ascii="Times New Roman" w:hAnsi="Times New Roman" w:cs="Times New Roman"/>
        </w:rPr>
      </w:pPr>
    </w:p>
    <w:p w14:paraId="337FDE62" w14:textId="3247225F" w:rsidR="00E7613C" w:rsidRPr="00061E3D" w:rsidRDefault="00E7613C" w:rsidP="00614E84">
      <w:pPr>
        <w:pStyle w:val="Heading3"/>
        <w:rPr>
          <w:rFonts w:ascii="Times New Roman" w:hAnsi="Times New Roman" w:cs="Times New Roman"/>
          <w:lang w:val="en-IN"/>
        </w:rPr>
      </w:pPr>
      <w:bookmarkStart w:id="104" w:name="_Toc182496713"/>
      <w:r w:rsidRPr="00061E3D">
        <w:rPr>
          <w:rFonts w:ascii="Times New Roman" w:hAnsi="Times New Roman" w:cs="Times New Roman"/>
          <w:lang w:val="en-IN"/>
        </w:rPr>
        <w:lastRenderedPageBreak/>
        <w:t>GitHub Authentication and Repository Access:</w:t>
      </w:r>
      <w:bookmarkEnd w:id="104"/>
    </w:p>
    <w:p w14:paraId="26699DC7" w14:textId="0E77851A" w:rsidR="00E114E8" w:rsidRPr="00061E3D" w:rsidRDefault="00E114E8" w:rsidP="00E114E8">
      <w:pPr>
        <w:rPr>
          <w:rFonts w:ascii="Times New Roman" w:hAnsi="Times New Roman" w:cs="Times New Roman"/>
          <w:lang w:val="en-IN"/>
        </w:rPr>
      </w:pPr>
    </w:p>
    <w:p w14:paraId="4B832134" w14:textId="076AD23F" w:rsidR="00E7613C" w:rsidRPr="00E7613C"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 xml:space="preserve">Users must enter their </w:t>
      </w:r>
      <w:r w:rsidRPr="00E7613C">
        <w:rPr>
          <w:rFonts w:ascii="Times New Roman" w:hAnsi="Times New Roman" w:cs="Times New Roman"/>
          <w:b/>
          <w:bCs/>
          <w:lang w:val="en-IN"/>
        </w:rPr>
        <w:t>GitHub token</w:t>
      </w:r>
      <w:r w:rsidRPr="00E7613C">
        <w:rPr>
          <w:rFonts w:ascii="Times New Roman" w:hAnsi="Times New Roman" w:cs="Times New Roman"/>
          <w:lang w:val="en-IN"/>
        </w:rPr>
        <w:t xml:space="preserve"> (for API authentication) and </w:t>
      </w:r>
      <w:r w:rsidRPr="00E7613C">
        <w:rPr>
          <w:rFonts w:ascii="Times New Roman" w:hAnsi="Times New Roman" w:cs="Times New Roman"/>
          <w:b/>
          <w:bCs/>
          <w:lang w:val="en-IN"/>
        </w:rPr>
        <w:t>repository URL</w:t>
      </w:r>
      <w:r w:rsidRPr="00E7613C">
        <w:rPr>
          <w:rFonts w:ascii="Times New Roman" w:hAnsi="Times New Roman" w:cs="Times New Roman"/>
          <w:lang w:val="en-IN"/>
        </w:rPr>
        <w:t xml:space="preserve"> to access the pull request data.</w:t>
      </w:r>
    </w:p>
    <w:p w14:paraId="009DAC4C" w14:textId="43811AC8" w:rsidR="00E7613C" w:rsidRPr="00061E3D"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The GitHub token is needed for private repositories or actions that require authorization, like merging PRs.</w:t>
      </w:r>
    </w:p>
    <w:p w14:paraId="1461DFE9" w14:textId="5C645CE8" w:rsidR="00A25FA5" w:rsidRPr="00061E3D" w:rsidRDefault="00A25FA5" w:rsidP="00D742A6">
      <w:pPr>
        <w:numPr>
          <w:ilvl w:val="0"/>
          <w:numId w:val="82"/>
        </w:numPr>
        <w:rPr>
          <w:rFonts w:ascii="Times New Roman" w:hAnsi="Times New Roman" w:cs="Times New Roman"/>
          <w:lang w:val="en-IN"/>
        </w:rPr>
      </w:pPr>
      <w:r w:rsidRPr="00061E3D">
        <w:rPr>
          <w:rFonts w:ascii="Times New Roman" w:hAnsi="Times New Roman" w:cs="Times New Roman"/>
        </w:rPr>
        <w:t xml:space="preserve">Functions like </w:t>
      </w:r>
      <w:proofErr w:type="spellStart"/>
      <w:r w:rsidRPr="00061E3D">
        <w:rPr>
          <w:rFonts w:ascii="Times New Roman" w:hAnsi="Times New Roman" w:cs="Times New Roman"/>
        </w:rPr>
        <w:t>get_pull_requests</w:t>
      </w:r>
      <w:proofErr w:type="spellEnd"/>
      <w:r w:rsidRPr="00061E3D">
        <w:rPr>
          <w:rFonts w:ascii="Times New Roman" w:hAnsi="Times New Roman" w:cs="Times New Roman"/>
        </w:rPr>
        <w:t xml:space="preserve">, </w:t>
      </w:r>
      <w:proofErr w:type="spellStart"/>
      <w:r w:rsidRPr="00061E3D">
        <w:rPr>
          <w:rFonts w:ascii="Times New Roman" w:hAnsi="Times New Roman" w:cs="Times New Roman"/>
        </w:rPr>
        <w:t>get_pull_request_diff</w:t>
      </w:r>
      <w:proofErr w:type="spellEnd"/>
      <w:r w:rsidRPr="00061E3D">
        <w:rPr>
          <w:rFonts w:ascii="Times New Roman" w:hAnsi="Times New Roman" w:cs="Times New Roman"/>
        </w:rPr>
        <w:t xml:space="preserve">, and </w:t>
      </w:r>
      <w:proofErr w:type="spellStart"/>
      <w:r w:rsidRPr="00061E3D">
        <w:rPr>
          <w:rFonts w:ascii="Times New Roman" w:hAnsi="Times New Roman" w:cs="Times New Roman"/>
        </w:rPr>
        <w:t>merge_pull_request</w:t>
      </w:r>
      <w:proofErr w:type="spellEnd"/>
      <w:r w:rsidRPr="00061E3D">
        <w:rPr>
          <w:rFonts w:ascii="Times New Roman" w:hAnsi="Times New Roman" w:cs="Times New Roman"/>
        </w:rPr>
        <w:t xml:space="preserve"> interact with GitHub’s REST API to fetch PR data, fetch diffs, and merge PRs.</w:t>
      </w:r>
    </w:p>
    <w:p w14:paraId="68796B08" w14:textId="3D5129B6" w:rsidR="003335A8" w:rsidRPr="00061E3D" w:rsidRDefault="003335A8" w:rsidP="003335A8">
      <w:pPr>
        <w:ind w:left="1080"/>
        <w:rPr>
          <w:rFonts w:ascii="Times New Roman" w:hAnsi="Times New Roman" w:cs="Times New Roman"/>
          <w:lang w:val="en-IN"/>
        </w:rPr>
      </w:pPr>
    </w:p>
    <w:p w14:paraId="033361E0" w14:textId="629C4250" w:rsidR="00E114E8" w:rsidRPr="00061E3D" w:rsidRDefault="00E114E8" w:rsidP="00E114E8">
      <w:pPr>
        <w:ind w:left="720"/>
        <w:rPr>
          <w:rFonts w:ascii="Times New Roman" w:hAnsi="Times New Roman" w:cs="Times New Roman"/>
          <w:lang w:val="en-IN"/>
        </w:rPr>
      </w:pPr>
      <w:r>
        <w:rPr>
          <w:noProof/>
        </w:rPr>
        <w:drawing>
          <wp:inline distT="0" distB="0" distL="0" distR="0" wp14:anchorId="4F09B6CC" wp14:editId="1E61116D">
            <wp:extent cx="5788855" cy="3464560"/>
            <wp:effectExtent l="0" t="0" r="2540" b="2540"/>
            <wp:docPr id="1402095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88855" cy="3464560"/>
                    </a:xfrm>
                    <a:prstGeom prst="rect">
                      <a:avLst/>
                    </a:prstGeom>
                  </pic:spPr>
                </pic:pic>
              </a:graphicData>
            </a:graphic>
          </wp:inline>
        </w:drawing>
      </w:r>
    </w:p>
    <w:p w14:paraId="1177477A" w14:textId="07398EA2" w:rsidR="00E114E8" w:rsidRPr="00E7613C" w:rsidRDefault="00E114E8" w:rsidP="00E114E8">
      <w:pPr>
        <w:ind w:left="720"/>
        <w:rPr>
          <w:rFonts w:ascii="Times New Roman" w:hAnsi="Times New Roman" w:cs="Times New Roman"/>
          <w:lang w:val="en-IN"/>
        </w:rPr>
      </w:pPr>
    </w:p>
    <w:p w14:paraId="3BE7A25F" w14:textId="134CF5C0" w:rsidR="00E7613C" w:rsidRPr="00061E3D" w:rsidRDefault="00E7613C" w:rsidP="00614E84">
      <w:pPr>
        <w:pStyle w:val="Heading3"/>
        <w:rPr>
          <w:rFonts w:ascii="Times New Roman" w:hAnsi="Times New Roman" w:cs="Times New Roman"/>
          <w:lang w:val="en-IN"/>
        </w:rPr>
      </w:pPr>
      <w:bookmarkStart w:id="105" w:name="_Toc182496714"/>
      <w:r w:rsidRPr="00061E3D">
        <w:rPr>
          <w:rFonts w:ascii="Times New Roman" w:hAnsi="Times New Roman" w:cs="Times New Roman"/>
          <w:lang w:val="en-IN"/>
        </w:rPr>
        <w:t>Fetch and Display Open Pull Requests:</w:t>
      </w:r>
      <w:bookmarkEnd w:id="105"/>
    </w:p>
    <w:p w14:paraId="3FC92EFB" w14:textId="40512223" w:rsidR="003335A8" w:rsidRPr="00061E3D" w:rsidRDefault="003335A8" w:rsidP="003335A8">
      <w:pPr>
        <w:rPr>
          <w:rFonts w:ascii="Times New Roman" w:hAnsi="Times New Roman" w:cs="Times New Roman"/>
          <w:lang w:val="en-IN"/>
        </w:rPr>
      </w:pPr>
    </w:p>
    <w:p w14:paraId="404CEA48" w14:textId="617C5C6F" w:rsidR="00E7613C" w:rsidRPr="00E7613C"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 xml:space="preserve">After entering the repository URL and GitHub token, the system retrieves a list of </w:t>
      </w:r>
      <w:r w:rsidRPr="00E7613C">
        <w:rPr>
          <w:rFonts w:ascii="Times New Roman" w:hAnsi="Times New Roman" w:cs="Times New Roman"/>
          <w:b/>
          <w:bCs/>
          <w:lang w:val="en-IN"/>
        </w:rPr>
        <w:t>open pull requests</w:t>
      </w:r>
      <w:r w:rsidRPr="00E7613C">
        <w:rPr>
          <w:rFonts w:ascii="Times New Roman" w:hAnsi="Times New Roman" w:cs="Times New Roman"/>
          <w:lang w:val="en-IN"/>
        </w:rPr>
        <w:t xml:space="preserve"> from the repository.</w:t>
      </w:r>
    </w:p>
    <w:p w14:paraId="61C4B44E" w14:textId="0087B612" w:rsidR="00E7613C" w:rsidRPr="00061E3D"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 xml:space="preserve">The user selects the specific </w:t>
      </w:r>
      <w:r w:rsidRPr="00E7613C">
        <w:rPr>
          <w:rFonts w:ascii="Times New Roman" w:hAnsi="Times New Roman" w:cs="Times New Roman"/>
          <w:b/>
          <w:bCs/>
          <w:lang w:val="en-IN"/>
        </w:rPr>
        <w:t>PR number</w:t>
      </w:r>
      <w:r w:rsidRPr="00E7613C">
        <w:rPr>
          <w:rFonts w:ascii="Times New Roman" w:hAnsi="Times New Roman" w:cs="Times New Roman"/>
          <w:lang w:val="en-IN"/>
        </w:rPr>
        <w:t xml:space="preserve"> they want to review.</w:t>
      </w:r>
    </w:p>
    <w:p w14:paraId="6EB95350" w14:textId="17B7AAD1" w:rsidR="003335A8" w:rsidRPr="00061E3D" w:rsidRDefault="003335A8" w:rsidP="003335A8">
      <w:pPr>
        <w:rPr>
          <w:rFonts w:ascii="Times New Roman" w:hAnsi="Times New Roman" w:cs="Times New Roman"/>
          <w:lang w:val="en-IN"/>
        </w:rPr>
      </w:pPr>
    </w:p>
    <w:p w14:paraId="55A7CBDD" w14:textId="578C1144" w:rsidR="003335A8" w:rsidRPr="00061E3D" w:rsidRDefault="003335A8" w:rsidP="003335A8">
      <w:pPr>
        <w:rPr>
          <w:rFonts w:ascii="Times New Roman" w:hAnsi="Times New Roman" w:cs="Times New Roman"/>
          <w:lang w:val="en-IN"/>
        </w:rPr>
      </w:pPr>
    </w:p>
    <w:p w14:paraId="1B960723" w14:textId="629A0A22" w:rsidR="003335A8" w:rsidRPr="00E7613C" w:rsidRDefault="003335A8" w:rsidP="003335A8">
      <w:pPr>
        <w:rPr>
          <w:rFonts w:ascii="Times New Roman" w:hAnsi="Times New Roman" w:cs="Times New Roman"/>
          <w:lang w:val="en-IN"/>
        </w:rPr>
      </w:pPr>
    </w:p>
    <w:p w14:paraId="5246009B" w14:textId="13615FD4" w:rsidR="00E7613C" w:rsidRPr="00061E3D" w:rsidRDefault="00E7613C" w:rsidP="00614E84">
      <w:pPr>
        <w:pStyle w:val="Heading3"/>
        <w:rPr>
          <w:rFonts w:ascii="Times New Roman" w:hAnsi="Times New Roman" w:cs="Times New Roman"/>
          <w:lang w:val="en-IN"/>
        </w:rPr>
      </w:pPr>
      <w:bookmarkStart w:id="106" w:name="_Toc182496715"/>
      <w:r w:rsidRPr="00061E3D">
        <w:rPr>
          <w:rFonts w:ascii="Times New Roman" w:hAnsi="Times New Roman" w:cs="Times New Roman"/>
          <w:lang w:val="en-IN"/>
        </w:rPr>
        <w:lastRenderedPageBreak/>
        <w:t>File Changes in the PR (Diff):</w:t>
      </w:r>
      <w:bookmarkEnd w:id="106"/>
    </w:p>
    <w:p w14:paraId="62922634" w14:textId="65BBFDDE" w:rsidR="00E7613C" w:rsidRPr="00E7613C"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 xml:space="preserve">For the selected PR, the system fetches the </w:t>
      </w:r>
      <w:r w:rsidRPr="00E7613C">
        <w:rPr>
          <w:rFonts w:ascii="Times New Roman" w:hAnsi="Times New Roman" w:cs="Times New Roman"/>
          <w:b/>
          <w:bCs/>
          <w:lang w:val="en-IN"/>
        </w:rPr>
        <w:t>diff</w:t>
      </w:r>
      <w:r w:rsidRPr="00E7613C">
        <w:rPr>
          <w:rFonts w:ascii="Times New Roman" w:hAnsi="Times New Roman" w:cs="Times New Roman"/>
          <w:lang w:val="en-IN"/>
        </w:rPr>
        <w:t xml:space="preserve"> (changes made to files in the PR) using the GitHub API.</w:t>
      </w:r>
    </w:p>
    <w:p w14:paraId="1BD08850" w14:textId="5AECD95D" w:rsidR="00E7613C" w:rsidRPr="00061E3D"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The diff shows which lines were added, removed, or modified in the files.</w:t>
      </w:r>
    </w:p>
    <w:p w14:paraId="32B2FC66" w14:textId="2C8E1CB5" w:rsidR="0062673C" w:rsidRPr="00E7613C" w:rsidRDefault="0062673C" w:rsidP="00D742A6">
      <w:pPr>
        <w:numPr>
          <w:ilvl w:val="0"/>
          <w:numId w:val="82"/>
        </w:numPr>
        <w:rPr>
          <w:rFonts w:ascii="Times New Roman" w:hAnsi="Times New Roman" w:cs="Times New Roman"/>
          <w:lang w:val="en-IN"/>
        </w:rPr>
      </w:pPr>
      <w:r w:rsidRPr="00061E3D">
        <w:rPr>
          <w:rFonts w:ascii="Times New Roman" w:hAnsi="Times New Roman" w:cs="Times New Roman"/>
        </w:rPr>
        <w:t xml:space="preserve">The </w:t>
      </w:r>
      <w:proofErr w:type="spellStart"/>
      <w:r w:rsidRPr="00061E3D">
        <w:rPr>
          <w:rFonts w:ascii="Times New Roman" w:hAnsi="Times New Roman" w:cs="Times New Roman"/>
        </w:rPr>
        <w:t>style_diff_content</w:t>
      </w:r>
      <w:proofErr w:type="spellEnd"/>
      <w:r w:rsidRPr="00061E3D">
        <w:rPr>
          <w:rFonts w:ascii="Times New Roman" w:hAnsi="Times New Roman" w:cs="Times New Roman"/>
        </w:rPr>
        <w:t xml:space="preserve"> function formats the diff data to display code changes in a clean, readable side-by-side format.</w:t>
      </w:r>
    </w:p>
    <w:p w14:paraId="2A0A1C5C" w14:textId="10283AEE" w:rsidR="00E7613C" w:rsidRPr="00E7613C"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 xml:space="preserve">The changes are displayed in a </w:t>
      </w:r>
      <w:r w:rsidRPr="00E7613C">
        <w:rPr>
          <w:rFonts w:ascii="Times New Roman" w:hAnsi="Times New Roman" w:cs="Times New Roman"/>
          <w:b/>
          <w:bCs/>
          <w:lang w:val="en-IN"/>
        </w:rPr>
        <w:t>side-by-side</w:t>
      </w:r>
      <w:r w:rsidRPr="00E7613C">
        <w:rPr>
          <w:rFonts w:ascii="Times New Roman" w:hAnsi="Times New Roman" w:cs="Times New Roman"/>
          <w:lang w:val="en-IN"/>
        </w:rPr>
        <w:t xml:space="preserve"> comparison:</w:t>
      </w:r>
    </w:p>
    <w:p w14:paraId="60EED135" w14:textId="633ABB31" w:rsidR="00E7613C" w:rsidRPr="00E7613C" w:rsidRDefault="00E7613C" w:rsidP="00D742A6">
      <w:pPr>
        <w:numPr>
          <w:ilvl w:val="1"/>
          <w:numId w:val="82"/>
        </w:numPr>
        <w:rPr>
          <w:rFonts w:ascii="Times New Roman" w:hAnsi="Times New Roman" w:cs="Times New Roman"/>
          <w:lang w:val="en-IN"/>
        </w:rPr>
      </w:pPr>
      <w:r w:rsidRPr="00E7613C">
        <w:rPr>
          <w:rFonts w:ascii="Times New Roman" w:hAnsi="Times New Roman" w:cs="Times New Roman"/>
          <w:lang w:val="en-IN"/>
        </w:rPr>
        <w:t xml:space="preserve">On the left, the </w:t>
      </w:r>
      <w:r w:rsidRPr="00E7613C">
        <w:rPr>
          <w:rFonts w:ascii="Times New Roman" w:hAnsi="Times New Roman" w:cs="Times New Roman"/>
          <w:b/>
          <w:bCs/>
          <w:lang w:val="en-IN"/>
        </w:rPr>
        <w:t>original code</w:t>
      </w:r>
      <w:r w:rsidRPr="00E7613C">
        <w:rPr>
          <w:rFonts w:ascii="Times New Roman" w:hAnsi="Times New Roman" w:cs="Times New Roman"/>
          <w:lang w:val="en-IN"/>
        </w:rPr>
        <w:t xml:space="preserve"> (before the PR).</w:t>
      </w:r>
    </w:p>
    <w:p w14:paraId="353013E5" w14:textId="22F3BD9C" w:rsidR="0062673C" w:rsidRPr="00061E3D" w:rsidRDefault="00E7613C" w:rsidP="00D742A6">
      <w:pPr>
        <w:numPr>
          <w:ilvl w:val="1"/>
          <w:numId w:val="82"/>
        </w:numPr>
        <w:rPr>
          <w:rFonts w:ascii="Times New Roman" w:hAnsi="Times New Roman" w:cs="Times New Roman"/>
          <w:lang w:val="en-IN"/>
        </w:rPr>
      </w:pPr>
      <w:r w:rsidRPr="00E7613C">
        <w:rPr>
          <w:rFonts w:ascii="Times New Roman" w:hAnsi="Times New Roman" w:cs="Times New Roman"/>
          <w:lang w:val="en-IN"/>
        </w:rPr>
        <w:t xml:space="preserve">On the right, the </w:t>
      </w:r>
      <w:r w:rsidRPr="00E7613C">
        <w:rPr>
          <w:rFonts w:ascii="Times New Roman" w:hAnsi="Times New Roman" w:cs="Times New Roman"/>
          <w:b/>
          <w:bCs/>
          <w:lang w:val="en-IN"/>
        </w:rPr>
        <w:t>modified code</w:t>
      </w:r>
      <w:r w:rsidRPr="00E7613C">
        <w:rPr>
          <w:rFonts w:ascii="Times New Roman" w:hAnsi="Times New Roman" w:cs="Times New Roman"/>
          <w:lang w:val="en-IN"/>
        </w:rPr>
        <w:t xml:space="preserve"> (after the PR).</w:t>
      </w:r>
    </w:p>
    <w:p w14:paraId="5C7D22DB" w14:textId="34E3B47D" w:rsidR="003335A8" w:rsidRPr="00E7613C" w:rsidRDefault="004D12E4" w:rsidP="003335A8">
      <w:pPr>
        <w:ind w:left="720"/>
        <w:rPr>
          <w:rFonts w:ascii="Times New Roman" w:hAnsi="Times New Roman" w:cs="Times New Roman"/>
          <w:lang w:val="en-IN"/>
        </w:rPr>
      </w:pPr>
      <w:r>
        <w:rPr>
          <w:noProof/>
        </w:rPr>
        <w:drawing>
          <wp:inline distT="0" distB="0" distL="0" distR="0" wp14:anchorId="674B5BC9" wp14:editId="730B9507">
            <wp:extent cx="5662150" cy="3537634"/>
            <wp:effectExtent l="0" t="0" r="0" b="5715"/>
            <wp:docPr id="979163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62150" cy="3537634"/>
                    </a:xfrm>
                    <a:prstGeom prst="rect">
                      <a:avLst/>
                    </a:prstGeom>
                  </pic:spPr>
                </pic:pic>
              </a:graphicData>
            </a:graphic>
          </wp:inline>
        </w:drawing>
      </w:r>
    </w:p>
    <w:p w14:paraId="657D80A2" w14:textId="53ACA816" w:rsidR="00E7613C" w:rsidRPr="00061E3D" w:rsidRDefault="00E7613C" w:rsidP="00614E84">
      <w:pPr>
        <w:pStyle w:val="Heading3"/>
        <w:rPr>
          <w:rFonts w:ascii="Times New Roman" w:hAnsi="Times New Roman" w:cs="Times New Roman"/>
          <w:lang w:val="en-IN"/>
        </w:rPr>
      </w:pPr>
      <w:bookmarkStart w:id="107" w:name="_Toc182496716"/>
      <w:r w:rsidRPr="00061E3D">
        <w:rPr>
          <w:rFonts w:ascii="Times New Roman" w:hAnsi="Times New Roman" w:cs="Times New Roman"/>
          <w:lang w:val="en-IN"/>
        </w:rPr>
        <w:t>Code Review and Merge:</w:t>
      </w:r>
      <w:bookmarkEnd w:id="107"/>
    </w:p>
    <w:p w14:paraId="1ABCC52F" w14:textId="48C50726" w:rsidR="00E7613C" w:rsidRPr="00061E3D"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 xml:space="preserve">The user has the option to </w:t>
      </w:r>
      <w:r w:rsidRPr="00E7613C">
        <w:rPr>
          <w:rFonts w:ascii="Times New Roman" w:hAnsi="Times New Roman" w:cs="Times New Roman"/>
          <w:b/>
          <w:bCs/>
          <w:lang w:val="en-IN"/>
        </w:rPr>
        <w:t>approve</w:t>
      </w:r>
      <w:r w:rsidRPr="00E7613C">
        <w:rPr>
          <w:rFonts w:ascii="Times New Roman" w:hAnsi="Times New Roman" w:cs="Times New Roman"/>
          <w:lang w:val="en-IN"/>
        </w:rPr>
        <w:t xml:space="preserve"> and </w:t>
      </w:r>
      <w:r w:rsidRPr="00E7613C">
        <w:rPr>
          <w:rFonts w:ascii="Times New Roman" w:hAnsi="Times New Roman" w:cs="Times New Roman"/>
          <w:b/>
          <w:bCs/>
          <w:lang w:val="en-IN"/>
        </w:rPr>
        <w:t>merge</w:t>
      </w:r>
      <w:r w:rsidRPr="00E7613C">
        <w:rPr>
          <w:rFonts w:ascii="Times New Roman" w:hAnsi="Times New Roman" w:cs="Times New Roman"/>
          <w:lang w:val="en-IN"/>
        </w:rPr>
        <w:t xml:space="preserve"> the PR if the review is successful. This is done via a button in the sidebar.</w:t>
      </w:r>
    </w:p>
    <w:p w14:paraId="023B3A8A" w14:textId="14CE167B" w:rsidR="00721BB8" w:rsidRPr="00E7613C" w:rsidRDefault="00721BB8" w:rsidP="00D742A6">
      <w:pPr>
        <w:numPr>
          <w:ilvl w:val="0"/>
          <w:numId w:val="82"/>
        </w:numPr>
        <w:rPr>
          <w:rFonts w:ascii="Times New Roman" w:hAnsi="Times New Roman" w:cs="Times New Roman"/>
          <w:lang w:val="en-IN"/>
        </w:rPr>
      </w:pPr>
      <w:r w:rsidRPr="00061E3D">
        <w:rPr>
          <w:rFonts w:ascii="Times New Roman" w:hAnsi="Times New Roman" w:cs="Times New Roman"/>
        </w:rPr>
        <w:t>The "Approve Pull Request" button calls a function to attempt merging the PR using the GitHub API.</w:t>
      </w:r>
    </w:p>
    <w:p w14:paraId="56E558FD" w14:textId="741DCA12" w:rsidR="00E7613C" w:rsidRPr="00E7613C"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If the PR has not been merged previously, clicking the button will trigger a merge using the GitHub API.</w:t>
      </w:r>
    </w:p>
    <w:p w14:paraId="3793D59A" w14:textId="02080629" w:rsidR="00E7613C" w:rsidRPr="00061E3D"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If successful, the system displays a success message; otherwise, an error is shown.</w:t>
      </w:r>
    </w:p>
    <w:p w14:paraId="2F556276" w14:textId="7E635E26" w:rsidR="003D41AE" w:rsidRPr="00061E3D" w:rsidRDefault="003D41AE" w:rsidP="00AF4094">
      <w:pPr>
        <w:pStyle w:val="ListParagraph"/>
        <w:ind w:left="1800"/>
        <w:rPr>
          <w:rFonts w:ascii="Times New Roman" w:hAnsi="Times New Roman" w:cs="Times New Roman"/>
          <w:lang w:val="en-IN"/>
        </w:rPr>
      </w:pPr>
    </w:p>
    <w:p w14:paraId="18A7FC4D" w14:textId="237800C1" w:rsidR="00AF4094" w:rsidRPr="00061E3D" w:rsidRDefault="002345F3" w:rsidP="00D742A6">
      <w:pPr>
        <w:pStyle w:val="ListParagraph"/>
        <w:numPr>
          <w:ilvl w:val="0"/>
          <w:numId w:val="83"/>
        </w:numPr>
        <w:rPr>
          <w:rFonts w:ascii="Times New Roman" w:hAnsi="Times New Roman" w:cs="Times New Roman"/>
          <w:b/>
          <w:bCs/>
          <w:lang w:val="en-IN"/>
        </w:rPr>
      </w:pPr>
      <w:r w:rsidRPr="00061E3D">
        <w:rPr>
          <w:rFonts w:ascii="Times New Roman" w:hAnsi="Times New Roman" w:cs="Times New Roman"/>
          <w:b/>
          <w:bCs/>
          <w:lang w:val="en-IN"/>
        </w:rPr>
        <w:t>Open Pull Requests:</w:t>
      </w:r>
    </w:p>
    <w:p w14:paraId="34344593" w14:textId="6C382109" w:rsidR="002345F3" w:rsidRPr="00061E3D" w:rsidRDefault="002345F3" w:rsidP="002345F3">
      <w:pPr>
        <w:pStyle w:val="ListParagraph"/>
        <w:ind w:left="1080"/>
        <w:rPr>
          <w:rFonts w:ascii="Times New Roman" w:hAnsi="Times New Roman" w:cs="Times New Roman"/>
          <w:b/>
          <w:bCs/>
          <w:lang w:val="en-IN"/>
        </w:rPr>
      </w:pPr>
      <w:r>
        <w:rPr>
          <w:noProof/>
        </w:rPr>
        <w:lastRenderedPageBreak/>
        <w:drawing>
          <wp:inline distT="0" distB="0" distL="0" distR="0" wp14:anchorId="4A0EDC41" wp14:editId="426D8EDE">
            <wp:extent cx="5345723" cy="2921000"/>
            <wp:effectExtent l="0" t="0" r="7620" b="0"/>
            <wp:docPr id="9624424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8">
                      <a:extLst>
                        <a:ext uri="{28A0092B-C50C-407E-A947-70E740481C1C}">
                          <a14:useLocalDpi xmlns:a14="http://schemas.microsoft.com/office/drawing/2010/main" val="0"/>
                        </a:ext>
                      </a:extLst>
                    </a:blip>
                    <a:stretch>
                      <a:fillRect/>
                    </a:stretch>
                  </pic:blipFill>
                  <pic:spPr>
                    <a:xfrm>
                      <a:off x="0" y="0"/>
                      <a:ext cx="5345723" cy="2921000"/>
                    </a:xfrm>
                    <a:prstGeom prst="rect">
                      <a:avLst/>
                    </a:prstGeom>
                  </pic:spPr>
                </pic:pic>
              </a:graphicData>
            </a:graphic>
          </wp:inline>
        </w:drawing>
      </w:r>
    </w:p>
    <w:p w14:paraId="43BFDA38" w14:textId="67BB4C50" w:rsidR="002345F3" w:rsidRPr="00061E3D" w:rsidRDefault="007035EF" w:rsidP="00D742A6">
      <w:pPr>
        <w:pStyle w:val="ListParagraph"/>
        <w:numPr>
          <w:ilvl w:val="0"/>
          <w:numId w:val="83"/>
        </w:numPr>
        <w:rPr>
          <w:rFonts w:ascii="Times New Roman" w:hAnsi="Times New Roman" w:cs="Times New Roman"/>
          <w:b/>
          <w:bCs/>
          <w:lang w:val="en-IN"/>
        </w:rPr>
      </w:pPr>
      <w:r w:rsidRPr="00061E3D">
        <w:rPr>
          <w:rFonts w:ascii="Times New Roman" w:hAnsi="Times New Roman" w:cs="Times New Roman"/>
          <w:b/>
          <w:bCs/>
          <w:lang w:val="en-IN"/>
        </w:rPr>
        <w:t>Merging Pull Request 6:</w:t>
      </w:r>
    </w:p>
    <w:p w14:paraId="3164F9E6" w14:textId="6A9C3DA7" w:rsidR="007035EF" w:rsidRPr="00061E3D" w:rsidRDefault="007035EF" w:rsidP="007035EF">
      <w:pPr>
        <w:pStyle w:val="ListParagraph"/>
        <w:ind w:left="1080"/>
        <w:rPr>
          <w:rFonts w:ascii="Times New Roman" w:hAnsi="Times New Roman" w:cs="Times New Roman"/>
          <w:b/>
          <w:bCs/>
          <w:lang w:val="en-IN"/>
        </w:rPr>
      </w:pPr>
      <w:r>
        <w:rPr>
          <w:noProof/>
        </w:rPr>
        <w:drawing>
          <wp:inline distT="0" distB="0" distL="0" distR="0" wp14:anchorId="6EFA2E97" wp14:editId="713756D8">
            <wp:extent cx="5331655" cy="3473450"/>
            <wp:effectExtent l="0" t="0" r="2540" b="0"/>
            <wp:docPr id="1429638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1655" cy="3473450"/>
                    </a:xfrm>
                    <a:prstGeom prst="rect">
                      <a:avLst/>
                    </a:prstGeom>
                  </pic:spPr>
                </pic:pic>
              </a:graphicData>
            </a:graphic>
          </wp:inline>
        </w:drawing>
      </w:r>
    </w:p>
    <w:p w14:paraId="51AB1B79" w14:textId="474DEDFD" w:rsidR="00123CC8" w:rsidRPr="00061E3D" w:rsidRDefault="00123CC8" w:rsidP="007035EF">
      <w:pPr>
        <w:pStyle w:val="ListParagraph"/>
        <w:ind w:left="1080"/>
        <w:rPr>
          <w:rFonts w:ascii="Times New Roman" w:hAnsi="Times New Roman" w:cs="Times New Roman"/>
          <w:b/>
          <w:bCs/>
          <w:lang w:val="en-IN"/>
        </w:rPr>
      </w:pPr>
    </w:p>
    <w:p w14:paraId="4B8D3987" w14:textId="1E656696" w:rsidR="00123CC8" w:rsidRPr="00061E3D" w:rsidRDefault="00123CC8" w:rsidP="007035EF">
      <w:pPr>
        <w:pStyle w:val="ListParagraph"/>
        <w:ind w:left="1080"/>
        <w:rPr>
          <w:rFonts w:ascii="Times New Roman" w:hAnsi="Times New Roman" w:cs="Times New Roman"/>
          <w:b/>
          <w:bCs/>
          <w:lang w:val="en-IN"/>
        </w:rPr>
      </w:pPr>
    </w:p>
    <w:p w14:paraId="79AC0595" w14:textId="0FE57404" w:rsidR="00123CC8" w:rsidRPr="00061E3D" w:rsidRDefault="00123CC8" w:rsidP="007035EF">
      <w:pPr>
        <w:pStyle w:val="ListParagraph"/>
        <w:ind w:left="1080"/>
        <w:rPr>
          <w:rFonts w:ascii="Times New Roman" w:hAnsi="Times New Roman" w:cs="Times New Roman"/>
          <w:b/>
          <w:bCs/>
          <w:lang w:val="en-IN"/>
        </w:rPr>
      </w:pPr>
    </w:p>
    <w:p w14:paraId="77E302BA" w14:textId="551E7071" w:rsidR="00123CC8" w:rsidRPr="00061E3D" w:rsidRDefault="00123CC8" w:rsidP="007035EF">
      <w:pPr>
        <w:pStyle w:val="ListParagraph"/>
        <w:ind w:left="1080"/>
        <w:rPr>
          <w:rFonts w:ascii="Times New Roman" w:hAnsi="Times New Roman" w:cs="Times New Roman"/>
          <w:b/>
          <w:bCs/>
          <w:lang w:val="en-IN"/>
        </w:rPr>
      </w:pPr>
    </w:p>
    <w:p w14:paraId="4061436F" w14:textId="67BCACC9" w:rsidR="00123CC8" w:rsidRPr="00061E3D" w:rsidRDefault="00123CC8" w:rsidP="007035EF">
      <w:pPr>
        <w:pStyle w:val="ListParagraph"/>
        <w:ind w:left="1080"/>
        <w:rPr>
          <w:rFonts w:ascii="Times New Roman" w:hAnsi="Times New Roman" w:cs="Times New Roman"/>
          <w:b/>
          <w:bCs/>
          <w:lang w:val="en-IN"/>
        </w:rPr>
      </w:pPr>
    </w:p>
    <w:p w14:paraId="451CD09C" w14:textId="7DBBA55A" w:rsidR="007035EF" w:rsidRPr="00061E3D" w:rsidRDefault="007035EF" w:rsidP="007035EF">
      <w:pPr>
        <w:pStyle w:val="ListParagraph"/>
        <w:ind w:left="1080"/>
        <w:rPr>
          <w:rFonts w:ascii="Times New Roman" w:hAnsi="Times New Roman" w:cs="Times New Roman"/>
          <w:b/>
          <w:bCs/>
          <w:lang w:val="en-IN"/>
        </w:rPr>
      </w:pPr>
    </w:p>
    <w:p w14:paraId="66EAEFF2" w14:textId="75855775" w:rsidR="007035EF" w:rsidRPr="00061E3D" w:rsidRDefault="007035EF" w:rsidP="00D742A6">
      <w:pPr>
        <w:pStyle w:val="ListParagraph"/>
        <w:numPr>
          <w:ilvl w:val="0"/>
          <w:numId w:val="83"/>
        </w:numPr>
        <w:rPr>
          <w:rFonts w:ascii="Times New Roman" w:hAnsi="Times New Roman" w:cs="Times New Roman"/>
          <w:b/>
          <w:bCs/>
          <w:lang w:val="en-IN"/>
        </w:rPr>
      </w:pPr>
      <w:r w:rsidRPr="00061E3D">
        <w:rPr>
          <w:rFonts w:ascii="Times New Roman" w:hAnsi="Times New Roman" w:cs="Times New Roman"/>
          <w:b/>
          <w:bCs/>
          <w:lang w:val="en-IN"/>
        </w:rPr>
        <w:t>Closed Pull Request</w:t>
      </w:r>
      <w:r w:rsidR="00123CC8" w:rsidRPr="00061E3D">
        <w:rPr>
          <w:rFonts w:ascii="Times New Roman" w:hAnsi="Times New Roman" w:cs="Times New Roman"/>
          <w:b/>
          <w:bCs/>
          <w:lang w:val="en-IN"/>
        </w:rPr>
        <w:t xml:space="preserve"> 6</w:t>
      </w:r>
      <w:r w:rsidRPr="00061E3D">
        <w:rPr>
          <w:rFonts w:ascii="Times New Roman" w:hAnsi="Times New Roman" w:cs="Times New Roman"/>
          <w:b/>
          <w:bCs/>
          <w:lang w:val="en-IN"/>
        </w:rPr>
        <w:t>:</w:t>
      </w:r>
    </w:p>
    <w:p w14:paraId="56C95CFD" w14:textId="3BA5F780" w:rsidR="00123CC8" w:rsidRPr="00061E3D" w:rsidRDefault="00123CC8" w:rsidP="00123CC8">
      <w:pPr>
        <w:pStyle w:val="ListParagraph"/>
        <w:ind w:left="1080"/>
        <w:rPr>
          <w:rFonts w:ascii="Times New Roman" w:hAnsi="Times New Roman" w:cs="Times New Roman"/>
          <w:b/>
          <w:bCs/>
          <w:lang w:val="en-IN"/>
        </w:rPr>
      </w:pPr>
      <w:r>
        <w:rPr>
          <w:noProof/>
        </w:rPr>
        <w:lastRenderedPageBreak/>
        <w:drawing>
          <wp:inline distT="0" distB="0" distL="0" distR="0" wp14:anchorId="7830BAF3" wp14:editId="7C520283">
            <wp:extent cx="5394960" cy="3335655"/>
            <wp:effectExtent l="0" t="0" r="0" b="0"/>
            <wp:docPr id="164917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4960" cy="3335655"/>
                    </a:xfrm>
                    <a:prstGeom prst="rect">
                      <a:avLst/>
                    </a:prstGeom>
                  </pic:spPr>
                </pic:pic>
              </a:graphicData>
            </a:graphic>
          </wp:inline>
        </w:drawing>
      </w:r>
    </w:p>
    <w:p w14:paraId="373D14D4" w14:textId="04441D01" w:rsidR="00E7613C" w:rsidRPr="00061E3D" w:rsidRDefault="00E7613C" w:rsidP="00614E84">
      <w:pPr>
        <w:pStyle w:val="Heading3"/>
        <w:rPr>
          <w:rFonts w:ascii="Times New Roman" w:hAnsi="Times New Roman" w:cs="Times New Roman"/>
          <w:lang w:val="en-IN"/>
        </w:rPr>
      </w:pPr>
      <w:bookmarkStart w:id="108" w:name="_Toc182496717"/>
      <w:r w:rsidRPr="00061E3D">
        <w:rPr>
          <w:rFonts w:ascii="Times New Roman" w:hAnsi="Times New Roman" w:cs="Times New Roman"/>
          <w:lang w:val="en-IN"/>
        </w:rPr>
        <w:t>Display Detailed PR Review (Optional):</w:t>
      </w:r>
      <w:bookmarkEnd w:id="108"/>
    </w:p>
    <w:p w14:paraId="3D54D059" w14:textId="36063E27" w:rsidR="00E7613C" w:rsidRPr="00E7613C"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 xml:space="preserve">The </w:t>
      </w:r>
      <w:proofErr w:type="spellStart"/>
      <w:r w:rsidRPr="00E7613C">
        <w:rPr>
          <w:rFonts w:ascii="Times New Roman" w:hAnsi="Times New Roman" w:cs="Times New Roman"/>
          <w:lang w:val="en-IN"/>
        </w:rPr>
        <w:t>display_pr_review</w:t>
      </w:r>
      <w:proofErr w:type="spellEnd"/>
      <w:r w:rsidRPr="00E7613C">
        <w:rPr>
          <w:rFonts w:ascii="Times New Roman" w:hAnsi="Times New Roman" w:cs="Times New Roman"/>
          <w:lang w:val="en-IN"/>
        </w:rPr>
        <w:t xml:space="preserve"> function (optional) can be used to show a detailed review based on organization standards and whether the PR meets the required quality levels.</w:t>
      </w:r>
    </w:p>
    <w:p w14:paraId="38BC55B4" w14:textId="477EF2C5" w:rsidR="00123CC8" w:rsidRPr="00061E3D" w:rsidRDefault="00E7613C" w:rsidP="00D742A6">
      <w:pPr>
        <w:numPr>
          <w:ilvl w:val="0"/>
          <w:numId w:val="82"/>
        </w:numPr>
        <w:rPr>
          <w:rFonts w:ascii="Times New Roman" w:hAnsi="Times New Roman" w:cs="Times New Roman"/>
          <w:lang w:val="en-IN"/>
        </w:rPr>
      </w:pPr>
      <w:r w:rsidRPr="00E7613C">
        <w:rPr>
          <w:rFonts w:ascii="Times New Roman" w:hAnsi="Times New Roman" w:cs="Times New Roman"/>
          <w:lang w:val="en-IN"/>
        </w:rPr>
        <w:t xml:space="preserve">The </w:t>
      </w:r>
      <w:proofErr w:type="spellStart"/>
      <w:r w:rsidRPr="00E7613C">
        <w:rPr>
          <w:rFonts w:ascii="Times New Roman" w:hAnsi="Times New Roman" w:cs="Times New Roman"/>
          <w:lang w:val="en-IN"/>
        </w:rPr>
        <w:t>developer_mode</w:t>
      </w:r>
      <w:proofErr w:type="spellEnd"/>
      <w:r w:rsidRPr="00E7613C">
        <w:rPr>
          <w:rFonts w:ascii="Times New Roman" w:hAnsi="Times New Roman" w:cs="Times New Roman"/>
          <w:lang w:val="en-IN"/>
        </w:rPr>
        <w:t xml:space="preserve"> flag allows toggling between a technical review (with code explanations) or a simpler version for non-developers.</w:t>
      </w:r>
    </w:p>
    <w:p w14:paraId="28683C12" w14:textId="587F6907" w:rsidR="00851A6B" w:rsidRPr="00061E3D" w:rsidRDefault="00851A6B" w:rsidP="00AB3B28">
      <w:pPr>
        <w:pStyle w:val="ListParagraph"/>
        <w:numPr>
          <w:ilvl w:val="0"/>
          <w:numId w:val="83"/>
        </w:numPr>
        <w:rPr>
          <w:rFonts w:ascii="Times New Roman" w:hAnsi="Times New Roman" w:cs="Times New Roman"/>
          <w:b/>
          <w:bCs/>
          <w:lang w:val="en-IN"/>
        </w:rPr>
      </w:pPr>
      <w:r w:rsidRPr="00061E3D">
        <w:rPr>
          <w:rFonts w:ascii="Times New Roman" w:hAnsi="Times New Roman" w:cs="Times New Roman"/>
          <w:b/>
          <w:bCs/>
          <w:lang w:val="en-IN"/>
        </w:rPr>
        <w:t>Patch:</w:t>
      </w:r>
    </w:p>
    <w:p w14:paraId="28CE0730" w14:textId="7E63E292" w:rsidR="00851A6B" w:rsidRPr="00E7613C" w:rsidRDefault="00851A6B" w:rsidP="00851A6B">
      <w:pPr>
        <w:ind w:left="1080"/>
        <w:rPr>
          <w:rFonts w:ascii="Times New Roman" w:hAnsi="Times New Roman" w:cs="Times New Roman"/>
          <w:b/>
          <w:bCs/>
          <w:lang w:val="en-IN"/>
        </w:rPr>
      </w:pPr>
      <w:r>
        <w:rPr>
          <w:noProof/>
        </w:rPr>
        <w:drawing>
          <wp:inline distT="0" distB="0" distL="0" distR="0" wp14:anchorId="24E55202" wp14:editId="569411D7">
            <wp:extent cx="4466492" cy="2912944"/>
            <wp:effectExtent l="0" t="0" r="0" b="1905"/>
            <wp:docPr id="237069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466492" cy="2912944"/>
                    </a:xfrm>
                    <a:prstGeom prst="rect">
                      <a:avLst/>
                    </a:prstGeom>
                  </pic:spPr>
                </pic:pic>
              </a:graphicData>
            </a:graphic>
          </wp:inline>
        </w:drawing>
      </w:r>
    </w:p>
    <w:p w14:paraId="0BD89B52" w14:textId="695C70E0" w:rsidR="00893DBC" w:rsidRPr="00061E3D" w:rsidRDefault="00893DBC" w:rsidP="00893DBC">
      <w:pPr>
        <w:rPr>
          <w:rFonts w:ascii="Times New Roman" w:hAnsi="Times New Roman" w:cs="Times New Roman"/>
        </w:rPr>
      </w:pPr>
    </w:p>
    <w:p w14:paraId="3273D524" w14:textId="6CF0CC13" w:rsidR="008A325D" w:rsidRPr="00061E3D" w:rsidRDefault="00AB3B28" w:rsidP="00D742A6">
      <w:pPr>
        <w:pStyle w:val="ListParagraph"/>
        <w:numPr>
          <w:ilvl w:val="0"/>
          <w:numId w:val="83"/>
        </w:numPr>
        <w:rPr>
          <w:rFonts w:ascii="Times New Roman" w:hAnsi="Times New Roman" w:cs="Times New Roman"/>
          <w:b/>
          <w:bCs/>
        </w:rPr>
      </w:pPr>
      <w:r w:rsidRPr="00061E3D">
        <w:rPr>
          <w:rFonts w:ascii="Times New Roman" w:hAnsi="Times New Roman" w:cs="Times New Roman"/>
          <w:b/>
          <w:bCs/>
        </w:rPr>
        <w:lastRenderedPageBreak/>
        <w:t>Code Review:</w:t>
      </w:r>
    </w:p>
    <w:p w14:paraId="4A9EC147" w14:textId="34B287A3" w:rsidR="00955C81" w:rsidRPr="00061E3D" w:rsidRDefault="00AB3B28" w:rsidP="00AB3B28">
      <w:pPr>
        <w:ind w:left="720"/>
        <w:rPr>
          <w:rFonts w:ascii="Times New Roman" w:hAnsi="Times New Roman" w:cs="Times New Roman"/>
        </w:rPr>
      </w:pPr>
      <w:r>
        <w:rPr>
          <w:noProof/>
        </w:rPr>
        <w:drawing>
          <wp:inline distT="0" distB="0" distL="0" distR="0" wp14:anchorId="1B2B2ACC" wp14:editId="0A65BEB6">
            <wp:extent cx="5423095" cy="3484245"/>
            <wp:effectExtent l="0" t="0" r="6350" b="1905"/>
            <wp:docPr id="67204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23095" cy="3484245"/>
                    </a:xfrm>
                    <a:prstGeom prst="rect">
                      <a:avLst/>
                    </a:prstGeom>
                  </pic:spPr>
                </pic:pic>
              </a:graphicData>
            </a:graphic>
          </wp:inline>
        </w:drawing>
      </w:r>
    </w:p>
    <w:p w14:paraId="7A61BE4A" w14:textId="6051ECE6" w:rsidR="00BC10FD" w:rsidRPr="00061E3D" w:rsidRDefault="00BC10FD" w:rsidP="00AB3B28">
      <w:pPr>
        <w:ind w:left="720"/>
        <w:rPr>
          <w:rFonts w:ascii="Times New Roman" w:hAnsi="Times New Roman" w:cs="Times New Roman"/>
        </w:rPr>
      </w:pPr>
      <w:r>
        <w:rPr>
          <w:noProof/>
        </w:rPr>
        <w:drawing>
          <wp:inline distT="0" distB="0" distL="0" distR="0" wp14:anchorId="5601830B" wp14:editId="4303F89F">
            <wp:extent cx="5528603" cy="3487420"/>
            <wp:effectExtent l="0" t="0" r="0" b="0"/>
            <wp:docPr id="894849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28603" cy="3487420"/>
                    </a:xfrm>
                    <a:prstGeom prst="rect">
                      <a:avLst/>
                    </a:prstGeom>
                  </pic:spPr>
                </pic:pic>
              </a:graphicData>
            </a:graphic>
          </wp:inline>
        </w:drawing>
      </w:r>
    </w:p>
    <w:p w14:paraId="4B66D3DD" w14:textId="205FC790" w:rsidR="0080213B" w:rsidRPr="00061E3D" w:rsidRDefault="0080213B" w:rsidP="00172F39">
      <w:pPr>
        <w:rPr>
          <w:rFonts w:ascii="Times New Roman" w:hAnsi="Times New Roman" w:cs="Times New Roman"/>
        </w:rPr>
      </w:pPr>
    </w:p>
    <w:p w14:paraId="5E440605" w14:textId="393791F0" w:rsidR="003B4B36" w:rsidRPr="00061E3D" w:rsidRDefault="00280EC7" w:rsidP="00280EC7">
      <w:pPr>
        <w:pStyle w:val="ListParagraph"/>
        <w:numPr>
          <w:ilvl w:val="0"/>
          <w:numId w:val="83"/>
        </w:numPr>
        <w:rPr>
          <w:rFonts w:ascii="Times New Roman" w:hAnsi="Times New Roman" w:cs="Times New Roman"/>
          <w:b/>
          <w:bCs/>
        </w:rPr>
      </w:pPr>
      <w:r w:rsidRPr="00061E3D">
        <w:rPr>
          <w:rFonts w:ascii="Times New Roman" w:hAnsi="Times New Roman" w:cs="Times New Roman"/>
          <w:b/>
          <w:bCs/>
        </w:rPr>
        <w:t xml:space="preserve">Score Based on </w:t>
      </w:r>
      <w:proofErr w:type="spellStart"/>
      <w:r w:rsidRPr="00061E3D">
        <w:rPr>
          <w:rFonts w:ascii="Times New Roman" w:hAnsi="Times New Roman" w:cs="Times New Roman"/>
          <w:b/>
          <w:bCs/>
        </w:rPr>
        <w:t>Organisation</w:t>
      </w:r>
      <w:proofErr w:type="spellEnd"/>
      <w:r w:rsidRPr="00061E3D">
        <w:rPr>
          <w:rFonts w:ascii="Times New Roman" w:hAnsi="Times New Roman" w:cs="Times New Roman"/>
          <w:b/>
          <w:bCs/>
        </w:rPr>
        <w:t xml:space="preserve"> Standards:</w:t>
      </w:r>
    </w:p>
    <w:p w14:paraId="475E99F6" w14:textId="6CFFED1B" w:rsidR="00280EC7" w:rsidRPr="00061E3D" w:rsidRDefault="00280EC7" w:rsidP="00280EC7">
      <w:pPr>
        <w:pStyle w:val="ListParagraph"/>
        <w:ind w:left="1080"/>
        <w:rPr>
          <w:rFonts w:ascii="Times New Roman" w:hAnsi="Times New Roman" w:cs="Times New Roman"/>
        </w:rPr>
      </w:pPr>
      <w:r>
        <w:rPr>
          <w:noProof/>
        </w:rPr>
        <w:lastRenderedPageBreak/>
        <w:drawing>
          <wp:inline distT="0" distB="0" distL="0" distR="0" wp14:anchorId="031C7DAD" wp14:editId="50A41D46">
            <wp:extent cx="5338689" cy="3465830"/>
            <wp:effectExtent l="0" t="0" r="0" b="1270"/>
            <wp:docPr id="52275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38689" cy="3465830"/>
                    </a:xfrm>
                    <a:prstGeom prst="rect">
                      <a:avLst/>
                    </a:prstGeom>
                  </pic:spPr>
                </pic:pic>
              </a:graphicData>
            </a:graphic>
          </wp:inline>
        </w:drawing>
      </w:r>
    </w:p>
    <w:p w14:paraId="693D0660" w14:textId="6CCE1F86" w:rsidR="00280EC7" w:rsidRPr="00061E3D" w:rsidRDefault="00280EC7" w:rsidP="00280EC7">
      <w:pPr>
        <w:rPr>
          <w:rFonts w:ascii="Times New Roman" w:hAnsi="Times New Roman" w:cs="Times New Roman"/>
        </w:rPr>
      </w:pPr>
    </w:p>
    <w:p w14:paraId="39D84204" w14:textId="43773274" w:rsidR="00280EC7" w:rsidRPr="00061E3D" w:rsidRDefault="00756962" w:rsidP="00280EC7">
      <w:pPr>
        <w:pStyle w:val="ListParagraph"/>
        <w:numPr>
          <w:ilvl w:val="0"/>
          <w:numId w:val="83"/>
        </w:numPr>
        <w:rPr>
          <w:rFonts w:ascii="Times New Roman" w:hAnsi="Times New Roman" w:cs="Times New Roman"/>
        </w:rPr>
      </w:pPr>
      <w:r w:rsidRPr="00061E3D">
        <w:rPr>
          <w:rFonts w:ascii="Times New Roman" w:hAnsi="Times New Roman" w:cs="Times New Roman"/>
          <w:b/>
          <w:bCs/>
        </w:rPr>
        <w:t>Error, S</w:t>
      </w:r>
      <w:r w:rsidR="00061E3D" w:rsidRPr="00061E3D">
        <w:rPr>
          <w:rFonts w:ascii="Times New Roman" w:hAnsi="Times New Roman" w:cs="Times New Roman"/>
          <w:b/>
          <w:bCs/>
        </w:rPr>
        <w:t xml:space="preserve">everity, Vulnerability Analysis and External </w:t>
      </w:r>
      <w:proofErr w:type="spellStart"/>
      <w:r w:rsidR="00061E3D" w:rsidRPr="00061E3D">
        <w:rPr>
          <w:rFonts w:ascii="Times New Roman" w:hAnsi="Times New Roman" w:cs="Times New Roman"/>
          <w:b/>
          <w:bCs/>
        </w:rPr>
        <w:t>url</w:t>
      </w:r>
      <w:proofErr w:type="spellEnd"/>
      <w:r w:rsidR="00061E3D" w:rsidRPr="00061E3D">
        <w:rPr>
          <w:rFonts w:ascii="Times New Roman" w:hAnsi="Times New Roman" w:cs="Times New Roman"/>
          <w:b/>
          <w:bCs/>
        </w:rPr>
        <w:t xml:space="preserve"> Detection:</w:t>
      </w:r>
    </w:p>
    <w:p w14:paraId="325EE0E4" w14:textId="72D14FF2" w:rsidR="00061E3D" w:rsidRPr="00061E3D" w:rsidRDefault="00061E3D" w:rsidP="00061E3D">
      <w:pPr>
        <w:pStyle w:val="ListParagraph"/>
        <w:ind w:left="1080"/>
        <w:rPr>
          <w:rFonts w:ascii="Times New Roman" w:hAnsi="Times New Roman" w:cs="Times New Roman"/>
        </w:rPr>
      </w:pPr>
      <w:r>
        <w:rPr>
          <w:noProof/>
        </w:rPr>
        <w:drawing>
          <wp:inline distT="0" distB="0" distL="0" distR="0" wp14:anchorId="3E802FA7" wp14:editId="3992D28C">
            <wp:extent cx="5303520" cy="3514090"/>
            <wp:effectExtent l="0" t="0" r="0" b="0"/>
            <wp:docPr id="192819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03520" cy="3514090"/>
                    </a:xfrm>
                    <a:prstGeom prst="rect">
                      <a:avLst/>
                    </a:prstGeom>
                  </pic:spPr>
                </pic:pic>
              </a:graphicData>
            </a:graphic>
          </wp:inline>
        </w:drawing>
      </w:r>
    </w:p>
    <w:p w14:paraId="3FCF8951" w14:textId="77777777" w:rsidR="003B4B36" w:rsidRPr="00061E3D" w:rsidRDefault="003B4B36" w:rsidP="00172F39">
      <w:pPr>
        <w:rPr>
          <w:rFonts w:ascii="Times New Roman" w:hAnsi="Times New Roman" w:cs="Times New Roman"/>
        </w:rPr>
      </w:pPr>
    </w:p>
    <w:p w14:paraId="4E297CF2" w14:textId="509CF21B" w:rsidR="0A5A0CA5" w:rsidRPr="00061E3D" w:rsidRDefault="0A5A0CA5" w:rsidP="00172F39">
      <w:pPr>
        <w:pStyle w:val="Heading3"/>
        <w:rPr>
          <w:rFonts w:ascii="Times New Roman" w:hAnsi="Times New Roman" w:cs="Times New Roman"/>
        </w:rPr>
      </w:pPr>
      <w:bookmarkStart w:id="109" w:name="_Toc182496718"/>
      <w:r w:rsidRPr="00061E3D">
        <w:rPr>
          <w:rFonts w:ascii="Times New Roman" w:hAnsi="Times New Roman" w:cs="Times New Roman"/>
        </w:rPr>
        <w:lastRenderedPageBreak/>
        <w:t>FOR AZURE DEVOPS REPOSITORIES</w:t>
      </w:r>
      <w:bookmarkEnd w:id="109"/>
    </w:p>
    <w:p w14:paraId="4888F8E1" w14:textId="632E6461" w:rsidR="0A5A0CA5" w:rsidRPr="00061E3D" w:rsidRDefault="0A5A0CA5" w:rsidP="00D742A6">
      <w:pPr>
        <w:pStyle w:val="Heading3"/>
        <w:numPr>
          <w:ilvl w:val="0"/>
          <w:numId w:val="77"/>
        </w:numPr>
        <w:rPr>
          <w:rFonts w:ascii="Times New Roman" w:eastAsia="Cambria" w:hAnsi="Times New Roman" w:cs="Times New Roman"/>
        </w:rPr>
      </w:pPr>
      <w:bookmarkStart w:id="110" w:name="_Toc182496719"/>
      <w:r w:rsidRPr="00061E3D">
        <w:rPr>
          <w:rFonts w:ascii="Times New Roman" w:eastAsia="Cambria" w:hAnsi="Times New Roman" w:cs="Times New Roman"/>
        </w:rPr>
        <w:t>Connect to Azure DevOps Repository:</w:t>
      </w:r>
      <w:bookmarkEnd w:id="110"/>
    </w:p>
    <w:p w14:paraId="2AB8F68D" w14:textId="1FEF2A3B" w:rsidR="5BD1D0D4" w:rsidRPr="00061E3D" w:rsidRDefault="5BD1D0D4" w:rsidP="00172F39">
      <w:pPr>
        <w:spacing w:before="240" w:after="240"/>
        <w:ind w:left="720"/>
        <w:jc w:val="both"/>
        <w:rPr>
          <w:rFonts w:ascii="Times New Roman" w:eastAsia="Segoe UI" w:hAnsi="Times New Roman" w:cs="Times New Roman"/>
        </w:rPr>
      </w:pPr>
      <w:r w:rsidRPr="00061E3D">
        <w:rPr>
          <w:rFonts w:ascii="Times New Roman" w:eastAsia="Segoe UI" w:hAnsi="Times New Roman" w:cs="Times New Roman"/>
        </w:rPr>
        <w:t>T</w:t>
      </w:r>
      <w:r w:rsidRPr="00061E3D">
        <w:rPr>
          <w:rFonts w:ascii="Times New Roman" w:eastAsia="Segoe UI" w:hAnsi="Times New Roman" w:cs="Times New Roman"/>
        </w:rPr>
        <w:t>he Connect to Azure DevOps Repository feature allows users to connect to their Azure DevOps repositories using a valid personal access token (PAT). The system extracts the organization, project, and repository details from the provided URL and authenticates access to enable interaction with the repository's content.</w:t>
      </w:r>
    </w:p>
    <w:p w14:paraId="2C44709E" w14:textId="77777777" w:rsidR="00570F1D" w:rsidRPr="00061E3D" w:rsidRDefault="00570F1D" w:rsidP="00172F39">
      <w:pPr>
        <w:spacing w:before="240" w:after="240"/>
        <w:ind w:left="720"/>
        <w:jc w:val="both"/>
        <w:rPr>
          <w:rFonts w:ascii="Times New Roman" w:eastAsia="Segoe UI" w:hAnsi="Times New Roman" w:cs="Times New Roman"/>
        </w:rPr>
      </w:pPr>
    </w:p>
    <w:p w14:paraId="13ED065C" w14:textId="38D5AF03" w:rsidR="697419FF" w:rsidRPr="00061E3D" w:rsidRDefault="00477426" w:rsidP="00172F39">
      <w:pPr>
        <w:spacing w:before="240" w:after="240"/>
        <w:ind w:left="720"/>
        <w:jc w:val="both"/>
        <w:rPr>
          <w:rFonts w:ascii="Times New Roman" w:hAnsi="Times New Roman" w:cs="Times New Roman"/>
        </w:rPr>
      </w:pPr>
      <w:r w:rsidRPr="00061E3D">
        <w:rPr>
          <w:rFonts w:ascii="Times New Roman" w:hAnsi="Times New Roman" w:cs="Times New Roman"/>
        </w:rPr>
        <w:drawing>
          <wp:inline distT="0" distB="0" distL="0" distR="0" wp14:anchorId="78A7DE6D" wp14:editId="025CEB45">
            <wp:extent cx="5641145" cy="3359785"/>
            <wp:effectExtent l="0" t="0" r="0" b="0"/>
            <wp:docPr id="1012258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58209" name="Picture 1" descr="A screenshot of a computer&#10;&#10;Description automatically generated"/>
                    <pic:cNvPicPr/>
                  </pic:nvPicPr>
                  <pic:blipFill>
                    <a:blip r:embed="rId76"/>
                    <a:stretch>
                      <a:fillRect/>
                    </a:stretch>
                  </pic:blipFill>
                  <pic:spPr>
                    <a:xfrm>
                      <a:off x="0" y="0"/>
                      <a:ext cx="5643920" cy="3361438"/>
                    </a:xfrm>
                    <a:prstGeom prst="rect">
                      <a:avLst/>
                    </a:prstGeom>
                  </pic:spPr>
                </pic:pic>
              </a:graphicData>
            </a:graphic>
          </wp:inline>
        </w:drawing>
      </w:r>
    </w:p>
    <w:p w14:paraId="38E59275" w14:textId="77777777" w:rsidR="00570F1D" w:rsidRPr="00061E3D" w:rsidRDefault="00570F1D" w:rsidP="00172F39">
      <w:pPr>
        <w:spacing w:before="240" w:after="240"/>
        <w:ind w:left="720"/>
        <w:jc w:val="both"/>
        <w:rPr>
          <w:rFonts w:ascii="Times New Roman" w:hAnsi="Times New Roman" w:cs="Times New Roman"/>
        </w:rPr>
      </w:pPr>
    </w:p>
    <w:p w14:paraId="3B9E7A62" w14:textId="7C787C22" w:rsidR="0A5A0CA5" w:rsidRPr="00061E3D" w:rsidRDefault="0A5A0CA5" w:rsidP="00D742A6">
      <w:pPr>
        <w:pStyle w:val="Heading3"/>
        <w:numPr>
          <w:ilvl w:val="0"/>
          <w:numId w:val="77"/>
        </w:numPr>
        <w:rPr>
          <w:rFonts w:ascii="Times New Roman" w:eastAsia="Cambria" w:hAnsi="Times New Roman" w:cs="Times New Roman"/>
        </w:rPr>
      </w:pPr>
      <w:bookmarkStart w:id="111" w:name="_Toc182496720"/>
      <w:r w:rsidRPr="00061E3D">
        <w:rPr>
          <w:rFonts w:ascii="Times New Roman" w:eastAsia="Cambria" w:hAnsi="Times New Roman" w:cs="Times New Roman"/>
        </w:rPr>
        <w:t>Navigate Through Project Structure:</w:t>
      </w:r>
      <w:bookmarkEnd w:id="111"/>
    </w:p>
    <w:p w14:paraId="4415DE72" w14:textId="1A35DD5B" w:rsidR="514BD54F" w:rsidRPr="00061E3D" w:rsidRDefault="2D3BE322" w:rsidP="00172F39">
      <w:pPr>
        <w:spacing w:before="240" w:after="240"/>
        <w:ind w:left="720"/>
        <w:jc w:val="both"/>
        <w:rPr>
          <w:rFonts w:ascii="Times New Roman" w:hAnsi="Times New Roman" w:cs="Times New Roman"/>
        </w:rPr>
      </w:pPr>
      <w:r w:rsidRPr="00061E3D">
        <w:rPr>
          <w:rFonts w:ascii="Times New Roman" w:eastAsia="Calibri" w:hAnsi="Times New Roman" w:cs="Times New Roman"/>
        </w:rPr>
        <w:t>T</w:t>
      </w:r>
      <w:r w:rsidRPr="00061E3D">
        <w:rPr>
          <w:rFonts w:ascii="Times New Roman" w:eastAsia="Calibri" w:hAnsi="Times New Roman" w:cs="Times New Roman"/>
        </w:rPr>
        <w:t>he Navigate Through Project Structure feature enables users to browse the folder and file structure of the connected Azure DevOps repository. The contents are displayed in the sidebar, allowing users to explore directories and files seamlessly. Users can click on folders to navigate deeper or use a "Back" button to return to previous levels.</w:t>
      </w:r>
    </w:p>
    <w:p w14:paraId="33696541" w14:textId="4AC84E2F" w:rsidR="6EB7904B" w:rsidRPr="00061E3D" w:rsidRDefault="60DACE3A" w:rsidP="00172F39">
      <w:pPr>
        <w:spacing w:before="240" w:after="240"/>
        <w:ind w:left="720"/>
        <w:jc w:val="both"/>
        <w:rPr>
          <w:rFonts w:ascii="Times New Roman" w:hAnsi="Times New Roman" w:cs="Times New Roman"/>
        </w:rPr>
      </w:pPr>
      <w:r w:rsidRPr="00061E3D">
        <w:rPr>
          <w:rFonts w:ascii="Times New Roman" w:hAnsi="Times New Roman" w:cs="Times New Roman"/>
          <w:noProof/>
        </w:rPr>
        <w:lastRenderedPageBreak/>
        <w:drawing>
          <wp:inline distT="0" distB="0" distL="0" distR="0" wp14:anchorId="290B5A1D" wp14:editId="00ED565E">
            <wp:extent cx="3200847" cy="3181794"/>
            <wp:effectExtent l="0" t="0" r="0" b="0"/>
            <wp:docPr id="1935074698" name="Picture 193507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200847" cy="3181794"/>
                    </a:xfrm>
                    <a:prstGeom prst="rect">
                      <a:avLst/>
                    </a:prstGeom>
                  </pic:spPr>
                </pic:pic>
              </a:graphicData>
            </a:graphic>
          </wp:inline>
        </w:drawing>
      </w:r>
    </w:p>
    <w:p w14:paraId="5F8697FC" w14:textId="6B38C470" w:rsidR="0A5A0CA5" w:rsidRPr="00061E3D" w:rsidRDefault="0A5A0CA5" w:rsidP="00D742A6">
      <w:pPr>
        <w:pStyle w:val="Heading3"/>
        <w:numPr>
          <w:ilvl w:val="0"/>
          <w:numId w:val="77"/>
        </w:numPr>
        <w:rPr>
          <w:rFonts w:ascii="Times New Roman" w:eastAsia="Cambria" w:hAnsi="Times New Roman" w:cs="Times New Roman"/>
        </w:rPr>
      </w:pPr>
      <w:bookmarkStart w:id="112" w:name="_Toc182496721"/>
      <w:r w:rsidRPr="00061E3D">
        <w:rPr>
          <w:rFonts w:ascii="Times New Roman" w:eastAsia="Cambria" w:hAnsi="Times New Roman" w:cs="Times New Roman"/>
        </w:rPr>
        <w:t>Batch Analysis Across Files:</w:t>
      </w:r>
      <w:bookmarkEnd w:id="112"/>
    </w:p>
    <w:p w14:paraId="62FD343A" w14:textId="3E58C924" w:rsidR="62A08C8A" w:rsidRPr="00061E3D" w:rsidRDefault="62A08C8A" w:rsidP="00172F39">
      <w:pPr>
        <w:ind w:left="720"/>
        <w:jc w:val="both"/>
        <w:rPr>
          <w:rFonts w:ascii="Times New Roman" w:eastAsia="Times New Roman" w:hAnsi="Times New Roman" w:cs="Times New Roman"/>
        </w:rPr>
      </w:pPr>
      <w:r w:rsidRPr="00061E3D">
        <w:rPr>
          <w:rFonts w:ascii="Times New Roman" w:eastAsia="Times New Roman" w:hAnsi="Times New Roman" w:cs="Times New Roman"/>
        </w:rPr>
        <w:t>T</w:t>
      </w:r>
      <w:r w:rsidRPr="00061E3D">
        <w:rPr>
          <w:rFonts w:ascii="Times New Roman" w:eastAsia="Times New Roman" w:hAnsi="Times New Roman" w:cs="Times New Roman"/>
        </w:rPr>
        <w:t>he Batch Analysis Across Files feature supports the selection of multiple files for comprehensive review. Users can choose specific files, triggering an automated analysis process. This process includes code evaluation, error detection, and the generation of improvement suggestions for all selected files, streamlining the review workflow.</w:t>
      </w:r>
    </w:p>
    <w:p w14:paraId="1E52C9A9" w14:textId="77777777" w:rsidR="00570F1D" w:rsidRPr="00061E3D" w:rsidRDefault="00570F1D" w:rsidP="00172F39">
      <w:pPr>
        <w:ind w:left="720"/>
        <w:jc w:val="both"/>
        <w:rPr>
          <w:rFonts w:ascii="Times New Roman" w:eastAsia="Times New Roman" w:hAnsi="Times New Roman" w:cs="Times New Roman"/>
        </w:rPr>
      </w:pPr>
    </w:p>
    <w:p w14:paraId="137F14B0" w14:textId="591BA779" w:rsidR="000CBD52" w:rsidRPr="00061E3D" w:rsidRDefault="163E18B4" w:rsidP="00172F39">
      <w:pPr>
        <w:ind w:left="720"/>
        <w:jc w:val="both"/>
        <w:rPr>
          <w:rFonts w:ascii="Times New Roman" w:hAnsi="Times New Roman" w:cs="Times New Roman"/>
        </w:rPr>
      </w:pPr>
      <w:r w:rsidRPr="00061E3D">
        <w:rPr>
          <w:rFonts w:ascii="Times New Roman" w:hAnsi="Times New Roman" w:cs="Times New Roman"/>
          <w:noProof/>
        </w:rPr>
        <w:drawing>
          <wp:inline distT="0" distB="0" distL="0" distR="0" wp14:anchorId="50789291" wp14:editId="36CF0D5D">
            <wp:extent cx="5464519" cy="3073791"/>
            <wp:effectExtent l="0" t="0" r="3175" b="0"/>
            <wp:docPr id="1146301652" name="Picture 114630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3790" cy="3090256"/>
                    </a:xfrm>
                    <a:prstGeom prst="rect">
                      <a:avLst/>
                    </a:prstGeom>
                  </pic:spPr>
                </pic:pic>
              </a:graphicData>
            </a:graphic>
          </wp:inline>
        </w:drawing>
      </w:r>
    </w:p>
    <w:p w14:paraId="571A9AAA" w14:textId="59F0468C" w:rsidR="0A5A0CA5" w:rsidRPr="00061E3D" w:rsidRDefault="7BF703EF" w:rsidP="00D742A6">
      <w:pPr>
        <w:pStyle w:val="Heading3"/>
        <w:numPr>
          <w:ilvl w:val="0"/>
          <w:numId w:val="77"/>
        </w:numPr>
        <w:rPr>
          <w:rFonts w:ascii="Times New Roman" w:eastAsia="Cambria" w:hAnsi="Times New Roman" w:cs="Times New Roman"/>
        </w:rPr>
      </w:pPr>
      <w:bookmarkStart w:id="113" w:name="_Toc182496722"/>
      <w:r w:rsidRPr="00061E3D">
        <w:rPr>
          <w:rFonts w:ascii="Times New Roman" w:eastAsia="Cambria" w:hAnsi="Times New Roman" w:cs="Times New Roman"/>
        </w:rPr>
        <w:lastRenderedPageBreak/>
        <w:t>Error Classification and Severity Analysis</w:t>
      </w:r>
      <w:r w:rsidR="0A5A0CA5" w:rsidRPr="00061E3D">
        <w:rPr>
          <w:rFonts w:ascii="Times New Roman" w:eastAsia="Cambria" w:hAnsi="Times New Roman" w:cs="Times New Roman"/>
        </w:rPr>
        <w:t>:</w:t>
      </w:r>
      <w:bookmarkEnd w:id="113"/>
    </w:p>
    <w:p w14:paraId="05100F91" w14:textId="77777777" w:rsidR="00570F1D" w:rsidRPr="00061E3D" w:rsidRDefault="00570F1D" w:rsidP="00570F1D">
      <w:pPr>
        <w:rPr>
          <w:rFonts w:ascii="Times New Roman" w:hAnsi="Times New Roman" w:cs="Times New Roman"/>
        </w:rPr>
      </w:pPr>
    </w:p>
    <w:p w14:paraId="47D7425C" w14:textId="78198609" w:rsidR="7B9EE344" w:rsidRPr="00061E3D" w:rsidRDefault="43DD9453" w:rsidP="00172F39">
      <w:pPr>
        <w:ind w:left="720"/>
        <w:jc w:val="both"/>
        <w:rPr>
          <w:rFonts w:ascii="Times New Roman" w:eastAsia="Times New Roman" w:hAnsi="Times New Roman" w:cs="Times New Roman"/>
        </w:rPr>
      </w:pPr>
      <w:r w:rsidRPr="00061E3D">
        <w:rPr>
          <w:rFonts w:ascii="Times New Roman" w:eastAsia="Times New Roman" w:hAnsi="Times New Roman" w:cs="Times New Roman"/>
        </w:rPr>
        <w:t>T</w:t>
      </w:r>
      <w:r w:rsidRPr="00061E3D">
        <w:rPr>
          <w:rFonts w:ascii="Times New Roman" w:eastAsia="Times New Roman" w:hAnsi="Times New Roman" w:cs="Times New Roman"/>
        </w:rPr>
        <w:t>he Error Classification and Severity Analysis feature categorizes detected code issues by type, such as syntax errors or best practice deviations. Each category is displayed in separate tabs with a count of issues, facilitating targeted error resolution. Additionally, a severity score is calculated to quantify code quality, offering a clear indicator of the overall state of the code and its adherence to organizational standards.</w:t>
      </w:r>
    </w:p>
    <w:p w14:paraId="1904A1EE" w14:textId="77777777" w:rsidR="00570F1D" w:rsidRPr="00061E3D" w:rsidRDefault="00570F1D" w:rsidP="00172F39">
      <w:pPr>
        <w:ind w:left="720"/>
        <w:jc w:val="both"/>
        <w:rPr>
          <w:rFonts w:ascii="Times New Roman" w:eastAsia="Times New Roman" w:hAnsi="Times New Roman" w:cs="Times New Roman"/>
        </w:rPr>
      </w:pPr>
    </w:p>
    <w:p w14:paraId="5BE25815" w14:textId="29312E23" w:rsidR="48813C06" w:rsidRPr="00061E3D" w:rsidRDefault="62A99CA9" w:rsidP="00172F39">
      <w:pPr>
        <w:ind w:left="720"/>
        <w:jc w:val="both"/>
        <w:rPr>
          <w:rFonts w:ascii="Times New Roman" w:hAnsi="Times New Roman" w:cs="Times New Roman"/>
        </w:rPr>
      </w:pPr>
      <w:r w:rsidRPr="00061E3D">
        <w:rPr>
          <w:rFonts w:ascii="Times New Roman" w:hAnsi="Times New Roman" w:cs="Times New Roman"/>
          <w:noProof/>
        </w:rPr>
        <w:drawing>
          <wp:inline distT="0" distB="0" distL="0" distR="0" wp14:anchorId="0D45595A" wp14:editId="5363F994">
            <wp:extent cx="5943600" cy="1695450"/>
            <wp:effectExtent l="0" t="0" r="0" b="0"/>
            <wp:docPr id="2072221862" name="Picture 207222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inline>
        </w:drawing>
      </w:r>
    </w:p>
    <w:p w14:paraId="57860111" w14:textId="071516DB" w:rsidR="00570F1D" w:rsidRPr="00061E3D" w:rsidRDefault="0C7DADDF" w:rsidP="00D742A6">
      <w:pPr>
        <w:pStyle w:val="Heading3"/>
        <w:numPr>
          <w:ilvl w:val="0"/>
          <w:numId w:val="77"/>
        </w:numPr>
        <w:rPr>
          <w:rFonts w:ascii="Times New Roman" w:eastAsia="Cambria" w:hAnsi="Times New Roman" w:cs="Times New Roman"/>
        </w:rPr>
      </w:pPr>
      <w:bookmarkStart w:id="114" w:name="_Toc182496723"/>
      <w:r w:rsidRPr="00061E3D">
        <w:rPr>
          <w:rFonts w:ascii="Times New Roman" w:eastAsia="Cambria" w:hAnsi="Times New Roman" w:cs="Times New Roman"/>
        </w:rPr>
        <w:t>Vulnerability Detection in Repository Files</w:t>
      </w:r>
      <w:r w:rsidR="0A5A0CA5" w:rsidRPr="00061E3D">
        <w:rPr>
          <w:rFonts w:ascii="Times New Roman" w:eastAsia="Cambria" w:hAnsi="Times New Roman" w:cs="Times New Roman"/>
        </w:rPr>
        <w:t>:</w:t>
      </w:r>
      <w:bookmarkEnd w:id="114"/>
    </w:p>
    <w:p w14:paraId="6C415FCC" w14:textId="4EE0B12A" w:rsidR="539DA172" w:rsidRPr="00061E3D" w:rsidRDefault="67E0BF01" w:rsidP="00172F39">
      <w:pPr>
        <w:ind w:left="720"/>
        <w:rPr>
          <w:rFonts w:ascii="Times New Roman" w:eastAsia="Times New Roman" w:hAnsi="Times New Roman" w:cs="Times New Roman"/>
        </w:rPr>
      </w:pPr>
      <w:r w:rsidRPr="00061E3D">
        <w:rPr>
          <w:rFonts w:ascii="Times New Roman" w:eastAsia="Times New Roman" w:hAnsi="Times New Roman" w:cs="Times New Roman"/>
        </w:rPr>
        <w:t>The Vulnerability Detection in Repository Files feature scans code for potential security issues, highlighting vulnerabilities and risks. Detected vulnerabilities are listed with descriptions, enabling developers to address them proactively. The system also classifies URLs found within the code and assesses their risk levels, ensuring that the repository is secure from external threats.</w:t>
      </w:r>
    </w:p>
    <w:p w14:paraId="66C0B637" w14:textId="6CD8D557" w:rsidR="3395D860" w:rsidRPr="00061E3D" w:rsidRDefault="3395D860" w:rsidP="00172F39">
      <w:pPr>
        <w:ind w:left="720"/>
        <w:rPr>
          <w:rFonts w:ascii="Times New Roman" w:hAnsi="Times New Roman" w:cs="Times New Roman"/>
        </w:rPr>
      </w:pPr>
      <w:r w:rsidRPr="00061E3D">
        <w:rPr>
          <w:rFonts w:ascii="Times New Roman" w:hAnsi="Times New Roman" w:cs="Times New Roman"/>
          <w:noProof/>
        </w:rPr>
        <w:drawing>
          <wp:inline distT="0" distB="0" distL="0" distR="0" wp14:anchorId="57C57D1A" wp14:editId="278FD17A">
            <wp:extent cx="5943600" cy="3343275"/>
            <wp:effectExtent l="0" t="0" r="0" b="0"/>
            <wp:docPr id="895395397" name="Picture 89539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495AD9" w14:textId="56E705F0" w:rsidR="04BB0BDE" w:rsidRPr="00061E3D" w:rsidRDefault="04BB0BDE" w:rsidP="00D742A6">
      <w:pPr>
        <w:pStyle w:val="Heading3"/>
        <w:numPr>
          <w:ilvl w:val="0"/>
          <w:numId w:val="77"/>
        </w:numPr>
        <w:rPr>
          <w:rFonts w:ascii="Times New Roman" w:eastAsia="Cambria" w:hAnsi="Times New Roman" w:cs="Times New Roman"/>
        </w:rPr>
      </w:pPr>
      <w:bookmarkStart w:id="115" w:name="_Toc182496724"/>
      <w:proofErr w:type="gramStart"/>
      <w:r w:rsidRPr="00061E3D">
        <w:rPr>
          <w:rFonts w:ascii="Times New Roman" w:eastAsia="Cambria" w:hAnsi="Times New Roman" w:cs="Times New Roman"/>
        </w:rPr>
        <w:lastRenderedPageBreak/>
        <w:t>Report</w:t>
      </w:r>
      <w:proofErr w:type="gramEnd"/>
      <w:r w:rsidRPr="00061E3D">
        <w:rPr>
          <w:rFonts w:ascii="Times New Roman" w:eastAsia="Cambria" w:hAnsi="Times New Roman" w:cs="Times New Roman"/>
        </w:rPr>
        <w:t xml:space="preserve"> Optimization and Improvements:</w:t>
      </w:r>
      <w:bookmarkEnd w:id="115"/>
    </w:p>
    <w:p w14:paraId="01D2F304" w14:textId="4DD865A3" w:rsidR="2413F76E" w:rsidRPr="00061E3D" w:rsidRDefault="364E950D" w:rsidP="00172F39">
      <w:pPr>
        <w:ind w:left="720"/>
        <w:rPr>
          <w:rFonts w:ascii="Times New Roman" w:eastAsia="Times New Roman" w:hAnsi="Times New Roman" w:cs="Times New Roman"/>
        </w:rPr>
      </w:pPr>
      <w:r w:rsidRPr="00061E3D">
        <w:rPr>
          <w:rFonts w:ascii="Times New Roman" w:eastAsia="Times New Roman" w:hAnsi="Times New Roman" w:cs="Times New Roman"/>
        </w:rPr>
        <w:t>The Report Optimization and Improvements feature compiles a comprehensive review report, which includes detailed findings and enhancement suggestions. This report is generated based on the analysis results and error classifications. Users can see explanations for each finding, potential improvements, and a breakdown of how to optimize their code to better align with best practices and organizational guidelines.</w:t>
      </w:r>
    </w:p>
    <w:p w14:paraId="5D3F56F9" w14:textId="042B233C" w:rsidR="65BE7C24" w:rsidRPr="00061E3D" w:rsidRDefault="3F045DD1" w:rsidP="00570F1D">
      <w:pPr>
        <w:ind w:left="720"/>
        <w:rPr>
          <w:rFonts w:ascii="Times New Roman" w:hAnsi="Times New Roman" w:cs="Times New Roman"/>
        </w:rPr>
      </w:pPr>
      <w:r w:rsidRPr="00061E3D">
        <w:rPr>
          <w:rFonts w:ascii="Times New Roman" w:hAnsi="Times New Roman" w:cs="Times New Roman"/>
          <w:noProof/>
        </w:rPr>
        <w:drawing>
          <wp:inline distT="0" distB="0" distL="0" distR="0" wp14:anchorId="7B156372" wp14:editId="0E408313">
            <wp:extent cx="5591908" cy="3343275"/>
            <wp:effectExtent l="0" t="0" r="8890" b="0"/>
            <wp:docPr id="916611986" name="Picture 91661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94391" cy="3344760"/>
                    </a:xfrm>
                    <a:prstGeom prst="rect">
                      <a:avLst/>
                    </a:prstGeom>
                  </pic:spPr>
                </pic:pic>
              </a:graphicData>
            </a:graphic>
          </wp:inline>
        </w:drawing>
      </w:r>
    </w:p>
    <w:p w14:paraId="7F75F28A" w14:textId="6390EB8E" w:rsidR="44B20D2B" w:rsidRPr="00061E3D" w:rsidRDefault="3F045DD1" w:rsidP="000C2B7B">
      <w:pPr>
        <w:ind w:left="720"/>
        <w:rPr>
          <w:rFonts w:ascii="Times New Roman" w:hAnsi="Times New Roman" w:cs="Times New Roman"/>
        </w:rPr>
      </w:pPr>
      <w:r w:rsidRPr="00061E3D">
        <w:rPr>
          <w:rFonts w:ascii="Times New Roman" w:hAnsi="Times New Roman" w:cs="Times New Roman"/>
          <w:noProof/>
        </w:rPr>
        <w:drawing>
          <wp:inline distT="0" distB="0" distL="0" distR="0" wp14:anchorId="23126C85" wp14:editId="5A306932">
            <wp:extent cx="5641145" cy="3343275"/>
            <wp:effectExtent l="0" t="0" r="0" b="0"/>
            <wp:docPr id="1580199498" name="Picture 158019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44428" cy="3345221"/>
                    </a:xfrm>
                    <a:prstGeom prst="rect">
                      <a:avLst/>
                    </a:prstGeom>
                  </pic:spPr>
                </pic:pic>
              </a:graphicData>
            </a:graphic>
          </wp:inline>
        </w:drawing>
      </w:r>
    </w:p>
    <w:p w14:paraId="64E2A563" w14:textId="6B8F3FAE" w:rsidR="06567E02" w:rsidRDefault="002206A3" w:rsidP="002206A3">
      <w:pPr>
        <w:pStyle w:val="Heading1"/>
      </w:pPr>
      <w:bookmarkStart w:id="116" w:name="_Toc182496725"/>
      <w:r>
        <w:lastRenderedPageBreak/>
        <w:t>Appendix</w:t>
      </w:r>
      <w:bookmarkEnd w:id="116"/>
    </w:p>
    <w:p w14:paraId="070123A7" w14:textId="77777777" w:rsidR="000C2B7B" w:rsidRDefault="000C2B7B" w:rsidP="000C2B7B"/>
    <w:p w14:paraId="0501AB69" w14:textId="362BD1DB" w:rsidR="000C2B7B" w:rsidRPr="000C2B7B" w:rsidRDefault="000C2B7B" w:rsidP="000C2B7B">
      <w:pPr>
        <w:pStyle w:val="Heading2"/>
      </w:pPr>
      <w:bookmarkStart w:id="117" w:name="_Toc182496726"/>
      <w:r w:rsidRPr="000C2B7B">
        <w:t>Environment Variable Configuration</w:t>
      </w:r>
      <w:bookmarkEnd w:id="117"/>
    </w:p>
    <w:p w14:paraId="7593D69B" w14:textId="6CFD1B01" w:rsidR="3AFB1A8D" w:rsidRPr="00061E3D" w:rsidRDefault="002206A3" w:rsidP="00172F39">
      <w:pPr>
        <w:rPr>
          <w:rFonts w:ascii="Times New Roman" w:hAnsi="Times New Roman" w:cs="Times New Roman"/>
        </w:rPr>
      </w:pPr>
      <w:r w:rsidRPr="002206A3">
        <w:rPr>
          <w:rFonts w:ascii="Times New Roman" w:hAnsi="Times New Roman" w:cs="Times New Roman"/>
        </w:rPr>
        <w:drawing>
          <wp:inline distT="0" distB="0" distL="0" distR="0" wp14:anchorId="4501D45F" wp14:editId="5B0C305A">
            <wp:extent cx="5943600" cy="1204595"/>
            <wp:effectExtent l="0" t="0" r="0" b="0"/>
            <wp:docPr id="14891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55879" name=""/>
                    <pic:cNvPicPr/>
                  </pic:nvPicPr>
                  <pic:blipFill>
                    <a:blip r:embed="rId83"/>
                    <a:stretch>
                      <a:fillRect/>
                    </a:stretch>
                  </pic:blipFill>
                  <pic:spPr>
                    <a:xfrm>
                      <a:off x="0" y="0"/>
                      <a:ext cx="5943600" cy="1204595"/>
                    </a:xfrm>
                    <a:prstGeom prst="rect">
                      <a:avLst/>
                    </a:prstGeom>
                  </pic:spPr>
                </pic:pic>
              </a:graphicData>
            </a:graphic>
          </wp:inline>
        </w:drawing>
      </w:r>
    </w:p>
    <w:p w14:paraId="12624AC7" w14:textId="16934FD0" w:rsidR="0C1FE167" w:rsidRPr="00061E3D" w:rsidRDefault="0C1FE167" w:rsidP="00172F39">
      <w:pPr>
        <w:rPr>
          <w:rFonts w:ascii="Times New Roman" w:hAnsi="Times New Roman" w:cs="Times New Roman"/>
        </w:rPr>
      </w:pPr>
    </w:p>
    <w:p w14:paraId="57F364E0" w14:textId="4FBEAE7E" w:rsidR="14B67954" w:rsidRPr="00061E3D" w:rsidRDefault="14B67954" w:rsidP="00172F39">
      <w:pPr>
        <w:rPr>
          <w:rFonts w:ascii="Times New Roman" w:hAnsi="Times New Roman" w:cs="Times New Roman"/>
        </w:rPr>
      </w:pPr>
    </w:p>
    <w:p w14:paraId="379D1B30" w14:textId="7BB9430A" w:rsidR="003632A1" w:rsidRPr="00061E3D" w:rsidRDefault="003632A1" w:rsidP="00172F39">
      <w:pPr>
        <w:rPr>
          <w:rFonts w:ascii="Times New Roman" w:hAnsi="Times New Roman" w:cs="Times New Roman"/>
        </w:rPr>
      </w:pPr>
    </w:p>
    <w:sectPr w:rsidR="003632A1" w:rsidRPr="00061E3D" w:rsidSect="00CA5C4E">
      <w:type w:val="continuous"/>
      <w:pgSz w:w="12240" w:h="15840"/>
      <w:pgMar w:top="1440" w:right="1440" w:bottom="1440" w:left="1440" w:header="720" w:footer="720" w:gutter="0"/>
      <w:pgBorders>
        <w:top w:val="double" w:sz="24" w:space="24" w:color="24135F"/>
        <w:left w:val="double" w:sz="24" w:space="24" w:color="24135F"/>
        <w:bottom w:val="double" w:sz="24" w:space="24" w:color="24135F"/>
        <w:right w:val="double" w:sz="24" w:space="24" w:color="24135F"/>
      </w:pgBorders>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719F1E" w14:textId="77777777" w:rsidR="006F139C" w:rsidRDefault="006F139C" w:rsidP="00236297">
      <w:pPr>
        <w:spacing w:after="0" w:line="240" w:lineRule="auto"/>
      </w:pPr>
      <w:r>
        <w:separator/>
      </w:r>
    </w:p>
  </w:endnote>
  <w:endnote w:type="continuationSeparator" w:id="0">
    <w:p w14:paraId="47B4981E" w14:textId="77777777" w:rsidR="006F139C" w:rsidRDefault="006F139C" w:rsidP="00236297">
      <w:pPr>
        <w:spacing w:after="0" w:line="240" w:lineRule="auto"/>
      </w:pPr>
      <w:r>
        <w:continuationSeparator/>
      </w:r>
    </w:p>
  </w:endnote>
  <w:endnote w:type="continuationNotice" w:id="1">
    <w:p w14:paraId="0C52D6CB" w14:textId="77777777" w:rsidR="006F139C" w:rsidRDefault="006F13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65F67" w14:textId="0DC67E73" w:rsidR="00703D0E" w:rsidRPr="00B5286B" w:rsidRDefault="00EA7B48" w:rsidP="00703D0E">
    <w:pPr>
      <w:pStyle w:val="NoSpacing"/>
      <w:rPr>
        <w:bCs/>
        <w:color w:val="008000"/>
        <w:sz w:val="20"/>
        <w:szCs w:val="20"/>
      </w:rPr>
    </w:pPr>
    <w:r w:rsidRPr="002B4929">
      <w:rPr>
        <w:color w:val="7E7F74"/>
      </w:rPr>
      <w:tab/>
    </w:r>
    <w:r w:rsidRPr="002B4929">
      <w:rPr>
        <w:color w:val="7E7F74"/>
      </w:rPr>
      <w:tab/>
      <w:t xml:space="preserve">Page </w:t>
    </w:r>
    <w:r w:rsidRPr="002B4929">
      <w:rPr>
        <w:b/>
        <w:color w:val="7E7F74"/>
      </w:rPr>
      <w:fldChar w:fldCharType="begin"/>
    </w:r>
    <w:r w:rsidRPr="002B4929">
      <w:rPr>
        <w:b/>
        <w:color w:val="7E7F74"/>
      </w:rPr>
      <w:instrText xml:space="preserve"> PAGE  \* Arabic  \* MERGEFORMAT </w:instrText>
    </w:r>
    <w:r w:rsidRPr="002B4929">
      <w:rPr>
        <w:b/>
        <w:color w:val="7E7F74"/>
      </w:rPr>
      <w:fldChar w:fldCharType="separate"/>
    </w:r>
    <w:r w:rsidR="00824367">
      <w:rPr>
        <w:b/>
        <w:noProof/>
        <w:color w:val="7E7F74"/>
      </w:rPr>
      <w:t>8</w:t>
    </w:r>
    <w:r w:rsidRPr="002B4929">
      <w:rPr>
        <w:b/>
        <w:color w:val="7E7F74"/>
      </w:rPr>
      <w:fldChar w:fldCharType="end"/>
    </w:r>
    <w:r w:rsidRPr="002B4929">
      <w:rPr>
        <w:b/>
        <w:color w:val="7E7F74"/>
      </w:rPr>
      <w:br/>
    </w:r>
    <w:sdt>
      <w:sdtPr>
        <w:alias w:val="Abstract"/>
        <w:id w:val="-617523817"/>
        <w:dataBinding w:prefixMappings="xmlns:ns0='http://schemas.microsoft.com/office/2006/coverPageProps'" w:xpath="/ns0:CoverPageProperties[1]/ns0:Abstract[1]" w:storeItemID="{55AF091B-3C7A-41E3-B477-F2FDAA23CFDA}"/>
        <w:text/>
      </w:sdtPr>
      <w:sdtContent>
        <w:r w:rsidR="00703D0E" w:rsidRPr="008C7083">
          <w:t>© 2023 Everi Payments Inc. and/or its subsidiaries or affiliates (collectively, “Everi”). This is Everi’s proprietary and confidential material. No part of this material may be disclosed, in any manner, to another party without the prior written consent of Everi</w:t>
        </w:r>
        <w:r w:rsidR="00703D0E">
          <w:t>.</w:t>
        </w:r>
      </w:sdtContent>
    </w:sdt>
  </w:p>
  <w:p w14:paraId="3A5B1A79" w14:textId="7C05454E" w:rsidR="00C56DFD" w:rsidRPr="002B4929" w:rsidRDefault="00C56DFD" w:rsidP="00B5286B">
    <w:pPr>
      <w:pBdr>
        <w:top w:val="single" w:sz="8" w:space="1" w:color="001124" w:themeColor="accent1"/>
      </w:pBdr>
      <w:tabs>
        <w:tab w:val="left" w:pos="8100"/>
      </w:tabs>
      <w:spacing w:after="0"/>
      <w:rPr>
        <w:rFonts w:cs="Times New Roman"/>
        <w:b/>
        <w:color w:val="7E7F74"/>
        <w:szCs w:val="2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5E927" w14:textId="77777777" w:rsidR="006F139C" w:rsidRDefault="006F139C" w:rsidP="00236297">
      <w:pPr>
        <w:spacing w:after="0" w:line="240" w:lineRule="auto"/>
      </w:pPr>
      <w:r>
        <w:separator/>
      </w:r>
    </w:p>
  </w:footnote>
  <w:footnote w:type="continuationSeparator" w:id="0">
    <w:p w14:paraId="6A9A34F2" w14:textId="77777777" w:rsidR="006F139C" w:rsidRDefault="006F139C" w:rsidP="00236297">
      <w:pPr>
        <w:spacing w:after="0" w:line="240" w:lineRule="auto"/>
      </w:pPr>
      <w:r>
        <w:continuationSeparator/>
      </w:r>
    </w:p>
  </w:footnote>
  <w:footnote w:type="continuationNotice" w:id="1">
    <w:p w14:paraId="233DFBCE" w14:textId="77777777" w:rsidR="006F139C" w:rsidRDefault="006F13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alias w:val="Title"/>
      <w:tag w:val=""/>
      <w:id w:val="1546331755"/>
      <w:dataBinding w:prefixMappings="xmlns:ns0='http://purl.org/dc/elements/1.1/' xmlns:ns1='http://schemas.openxmlformats.org/package/2006/metadata/core-properties' " w:xpath="/ns1:coreProperties[1]/ns0:title[1]" w:storeItemID="{6C3C8BC8-F283-45AE-878A-BAB7291924A1}"/>
      <w:text/>
    </w:sdtPr>
    <w:sdtContent>
      <w:p w14:paraId="5948276C" w14:textId="24C8A858" w:rsidR="00EA7B48" w:rsidRDefault="00416945" w:rsidP="00AF18AA">
        <w:pPr>
          <w:pBdr>
            <w:bottom w:val="double" w:sz="4" w:space="1" w:color="auto"/>
          </w:pBdr>
          <w:jc w:val="right"/>
        </w:pPr>
        <w:r>
          <w:t>AUTOMATED CODE REVIEW</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734C2"/>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042B3"/>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BC0"/>
    <w:multiLevelType w:val="multilevel"/>
    <w:tmpl w:val="54106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CF7FE5"/>
    <w:multiLevelType w:val="hybridMultilevel"/>
    <w:tmpl w:val="76D405E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46C4E6E"/>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9B5B06"/>
    <w:multiLevelType w:val="multilevel"/>
    <w:tmpl w:val="861C8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6F7869"/>
    <w:multiLevelType w:val="multilevel"/>
    <w:tmpl w:val="6C9644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07131488"/>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348D6"/>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B79FA"/>
    <w:multiLevelType w:val="hybridMultilevel"/>
    <w:tmpl w:val="F3443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E8664F"/>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D10DE"/>
    <w:multiLevelType w:val="multilevel"/>
    <w:tmpl w:val="249E34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534ECE"/>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577A25"/>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196CB6"/>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EF43C2"/>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D2E3C"/>
    <w:multiLevelType w:val="multilevel"/>
    <w:tmpl w:val="01FA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A27B22"/>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B861F0"/>
    <w:multiLevelType w:val="multilevel"/>
    <w:tmpl w:val="1E80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B66DCF"/>
    <w:multiLevelType w:val="multilevel"/>
    <w:tmpl w:val="CBCCD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327E61"/>
    <w:multiLevelType w:val="multilevel"/>
    <w:tmpl w:val="4DA8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3D6041"/>
    <w:multiLevelType w:val="hybridMultilevel"/>
    <w:tmpl w:val="E7FC5CF4"/>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1E607967"/>
    <w:multiLevelType w:val="multilevel"/>
    <w:tmpl w:val="49BC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C51108"/>
    <w:multiLevelType w:val="hybridMultilevel"/>
    <w:tmpl w:val="EBC2F548"/>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070104D"/>
    <w:multiLevelType w:val="hybridMultilevel"/>
    <w:tmpl w:val="FB14DB8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20F1638B"/>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572B25"/>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175D07"/>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60402E"/>
    <w:multiLevelType w:val="hybridMultilevel"/>
    <w:tmpl w:val="1EAAE78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28FD258F"/>
    <w:multiLevelType w:val="multilevel"/>
    <w:tmpl w:val="322AC7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97D6407"/>
    <w:multiLevelType w:val="multilevel"/>
    <w:tmpl w:val="37D6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5F4208"/>
    <w:multiLevelType w:val="hybridMultilevel"/>
    <w:tmpl w:val="C62AB8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C9F0A05"/>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986689"/>
    <w:multiLevelType w:val="multilevel"/>
    <w:tmpl w:val="A4EA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78776F"/>
    <w:multiLevelType w:val="hybridMultilevel"/>
    <w:tmpl w:val="88F8F4E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FAB60E4"/>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4C0A2A"/>
    <w:multiLevelType w:val="multilevel"/>
    <w:tmpl w:val="3F4E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375E31"/>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526F2F"/>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F96C10"/>
    <w:multiLevelType w:val="multilevel"/>
    <w:tmpl w:val="15C80C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C4552DE"/>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565642"/>
    <w:multiLevelType w:val="multilevel"/>
    <w:tmpl w:val="E33AB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04847E9"/>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711908"/>
    <w:multiLevelType w:val="hybridMultilevel"/>
    <w:tmpl w:val="EC482EB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43EC7272"/>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6B1DA1"/>
    <w:multiLevelType w:val="multilevel"/>
    <w:tmpl w:val="E39EE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4758AB"/>
    <w:multiLevelType w:val="multilevel"/>
    <w:tmpl w:val="A8CA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D88571"/>
    <w:multiLevelType w:val="hybridMultilevel"/>
    <w:tmpl w:val="FFFFFFFF"/>
    <w:lvl w:ilvl="0" w:tplc="668A24B2">
      <w:start w:val="1"/>
      <w:numFmt w:val="decimal"/>
      <w:lvlText w:val="%1."/>
      <w:lvlJc w:val="left"/>
      <w:pPr>
        <w:ind w:left="1080" w:hanging="360"/>
      </w:pPr>
    </w:lvl>
    <w:lvl w:ilvl="1" w:tplc="44EEECD6">
      <w:start w:val="1"/>
      <w:numFmt w:val="lowerLetter"/>
      <w:lvlText w:val="%2."/>
      <w:lvlJc w:val="left"/>
      <w:pPr>
        <w:ind w:left="1800" w:hanging="360"/>
      </w:pPr>
    </w:lvl>
    <w:lvl w:ilvl="2" w:tplc="5D840650">
      <w:start w:val="1"/>
      <w:numFmt w:val="lowerRoman"/>
      <w:lvlText w:val="%3."/>
      <w:lvlJc w:val="right"/>
      <w:pPr>
        <w:ind w:left="2520" w:hanging="180"/>
      </w:pPr>
    </w:lvl>
    <w:lvl w:ilvl="3" w:tplc="681C828C">
      <w:start w:val="1"/>
      <w:numFmt w:val="decimal"/>
      <w:lvlText w:val="%4."/>
      <w:lvlJc w:val="left"/>
      <w:pPr>
        <w:ind w:left="3240" w:hanging="360"/>
      </w:pPr>
    </w:lvl>
    <w:lvl w:ilvl="4" w:tplc="B5ECB94E">
      <w:start w:val="1"/>
      <w:numFmt w:val="lowerLetter"/>
      <w:lvlText w:val="%5."/>
      <w:lvlJc w:val="left"/>
      <w:pPr>
        <w:ind w:left="3960" w:hanging="360"/>
      </w:pPr>
    </w:lvl>
    <w:lvl w:ilvl="5" w:tplc="88F49FDA">
      <w:start w:val="1"/>
      <w:numFmt w:val="lowerRoman"/>
      <w:lvlText w:val="%6."/>
      <w:lvlJc w:val="right"/>
      <w:pPr>
        <w:ind w:left="4680" w:hanging="180"/>
      </w:pPr>
    </w:lvl>
    <w:lvl w:ilvl="6" w:tplc="E2E4F72A">
      <w:start w:val="1"/>
      <w:numFmt w:val="decimal"/>
      <w:lvlText w:val="%7."/>
      <w:lvlJc w:val="left"/>
      <w:pPr>
        <w:ind w:left="5400" w:hanging="360"/>
      </w:pPr>
    </w:lvl>
    <w:lvl w:ilvl="7" w:tplc="BA7233C8">
      <w:start w:val="1"/>
      <w:numFmt w:val="lowerLetter"/>
      <w:lvlText w:val="%8."/>
      <w:lvlJc w:val="left"/>
      <w:pPr>
        <w:ind w:left="6120" w:hanging="360"/>
      </w:pPr>
    </w:lvl>
    <w:lvl w:ilvl="8" w:tplc="F5BE0EBA">
      <w:start w:val="1"/>
      <w:numFmt w:val="lowerRoman"/>
      <w:lvlText w:val="%9."/>
      <w:lvlJc w:val="right"/>
      <w:pPr>
        <w:ind w:left="6840" w:hanging="180"/>
      </w:pPr>
    </w:lvl>
  </w:abstractNum>
  <w:abstractNum w:abstractNumId="48" w15:restartNumberingAfterBreak="0">
    <w:nsid w:val="4B902746"/>
    <w:multiLevelType w:val="multilevel"/>
    <w:tmpl w:val="A26C9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765224"/>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1D757C"/>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2E47B8"/>
    <w:multiLevelType w:val="multilevel"/>
    <w:tmpl w:val="227C45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4AE6021"/>
    <w:multiLevelType w:val="multilevel"/>
    <w:tmpl w:val="5D24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4C7A5B3"/>
    <w:multiLevelType w:val="hybridMultilevel"/>
    <w:tmpl w:val="FFFFFFFF"/>
    <w:lvl w:ilvl="0" w:tplc="C18EE922">
      <w:start w:val="1"/>
      <w:numFmt w:val="decimal"/>
      <w:lvlText w:val="%1."/>
      <w:lvlJc w:val="left"/>
      <w:pPr>
        <w:ind w:left="720" w:hanging="360"/>
      </w:pPr>
    </w:lvl>
    <w:lvl w:ilvl="1" w:tplc="44E44008">
      <w:start w:val="1"/>
      <w:numFmt w:val="lowerLetter"/>
      <w:lvlText w:val="%2."/>
      <w:lvlJc w:val="left"/>
      <w:pPr>
        <w:ind w:left="1440" w:hanging="360"/>
      </w:pPr>
    </w:lvl>
    <w:lvl w:ilvl="2" w:tplc="F53A618A">
      <w:start w:val="1"/>
      <w:numFmt w:val="lowerRoman"/>
      <w:lvlText w:val="%3."/>
      <w:lvlJc w:val="right"/>
      <w:pPr>
        <w:ind w:left="2160" w:hanging="180"/>
      </w:pPr>
    </w:lvl>
    <w:lvl w:ilvl="3" w:tplc="56BA92C4">
      <w:start w:val="1"/>
      <w:numFmt w:val="decimal"/>
      <w:lvlText w:val="%4."/>
      <w:lvlJc w:val="left"/>
      <w:pPr>
        <w:ind w:left="2880" w:hanging="360"/>
      </w:pPr>
    </w:lvl>
    <w:lvl w:ilvl="4" w:tplc="167CFC70">
      <w:start w:val="1"/>
      <w:numFmt w:val="lowerLetter"/>
      <w:lvlText w:val="%5."/>
      <w:lvlJc w:val="left"/>
      <w:pPr>
        <w:ind w:left="3600" w:hanging="360"/>
      </w:pPr>
    </w:lvl>
    <w:lvl w:ilvl="5" w:tplc="F63877EE">
      <w:start w:val="1"/>
      <w:numFmt w:val="lowerRoman"/>
      <w:lvlText w:val="%6."/>
      <w:lvlJc w:val="right"/>
      <w:pPr>
        <w:ind w:left="4320" w:hanging="180"/>
      </w:pPr>
    </w:lvl>
    <w:lvl w:ilvl="6" w:tplc="81E0DF8A">
      <w:start w:val="1"/>
      <w:numFmt w:val="decimal"/>
      <w:lvlText w:val="%7."/>
      <w:lvlJc w:val="left"/>
      <w:pPr>
        <w:ind w:left="5040" w:hanging="360"/>
      </w:pPr>
    </w:lvl>
    <w:lvl w:ilvl="7" w:tplc="529817BA">
      <w:start w:val="1"/>
      <w:numFmt w:val="lowerLetter"/>
      <w:lvlText w:val="%8."/>
      <w:lvlJc w:val="left"/>
      <w:pPr>
        <w:ind w:left="5760" w:hanging="360"/>
      </w:pPr>
    </w:lvl>
    <w:lvl w:ilvl="8" w:tplc="A4946B0A">
      <w:start w:val="1"/>
      <w:numFmt w:val="lowerRoman"/>
      <w:lvlText w:val="%9."/>
      <w:lvlJc w:val="right"/>
      <w:pPr>
        <w:ind w:left="6480" w:hanging="180"/>
      </w:pPr>
    </w:lvl>
  </w:abstractNum>
  <w:abstractNum w:abstractNumId="54" w15:restartNumberingAfterBreak="0">
    <w:nsid w:val="553E7E6F"/>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B92F5C"/>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A36C3"/>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197CDB"/>
    <w:multiLevelType w:val="hybridMultilevel"/>
    <w:tmpl w:val="4532F634"/>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8" w15:restartNumberingAfterBreak="0">
    <w:nsid w:val="59683AF2"/>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815858"/>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CBE205"/>
    <w:multiLevelType w:val="hybridMultilevel"/>
    <w:tmpl w:val="FFFFFFFF"/>
    <w:lvl w:ilvl="0" w:tplc="24E49160">
      <w:start w:val="1"/>
      <w:numFmt w:val="decimal"/>
      <w:lvlText w:val="%1."/>
      <w:lvlJc w:val="left"/>
      <w:pPr>
        <w:ind w:left="720" w:hanging="360"/>
      </w:pPr>
    </w:lvl>
    <w:lvl w:ilvl="1" w:tplc="912CCD58">
      <w:start w:val="1"/>
      <w:numFmt w:val="lowerLetter"/>
      <w:lvlText w:val="%2."/>
      <w:lvlJc w:val="left"/>
      <w:pPr>
        <w:ind w:left="1440" w:hanging="360"/>
      </w:pPr>
    </w:lvl>
    <w:lvl w:ilvl="2" w:tplc="39C8227A">
      <w:start w:val="1"/>
      <w:numFmt w:val="lowerRoman"/>
      <w:lvlText w:val="%3."/>
      <w:lvlJc w:val="right"/>
      <w:pPr>
        <w:ind w:left="2160" w:hanging="180"/>
      </w:pPr>
    </w:lvl>
    <w:lvl w:ilvl="3" w:tplc="0242F152">
      <w:start w:val="1"/>
      <w:numFmt w:val="decimal"/>
      <w:lvlText w:val="%4."/>
      <w:lvlJc w:val="left"/>
      <w:pPr>
        <w:ind w:left="2880" w:hanging="360"/>
      </w:pPr>
    </w:lvl>
    <w:lvl w:ilvl="4" w:tplc="9CBC4622">
      <w:start w:val="1"/>
      <w:numFmt w:val="lowerLetter"/>
      <w:lvlText w:val="%5."/>
      <w:lvlJc w:val="left"/>
      <w:pPr>
        <w:ind w:left="3600" w:hanging="360"/>
      </w:pPr>
    </w:lvl>
    <w:lvl w:ilvl="5" w:tplc="F63E434A">
      <w:start w:val="1"/>
      <w:numFmt w:val="lowerRoman"/>
      <w:lvlText w:val="%6."/>
      <w:lvlJc w:val="right"/>
      <w:pPr>
        <w:ind w:left="4320" w:hanging="180"/>
      </w:pPr>
    </w:lvl>
    <w:lvl w:ilvl="6" w:tplc="F37448C8">
      <w:start w:val="1"/>
      <w:numFmt w:val="decimal"/>
      <w:lvlText w:val="%7."/>
      <w:lvlJc w:val="left"/>
      <w:pPr>
        <w:ind w:left="5040" w:hanging="360"/>
      </w:pPr>
    </w:lvl>
    <w:lvl w:ilvl="7" w:tplc="9CE68E92">
      <w:start w:val="1"/>
      <w:numFmt w:val="lowerLetter"/>
      <w:lvlText w:val="%8."/>
      <w:lvlJc w:val="left"/>
      <w:pPr>
        <w:ind w:left="5760" w:hanging="360"/>
      </w:pPr>
    </w:lvl>
    <w:lvl w:ilvl="8" w:tplc="1B586286">
      <w:start w:val="1"/>
      <w:numFmt w:val="lowerRoman"/>
      <w:lvlText w:val="%9."/>
      <w:lvlJc w:val="right"/>
      <w:pPr>
        <w:ind w:left="6480" w:hanging="180"/>
      </w:pPr>
    </w:lvl>
  </w:abstractNum>
  <w:abstractNum w:abstractNumId="61" w15:restartNumberingAfterBreak="0">
    <w:nsid w:val="5D927DC1"/>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F12056"/>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2707BA"/>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012D1E"/>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9A8086"/>
    <w:multiLevelType w:val="hybridMultilevel"/>
    <w:tmpl w:val="FFFFFFFF"/>
    <w:lvl w:ilvl="0" w:tplc="2DEC00CA">
      <w:start w:val="1"/>
      <w:numFmt w:val="bullet"/>
      <w:lvlText w:val=""/>
      <w:lvlJc w:val="left"/>
      <w:pPr>
        <w:ind w:left="720" w:hanging="360"/>
      </w:pPr>
      <w:rPr>
        <w:rFonts w:ascii="Symbol" w:hAnsi="Symbol" w:hint="default"/>
      </w:rPr>
    </w:lvl>
    <w:lvl w:ilvl="1" w:tplc="85D0176C">
      <w:start w:val="1"/>
      <w:numFmt w:val="bullet"/>
      <w:lvlText w:val="o"/>
      <w:lvlJc w:val="left"/>
      <w:pPr>
        <w:ind w:left="1440" w:hanging="360"/>
      </w:pPr>
      <w:rPr>
        <w:rFonts w:ascii="Courier New" w:hAnsi="Courier New" w:hint="default"/>
      </w:rPr>
    </w:lvl>
    <w:lvl w:ilvl="2" w:tplc="000AFE90">
      <w:start w:val="1"/>
      <w:numFmt w:val="bullet"/>
      <w:lvlText w:val=""/>
      <w:lvlJc w:val="left"/>
      <w:pPr>
        <w:ind w:left="2160" w:hanging="360"/>
      </w:pPr>
      <w:rPr>
        <w:rFonts w:ascii="Wingdings" w:hAnsi="Wingdings" w:hint="default"/>
      </w:rPr>
    </w:lvl>
    <w:lvl w:ilvl="3" w:tplc="6D2254AC">
      <w:start w:val="1"/>
      <w:numFmt w:val="bullet"/>
      <w:lvlText w:val=""/>
      <w:lvlJc w:val="left"/>
      <w:pPr>
        <w:ind w:left="2880" w:hanging="360"/>
      </w:pPr>
      <w:rPr>
        <w:rFonts w:ascii="Symbol" w:hAnsi="Symbol" w:hint="default"/>
      </w:rPr>
    </w:lvl>
    <w:lvl w:ilvl="4" w:tplc="C19CFF60">
      <w:start w:val="1"/>
      <w:numFmt w:val="bullet"/>
      <w:lvlText w:val="o"/>
      <w:lvlJc w:val="left"/>
      <w:pPr>
        <w:ind w:left="3600" w:hanging="360"/>
      </w:pPr>
      <w:rPr>
        <w:rFonts w:ascii="Courier New" w:hAnsi="Courier New" w:hint="default"/>
      </w:rPr>
    </w:lvl>
    <w:lvl w:ilvl="5" w:tplc="A1DCED52">
      <w:start w:val="1"/>
      <w:numFmt w:val="bullet"/>
      <w:lvlText w:val=""/>
      <w:lvlJc w:val="left"/>
      <w:pPr>
        <w:ind w:left="4320" w:hanging="360"/>
      </w:pPr>
      <w:rPr>
        <w:rFonts w:ascii="Wingdings" w:hAnsi="Wingdings" w:hint="default"/>
      </w:rPr>
    </w:lvl>
    <w:lvl w:ilvl="6" w:tplc="E8D4B798">
      <w:start w:val="1"/>
      <w:numFmt w:val="bullet"/>
      <w:lvlText w:val=""/>
      <w:lvlJc w:val="left"/>
      <w:pPr>
        <w:ind w:left="5040" w:hanging="360"/>
      </w:pPr>
      <w:rPr>
        <w:rFonts w:ascii="Symbol" w:hAnsi="Symbol" w:hint="default"/>
      </w:rPr>
    </w:lvl>
    <w:lvl w:ilvl="7" w:tplc="B0A2DEA6">
      <w:start w:val="1"/>
      <w:numFmt w:val="bullet"/>
      <w:lvlText w:val="o"/>
      <w:lvlJc w:val="left"/>
      <w:pPr>
        <w:ind w:left="5760" w:hanging="360"/>
      </w:pPr>
      <w:rPr>
        <w:rFonts w:ascii="Courier New" w:hAnsi="Courier New" w:hint="default"/>
      </w:rPr>
    </w:lvl>
    <w:lvl w:ilvl="8" w:tplc="35B0050C">
      <w:start w:val="1"/>
      <w:numFmt w:val="bullet"/>
      <w:lvlText w:val=""/>
      <w:lvlJc w:val="left"/>
      <w:pPr>
        <w:ind w:left="6480" w:hanging="360"/>
      </w:pPr>
      <w:rPr>
        <w:rFonts w:ascii="Wingdings" w:hAnsi="Wingdings" w:hint="default"/>
      </w:rPr>
    </w:lvl>
  </w:abstractNum>
  <w:abstractNum w:abstractNumId="66" w15:restartNumberingAfterBreak="0">
    <w:nsid w:val="64333F49"/>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50405C"/>
    <w:multiLevelType w:val="hybridMultilevel"/>
    <w:tmpl w:val="3B6A9C68"/>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7FC7CD6"/>
    <w:multiLevelType w:val="hybridMultilevel"/>
    <w:tmpl w:val="92C03764"/>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9" w15:restartNumberingAfterBreak="0">
    <w:nsid w:val="68623B51"/>
    <w:multiLevelType w:val="multilevel"/>
    <w:tmpl w:val="AB349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344F83"/>
    <w:multiLevelType w:val="hybridMultilevel"/>
    <w:tmpl w:val="409024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C865C77"/>
    <w:multiLevelType w:val="hybridMultilevel"/>
    <w:tmpl w:val="FFFFFFFF"/>
    <w:lvl w:ilvl="0" w:tplc="B16AD210">
      <w:start w:val="1"/>
      <w:numFmt w:val="decimal"/>
      <w:lvlText w:val="%1."/>
      <w:lvlJc w:val="left"/>
      <w:pPr>
        <w:ind w:left="1080" w:hanging="360"/>
      </w:pPr>
    </w:lvl>
    <w:lvl w:ilvl="1" w:tplc="4860F15E">
      <w:start w:val="1"/>
      <w:numFmt w:val="lowerLetter"/>
      <w:lvlText w:val="%2."/>
      <w:lvlJc w:val="left"/>
      <w:pPr>
        <w:ind w:left="1800" w:hanging="360"/>
      </w:pPr>
    </w:lvl>
    <w:lvl w:ilvl="2" w:tplc="6D549C9A">
      <w:start w:val="1"/>
      <w:numFmt w:val="lowerRoman"/>
      <w:lvlText w:val="%3."/>
      <w:lvlJc w:val="right"/>
      <w:pPr>
        <w:ind w:left="2520" w:hanging="180"/>
      </w:pPr>
    </w:lvl>
    <w:lvl w:ilvl="3" w:tplc="2E7CBD9C">
      <w:start w:val="1"/>
      <w:numFmt w:val="decimal"/>
      <w:lvlText w:val="%4."/>
      <w:lvlJc w:val="left"/>
      <w:pPr>
        <w:ind w:left="3240" w:hanging="360"/>
      </w:pPr>
    </w:lvl>
    <w:lvl w:ilvl="4" w:tplc="A28C3DD4">
      <w:start w:val="1"/>
      <w:numFmt w:val="lowerLetter"/>
      <w:lvlText w:val="%5."/>
      <w:lvlJc w:val="left"/>
      <w:pPr>
        <w:ind w:left="3960" w:hanging="360"/>
      </w:pPr>
    </w:lvl>
    <w:lvl w:ilvl="5" w:tplc="77546A3A">
      <w:start w:val="1"/>
      <w:numFmt w:val="lowerRoman"/>
      <w:lvlText w:val="%6."/>
      <w:lvlJc w:val="right"/>
      <w:pPr>
        <w:ind w:left="4680" w:hanging="180"/>
      </w:pPr>
    </w:lvl>
    <w:lvl w:ilvl="6" w:tplc="B18CB554">
      <w:start w:val="1"/>
      <w:numFmt w:val="decimal"/>
      <w:lvlText w:val="%7."/>
      <w:lvlJc w:val="left"/>
      <w:pPr>
        <w:ind w:left="5400" w:hanging="360"/>
      </w:pPr>
    </w:lvl>
    <w:lvl w:ilvl="7" w:tplc="0A06F2DC">
      <w:start w:val="1"/>
      <w:numFmt w:val="lowerLetter"/>
      <w:lvlText w:val="%8."/>
      <w:lvlJc w:val="left"/>
      <w:pPr>
        <w:ind w:left="6120" w:hanging="360"/>
      </w:pPr>
    </w:lvl>
    <w:lvl w:ilvl="8" w:tplc="7C2E7FE6">
      <w:start w:val="1"/>
      <w:numFmt w:val="lowerRoman"/>
      <w:lvlText w:val="%9."/>
      <w:lvlJc w:val="right"/>
      <w:pPr>
        <w:ind w:left="6840" w:hanging="180"/>
      </w:pPr>
    </w:lvl>
  </w:abstractNum>
  <w:abstractNum w:abstractNumId="72" w15:restartNumberingAfterBreak="0">
    <w:nsid w:val="6D646E07"/>
    <w:multiLevelType w:val="multilevel"/>
    <w:tmpl w:val="C4580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D9C3B97"/>
    <w:multiLevelType w:val="multilevel"/>
    <w:tmpl w:val="9C587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E8771BE"/>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1C1EFB"/>
    <w:multiLevelType w:val="multilevel"/>
    <w:tmpl w:val="6C9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7C5665"/>
    <w:multiLevelType w:val="hybridMultilevel"/>
    <w:tmpl w:val="3558C4F8"/>
    <w:lvl w:ilvl="0" w:tplc="4009000F">
      <w:start w:val="1"/>
      <w:numFmt w:val="decimal"/>
      <w:lvlText w:val="%1."/>
      <w:lvlJc w:val="left"/>
      <w:pPr>
        <w:ind w:left="9432"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69D2564"/>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5C6655"/>
    <w:multiLevelType w:val="hybridMultilevel"/>
    <w:tmpl w:val="F464616A"/>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7789E1B8"/>
    <w:multiLevelType w:val="hybridMultilevel"/>
    <w:tmpl w:val="FFFFFFFF"/>
    <w:lvl w:ilvl="0" w:tplc="0B921CDE">
      <w:start w:val="1"/>
      <w:numFmt w:val="decimal"/>
      <w:lvlText w:val="%1."/>
      <w:lvlJc w:val="left"/>
      <w:pPr>
        <w:ind w:left="720" w:hanging="360"/>
      </w:pPr>
    </w:lvl>
    <w:lvl w:ilvl="1" w:tplc="D07CA554">
      <w:start w:val="1"/>
      <w:numFmt w:val="lowerLetter"/>
      <w:lvlText w:val="%2."/>
      <w:lvlJc w:val="left"/>
      <w:pPr>
        <w:ind w:left="1440" w:hanging="360"/>
      </w:pPr>
    </w:lvl>
    <w:lvl w:ilvl="2" w:tplc="17EC0C0E">
      <w:start w:val="1"/>
      <w:numFmt w:val="lowerRoman"/>
      <w:lvlText w:val="%3."/>
      <w:lvlJc w:val="right"/>
      <w:pPr>
        <w:ind w:left="2160" w:hanging="180"/>
      </w:pPr>
    </w:lvl>
    <w:lvl w:ilvl="3" w:tplc="CBD67C48">
      <w:start w:val="1"/>
      <w:numFmt w:val="decimal"/>
      <w:lvlText w:val="%4."/>
      <w:lvlJc w:val="left"/>
      <w:pPr>
        <w:ind w:left="2880" w:hanging="360"/>
      </w:pPr>
    </w:lvl>
    <w:lvl w:ilvl="4" w:tplc="5BC653CC">
      <w:start w:val="1"/>
      <w:numFmt w:val="lowerLetter"/>
      <w:lvlText w:val="%5."/>
      <w:lvlJc w:val="left"/>
      <w:pPr>
        <w:ind w:left="3600" w:hanging="360"/>
      </w:pPr>
    </w:lvl>
    <w:lvl w:ilvl="5" w:tplc="38EAB5E4">
      <w:start w:val="1"/>
      <w:numFmt w:val="lowerRoman"/>
      <w:lvlText w:val="%6."/>
      <w:lvlJc w:val="right"/>
      <w:pPr>
        <w:ind w:left="4320" w:hanging="180"/>
      </w:pPr>
    </w:lvl>
    <w:lvl w:ilvl="6" w:tplc="99A4AEA6">
      <w:start w:val="1"/>
      <w:numFmt w:val="decimal"/>
      <w:lvlText w:val="%7."/>
      <w:lvlJc w:val="left"/>
      <w:pPr>
        <w:ind w:left="5040" w:hanging="360"/>
      </w:pPr>
    </w:lvl>
    <w:lvl w:ilvl="7" w:tplc="CA083466">
      <w:start w:val="1"/>
      <w:numFmt w:val="lowerLetter"/>
      <w:lvlText w:val="%8."/>
      <w:lvlJc w:val="left"/>
      <w:pPr>
        <w:ind w:left="5760" w:hanging="360"/>
      </w:pPr>
    </w:lvl>
    <w:lvl w:ilvl="8" w:tplc="755CD8DA">
      <w:start w:val="1"/>
      <w:numFmt w:val="lowerRoman"/>
      <w:lvlText w:val="%9."/>
      <w:lvlJc w:val="right"/>
      <w:pPr>
        <w:ind w:left="6480" w:hanging="180"/>
      </w:pPr>
    </w:lvl>
  </w:abstractNum>
  <w:abstractNum w:abstractNumId="80" w15:restartNumberingAfterBreak="0">
    <w:nsid w:val="788730F3"/>
    <w:multiLevelType w:val="multilevel"/>
    <w:tmpl w:val="51B4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450E6B"/>
    <w:multiLevelType w:val="multilevel"/>
    <w:tmpl w:val="A3D00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FF5892"/>
    <w:multiLevelType w:val="hybridMultilevel"/>
    <w:tmpl w:val="7962099A"/>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7C9D5985"/>
    <w:multiLevelType w:val="hybridMultilevel"/>
    <w:tmpl w:val="C7A46D1E"/>
    <w:lvl w:ilvl="0" w:tplc="422CF48A">
      <w:start w:val="1"/>
      <w:numFmt w:val="bullet"/>
      <w:lvlRestart w:val="0"/>
      <w:pStyle w:val="DocTitle"/>
      <w:lvlText w:val=""/>
      <w:lvlJc w:val="left"/>
      <w:pPr>
        <w:tabs>
          <w:tab w:val="num" w:pos="2376"/>
        </w:tabs>
        <w:ind w:left="1800" w:hanging="360"/>
      </w:pPr>
      <w:rPr>
        <w:rFonts w:ascii="Symbol" w:hAnsi="Symbol" w:hint="default"/>
      </w:rPr>
    </w:lvl>
    <w:lvl w:ilvl="1" w:tplc="DBBC56BE" w:tentative="1">
      <w:start w:val="1"/>
      <w:numFmt w:val="bullet"/>
      <w:lvlText w:val="o"/>
      <w:lvlJc w:val="left"/>
      <w:pPr>
        <w:tabs>
          <w:tab w:val="num" w:pos="1440"/>
        </w:tabs>
        <w:ind w:left="864" w:hanging="360"/>
      </w:pPr>
      <w:rPr>
        <w:rFonts w:ascii="Courier New" w:hAnsi="Courier New" w:hint="default"/>
      </w:rPr>
    </w:lvl>
    <w:lvl w:ilvl="2" w:tplc="3B6E3380" w:tentative="1">
      <w:start w:val="1"/>
      <w:numFmt w:val="bullet"/>
      <w:lvlText w:val=""/>
      <w:lvlJc w:val="left"/>
      <w:pPr>
        <w:tabs>
          <w:tab w:val="num" w:pos="2160"/>
        </w:tabs>
        <w:ind w:left="1584" w:hanging="360"/>
      </w:pPr>
      <w:rPr>
        <w:rFonts w:ascii="Wingdings" w:hAnsi="Wingdings" w:hint="default"/>
      </w:rPr>
    </w:lvl>
    <w:lvl w:ilvl="3" w:tplc="3BEC2F7C" w:tentative="1">
      <w:start w:val="1"/>
      <w:numFmt w:val="bullet"/>
      <w:lvlText w:val=""/>
      <w:lvlJc w:val="left"/>
      <w:pPr>
        <w:tabs>
          <w:tab w:val="num" w:pos="2880"/>
        </w:tabs>
        <w:ind w:left="2304" w:hanging="360"/>
      </w:pPr>
      <w:rPr>
        <w:rFonts w:ascii="Symbol" w:hAnsi="Symbol" w:hint="default"/>
      </w:rPr>
    </w:lvl>
    <w:lvl w:ilvl="4" w:tplc="233C2DAC" w:tentative="1">
      <w:start w:val="1"/>
      <w:numFmt w:val="bullet"/>
      <w:lvlText w:val="o"/>
      <w:lvlJc w:val="left"/>
      <w:pPr>
        <w:tabs>
          <w:tab w:val="num" w:pos="3600"/>
        </w:tabs>
        <w:ind w:left="3024" w:hanging="360"/>
      </w:pPr>
      <w:rPr>
        <w:rFonts w:ascii="Courier New" w:hAnsi="Courier New" w:hint="default"/>
      </w:rPr>
    </w:lvl>
    <w:lvl w:ilvl="5" w:tplc="AC96888E" w:tentative="1">
      <w:start w:val="1"/>
      <w:numFmt w:val="bullet"/>
      <w:lvlText w:val=""/>
      <w:lvlJc w:val="left"/>
      <w:pPr>
        <w:tabs>
          <w:tab w:val="num" w:pos="4320"/>
        </w:tabs>
        <w:ind w:left="3744" w:hanging="360"/>
      </w:pPr>
      <w:rPr>
        <w:rFonts w:ascii="Wingdings" w:hAnsi="Wingdings" w:hint="default"/>
      </w:rPr>
    </w:lvl>
    <w:lvl w:ilvl="6" w:tplc="14820806" w:tentative="1">
      <w:start w:val="1"/>
      <w:numFmt w:val="bullet"/>
      <w:lvlText w:val=""/>
      <w:lvlJc w:val="left"/>
      <w:pPr>
        <w:tabs>
          <w:tab w:val="num" w:pos="5040"/>
        </w:tabs>
        <w:ind w:left="4464" w:hanging="360"/>
      </w:pPr>
      <w:rPr>
        <w:rFonts w:ascii="Symbol" w:hAnsi="Symbol" w:hint="default"/>
      </w:rPr>
    </w:lvl>
    <w:lvl w:ilvl="7" w:tplc="41D4E864" w:tentative="1">
      <w:start w:val="1"/>
      <w:numFmt w:val="bullet"/>
      <w:lvlText w:val="o"/>
      <w:lvlJc w:val="left"/>
      <w:pPr>
        <w:tabs>
          <w:tab w:val="num" w:pos="5760"/>
        </w:tabs>
        <w:ind w:left="5184" w:hanging="360"/>
      </w:pPr>
      <w:rPr>
        <w:rFonts w:ascii="Courier New" w:hAnsi="Courier New" w:hint="default"/>
      </w:rPr>
    </w:lvl>
    <w:lvl w:ilvl="8" w:tplc="FA3A06BE" w:tentative="1">
      <w:start w:val="1"/>
      <w:numFmt w:val="bullet"/>
      <w:lvlText w:val=""/>
      <w:lvlJc w:val="left"/>
      <w:pPr>
        <w:tabs>
          <w:tab w:val="num" w:pos="6480"/>
        </w:tabs>
        <w:ind w:left="5904" w:hanging="360"/>
      </w:pPr>
      <w:rPr>
        <w:rFonts w:ascii="Wingdings" w:hAnsi="Wingdings" w:hint="default"/>
      </w:rPr>
    </w:lvl>
  </w:abstractNum>
  <w:abstractNum w:abstractNumId="84" w15:restartNumberingAfterBreak="0">
    <w:nsid w:val="7FEC50EB"/>
    <w:multiLevelType w:val="hybridMultilevel"/>
    <w:tmpl w:val="AA0AC9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370646343">
    <w:abstractNumId w:val="83"/>
  </w:num>
  <w:num w:numId="2" w16cid:durableId="627391729">
    <w:abstractNumId w:val="82"/>
  </w:num>
  <w:num w:numId="3" w16cid:durableId="1479764079">
    <w:abstractNumId w:val="65"/>
  </w:num>
  <w:num w:numId="4" w16cid:durableId="1668090586">
    <w:abstractNumId w:val="76"/>
  </w:num>
  <w:num w:numId="5" w16cid:durableId="1629117780">
    <w:abstractNumId w:val="53"/>
  </w:num>
  <w:num w:numId="6" w16cid:durableId="718943372">
    <w:abstractNumId w:val="60"/>
  </w:num>
  <w:num w:numId="7" w16cid:durableId="1970040938">
    <w:abstractNumId w:val="42"/>
  </w:num>
  <w:num w:numId="8" w16cid:durableId="1210075509">
    <w:abstractNumId w:val="43"/>
  </w:num>
  <w:num w:numId="9" w16cid:durableId="857813337">
    <w:abstractNumId w:val="56"/>
  </w:num>
  <w:num w:numId="10" w16cid:durableId="1562667071">
    <w:abstractNumId w:val="40"/>
  </w:num>
  <w:num w:numId="11" w16cid:durableId="246768325">
    <w:abstractNumId w:val="66"/>
  </w:num>
  <w:num w:numId="12" w16cid:durableId="1069958644">
    <w:abstractNumId w:val="59"/>
  </w:num>
  <w:num w:numId="13" w16cid:durableId="2050259295">
    <w:abstractNumId w:val="14"/>
  </w:num>
  <w:num w:numId="14" w16cid:durableId="1441686541">
    <w:abstractNumId w:val="0"/>
  </w:num>
  <w:num w:numId="15" w16cid:durableId="202326025">
    <w:abstractNumId w:val="61"/>
  </w:num>
  <w:num w:numId="16" w16cid:durableId="1507212291">
    <w:abstractNumId w:val="77"/>
  </w:num>
  <w:num w:numId="17" w16cid:durableId="601961357">
    <w:abstractNumId w:val="58"/>
  </w:num>
  <w:num w:numId="18" w16cid:durableId="338579418">
    <w:abstractNumId w:val="80"/>
  </w:num>
  <w:num w:numId="19" w16cid:durableId="1862352388">
    <w:abstractNumId w:val="50"/>
  </w:num>
  <w:num w:numId="20" w16cid:durableId="1185243676">
    <w:abstractNumId w:val="7"/>
  </w:num>
  <w:num w:numId="21" w16cid:durableId="841824362">
    <w:abstractNumId w:val="4"/>
  </w:num>
  <w:num w:numId="22" w16cid:durableId="81995461">
    <w:abstractNumId w:val="12"/>
  </w:num>
  <w:num w:numId="23" w16cid:durableId="222181440">
    <w:abstractNumId w:val="69"/>
  </w:num>
  <w:num w:numId="24" w16cid:durableId="1621496345">
    <w:abstractNumId w:val="41"/>
  </w:num>
  <w:num w:numId="25" w16cid:durableId="1829133565">
    <w:abstractNumId w:val="29"/>
  </w:num>
  <w:num w:numId="26" w16cid:durableId="2005159826">
    <w:abstractNumId w:val="22"/>
  </w:num>
  <w:num w:numId="27" w16cid:durableId="2096785234">
    <w:abstractNumId w:val="52"/>
  </w:num>
  <w:num w:numId="28" w16cid:durableId="1929533057">
    <w:abstractNumId w:val="72"/>
  </w:num>
  <w:num w:numId="29" w16cid:durableId="788201511">
    <w:abstractNumId w:val="51"/>
  </w:num>
  <w:num w:numId="30" w16cid:durableId="1693530436">
    <w:abstractNumId w:val="47"/>
  </w:num>
  <w:num w:numId="31" w16cid:durableId="2090301117">
    <w:abstractNumId w:val="39"/>
  </w:num>
  <w:num w:numId="32" w16cid:durableId="1878547490">
    <w:abstractNumId w:val="57"/>
  </w:num>
  <w:num w:numId="33" w16cid:durableId="1183006834">
    <w:abstractNumId w:val="9"/>
  </w:num>
  <w:num w:numId="34" w16cid:durableId="1357076330">
    <w:abstractNumId w:val="67"/>
  </w:num>
  <w:num w:numId="35" w16cid:durableId="288971271">
    <w:abstractNumId w:val="23"/>
  </w:num>
  <w:num w:numId="36" w16cid:durableId="923756870">
    <w:abstractNumId w:val="84"/>
  </w:num>
  <w:num w:numId="37" w16cid:durableId="1988584954">
    <w:abstractNumId w:val="21"/>
  </w:num>
  <w:num w:numId="38" w16cid:durableId="797793832">
    <w:abstractNumId w:val="70"/>
  </w:num>
  <w:num w:numId="39" w16cid:durableId="1325207265">
    <w:abstractNumId w:val="73"/>
  </w:num>
  <w:num w:numId="40" w16cid:durableId="838813828">
    <w:abstractNumId w:val="30"/>
  </w:num>
  <w:num w:numId="41" w16cid:durableId="1761951867">
    <w:abstractNumId w:val="3"/>
  </w:num>
  <w:num w:numId="42" w16cid:durableId="188298297">
    <w:abstractNumId w:val="31"/>
  </w:num>
  <w:num w:numId="43" w16cid:durableId="1240597085">
    <w:abstractNumId w:val="68"/>
  </w:num>
  <w:num w:numId="44" w16cid:durableId="671882107">
    <w:abstractNumId w:val="46"/>
  </w:num>
  <w:num w:numId="45" w16cid:durableId="262569086">
    <w:abstractNumId w:val="45"/>
  </w:num>
  <w:num w:numId="46" w16cid:durableId="1926496684">
    <w:abstractNumId w:val="36"/>
  </w:num>
  <w:num w:numId="47" w16cid:durableId="474761112">
    <w:abstractNumId w:val="48"/>
  </w:num>
  <w:num w:numId="48" w16cid:durableId="126624556">
    <w:abstractNumId w:val="18"/>
  </w:num>
  <w:num w:numId="49" w16cid:durableId="1220480487">
    <w:abstractNumId w:val="20"/>
  </w:num>
  <w:num w:numId="50" w16cid:durableId="1944485246">
    <w:abstractNumId w:val="19"/>
  </w:num>
  <w:num w:numId="51" w16cid:durableId="1221670948">
    <w:abstractNumId w:val="16"/>
  </w:num>
  <w:num w:numId="52" w16cid:durableId="1027683347">
    <w:abstractNumId w:val="81"/>
  </w:num>
  <w:num w:numId="53" w16cid:durableId="1479688159">
    <w:abstractNumId w:val="11"/>
  </w:num>
  <w:num w:numId="54" w16cid:durableId="1012607154">
    <w:abstractNumId w:val="5"/>
  </w:num>
  <w:num w:numId="55" w16cid:durableId="684791490">
    <w:abstractNumId w:val="34"/>
  </w:num>
  <w:num w:numId="56" w16cid:durableId="96558029">
    <w:abstractNumId w:val="28"/>
  </w:num>
  <w:num w:numId="57" w16cid:durableId="2092433884">
    <w:abstractNumId w:val="33"/>
  </w:num>
  <w:num w:numId="58" w16cid:durableId="1921912292">
    <w:abstractNumId w:val="6"/>
  </w:num>
  <w:num w:numId="59" w16cid:durableId="596257820">
    <w:abstractNumId w:val="10"/>
  </w:num>
  <w:num w:numId="60" w16cid:durableId="102769424">
    <w:abstractNumId w:val="64"/>
  </w:num>
  <w:num w:numId="61" w16cid:durableId="140462988">
    <w:abstractNumId w:val="55"/>
  </w:num>
  <w:num w:numId="62" w16cid:durableId="1740051896">
    <w:abstractNumId w:val="74"/>
  </w:num>
  <w:num w:numId="63" w16cid:durableId="629019166">
    <w:abstractNumId w:val="15"/>
  </w:num>
  <w:num w:numId="64" w16cid:durableId="1623074975">
    <w:abstractNumId w:val="35"/>
  </w:num>
  <w:num w:numId="65" w16cid:durableId="558133057">
    <w:abstractNumId w:val="17"/>
  </w:num>
  <w:num w:numId="66" w16cid:durableId="1051881098">
    <w:abstractNumId w:val="62"/>
  </w:num>
  <w:num w:numId="67" w16cid:durableId="1259604649">
    <w:abstractNumId w:val="75"/>
  </w:num>
  <w:num w:numId="68" w16cid:durableId="1858733854">
    <w:abstractNumId w:val="26"/>
  </w:num>
  <w:num w:numId="69" w16cid:durableId="497035571">
    <w:abstractNumId w:val="32"/>
  </w:num>
  <w:num w:numId="70" w16cid:durableId="1695306868">
    <w:abstractNumId w:val="49"/>
  </w:num>
  <w:num w:numId="71" w16cid:durableId="686642855">
    <w:abstractNumId w:val="25"/>
  </w:num>
  <w:num w:numId="72" w16cid:durableId="2081521063">
    <w:abstractNumId w:val="1"/>
  </w:num>
  <w:num w:numId="73" w16cid:durableId="1326782407">
    <w:abstractNumId w:val="37"/>
  </w:num>
  <w:num w:numId="74" w16cid:durableId="534469103">
    <w:abstractNumId w:val="63"/>
  </w:num>
  <w:num w:numId="75" w16cid:durableId="465047271">
    <w:abstractNumId w:val="71"/>
  </w:num>
  <w:num w:numId="76" w16cid:durableId="916859718">
    <w:abstractNumId w:val="38"/>
  </w:num>
  <w:num w:numId="77" w16cid:durableId="1694921754">
    <w:abstractNumId w:val="79"/>
  </w:num>
  <w:num w:numId="78" w16cid:durableId="2010208450">
    <w:abstractNumId w:val="8"/>
  </w:num>
  <w:num w:numId="79" w16cid:durableId="276642009">
    <w:abstractNumId w:val="27"/>
  </w:num>
  <w:num w:numId="80" w16cid:durableId="806122491">
    <w:abstractNumId w:val="54"/>
  </w:num>
  <w:num w:numId="81" w16cid:durableId="1653870591">
    <w:abstractNumId w:val="2"/>
  </w:num>
  <w:num w:numId="82" w16cid:durableId="2058426423">
    <w:abstractNumId w:val="24"/>
  </w:num>
  <w:num w:numId="83" w16cid:durableId="103695628">
    <w:abstractNumId w:val="78"/>
  </w:num>
  <w:num w:numId="84" w16cid:durableId="509296623">
    <w:abstractNumId w:val="13"/>
  </w:num>
  <w:num w:numId="85" w16cid:durableId="1393382364">
    <w:abstractNumId w:val="44"/>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754"/>
    <w:rsid w:val="0000096F"/>
    <w:rsid w:val="00000D67"/>
    <w:rsid w:val="00001022"/>
    <w:rsid w:val="0000118F"/>
    <w:rsid w:val="000011CF"/>
    <w:rsid w:val="00001706"/>
    <w:rsid w:val="00001B72"/>
    <w:rsid w:val="00001C14"/>
    <w:rsid w:val="0000204F"/>
    <w:rsid w:val="00002239"/>
    <w:rsid w:val="00002907"/>
    <w:rsid w:val="00002A82"/>
    <w:rsid w:val="00003EFD"/>
    <w:rsid w:val="00003F2A"/>
    <w:rsid w:val="0000430C"/>
    <w:rsid w:val="0000450B"/>
    <w:rsid w:val="000059EE"/>
    <w:rsid w:val="000066CF"/>
    <w:rsid w:val="000066DD"/>
    <w:rsid w:val="00007173"/>
    <w:rsid w:val="000071B6"/>
    <w:rsid w:val="0000740F"/>
    <w:rsid w:val="000074F2"/>
    <w:rsid w:val="000075FB"/>
    <w:rsid w:val="000076A4"/>
    <w:rsid w:val="00010C69"/>
    <w:rsid w:val="00011305"/>
    <w:rsid w:val="0001184E"/>
    <w:rsid w:val="0001191F"/>
    <w:rsid w:val="00011DA4"/>
    <w:rsid w:val="00011F79"/>
    <w:rsid w:val="000120AC"/>
    <w:rsid w:val="000122C8"/>
    <w:rsid w:val="00012771"/>
    <w:rsid w:val="00012B27"/>
    <w:rsid w:val="00012F39"/>
    <w:rsid w:val="0001396E"/>
    <w:rsid w:val="00013B11"/>
    <w:rsid w:val="000140E0"/>
    <w:rsid w:val="000141B8"/>
    <w:rsid w:val="00014516"/>
    <w:rsid w:val="00014E10"/>
    <w:rsid w:val="00015371"/>
    <w:rsid w:val="00015439"/>
    <w:rsid w:val="00015621"/>
    <w:rsid w:val="0001564C"/>
    <w:rsid w:val="00016335"/>
    <w:rsid w:val="0001654F"/>
    <w:rsid w:val="00016700"/>
    <w:rsid w:val="00016E99"/>
    <w:rsid w:val="000176CB"/>
    <w:rsid w:val="00017DC7"/>
    <w:rsid w:val="0002015E"/>
    <w:rsid w:val="00020488"/>
    <w:rsid w:val="000218EF"/>
    <w:rsid w:val="000225EC"/>
    <w:rsid w:val="00022630"/>
    <w:rsid w:val="000226DC"/>
    <w:rsid w:val="00022A3C"/>
    <w:rsid w:val="00022C9C"/>
    <w:rsid w:val="00023FC0"/>
    <w:rsid w:val="000245F1"/>
    <w:rsid w:val="00024804"/>
    <w:rsid w:val="00024A67"/>
    <w:rsid w:val="00025811"/>
    <w:rsid w:val="00025978"/>
    <w:rsid w:val="000259CF"/>
    <w:rsid w:val="00025F7A"/>
    <w:rsid w:val="000272C4"/>
    <w:rsid w:val="00027AF2"/>
    <w:rsid w:val="00030261"/>
    <w:rsid w:val="00030393"/>
    <w:rsid w:val="0003052E"/>
    <w:rsid w:val="000311C4"/>
    <w:rsid w:val="000312EE"/>
    <w:rsid w:val="000315B9"/>
    <w:rsid w:val="000316C8"/>
    <w:rsid w:val="00031782"/>
    <w:rsid w:val="00031D4E"/>
    <w:rsid w:val="00031F87"/>
    <w:rsid w:val="000324BA"/>
    <w:rsid w:val="00033175"/>
    <w:rsid w:val="00033608"/>
    <w:rsid w:val="00034528"/>
    <w:rsid w:val="00034854"/>
    <w:rsid w:val="00034D8C"/>
    <w:rsid w:val="00034E9A"/>
    <w:rsid w:val="00035D3A"/>
    <w:rsid w:val="00036508"/>
    <w:rsid w:val="000377E4"/>
    <w:rsid w:val="00037D26"/>
    <w:rsid w:val="000403DC"/>
    <w:rsid w:val="000407D5"/>
    <w:rsid w:val="00040E4F"/>
    <w:rsid w:val="0004158B"/>
    <w:rsid w:val="000419EA"/>
    <w:rsid w:val="00041F4B"/>
    <w:rsid w:val="00042168"/>
    <w:rsid w:val="00042BF0"/>
    <w:rsid w:val="00042CEB"/>
    <w:rsid w:val="00042DF6"/>
    <w:rsid w:val="000430D5"/>
    <w:rsid w:val="00043651"/>
    <w:rsid w:val="00043C6B"/>
    <w:rsid w:val="0004402B"/>
    <w:rsid w:val="000444C2"/>
    <w:rsid w:val="00044506"/>
    <w:rsid w:val="0004466E"/>
    <w:rsid w:val="00044BD0"/>
    <w:rsid w:val="00044E3C"/>
    <w:rsid w:val="0004547E"/>
    <w:rsid w:val="00046285"/>
    <w:rsid w:val="00046674"/>
    <w:rsid w:val="00046B6B"/>
    <w:rsid w:val="000472D3"/>
    <w:rsid w:val="000474CA"/>
    <w:rsid w:val="00047F68"/>
    <w:rsid w:val="0005043D"/>
    <w:rsid w:val="0005077E"/>
    <w:rsid w:val="00050B09"/>
    <w:rsid w:val="00050D4A"/>
    <w:rsid w:val="00051492"/>
    <w:rsid w:val="000527AC"/>
    <w:rsid w:val="000530D3"/>
    <w:rsid w:val="000541AE"/>
    <w:rsid w:val="000542C2"/>
    <w:rsid w:val="000548E4"/>
    <w:rsid w:val="00054B48"/>
    <w:rsid w:val="0005611D"/>
    <w:rsid w:val="000563FA"/>
    <w:rsid w:val="000565E6"/>
    <w:rsid w:val="00056A66"/>
    <w:rsid w:val="00056B82"/>
    <w:rsid w:val="00056CB8"/>
    <w:rsid w:val="0005721E"/>
    <w:rsid w:val="0005745E"/>
    <w:rsid w:val="00057673"/>
    <w:rsid w:val="00060156"/>
    <w:rsid w:val="00060201"/>
    <w:rsid w:val="00060288"/>
    <w:rsid w:val="00060801"/>
    <w:rsid w:val="000613F5"/>
    <w:rsid w:val="00061755"/>
    <w:rsid w:val="00061E3D"/>
    <w:rsid w:val="000629E1"/>
    <w:rsid w:val="000632E2"/>
    <w:rsid w:val="000633EF"/>
    <w:rsid w:val="00064303"/>
    <w:rsid w:val="000647E6"/>
    <w:rsid w:val="0006522C"/>
    <w:rsid w:val="00065250"/>
    <w:rsid w:val="00066293"/>
    <w:rsid w:val="00066C9B"/>
    <w:rsid w:val="00066E32"/>
    <w:rsid w:val="00067108"/>
    <w:rsid w:val="0006754F"/>
    <w:rsid w:val="000679E5"/>
    <w:rsid w:val="00067F6C"/>
    <w:rsid w:val="00070797"/>
    <w:rsid w:val="000709A9"/>
    <w:rsid w:val="00070E1C"/>
    <w:rsid w:val="00071099"/>
    <w:rsid w:val="000719DC"/>
    <w:rsid w:val="00071AC5"/>
    <w:rsid w:val="000720C7"/>
    <w:rsid w:val="00072407"/>
    <w:rsid w:val="00072CB7"/>
    <w:rsid w:val="00072E30"/>
    <w:rsid w:val="000731AE"/>
    <w:rsid w:val="00073260"/>
    <w:rsid w:val="0007343F"/>
    <w:rsid w:val="000734A1"/>
    <w:rsid w:val="000734F5"/>
    <w:rsid w:val="000740E2"/>
    <w:rsid w:val="0007417A"/>
    <w:rsid w:val="00074363"/>
    <w:rsid w:val="0007480B"/>
    <w:rsid w:val="00074E11"/>
    <w:rsid w:val="00074FD6"/>
    <w:rsid w:val="0007521A"/>
    <w:rsid w:val="000752DB"/>
    <w:rsid w:val="0007551F"/>
    <w:rsid w:val="00075F2C"/>
    <w:rsid w:val="000762B4"/>
    <w:rsid w:val="000767D6"/>
    <w:rsid w:val="00077279"/>
    <w:rsid w:val="000772C6"/>
    <w:rsid w:val="000774D7"/>
    <w:rsid w:val="00077890"/>
    <w:rsid w:val="00077D5A"/>
    <w:rsid w:val="00080571"/>
    <w:rsid w:val="000807D8"/>
    <w:rsid w:val="0008111B"/>
    <w:rsid w:val="00082558"/>
    <w:rsid w:val="00082933"/>
    <w:rsid w:val="0008295B"/>
    <w:rsid w:val="00083144"/>
    <w:rsid w:val="00083903"/>
    <w:rsid w:val="00083B94"/>
    <w:rsid w:val="00083C47"/>
    <w:rsid w:val="00083CF3"/>
    <w:rsid w:val="0008493C"/>
    <w:rsid w:val="00084CA5"/>
    <w:rsid w:val="00085187"/>
    <w:rsid w:val="00085DF1"/>
    <w:rsid w:val="0008664D"/>
    <w:rsid w:val="000866AC"/>
    <w:rsid w:val="000870F2"/>
    <w:rsid w:val="000879B0"/>
    <w:rsid w:val="00090AC1"/>
    <w:rsid w:val="00090B03"/>
    <w:rsid w:val="00090CF6"/>
    <w:rsid w:val="00090FC9"/>
    <w:rsid w:val="0009177F"/>
    <w:rsid w:val="00091D2A"/>
    <w:rsid w:val="00091EF6"/>
    <w:rsid w:val="00092A4A"/>
    <w:rsid w:val="00092F92"/>
    <w:rsid w:val="00093E78"/>
    <w:rsid w:val="000948B9"/>
    <w:rsid w:val="00094A76"/>
    <w:rsid w:val="00094B30"/>
    <w:rsid w:val="00094E34"/>
    <w:rsid w:val="00094F24"/>
    <w:rsid w:val="000951C1"/>
    <w:rsid w:val="00095695"/>
    <w:rsid w:val="0009572C"/>
    <w:rsid w:val="00095D94"/>
    <w:rsid w:val="00096BC7"/>
    <w:rsid w:val="0009760E"/>
    <w:rsid w:val="00097AEF"/>
    <w:rsid w:val="00097B4F"/>
    <w:rsid w:val="00097D96"/>
    <w:rsid w:val="000A0000"/>
    <w:rsid w:val="000A02B0"/>
    <w:rsid w:val="000A057A"/>
    <w:rsid w:val="000A0895"/>
    <w:rsid w:val="000A0DD0"/>
    <w:rsid w:val="000A103F"/>
    <w:rsid w:val="000A11B0"/>
    <w:rsid w:val="000A19DC"/>
    <w:rsid w:val="000A1D04"/>
    <w:rsid w:val="000A2128"/>
    <w:rsid w:val="000A2138"/>
    <w:rsid w:val="000A21EB"/>
    <w:rsid w:val="000A24C1"/>
    <w:rsid w:val="000A2D4E"/>
    <w:rsid w:val="000A31AB"/>
    <w:rsid w:val="000A3C0D"/>
    <w:rsid w:val="000A43ED"/>
    <w:rsid w:val="000A4A44"/>
    <w:rsid w:val="000A560B"/>
    <w:rsid w:val="000A5ACE"/>
    <w:rsid w:val="000A5B4D"/>
    <w:rsid w:val="000A5BAA"/>
    <w:rsid w:val="000A5FDD"/>
    <w:rsid w:val="000A686E"/>
    <w:rsid w:val="000A6A99"/>
    <w:rsid w:val="000A7055"/>
    <w:rsid w:val="000A73E7"/>
    <w:rsid w:val="000A8DD8"/>
    <w:rsid w:val="000B05E8"/>
    <w:rsid w:val="000B1037"/>
    <w:rsid w:val="000B17C0"/>
    <w:rsid w:val="000B1ACC"/>
    <w:rsid w:val="000B1EA7"/>
    <w:rsid w:val="000B2030"/>
    <w:rsid w:val="000B3AFA"/>
    <w:rsid w:val="000B4408"/>
    <w:rsid w:val="000B4463"/>
    <w:rsid w:val="000B4470"/>
    <w:rsid w:val="000B46BE"/>
    <w:rsid w:val="000B4751"/>
    <w:rsid w:val="000B4A1C"/>
    <w:rsid w:val="000B4AE3"/>
    <w:rsid w:val="000B55B2"/>
    <w:rsid w:val="000B56CE"/>
    <w:rsid w:val="000B620D"/>
    <w:rsid w:val="000B7D48"/>
    <w:rsid w:val="000B7FDE"/>
    <w:rsid w:val="000C02B5"/>
    <w:rsid w:val="000C0D79"/>
    <w:rsid w:val="000C0FC4"/>
    <w:rsid w:val="000C113A"/>
    <w:rsid w:val="000C1155"/>
    <w:rsid w:val="000C11A9"/>
    <w:rsid w:val="000C1428"/>
    <w:rsid w:val="000C1A48"/>
    <w:rsid w:val="000C1BDF"/>
    <w:rsid w:val="000C20C4"/>
    <w:rsid w:val="000C2528"/>
    <w:rsid w:val="000C2B7B"/>
    <w:rsid w:val="000C2C99"/>
    <w:rsid w:val="000C3706"/>
    <w:rsid w:val="000C3A2F"/>
    <w:rsid w:val="000C3CE4"/>
    <w:rsid w:val="000C3F42"/>
    <w:rsid w:val="000C4571"/>
    <w:rsid w:val="000C476A"/>
    <w:rsid w:val="000C4B05"/>
    <w:rsid w:val="000C5589"/>
    <w:rsid w:val="000C5A66"/>
    <w:rsid w:val="000C64CE"/>
    <w:rsid w:val="000C68B9"/>
    <w:rsid w:val="000C68FC"/>
    <w:rsid w:val="000C6D8E"/>
    <w:rsid w:val="000C6E17"/>
    <w:rsid w:val="000C7130"/>
    <w:rsid w:val="000C781F"/>
    <w:rsid w:val="000CBD52"/>
    <w:rsid w:val="000D09B1"/>
    <w:rsid w:val="000D2586"/>
    <w:rsid w:val="000D267D"/>
    <w:rsid w:val="000D2B63"/>
    <w:rsid w:val="000D2F79"/>
    <w:rsid w:val="000D3037"/>
    <w:rsid w:val="000D3391"/>
    <w:rsid w:val="000D37C8"/>
    <w:rsid w:val="000D3C19"/>
    <w:rsid w:val="000D3DC7"/>
    <w:rsid w:val="000D40B1"/>
    <w:rsid w:val="000D45C3"/>
    <w:rsid w:val="000D46FE"/>
    <w:rsid w:val="000D4B4B"/>
    <w:rsid w:val="000D4EE5"/>
    <w:rsid w:val="000D532E"/>
    <w:rsid w:val="000D563B"/>
    <w:rsid w:val="000D6213"/>
    <w:rsid w:val="000D62A8"/>
    <w:rsid w:val="000D716A"/>
    <w:rsid w:val="000D7692"/>
    <w:rsid w:val="000D7E12"/>
    <w:rsid w:val="000E00B1"/>
    <w:rsid w:val="000E0A66"/>
    <w:rsid w:val="000E1D74"/>
    <w:rsid w:val="000E27FF"/>
    <w:rsid w:val="000E2FE7"/>
    <w:rsid w:val="000E356A"/>
    <w:rsid w:val="000E40C4"/>
    <w:rsid w:val="000E4D25"/>
    <w:rsid w:val="000E5BD4"/>
    <w:rsid w:val="000E5DDF"/>
    <w:rsid w:val="000E6058"/>
    <w:rsid w:val="000E629C"/>
    <w:rsid w:val="000F0028"/>
    <w:rsid w:val="000F04C2"/>
    <w:rsid w:val="000F0785"/>
    <w:rsid w:val="000F0E75"/>
    <w:rsid w:val="000F179D"/>
    <w:rsid w:val="000F1BBE"/>
    <w:rsid w:val="000F1C77"/>
    <w:rsid w:val="000F1E6B"/>
    <w:rsid w:val="000F1EFA"/>
    <w:rsid w:val="000F1F9A"/>
    <w:rsid w:val="000F2CD9"/>
    <w:rsid w:val="000F2D62"/>
    <w:rsid w:val="000F3118"/>
    <w:rsid w:val="000F35E5"/>
    <w:rsid w:val="000F4139"/>
    <w:rsid w:val="000F4348"/>
    <w:rsid w:val="000F488B"/>
    <w:rsid w:val="000F51BF"/>
    <w:rsid w:val="000F5521"/>
    <w:rsid w:val="000F5733"/>
    <w:rsid w:val="000F5EE3"/>
    <w:rsid w:val="000F606F"/>
    <w:rsid w:val="000F689C"/>
    <w:rsid w:val="000F698B"/>
    <w:rsid w:val="000F79F2"/>
    <w:rsid w:val="000F7A27"/>
    <w:rsid w:val="000F7FC0"/>
    <w:rsid w:val="001001FA"/>
    <w:rsid w:val="0010056B"/>
    <w:rsid w:val="001020B5"/>
    <w:rsid w:val="00102AC3"/>
    <w:rsid w:val="00103DFC"/>
    <w:rsid w:val="00105051"/>
    <w:rsid w:val="0010529D"/>
    <w:rsid w:val="0010530B"/>
    <w:rsid w:val="00105891"/>
    <w:rsid w:val="00105A78"/>
    <w:rsid w:val="00105C35"/>
    <w:rsid w:val="00105EEE"/>
    <w:rsid w:val="00106296"/>
    <w:rsid w:val="00106BDE"/>
    <w:rsid w:val="00106E4A"/>
    <w:rsid w:val="0011023D"/>
    <w:rsid w:val="00110598"/>
    <w:rsid w:val="0011078B"/>
    <w:rsid w:val="00111058"/>
    <w:rsid w:val="00111114"/>
    <w:rsid w:val="001111A9"/>
    <w:rsid w:val="00111637"/>
    <w:rsid w:val="00111A3A"/>
    <w:rsid w:val="00111AEE"/>
    <w:rsid w:val="00111E0C"/>
    <w:rsid w:val="001120D6"/>
    <w:rsid w:val="00112842"/>
    <w:rsid w:val="001128F7"/>
    <w:rsid w:val="0011291C"/>
    <w:rsid w:val="00112CF0"/>
    <w:rsid w:val="0011313A"/>
    <w:rsid w:val="00113290"/>
    <w:rsid w:val="00113395"/>
    <w:rsid w:val="00113DF2"/>
    <w:rsid w:val="00114024"/>
    <w:rsid w:val="0011423E"/>
    <w:rsid w:val="00114961"/>
    <w:rsid w:val="001149DC"/>
    <w:rsid w:val="00115089"/>
    <w:rsid w:val="001153AA"/>
    <w:rsid w:val="0011578B"/>
    <w:rsid w:val="00115826"/>
    <w:rsid w:val="0011591B"/>
    <w:rsid w:val="0011687D"/>
    <w:rsid w:val="0011712A"/>
    <w:rsid w:val="00117360"/>
    <w:rsid w:val="001178D2"/>
    <w:rsid w:val="001178E7"/>
    <w:rsid w:val="00117918"/>
    <w:rsid w:val="00117C9D"/>
    <w:rsid w:val="00120246"/>
    <w:rsid w:val="0012051D"/>
    <w:rsid w:val="00120780"/>
    <w:rsid w:val="001207B2"/>
    <w:rsid w:val="0012103D"/>
    <w:rsid w:val="0012144C"/>
    <w:rsid w:val="00121673"/>
    <w:rsid w:val="00121777"/>
    <w:rsid w:val="00122427"/>
    <w:rsid w:val="001230D3"/>
    <w:rsid w:val="00123555"/>
    <w:rsid w:val="00123833"/>
    <w:rsid w:val="00123CC8"/>
    <w:rsid w:val="00123D68"/>
    <w:rsid w:val="00123E1E"/>
    <w:rsid w:val="001244C1"/>
    <w:rsid w:val="00124A12"/>
    <w:rsid w:val="00124BF2"/>
    <w:rsid w:val="0012547E"/>
    <w:rsid w:val="00125DD9"/>
    <w:rsid w:val="00125DEC"/>
    <w:rsid w:val="0012648B"/>
    <w:rsid w:val="001276A6"/>
    <w:rsid w:val="0012796C"/>
    <w:rsid w:val="00130AED"/>
    <w:rsid w:val="00130C5F"/>
    <w:rsid w:val="001311CE"/>
    <w:rsid w:val="00132067"/>
    <w:rsid w:val="001327D2"/>
    <w:rsid w:val="00132F93"/>
    <w:rsid w:val="00133068"/>
    <w:rsid w:val="00133324"/>
    <w:rsid w:val="001335BE"/>
    <w:rsid w:val="00133A6C"/>
    <w:rsid w:val="00133F02"/>
    <w:rsid w:val="001341B7"/>
    <w:rsid w:val="001352BB"/>
    <w:rsid w:val="0013581B"/>
    <w:rsid w:val="00136A02"/>
    <w:rsid w:val="001378FB"/>
    <w:rsid w:val="00137AE0"/>
    <w:rsid w:val="00137D46"/>
    <w:rsid w:val="00140E56"/>
    <w:rsid w:val="00141478"/>
    <w:rsid w:val="001415A5"/>
    <w:rsid w:val="00141F5B"/>
    <w:rsid w:val="00142558"/>
    <w:rsid w:val="00142A5C"/>
    <w:rsid w:val="00142AEF"/>
    <w:rsid w:val="00142DE6"/>
    <w:rsid w:val="00142ED6"/>
    <w:rsid w:val="00143389"/>
    <w:rsid w:val="00143984"/>
    <w:rsid w:val="00143EEB"/>
    <w:rsid w:val="00144464"/>
    <w:rsid w:val="0014471B"/>
    <w:rsid w:val="00144EDF"/>
    <w:rsid w:val="001454C0"/>
    <w:rsid w:val="0014615A"/>
    <w:rsid w:val="00146A35"/>
    <w:rsid w:val="00146E13"/>
    <w:rsid w:val="00147628"/>
    <w:rsid w:val="001476AE"/>
    <w:rsid w:val="00147938"/>
    <w:rsid w:val="001500FB"/>
    <w:rsid w:val="0015182D"/>
    <w:rsid w:val="0015196C"/>
    <w:rsid w:val="00151A7F"/>
    <w:rsid w:val="00152090"/>
    <w:rsid w:val="001523C4"/>
    <w:rsid w:val="0015271B"/>
    <w:rsid w:val="00152E4D"/>
    <w:rsid w:val="00152EA6"/>
    <w:rsid w:val="00152F13"/>
    <w:rsid w:val="00153304"/>
    <w:rsid w:val="00153318"/>
    <w:rsid w:val="00153958"/>
    <w:rsid w:val="00153AEA"/>
    <w:rsid w:val="00153BC1"/>
    <w:rsid w:val="00153CAF"/>
    <w:rsid w:val="00154445"/>
    <w:rsid w:val="00154DF2"/>
    <w:rsid w:val="00154EC9"/>
    <w:rsid w:val="00154FD0"/>
    <w:rsid w:val="001552ED"/>
    <w:rsid w:val="00155452"/>
    <w:rsid w:val="00155F57"/>
    <w:rsid w:val="00156068"/>
    <w:rsid w:val="001560D6"/>
    <w:rsid w:val="00157481"/>
    <w:rsid w:val="00157C4D"/>
    <w:rsid w:val="00160304"/>
    <w:rsid w:val="00160728"/>
    <w:rsid w:val="0016094E"/>
    <w:rsid w:val="00160B57"/>
    <w:rsid w:val="00161BB1"/>
    <w:rsid w:val="00162801"/>
    <w:rsid w:val="00162DE7"/>
    <w:rsid w:val="00163BC0"/>
    <w:rsid w:val="00164187"/>
    <w:rsid w:val="001647AA"/>
    <w:rsid w:val="00164CE7"/>
    <w:rsid w:val="00165666"/>
    <w:rsid w:val="0016573B"/>
    <w:rsid w:val="001660F1"/>
    <w:rsid w:val="00166363"/>
    <w:rsid w:val="00166DC6"/>
    <w:rsid w:val="00166FAD"/>
    <w:rsid w:val="00167353"/>
    <w:rsid w:val="0017000B"/>
    <w:rsid w:val="0017041D"/>
    <w:rsid w:val="0017055C"/>
    <w:rsid w:val="001705C7"/>
    <w:rsid w:val="0017067B"/>
    <w:rsid w:val="00170884"/>
    <w:rsid w:val="00170AEC"/>
    <w:rsid w:val="00170C30"/>
    <w:rsid w:val="00170EDC"/>
    <w:rsid w:val="00171362"/>
    <w:rsid w:val="0017206C"/>
    <w:rsid w:val="00172488"/>
    <w:rsid w:val="0017248D"/>
    <w:rsid w:val="00172716"/>
    <w:rsid w:val="00172AC4"/>
    <w:rsid w:val="00172F39"/>
    <w:rsid w:val="001730C7"/>
    <w:rsid w:val="00173646"/>
    <w:rsid w:val="001741F5"/>
    <w:rsid w:val="00174ABE"/>
    <w:rsid w:val="00175A29"/>
    <w:rsid w:val="00175C6E"/>
    <w:rsid w:val="00176109"/>
    <w:rsid w:val="00176393"/>
    <w:rsid w:val="00176F8A"/>
    <w:rsid w:val="001774FF"/>
    <w:rsid w:val="001775FC"/>
    <w:rsid w:val="00177A5C"/>
    <w:rsid w:val="00180189"/>
    <w:rsid w:val="0018027B"/>
    <w:rsid w:val="00180487"/>
    <w:rsid w:val="001806DC"/>
    <w:rsid w:val="00181478"/>
    <w:rsid w:val="00181598"/>
    <w:rsid w:val="00181783"/>
    <w:rsid w:val="001834A0"/>
    <w:rsid w:val="00183D50"/>
    <w:rsid w:val="00183E50"/>
    <w:rsid w:val="00183EC2"/>
    <w:rsid w:val="00184252"/>
    <w:rsid w:val="001844C2"/>
    <w:rsid w:val="0018490F"/>
    <w:rsid w:val="001850F8"/>
    <w:rsid w:val="00185470"/>
    <w:rsid w:val="001862B2"/>
    <w:rsid w:val="00186687"/>
    <w:rsid w:val="001868DF"/>
    <w:rsid w:val="00186B96"/>
    <w:rsid w:val="00187D15"/>
    <w:rsid w:val="0019007D"/>
    <w:rsid w:val="00190C63"/>
    <w:rsid w:val="00190EB2"/>
    <w:rsid w:val="0019122A"/>
    <w:rsid w:val="0019131C"/>
    <w:rsid w:val="00191D93"/>
    <w:rsid w:val="00192157"/>
    <w:rsid w:val="00192228"/>
    <w:rsid w:val="00192888"/>
    <w:rsid w:val="00192B44"/>
    <w:rsid w:val="0019304A"/>
    <w:rsid w:val="001935C2"/>
    <w:rsid w:val="00193910"/>
    <w:rsid w:val="00193A8B"/>
    <w:rsid w:val="00193FB7"/>
    <w:rsid w:val="001941C4"/>
    <w:rsid w:val="00194FAB"/>
    <w:rsid w:val="00195FC2"/>
    <w:rsid w:val="001960AD"/>
    <w:rsid w:val="00196903"/>
    <w:rsid w:val="00196C79"/>
    <w:rsid w:val="00196D65"/>
    <w:rsid w:val="00196FF1"/>
    <w:rsid w:val="001971BC"/>
    <w:rsid w:val="0019720D"/>
    <w:rsid w:val="00197D29"/>
    <w:rsid w:val="001A0402"/>
    <w:rsid w:val="001A049A"/>
    <w:rsid w:val="001A0DB1"/>
    <w:rsid w:val="001A0E5D"/>
    <w:rsid w:val="001A1019"/>
    <w:rsid w:val="001A184D"/>
    <w:rsid w:val="001A1F4E"/>
    <w:rsid w:val="001A1FFB"/>
    <w:rsid w:val="001A293F"/>
    <w:rsid w:val="001A3961"/>
    <w:rsid w:val="001A3D5D"/>
    <w:rsid w:val="001A42FA"/>
    <w:rsid w:val="001A4999"/>
    <w:rsid w:val="001A4CB4"/>
    <w:rsid w:val="001A4D89"/>
    <w:rsid w:val="001A5583"/>
    <w:rsid w:val="001A5696"/>
    <w:rsid w:val="001A5E48"/>
    <w:rsid w:val="001A6580"/>
    <w:rsid w:val="001A6A87"/>
    <w:rsid w:val="001A724E"/>
    <w:rsid w:val="001A72A4"/>
    <w:rsid w:val="001A7351"/>
    <w:rsid w:val="001A7AF2"/>
    <w:rsid w:val="001A7D11"/>
    <w:rsid w:val="001B00EC"/>
    <w:rsid w:val="001B0C03"/>
    <w:rsid w:val="001B179A"/>
    <w:rsid w:val="001B1D9B"/>
    <w:rsid w:val="001B1F15"/>
    <w:rsid w:val="001B2A4E"/>
    <w:rsid w:val="001B383F"/>
    <w:rsid w:val="001B4AB3"/>
    <w:rsid w:val="001B4CE1"/>
    <w:rsid w:val="001B536B"/>
    <w:rsid w:val="001B5424"/>
    <w:rsid w:val="001B6BEF"/>
    <w:rsid w:val="001B6F54"/>
    <w:rsid w:val="001B7132"/>
    <w:rsid w:val="001B713B"/>
    <w:rsid w:val="001B721C"/>
    <w:rsid w:val="001B774D"/>
    <w:rsid w:val="001B7FA7"/>
    <w:rsid w:val="001C022F"/>
    <w:rsid w:val="001C1A4E"/>
    <w:rsid w:val="001C2D6F"/>
    <w:rsid w:val="001C327B"/>
    <w:rsid w:val="001C3C31"/>
    <w:rsid w:val="001C3D4B"/>
    <w:rsid w:val="001C3ECF"/>
    <w:rsid w:val="001C4602"/>
    <w:rsid w:val="001C4780"/>
    <w:rsid w:val="001C4905"/>
    <w:rsid w:val="001C495A"/>
    <w:rsid w:val="001C4F03"/>
    <w:rsid w:val="001C5CA4"/>
    <w:rsid w:val="001C649D"/>
    <w:rsid w:val="001C662A"/>
    <w:rsid w:val="001C6B3A"/>
    <w:rsid w:val="001C740A"/>
    <w:rsid w:val="001C7C51"/>
    <w:rsid w:val="001C7E97"/>
    <w:rsid w:val="001D042F"/>
    <w:rsid w:val="001D0CD8"/>
    <w:rsid w:val="001D2528"/>
    <w:rsid w:val="001D254F"/>
    <w:rsid w:val="001D3248"/>
    <w:rsid w:val="001D34F2"/>
    <w:rsid w:val="001D487D"/>
    <w:rsid w:val="001D4A80"/>
    <w:rsid w:val="001D601B"/>
    <w:rsid w:val="001D61A5"/>
    <w:rsid w:val="001D6B9E"/>
    <w:rsid w:val="001D750C"/>
    <w:rsid w:val="001E0A11"/>
    <w:rsid w:val="001E0B3A"/>
    <w:rsid w:val="001E0CD5"/>
    <w:rsid w:val="001E1795"/>
    <w:rsid w:val="001E17BF"/>
    <w:rsid w:val="001E1C44"/>
    <w:rsid w:val="001E2432"/>
    <w:rsid w:val="001E3B47"/>
    <w:rsid w:val="001E4083"/>
    <w:rsid w:val="001E416B"/>
    <w:rsid w:val="001E5123"/>
    <w:rsid w:val="001E542B"/>
    <w:rsid w:val="001E5727"/>
    <w:rsid w:val="001E584E"/>
    <w:rsid w:val="001E5FB1"/>
    <w:rsid w:val="001E636F"/>
    <w:rsid w:val="001E6672"/>
    <w:rsid w:val="001E69F3"/>
    <w:rsid w:val="001E6C1F"/>
    <w:rsid w:val="001E6FF5"/>
    <w:rsid w:val="001E722A"/>
    <w:rsid w:val="001E7808"/>
    <w:rsid w:val="001E79AD"/>
    <w:rsid w:val="001E7BDE"/>
    <w:rsid w:val="001F010E"/>
    <w:rsid w:val="001F0EEC"/>
    <w:rsid w:val="001F13C2"/>
    <w:rsid w:val="001F195F"/>
    <w:rsid w:val="001F1D09"/>
    <w:rsid w:val="001F1FF6"/>
    <w:rsid w:val="001F23AD"/>
    <w:rsid w:val="001F2692"/>
    <w:rsid w:val="001F2CC1"/>
    <w:rsid w:val="001F2F4B"/>
    <w:rsid w:val="001F39D7"/>
    <w:rsid w:val="001F3D38"/>
    <w:rsid w:val="001F3DEC"/>
    <w:rsid w:val="001F3E9D"/>
    <w:rsid w:val="001F42F6"/>
    <w:rsid w:val="001F44FE"/>
    <w:rsid w:val="001F5C56"/>
    <w:rsid w:val="001F5D54"/>
    <w:rsid w:val="001F5DAB"/>
    <w:rsid w:val="001F64B7"/>
    <w:rsid w:val="001F6B9C"/>
    <w:rsid w:val="001F71C8"/>
    <w:rsid w:val="001F79B1"/>
    <w:rsid w:val="002000B9"/>
    <w:rsid w:val="00200146"/>
    <w:rsid w:val="00200600"/>
    <w:rsid w:val="00200D24"/>
    <w:rsid w:val="00200E11"/>
    <w:rsid w:val="00200E39"/>
    <w:rsid w:val="00201668"/>
    <w:rsid w:val="00201933"/>
    <w:rsid w:val="00201BD8"/>
    <w:rsid w:val="002022BA"/>
    <w:rsid w:val="002024D4"/>
    <w:rsid w:val="00202559"/>
    <w:rsid w:val="002025D7"/>
    <w:rsid w:val="00202A02"/>
    <w:rsid w:val="00202F60"/>
    <w:rsid w:val="002032EC"/>
    <w:rsid w:val="0020403B"/>
    <w:rsid w:val="0020415D"/>
    <w:rsid w:val="002049B9"/>
    <w:rsid w:val="00204D5F"/>
    <w:rsid w:val="00205AB4"/>
    <w:rsid w:val="00205D62"/>
    <w:rsid w:val="00205DE9"/>
    <w:rsid w:val="0020673F"/>
    <w:rsid w:val="00206776"/>
    <w:rsid w:val="0020739D"/>
    <w:rsid w:val="00207423"/>
    <w:rsid w:val="00207482"/>
    <w:rsid w:val="002077A3"/>
    <w:rsid w:val="002079A3"/>
    <w:rsid w:val="00207C09"/>
    <w:rsid w:val="002105A9"/>
    <w:rsid w:val="002112B2"/>
    <w:rsid w:val="00211E4B"/>
    <w:rsid w:val="00212740"/>
    <w:rsid w:val="002133C0"/>
    <w:rsid w:val="0021383C"/>
    <w:rsid w:val="00213918"/>
    <w:rsid w:val="00214B2E"/>
    <w:rsid w:val="0021640D"/>
    <w:rsid w:val="00216452"/>
    <w:rsid w:val="002164D5"/>
    <w:rsid w:val="002166FE"/>
    <w:rsid w:val="00216D55"/>
    <w:rsid w:val="00216E9C"/>
    <w:rsid w:val="00217649"/>
    <w:rsid w:val="00220135"/>
    <w:rsid w:val="002203FE"/>
    <w:rsid w:val="0022041F"/>
    <w:rsid w:val="002204F0"/>
    <w:rsid w:val="002206A3"/>
    <w:rsid w:val="0022078E"/>
    <w:rsid w:val="00220C40"/>
    <w:rsid w:val="00221833"/>
    <w:rsid w:val="00221F67"/>
    <w:rsid w:val="0022216D"/>
    <w:rsid w:val="002224B0"/>
    <w:rsid w:val="00222665"/>
    <w:rsid w:val="00222BAF"/>
    <w:rsid w:val="00223437"/>
    <w:rsid w:val="0022352B"/>
    <w:rsid w:val="00223EE0"/>
    <w:rsid w:val="00223FD0"/>
    <w:rsid w:val="0022406F"/>
    <w:rsid w:val="00225479"/>
    <w:rsid w:val="00225992"/>
    <w:rsid w:val="00225B4E"/>
    <w:rsid w:val="00225D83"/>
    <w:rsid w:val="002269F2"/>
    <w:rsid w:val="00226F30"/>
    <w:rsid w:val="00226FB4"/>
    <w:rsid w:val="002271AA"/>
    <w:rsid w:val="00227456"/>
    <w:rsid w:val="002274FA"/>
    <w:rsid w:val="00227507"/>
    <w:rsid w:val="002276AF"/>
    <w:rsid w:val="00227E73"/>
    <w:rsid w:val="00230CC8"/>
    <w:rsid w:val="00230DD9"/>
    <w:rsid w:val="00230F34"/>
    <w:rsid w:val="00231136"/>
    <w:rsid w:val="00231909"/>
    <w:rsid w:val="00231C18"/>
    <w:rsid w:val="00232C0C"/>
    <w:rsid w:val="0023329F"/>
    <w:rsid w:val="0023388E"/>
    <w:rsid w:val="0023459E"/>
    <w:rsid w:val="002345F3"/>
    <w:rsid w:val="00234881"/>
    <w:rsid w:val="00234CA7"/>
    <w:rsid w:val="00234DF1"/>
    <w:rsid w:val="002355F4"/>
    <w:rsid w:val="00235831"/>
    <w:rsid w:val="0023615F"/>
    <w:rsid w:val="00236297"/>
    <w:rsid w:val="00236366"/>
    <w:rsid w:val="0023684E"/>
    <w:rsid w:val="00236E8F"/>
    <w:rsid w:val="0023749C"/>
    <w:rsid w:val="00237B6F"/>
    <w:rsid w:val="0024007F"/>
    <w:rsid w:val="00240266"/>
    <w:rsid w:val="00240798"/>
    <w:rsid w:val="002408FA"/>
    <w:rsid w:val="002414E1"/>
    <w:rsid w:val="00241E46"/>
    <w:rsid w:val="00242B47"/>
    <w:rsid w:val="00243293"/>
    <w:rsid w:val="00243DE4"/>
    <w:rsid w:val="002443E5"/>
    <w:rsid w:val="00244B43"/>
    <w:rsid w:val="00245484"/>
    <w:rsid w:val="00245555"/>
    <w:rsid w:val="00245614"/>
    <w:rsid w:val="002458FE"/>
    <w:rsid w:val="00245DC0"/>
    <w:rsid w:val="00245F9A"/>
    <w:rsid w:val="0024695B"/>
    <w:rsid w:val="00247530"/>
    <w:rsid w:val="00247689"/>
    <w:rsid w:val="00247AD8"/>
    <w:rsid w:val="00247BBE"/>
    <w:rsid w:val="00247BF4"/>
    <w:rsid w:val="00250196"/>
    <w:rsid w:val="0025106B"/>
    <w:rsid w:val="002518DB"/>
    <w:rsid w:val="00252D79"/>
    <w:rsid w:val="00253220"/>
    <w:rsid w:val="0025373A"/>
    <w:rsid w:val="0025400A"/>
    <w:rsid w:val="0025402E"/>
    <w:rsid w:val="002543DF"/>
    <w:rsid w:val="0025457E"/>
    <w:rsid w:val="0025461E"/>
    <w:rsid w:val="0025469B"/>
    <w:rsid w:val="00255192"/>
    <w:rsid w:val="002555D5"/>
    <w:rsid w:val="00255632"/>
    <w:rsid w:val="0025666C"/>
    <w:rsid w:val="00256916"/>
    <w:rsid w:val="002569A8"/>
    <w:rsid w:val="002569C6"/>
    <w:rsid w:val="00256F87"/>
    <w:rsid w:val="00257066"/>
    <w:rsid w:val="0025727B"/>
    <w:rsid w:val="0025751B"/>
    <w:rsid w:val="00257AD1"/>
    <w:rsid w:val="00260585"/>
    <w:rsid w:val="0026067C"/>
    <w:rsid w:val="00260E54"/>
    <w:rsid w:val="00261678"/>
    <w:rsid w:val="00261E60"/>
    <w:rsid w:val="002621BC"/>
    <w:rsid w:val="00262F5A"/>
    <w:rsid w:val="00263EE9"/>
    <w:rsid w:val="00263FCC"/>
    <w:rsid w:val="00264696"/>
    <w:rsid w:val="0026482C"/>
    <w:rsid w:val="002652CA"/>
    <w:rsid w:val="002653C6"/>
    <w:rsid w:val="00266172"/>
    <w:rsid w:val="0026675D"/>
    <w:rsid w:val="00266C51"/>
    <w:rsid w:val="00267EBA"/>
    <w:rsid w:val="0027002E"/>
    <w:rsid w:val="00270176"/>
    <w:rsid w:val="002702A3"/>
    <w:rsid w:val="002702E1"/>
    <w:rsid w:val="00270950"/>
    <w:rsid w:val="00270B5D"/>
    <w:rsid w:val="002710B6"/>
    <w:rsid w:val="00272082"/>
    <w:rsid w:val="00272612"/>
    <w:rsid w:val="002729BA"/>
    <w:rsid w:val="002733C4"/>
    <w:rsid w:val="0027439D"/>
    <w:rsid w:val="002743AD"/>
    <w:rsid w:val="00274A40"/>
    <w:rsid w:val="00274F24"/>
    <w:rsid w:val="00276D94"/>
    <w:rsid w:val="002772B0"/>
    <w:rsid w:val="00277535"/>
    <w:rsid w:val="00277DE8"/>
    <w:rsid w:val="0028045C"/>
    <w:rsid w:val="0028054B"/>
    <w:rsid w:val="00280B06"/>
    <w:rsid w:val="00280B67"/>
    <w:rsid w:val="00280EC7"/>
    <w:rsid w:val="00280EEF"/>
    <w:rsid w:val="00280F49"/>
    <w:rsid w:val="00281107"/>
    <w:rsid w:val="002811B4"/>
    <w:rsid w:val="00281888"/>
    <w:rsid w:val="002818C5"/>
    <w:rsid w:val="00281EA4"/>
    <w:rsid w:val="00281F60"/>
    <w:rsid w:val="0028203A"/>
    <w:rsid w:val="0028259E"/>
    <w:rsid w:val="002825AF"/>
    <w:rsid w:val="00282ADC"/>
    <w:rsid w:val="00282CC2"/>
    <w:rsid w:val="00282D62"/>
    <w:rsid w:val="00282DDB"/>
    <w:rsid w:val="002839DE"/>
    <w:rsid w:val="00283C9A"/>
    <w:rsid w:val="00283E92"/>
    <w:rsid w:val="00284411"/>
    <w:rsid w:val="00284FD1"/>
    <w:rsid w:val="00285B31"/>
    <w:rsid w:val="00285F1F"/>
    <w:rsid w:val="002861C0"/>
    <w:rsid w:val="00286995"/>
    <w:rsid w:val="00286A02"/>
    <w:rsid w:val="00286C00"/>
    <w:rsid w:val="0028720E"/>
    <w:rsid w:val="002872B2"/>
    <w:rsid w:val="0028748E"/>
    <w:rsid w:val="00287BDA"/>
    <w:rsid w:val="0029063F"/>
    <w:rsid w:val="00290891"/>
    <w:rsid w:val="00290AE1"/>
    <w:rsid w:val="002912CA"/>
    <w:rsid w:val="002914FE"/>
    <w:rsid w:val="002917DE"/>
    <w:rsid w:val="00291FA6"/>
    <w:rsid w:val="002924A4"/>
    <w:rsid w:val="0029324E"/>
    <w:rsid w:val="00293C30"/>
    <w:rsid w:val="0029499F"/>
    <w:rsid w:val="00294D85"/>
    <w:rsid w:val="00294FD5"/>
    <w:rsid w:val="002950AC"/>
    <w:rsid w:val="00295C62"/>
    <w:rsid w:val="00296296"/>
    <w:rsid w:val="0029638C"/>
    <w:rsid w:val="0029648C"/>
    <w:rsid w:val="00296B0C"/>
    <w:rsid w:val="00296B2A"/>
    <w:rsid w:val="00296C2A"/>
    <w:rsid w:val="002977D7"/>
    <w:rsid w:val="00297A4A"/>
    <w:rsid w:val="00297B71"/>
    <w:rsid w:val="002A0068"/>
    <w:rsid w:val="002A0E08"/>
    <w:rsid w:val="002A0FF4"/>
    <w:rsid w:val="002A1999"/>
    <w:rsid w:val="002A1FF3"/>
    <w:rsid w:val="002A2358"/>
    <w:rsid w:val="002A271E"/>
    <w:rsid w:val="002A284A"/>
    <w:rsid w:val="002A2B67"/>
    <w:rsid w:val="002A2FF1"/>
    <w:rsid w:val="002A36E6"/>
    <w:rsid w:val="002A3B81"/>
    <w:rsid w:val="002A4779"/>
    <w:rsid w:val="002A4BAA"/>
    <w:rsid w:val="002A54BF"/>
    <w:rsid w:val="002A5550"/>
    <w:rsid w:val="002A5552"/>
    <w:rsid w:val="002A57B5"/>
    <w:rsid w:val="002A5E0D"/>
    <w:rsid w:val="002A6243"/>
    <w:rsid w:val="002A6912"/>
    <w:rsid w:val="002A6D71"/>
    <w:rsid w:val="002A7150"/>
    <w:rsid w:val="002A7F73"/>
    <w:rsid w:val="002B019A"/>
    <w:rsid w:val="002B0730"/>
    <w:rsid w:val="002B0732"/>
    <w:rsid w:val="002B0870"/>
    <w:rsid w:val="002B1668"/>
    <w:rsid w:val="002B193C"/>
    <w:rsid w:val="002B1BC4"/>
    <w:rsid w:val="002B1CDA"/>
    <w:rsid w:val="002B21F9"/>
    <w:rsid w:val="002B3614"/>
    <w:rsid w:val="002B3D3D"/>
    <w:rsid w:val="002B4314"/>
    <w:rsid w:val="002B4590"/>
    <w:rsid w:val="002B4648"/>
    <w:rsid w:val="002B4929"/>
    <w:rsid w:val="002B523D"/>
    <w:rsid w:val="002B5980"/>
    <w:rsid w:val="002B5C6C"/>
    <w:rsid w:val="002B5DEA"/>
    <w:rsid w:val="002B6194"/>
    <w:rsid w:val="002B6481"/>
    <w:rsid w:val="002B72B0"/>
    <w:rsid w:val="002B7713"/>
    <w:rsid w:val="002B77EB"/>
    <w:rsid w:val="002B7919"/>
    <w:rsid w:val="002C024B"/>
    <w:rsid w:val="002C0751"/>
    <w:rsid w:val="002C0E48"/>
    <w:rsid w:val="002C1231"/>
    <w:rsid w:val="002C1679"/>
    <w:rsid w:val="002C1B67"/>
    <w:rsid w:val="002C2092"/>
    <w:rsid w:val="002C2446"/>
    <w:rsid w:val="002C29AB"/>
    <w:rsid w:val="002C2B85"/>
    <w:rsid w:val="002C325F"/>
    <w:rsid w:val="002C46B3"/>
    <w:rsid w:val="002C4F11"/>
    <w:rsid w:val="002C5DCB"/>
    <w:rsid w:val="002C6278"/>
    <w:rsid w:val="002C7074"/>
    <w:rsid w:val="002C70FF"/>
    <w:rsid w:val="002C7567"/>
    <w:rsid w:val="002C78CB"/>
    <w:rsid w:val="002C7C12"/>
    <w:rsid w:val="002C7DD7"/>
    <w:rsid w:val="002D1DFC"/>
    <w:rsid w:val="002D235B"/>
    <w:rsid w:val="002D262D"/>
    <w:rsid w:val="002D2730"/>
    <w:rsid w:val="002D2CD5"/>
    <w:rsid w:val="002D2DCB"/>
    <w:rsid w:val="002D2EE6"/>
    <w:rsid w:val="002D3011"/>
    <w:rsid w:val="002D3044"/>
    <w:rsid w:val="002D30A7"/>
    <w:rsid w:val="002D3165"/>
    <w:rsid w:val="002D31F4"/>
    <w:rsid w:val="002D3DEE"/>
    <w:rsid w:val="002D4443"/>
    <w:rsid w:val="002D47A4"/>
    <w:rsid w:val="002D602B"/>
    <w:rsid w:val="002D6069"/>
    <w:rsid w:val="002D6198"/>
    <w:rsid w:val="002D6390"/>
    <w:rsid w:val="002D6534"/>
    <w:rsid w:val="002D687C"/>
    <w:rsid w:val="002D6B3F"/>
    <w:rsid w:val="002D6F97"/>
    <w:rsid w:val="002D7A58"/>
    <w:rsid w:val="002D7DE6"/>
    <w:rsid w:val="002E0047"/>
    <w:rsid w:val="002E060F"/>
    <w:rsid w:val="002E1008"/>
    <w:rsid w:val="002E1469"/>
    <w:rsid w:val="002E1B12"/>
    <w:rsid w:val="002E1FBF"/>
    <w:rsid w:val="002E233E"/>
    <w:rsid w:val="002E2BDA"/>
    <w:rsid w:val="002E2DA8"/>
    <w:rsid w:val="002E3391"/>
    <w:rsid w:val="002E33B0"/>
    <w:rsid w:val="002E38CB"/>
    <w:rsid w:val="002E39B8"/>
    <w:rsid w:val="002E4239"/>
    <w:rsid w:val="002E48B4"/>
    <w:rsid w:val="002E4CD8"/>
    <w:rsid w:val="002E4E14"/>
    <w:rsid w:val="002E4E18"/>
    <w:rsid w:val="002E5D6E"/>
    <w:rsid w:val="002E5F61"/>
    <w:rsid w:val="002E60FD"/>
    <w:rsid w:val="002E61EF"/>
    <w:rsid w:val="002E72EC"/>
    <w:rsid w:val="002E75F0"/>
    <w:rsid w:val="002EED14"/>
    <w:rsid w:val="002F0395"/>
    <w:rsid w:val="002F0744"/>
    <w:rsid w:val="002F0F2E"/>
    <w:rsid w:val="002F1410"/>
    <w:rsid w:val="002F1A97"/>
    <w:rsid w:val="002F2632"/>
    <w:rsid w:val="002F2A22"/>
    <w:rsid w:val="002F30AE"/>
    <w:rsid w:val="002F3680"/>
    <w:rsid w:val="002F4792"/>
    <w:rsid w:val="002F4938"/>
    <w:rsid w:val="002F5662"/>
    <w:rsid w:val="002F6067"/>
    <w:rsid w:val="002F62CB"/>
    <w:rsid w:val="002F657F"/>
    <w:rsid w:val="002F678B"/>
    <w:rsid w:val="002F74AA"/>
    <w:rsid w:val="002F75B5"/>
    <w:rsid w:val="002F77AD"/>
    <w:rsid w:val="003002E9"/>
    <w:rsid w:val="00300815"/>
    <w:rsid w:val="0030141A"/>
    <w:rsid w:val="00301455"/>
    <w:rsid w:val="003018AE"/>
    <w:rsid w:val="00302A76"/>
    <w:rsid w:val="00303008"/>
    <w:rsid w:val="0030365A"/>
    <w:rsid w:val="00303904"/>
    <w:rsid w:val="00303AEA"/>
    <w:rsid w:val="00303F07"/>
    <w:rsid w:val="0030406D"/>
    <w:rsid w:val="00304AD3"/>
    <w:rsid w:val="00304E31"/>
    <w:rsid w:val="003051D8"/>
    <w:rsid w:val="003058A1"/>
    <w:rsid w:val="0030636E"/>
    <w:rsid w:val="00306A3D"/>
    <w:rsid w:val="00306B0E"/>
    <w:rsid w:val="00307415"/>
    <w:rsid w:val="00310082"/>
    <w:rsid w:val="00310682"/>
    <w:rsid w:val="00310A31"/>
    <w:rsid w:val="00310DD1"/>
    <w:rsid w:val="00311179"/>
    <w:rsid w:val="0031190E"/>
    <w:rsid w:val="003124C5"/>
    <w:rsid w:val="003128A5"/>
    <w:rsid w:val="003128DB"/>
    <w:rsid w:val="003130A6"/>
    <w:rsid w:val="00313113"/>
    <w:rsid w:val="00314407"/>
    <w:rsid w:val="003149C2"/>
    <w:rsid w:val="00314A07"/>
    <w:rsid w:val="003155FE"/>
    <w:rsid w:val="003157C3"/>
    <w:rsid w:val="003158A8"/>
    <w:rsid w:val="003159C6"/>
    <w:rsid w:val="00315D31"/>
    <w:rsid w:val="00315D44"/>
    <w:rsid w:val="003160CC"/>
    <w:rsid w:val="0031647E"/>
    <w:rsid w:val="00316B35"/>
    <w:rsid w:val="00316F5E"/>
    <w:rsid w:val="00317ADE"/>
    <w:rsid w:val="00317B31"/>
    <w:rsid w:val="0032026E"/>
    <w:rsid w:val="003208B2"/>
    <w:rsid w:val="0032093C"/>
    <w:rsid w:val="00320984"/>
    <w:rsid w:val="00320BA5"/>
    <w:rsid w:val="00321332"/>
    <w:rsid w:val="00321649"/>
    <w:rsid w:val="0032194B"/>
    <w:rsid w:val="003229F2"/>
    <w:rsid w:val="00323147"/>
    <w:rsid w:val="003237D5"/>
    <w:rsid w:val="00323BF2"/>
    <w:rsid w:val="00323C6C"/>
    <w:rsid w:val="00323EDF"/>
    <w:rsid w:val="00324509"/>
    <w:rsid w:val="00325358"/>
    <w:rsid w:val="00325528"/>
    <w:rsid w:val="0032645C"/>
    <w:rsid w:val="00326A7F"/>
    <w:rsid w:val="00326C88"/>
    <w:rsid w:val="00327509"/>
    <w:rsid w:val="00327FC3"/>
    <w:rsid w:val="00327FD2"/>
    <w:rsid w:val="00330575"/>
    <w:rsid w:val="00330A29"/>
    <w:rsid w:val="00330FEF"/>
    <w:rsid w:val="003316A0"/>
    <w:rsid w:val="0033276B"/>
    <w:rsid w:val="00332EA5"/>
    <w:rsid w:val="00333103"/>
    <w:rsid w:val="003335A8"/>
    <w:rsid w:val="0033395B"/>
    <w:rsid w:val="00333A6C"/>
    <w:rsid w:val="00333A7D"/>
    <w:rsid w:val="003342F0"/>
    <w:rsid w:val="003343F8"/>
    <w:rsid w:val="00334722"/>
    <w:rsid w:val="003354D9"/>
    <w:rsid w:val="0033552A"/>
    <w:rsid w:val="003356C1"/>
    <w:rsid w:val="0033625D"/>
    <w:rsid w:val="003366F8"/>
    <w:rsid w:val="00336831"/>
    <w:rsid w:val="00336B11"/>
    <w:rsid w:val="0033734F"/>
    <w:rsid w:val="0033735C"/>
    <w:rsid w:val="0033787A"/>
    <w:rsid w:val="00337DDB"/>
    <w:rsid w:val="0034024B"/>
    <w:rsid w:val="003402D2"/>
    <w:rsid w:val="00340725"/>
    <w:rsid w:val="0034081D"/>
    <w:rsid w:val="003409F8"/>
    <w:rsid w:val="00340BD1"/>
    <w:rsid w:val="0034116E"/>
    <w:rsid w:val="00341E39"/>
    <w:rsid w:val="0034269C"/>
    <w:rsid w:val="003427E0"/>
    <w:rsid w:val="00342D2D"/>
    <w:rsid w:val="0034320A"/>
    <w:rsid w:val="00343B7F"/>
    <w:rsid w:val="0034406A"/>
    <w:rsid w:val="0034579D"/>
    <w:rsid w:val="003457FE"/>
    <w:rsid w:val="00345821"/>
    <w:rsid w:val="00345A74"/>
    <w:rsid w:val="00346466"/>
    <w:rsid w:val="00347732"/>
    <w:rsid w:val="00347867"/>
    <w:rsid w:val="003478F1"/>
    <w:rsid w:val="00347CC6"/>
    <w:rsid w:val="00347E5C"/>
    <w:rsid w:val="003500D6"/>
    <w:rsid w:val="003500E7"/>
    <w:rsid w:val="0035045E"/>
    <w:rsid w:val="0035166F"/>
    <w:rsid w:val="00351981"/>
    <w:rsid w:val="00351A01"/>
    <w:rsid w:val="00351C24"/>
    <w:rsid w:val="0035213F"/>
    <w:rsid w:val="003524B4"/>
    <w:rsid w:val="003525AF"/>
    <w:rsid w:val="003525FF"/>
    <w:rsid w:val="003530C9"/>
    <w:rsid w:val="003535E0"/>
    <w:rsid w:val="00354577"/>
    <w:rsid w:val="00355E90"/>
    <w:rsid w:val="0035633B"/>
    <w:rsid w:val="00356EA6"/>
    <w:rsid w:val="00357008"/>
    <w:rsid w:val="00357F83"/>
    <w:rsid w:val="00360EB4"/>
    <w:rsid w:val="0036298D"/>
    <w:rsid w:val="00363025"/>
    <w:rsid w:val="00363051"/>
    <w:rsid w:val="003632A1"/>
    <w:rsid w:val="00363CD3"/>
    <w:rsid w:val="00364866"/>
    <w:rsid w:val="00364894"/>
    <w:rsid w:val="00364C5F"/>
    <w:rsid w:val="0036557C"/>
    <w:rsid w:val="0036572D"/>
    <w:rsid w:val="00366D10"/>
    <w:rsid w:val="003674D5"/>
    <w:rsid w:val="00367781"/>
    <w:rsid w:val="0036786B"/>
    <w:rsid w:val="0036789B"/>
    <w:rsid w:val="00370045"/>
    <w:rsid w:val="003706F8"/>
    <w:rsid w:val="00372571"/>
    <w:rsid w:val="00372A19"/>
    <w:rsid w:val="0037300A"/>
    <w:rsid w:val="0037398B"/>
    <w:rsid w:val="003746C7"/>
    <w:rsid w:val="003746EC"/>
    <w:rsid w:val="00375882"/>
    <w:rsid w:val="00375E0F"/>
    <w:rsid w:val="00375F34"/>
    <w:rsid w:val="00376B9E"/>
    <w:rsid w:val="0037725A"/>
    <w:rsid w:val="003773E3"/>
    <w:rsid w:val="00377BDE"/>
    <w:rsid w:val="00380073"/>
    <w:rsid w:val="003801F1"/>
    <w:rsid w:val="00380898"/>
    <w:rsid w:val="00382A7C"/>
    <w:rsid w:val="003831D0"/>
    <w:rsid w:val="00383477"/>
    <w:rsid w:val="0038406D"/>
    <w:rsid w:val="003843DF"/>
    <w:rsid w:val="00384497"/>
    <w:rsid w:val="0038453F"/>
    <w:rsid w:val="003849A4"/>
    <w:rsid w:val="00384AEE"/>
    <w:rsid w:val="00384DAD"/>
    <w:rsid w:val="00384DBF"/>
    <w:rsid w:val="003853CA"/>
    <w:rsid w:val="003862A0"/>
    <w:rsid w:val="0038687D"/>
    <w:rsid w:val="00386D68"/>
    <w:rsid w:val="00387123"/>
    <w:rsid w:val="00387989"/>
    <w:rsid w:val="00387B08"/>
    <w:rsid w:val="00390002"/>
    <w:rsid w:val="0039073C"/>
    <w:rsid w:val="00390A27"/>
    <w:rsid w:val="00390E70"/>
    <w:rsid w:val="00390ECC"/>
    <w:rsid w:val="0039134F"/>
    <w:rsid w:val="0039140F"/>
    <w:rsid w:val="00392ACA"/>
    <w:rsid w:val="00392BFD"/>
    <w:rsid w:val="0039304B"/>
    <w:rsid w:val="00393EBC"/>
    <w:rsid w:val="00394637"/>
    <w:rsid w:val="00394D29"/>
    <w:rsid w:val="00394F51"/>
    <w:rsid w:val="0039502B"/>
    <w:rsid w:val="00395097"/>
    <w:rsid w:val="00395100"/>
    <w:rsid w:val="00395875"/>
    <w:rsid w:val="00396262"/>
    <w:rsid w:val="00396CC1"/>
    <w:rsid w:val="00397059"/>
    <w:rsid w:val="00397553"/>
    <w:rsid w:val="003A0306"/>
    <w:rsid w:val="003A05EC"/>
    <w:rsid w:val="003A0734"/>
    <w:rsid w:val="003A10F5"/>
    <w:rsid w:val="003A10F9"/>
    <w:rsid w:val="003A13ED"/>
    <w:rsid w:val="003A1669"/>
    <w:rsid w:val="003A1E91"/>
    <w:rsid w:val="003A2CA8"/>
    <w:rsid w:val="003A2ED5"/>
    <w:rsid w:val="003A3AA7"/>
    <w:rsid w:val="003A42F0"/>
    <w:rsid w:val="003A4600"/>
    <w:rsid w:val="003A495E"/>
    <w:rsid w:val="003A49A9"/>
    <w:rsid w:val="003A4C4F"/>
    <w:rsid w:val="003A4E31"/>
    <w:rsid w:val="003A505F"/>
    <w:rsid w:val="003A5091"/>
    <w:rsid w:val="003A5115"/>
    <w:rsid w:val="003A56BE"/>
    <w:rsid w:val="003A5939"/>
    <w:rsid w:val="003A742C"/>
    <w:rsid w:val="003A7D86"/>
    <w:rsid w:val="003A7DB1"/>
    <w:rsid w:val="003A7DE1"/>
    <w:rsid w:val="003B07AF"/>
    <w:rsid w:val="003B0E45"/>
    <w:rsid w:val="003B2A3C"/>
    <w:rsid w:val="003B37EB"/>
    <w:rsid w:val="003B38A0"/>
    <w:rsid w:val="003B3D8B"/>
    <w:rsid w:val="003B4367"/>
    <w:rsid w:val="003B4967"/>
    <w:rsid w:val="003B4B36"/>
    <w:rsid w:val="003B4F84"/>
    <w:rsid w:val="003B517A"/>
    <w:rsid w:val="003B54E9"/>
    <w:rsid w:val="003B5BD2"/>
    <w:rsid w:val="003B5D2F"/>
    <w:rsid w:val="003B6426"/>
    <w:rsid w:val="003B661E"/>
    <w:rsid w:val="003B7519"/>
    <w:rsid w:val="003B793A"/>
    <w:rsid w:val="003B7C1C"/>
    <w:rsid w:val="003C00F3"/>
    <w:rsid w:val="003C01B9"/>
    <w:rsid w:val="003C05F5"/>
    <w:rsid w:val="003C0993"/>
    <w:rsid w:val="003C0E23"/>
    <w:rsid w:val="003C0EB8"/>
    <w:rsid w:val="003C156A"/>
    <w:rsid w:val="003C1BB5"/>
    <w:rsid w:val="003C1C11"/>
    <w:rsid w:val="003C24C3"/>
    <w:rsid w:val="003C3098"/>
    <w:rsid w:val="003C3624"/>
    <w:rsid w:val="003C4131"/>
    <w:rsid w:val="003C42F8"/>
    <w:rsid w:val="003C46C7"/>
    <w:rsid w:val="003C571D"/>
    <w:rsid w:val="003C61DF"/>
    <w:rsid w:val="003C67CB"/>
    <w:rsid w:val="003C6893"/>
    <w:rsid w:val="003C6EF2"/>
    <w:rsid w:val="003C7155"/>
    <w:rsid w:val="003C72F6"/>
    <w:rsid w:val="003C7A0B"/>
    <w:rsid w:val="003C7A3C"/>
    <w:rsid w:val="003D0748"/>
    <w:rsid w:val="003D0D20"/>
    <w:rsid w:val="003D0F3F"/>
    <w:rsid w:val="003D12B9"/>
    <w:rsid w:val="003D192B"/>
    <w:rsid w:val="003D1A1B"/>
    <w:rsid w:val="003D1D19"/>
    <w:rsid w:val="003D2565"/>
    <w:rsid w:val="003D29CA"/>
    <w:rsid w:val="003D318F"/>
    <w:rsid w:val="003D3612"/>
    <w:rsid w:val="003D407B"/>
    <w:rsid w:val="003D41AE"/>
    <w:rsid w:val="003D41EF"/>
    <w:rsid w:val="003D4253"/>
    <w:rsid w:val="003D4938"/>
    <w:rsid w:val="003D497C"/>
    <w:rsid w:val="003D5A10"/>
    <w:rsid w:val="003D5CA8"/>
    <w:rsid w:val="003D5CC1"/>
    <w:rsid w:val="003D5E43"/>
    <w:rsid w:val="003D6B1C"/>
    <w:rsid w:val="003D6F9E"/>
    <w:rsid w:val="003D7142"/>
    <w:rsid w:val="003D776C"/>
    <w:rsid w:val="003D7FE3"/>
    <w:rsid w:val="003E07DF"/>
    <w:rsid w:val="003E13BF"/>
    <w:rsid w:val="003E1DC0"/>
    <w:rsid w:val="003E21EA"/>
    <w:rsid w:val="003E2273"/>
    <w:rsid w:val="003E2587"/>
    <w:rsid w:val="003E2FA1"/>
    <w:rsid w:val="003E3395"/>
    <w:rsid w:val="003E4682"/>
    <w:rsid w:val="003E46EB"/>
    <w:rsid w:val="003E4D75"/>
    <w:rsid w:val="003E5D56"/>
    <w:rsid w:val="003E6279"/>
    <w:rsid w:val="003E63A4"/>
    <w:rsid w:val="003E6567"/>
    <w:rsid w:val="003E6DE0"/>
    <w:rsid w:val="003E7159"/>
    <w:rsid w:val="003E71F7"/>
    <w:rsid w:val="003E726C"/>
    <w:rsid w:val="003F006D"/>
    <w:rsid w:val="003F02BB"/>
    <w:rsid w:val="003F05FF"/>
    <w:rsid w:val="003F1087"/>
    <w:rsid w:val="003F11BA"/>
    <w:rsid w:val="003F128C"/>
    <w:rsid w:val="003F13CB"/>
    <w:rsid w:val="003F187C"/>
    <w:rsid w:val="003F1EE7"/>
    <w:rsid w:val="003F202C"/>
    <w:rsid w:val="003F308C"/>
    <w:rsid w:val="003F32AE"/>
    <w:rsid w:val="003F3311"/>
    <w:rsid w:val="003F41F5"/>
    <w:rsid w:val="003F46C1"/>
    <w:rsid w:val="003F4740"/>
    <w:rsid w:val="003F47EF"/>
    <w:rsid w:val="003F5C72"/>
    <w:rsid w:val="003F6160"/>
    <w:rsid w:val="003F6339"/>
    <w:rsid w:val="003F6D83"/>
    <w:rsid w:val="003F6D9A"/>
    <w:rsid w:val="003F7A45"/>
    <w:rsid w:val="003F7F8C"/>
    <w:rsid w:val="00400D57"/>
    <w:rsid w:val="00401249"/>
    <w:rsid w:val="004013B4"/>
    <w:rsid w:val="004028CF"/>
    <w:rsid w:val="00402AF4"/>
    <w:rsid w:val="00402B11"/>
    <w:rsid w:val="00402E50"/>
    <w:rsid w:val="00402F35"/>
    <w:rsid w:val="00403817"/>
    <w:rsid w:val="00403F2F"/>
    <w:rsid w:val="004044B4"/>
    <w:rsid w:val="00404D5D"/>
    <w:rsid w:val="00404EAD"/>
    <w:rsid w:val="00405440"/>
    <w:rsid w:val="004060BC"/>
    <w:rsid w:val="0040672F"/>
    <w:rsid w:val="00406EB5"/>
    <w:rsid w:val="00407755"/>
    <w:rsid w:val="004108AE"/>
    <w:rsid w:val="00410A9C"/>
    <w:rsid w:val="00411103"/>
    <w:rsid w:val="0041110F"/>
    <w:rsid w:val="00411562"/>
    <w:rsid w:val="00411B2F"/>
    <w:rsid w:val="0041205B"/>
    <w:rsid w:val="00412223"/>
    <w:rsid w:val="0041261C"/>
    <w:rsid w:val="00413187"/>
    <w:rsid w:val="004132F2"/>
    <w:rsid w:val="00413D90"/>
    <w:rsid w:val="00414218"/>
    <w:rsid w:val="00414CBC"/>
    <w:rsid w:val="00415039"/>
    <w:rsid w:val="004150F0"/>
    <w:rsid w:val="00415D61"/>
    <w:rsid w:val="00415D73"/>
    <w:rsid w:val="00415D86"/>
    <w:rsid w:val="00416901"/>
    <w:rsid w:val="00416945"/>
    <w:rsid w:val="0041696D"/>
    <w:rsid w:val="004171A8"/>
    <w:rsid w:val="0042004C"/>
    <w:rsid w:val="00420EE7"/>
    <w:rsid w:val="00421572"/>
    <w:rsid w:val="00421F31"/>
    <w:rsid w:val="00423C32"/>
    <w:rsid w:val="00423FAD"/>
    <w:rsid w:val="0042517F"/>
    <w:rsid w:val="00425376"/>
    <w:rsid w:val="0042565C"/>
    <w:rsid w:val="00425C85"/>
    <w:rsid w:val="004265AA"/>
    <w:rsid w:val="00426635"/>
    <w:rsid w:val="004278E1"/>
    <w:rsid w:val="00427D12"/>
    <w:rsid w:val="00427D6C"/>
    <w:rsid w:val="00430726"/>
    <w:rsid w:val="00430A59"/>
    <w:rsid w:val="00430CBC"/>
    <w:rsid w:val="00430DD2"/>
    <w:rsid w:val="0043132D"/>
    <w:rsid w:val="00431B25"/>
    <w:rsid w:val="00431BE8"/>
    <w:rsid w:val="00431D02"/>
    <w:rsid w:val="004320C8"/>
    <w:rsid w:val="0043228B"/>
    <w:rsid w:val="0043229A"/>
    <w:rsid w:val="004328F9"/>
    <w:rsid w:val="00432F05"/>
    <w:rsid w:val="0043378D"/>
    <w:rsid w:val="00433ADB"/>
    <w:rsid w:val="00434650"/>
    <w:rsid w:val="00434679"/>
    <w:rsid w:val="00434749"/>
    <w:rsid w:val="00434F94"/>
    <w:rsid w:val="00435358"/>
    <w:rsid w:val="004356B7"/>
    <w:rsid w:val="00435A3E"/>
    <w:rsid w:val="00435AA4"/>
    <w:rsid w:val="00435B03"/>
    <w:rsid w:val="00436290"/>
    <w:rsid w:val="00436B0A"/>
    <w:rsid w:val="00437188"/>
    <w:rsid w:val="00437257"/>
    <w:rsid w:val="004376D2"/>
    <w:rsid w:val="00437799"/>
    <w:rsid w:val="0044044A"/>
    <w:rsid w:val="0044066D"/>
    <w:rsid w:val="00440991"/>
    <w:rsid w:val="00440A70"/>
    <w:rsid w:val="00440E97"/>
    <w:rsid w:val="00441E68"/>
    <w:rsid w:val="00442D2F"/>
    <w:rsid w:val="00443578"/>
    <w:rsid w:val="00443638"/>
    <w:rsid w:val="00443B2E"/>
    <w:rsid w:val="0044482A"/>
    <w:rsid w:val="00444C10"/>
    <w:rsid w:val="00444E99"/>
    <w:rsid w:val="0044500C"/>
    <w:rsid w:val="00445088"/>
    <w:rsid w:val="00445540"/>
    <w:rsid w:val="004457F2"/>
    <w:rsid w:val="004459DE"/>
    <w:rsid w:val="0044660E"/>
    <w:rsid w:val="0044677E"/>
    <w:rsid w:val="00446877"/>
    <w:rsid w:val="00446FFC"/>
    <w:rsid w:val="00447088"/>
    <w:rsid w:val="00447584"/>
    <w:rsid w:val="0044769B"/>
    <w:rsid w:val="004477CB"/>
    <w:rsid w:val="00447E4E"/>
    <w:rsid w:val="004503D0"/>
    <w:rsid w:val="004506E9"/>
    <w:rsid w:val="004506EB"/>
    <w:rsid w:val="0045091F"/>
    <w:rsid w:val="00450CC9"/>
    <w:rsid w:val="00450DD7"/>
    <w:rsid w:val="0045197D"/>
    <w:rsid w:val="00451F3C"/>
    <w:rsid w:val="00452225"/>
    <w:rsid w:val="00452994"/>
    <w:rsid w:val="004533A3"/>
    <w:rsid w:val="004534CA"/>
    <w:rsid w:val="00453C47"/>
    <w:rsid w:val="00454ABC"/>
    <w:rsid w:val="004555C7"/>
    <w:rsid w:val="00456172"/>
    <w:rsid w:val="00456A0C"/>
    <w:rsid w:val="00457330"/>
    <w:rsid w:val="00457E2E"/>
    <w:rsid w:val="00460DA7"/>
    <w:rsid w:val="004610FE"/>
    <w:rsid w:val="004614E2"/>
    <w:rsid w:val="004619A1"/>
    <w:rsid w:val="00462647"/>
    <w:rsid w:val="004627F6"/>
    <w:rsid w:val="00463010"/>
    <w:rsid w:val="0046314D"/>
    <w:rsid w:val="004636AE"/>
    <w:rsid w:val="00463A52"/>
    <w:rsid w:val="00463A74"/>
    <w:rsid w:val="004640AA"/>
    <w:rsid w:val="0046414E"/>
    <w:rsid w:val="0046460F"/>
    <w:rsid w:val="0046464B"/>
    <w:rsid w:val="00464796"/>
    <w:rsid w:val="004649DF"/>
    <w:rsid w:val="00464DD8"/>
    <w:rsid w:val="00465A65"/>
    <w:rsid w:val="004661A0"/>
    <w:rsid w:val="00466EA2"/>
    <w:rsid w:val="0046726A"/>
    <w:rsid w:val="004675CB"/>
    <w:rsid w:val="00470133"/>
    <w:rsid w:val="00470A0B"/>
    <w:rsid w:val="00471153"/>
    <w:rsid w:val="004713FB"/>
    <w:rsid w:val="004719DF"/>
    <w:rsid w:val="00472030"/>
    <w:rsid w:val="00473921"/>
    <w:rsid w:val="00473A2D"/>
    <w:rsid w:val="00473B05"/>
    <w:rsid w:val="00473BC0"/>
    <w:rsid w:val="00473E07"/>
    <w:rsid w:val="00474310"/>
    <w:rsid w:val="0047436F"/>
    <w:rsid w:val="00474383"/>
    <w:rsid w:val="00474453"/>
    <w:rsid w:val="00474A73"/>
    <w:rsid w:val="0047516A"/>
    <w:rsid w:val="00475287"/>
    <w:rsid w:val="00475901"/>
    <w:rsid w:val="00475BF7"/>
    <w:rsid w:val="00475CEF"/>
    <w:rsid w:val="00475F79"/>
    <w:rsid w:val="004762FD"/>
    <w:rsid w:val="00476D5A"/>
    <w:rsid w:val="00476F0F"/>
    <w:rsid w:val="00477426"/>
    <w:rsid w:val="00477A24"/>
    <w:rsid w:val="00477E56"/>
    <w:rsid w:val="004802EE"/>
    <w:rsid w:val="00480805"/>
    <w:rsid w:val="00480813"/>
    <w:rsid w:val="0048093C"/>
    <w:rsid w:val="00480A0B"/>
    <w:rsid w:val="00481976"/>
    <w:rsid w:val="00481C62"/>
    <w:rsid w:val="00481D6F"/>
    <w:rsid w:val="00481D74"/>
    <w:rsid w:val="00481EFC"/>
    <w:rsid w:val="00483C0E"/>
    <w:rsid w:val="004842D7"/>
    <w:rsid w:val="004845A3"/>
    <w:rsid w:val="00484DA9"/>
    <w:rsid w:val="00484F64"/>
    <w:rsid w:val="00485154"/>
    <w:rsid w:val="00485526"/>
    <w:rsid w:val="004856C6"/>
    <w:rsid w:val="00485B3D"/>
    <w:rsid w:val="00486873"/>
    <w:rsid w:val="00486FB3"/>
    <w:rsid w:val="00487A2E"/>
    <w:rsid w:val="00490095"/>
    <w:rsid w:val="004907C4"/>
    <w:rsid w:val="00490931"/>
    <w:rsid w:val="00490ADF"/>
    <w:rsid w:val="00490C74"/>
    <w:rsid w:val="00490D00"/>
    <w:rsid w:val="0049143A"/>
    <w:rsid w:val="00491A0C"/>
    <w:rsid w:val="00491DAE"/>
    <w:rsid w:val="0049212A"/>
    <w:rsid w:val="00492610"/>
    <w:rsid w:val="004927C3"/>
    <w:rsid w:val="00492C38"/>
    <w:rsid w:val="00492CA3"/>
    <w:rsid w:val="00493D9D"/>
    <w:rsid w:val="004945B2"/>
    <w:rsid w:val="00494652"/>
    <w:rsid w:val="00494749"/>
    <w:rsid w:val="004947A4"/>
    <w:rsid w:val="0049487F"/>
    <w:rsid w:val="00494FCD"/>
    <w:rsid w:val="0049538A"/>
    <w:rsid w:val="004955EA"/>
    <w:rsid w:val="00495682"/>
    <w:rsid w:val="00495A8D"/>
    <w:rsid w:val="0049651E"/>
    <w:rsid w:val="00496665"/>
    <w:rsid w:val="00496915"/>
    <w:rsid w:val="00496B60"/>
    <w:rsid w:val="00496DFB"/>
    <w:rsid w:val="004971A8"/>
    <w:rsid w:val="00497969"/>
    <w:rsid w:val="0049797A"/>
    <w:rsid w:val="00497C0B"/>
    <w:rsid w:val="00497F79"/>
    <w:rsid w:val="004A0929"/>
    <w:rsid w:val="004A1064"/>
    <w:rsid w:val="004A2E0E"/>
    <w:rsid w:val="004A319E"/>
    <w:rsid w:val="004A3202"/>
    <w:rsid w:val="004A3412"/>
    <w:rsid w:val="004A3B78"/>
    <w:rsid w:val="004A3BF7"/>
    <w:rsid w:val="004A3DFE"/>
    <w:rsid w:val="004A42EF"/>
    <w:rsid w:val="004A4856"/>
    <w:rsid w:val="004A4A69"/>
    <w:rsid w:val="004A4B26"/>
    <w:rsid w:val="004A4E90"/>
    <w:rsid w:val="004A4FA7"/>
    <w:rsid w:val="004A5E1B"/>
    <w:rsid w:val="004A5FDE"/>
    <w:rsid w:val="004A6102"/>
    <w:rsid w:val="004A6121"/>
    <w:rsid w:val="004A669F"/>
    <w:rsid w:val="004A67AD"/>
    <w:rsid w:val="004A6B87"/>
    <w:rsid w:val="004A6CF3"/>
    <w:rsid w:val="004A7837"/>
    <w:rsid w:val="004A7CC4"/>
    <w:rsid w:val="004A7DDB"/>
    <w:rsid w:val="004B0271"/>
    <w:rsid w:val="004B081C"/>
    <w:rsid w:val="004B08D9"/>
    <w:rsid w:val="004B0C58"/>
    <w:rsid w:val="004B1468"/>
    <w:rsid w:val="004B1518"/>
    <w:rsid w:val="004B171B"/>
    <w:rsid w:val="004B237C"/>
    <w:rsid w:val="004B3176"/>
    <w:rsid w:val="004B33F6"/>
    <w:rsid w:val="004B3692"/>
    <w:rsid w:val="004B3CE8"/>
    <w:rsid w:val="004B3D75"/>
    <w:rsid w:val="004B46C5"/>
    <w:rsid w:val="004B49CA"/>
    <w:rsid w:val="004B4B1A"/>
    <w:rsid w:val="004B4EC4"/>
    <w:rsid w:val="004B5784"/>
    <w:rsid w:val="004B5F08"/>
    <w:rsid w:val="004B629C"/>
    <w:rsid w:val="004B7118"/>
    <w:rsid w:val="004B7392"/>
    <w:rsid w:val="004B7604"/>
    <w:rsid w:val="004B76D1"/>
    <w:rsid w:val="004C0227"/>
    <w:rsid w:val="004C0709"/>
    <w:rsid w:val="004C0955"/>
    <w:rsid w:val="004C0979"/>
    <w:rsid w:val="004C1273"/>
    <w:rsid w:val="004C133B"/>
    <w:rsid w:val="004C2337"/>
    <w:rsid w:val="004C2657"/>
    <w:rsid w:val="004C31B7"/>
    <w:rsid w:val="004C3871"/>
    <w:rsid w:val="004C39BB"/>
    <w:rsid w:val="004C3B31"/>
    <w:rsid w:val="004C3BDA"/>
    <w:rsid w:val="004C4341"/>
    <w:rsid w:val="004C4A1C"/>
    <w:rsid w:val="004C4A71"/>
    <w:rsid w:val="004C4C30"/>
    <w:rsid w:val="004C51D6"/>
    <w:rsid w:val="004C5A51"/>
    <w:rsid w:val="004C5F2B"/>
    <w:rsid w:val="004C678A"/>
    <w:rsid w:val="004C687E"/>
    <w:rsid w:val="004C6B16"/>
    <w:rsid w:val="004C6CC9"/>
    <w:rsid w:val="004C6D14"/>
    <w:rsid w:val="004C6F97"/>
    <w:rsid w:val="004C734F"/>
    <w:rsid w:val="004C7473"/>
    <w:rsid w:val="004C7542"/>
    <w:rsid w:val="004C78C7"/>
    <w:rsid w:val="004C7DD0"/>
    <w:rsid w:val="004D0427"/>
    <w:rsid w:val="004D08A5"/>
    <w:rsid w:val="004D08D9"/>
    <w:rsid w:val="004D0CEA"/>
    <w:rsid w:val="004D12E4"/>
    <w:rsid w:val="004D1401"/>
    <w:rsid w:val="004D1B89"/>
    <w:rsid w:val="004D2AFC"/>
    <w:rsid w:val="004D314D"/>
    <w:rsid w:val="004D3CAE"/>
    <w:rsid w:val="004D53B0"/>
    <w:rsid w:val="004D576B"/>
    <w:rsid w:val="004D5D07"/>
    <w:rsid w:val="004D5D56"/>
    <w:rsid w:val="004D5EA9"/>
    <w:rsid w:val="004D6BE5"/>
    <w:rsid w:val="004D7960"/>
    <w:rsid w:val="004D7BAF"/>
    <w:rsid w:val="004D7DED"/>
    <w:rsid w:val="004E07DA"/>
    <w:rsid w:val="004E1335"/>
    <w:rsid w:val="004E203A"/>
    <w:rsid w:val="004E257B"/>
    <w:rsid w:val="004E2D2C"/>
    <w:rsid w:val="004E3802"/>
    <w:rsid w:val="004E4179"/>
    <w:rsid w:val="004E4186"/>
    <w:rsid w:val="004E4D6C"/>
    <w:rsid w:val="004E4F55"/>
    <w:rsid w:val="004E4FC5"/>
    <w:rsid w:val="004E53AF"/>
    <w:rsid w:val="004E5761"/>
    <w:rsid w:val="004E60BD"/>
    <w:rsid w:val="004E6290"/>
    <w:rsid w:val="004E62CF"/>
    <w:rsid w:val="004E6330"/>
    <w:rsid w:val="004E6EE9"/>
    <w:rsid w:val="004E6FFF"/>
    <w:rsid w:val="004E739F"/>
    <w:rsid w:val="004E75F4"/>
    <w:rsid w:val="004E7828"/>
    <w:rsid w:val="004F00B8"/>
    <w:rsid w:val="004F01A9"/>
    <w:rsid w:val="004F0854"/>
    <w:rsid w:val="004F0AFA"/>
    <w:rsid w:val="004F0D8C"/>
    <w:rsid w:val="004F0F19"/>
    <w:rsid w:val="004F1642"/>
    <w:rsid w:val="004F1B09"/>
    <w:rsid w:val="004F225E"/>
    <w:rsid w:val="004F259D"/>
    <w:rsid w:val="004F2676"/>
    <w:rsid w:val="004F2835"/>
    <w:rsid w:val="004F2E5E"/>
    <w:rsid w:val="004F3001"/>
    <w:rsid w:val="004F3052"/>
    <w:rsid w:val="004F31B5"/>
    <w:rsid w:val="004F33C4"/>
    <w:rsid w:val="004F3540"/>
    <w:rsid w:val="004F3A68"/>
    <w:rsid w:val="004F3C2C"/>
    <w:rsid w:val="004F3C9A"/>
    <w:rsid w:val="004F478A"/>
    <w:rsid w:val="004F47D2"/>
    <w:rsid w:val="004F4873"/>
    <w:rsid w:val="004F4B9A"/>
    <w:rsid w:val="004F5127"/>
    <w:rsid w:val="004F546E"/>
    <w:rsid w:val="004F600D"/>
    <w:rsid w:val="004F6F28"/>
    <w:rsid w:val="004F7569"/>
    <w:rsid w:val="004F7819"/>
    <w:rsid w:val="004F7DE4"/>
    <w:rsid w:val="005008F0"/>
    <w:rsid w:val="00500F9F"/>
    <w:rsid w:val="00501270"/>
    <w:rsid w:val="00502813"/>
    <w:rsid w:val="00502ACD"/>
    <w:rsid w:val="00503BB0"/>
    <w:rsid w:val="00503C31"/>
    <w:rsid w:val="00503FD2"/>
    <w:rsid w:val="005040CB"/>
    <w:rsid w:val="0050470E"/>
    <w:rsid w:val="00504757"/>
    <w:rsid w:val="00504837"/>
    <w:rsid w:val="00505B0B"/>
    <w:rsid w:val="00505E89"/>
    <w:rsid w:val="005062BF"/>
    <w:rsid w:val="00506779"/>
    <w:rsid w:val="005069E3"/>
    <w:rsid w:val="00507B3D"/>
    <w:rsid w:val="00510091"/>
    <w:rsid w:val="005105BD"/>
    <w:rsid w:val="0051067F"/>
    <w:rsid w:val="00510E89"/>
    <w:rsid w:val="005111D0"/>
    <w:rsid w:val="0051163A"/>
    <w:rsid w:val="005117BA"/>
    <w:rsid w:val="00511B61"/>
    <w:rsid w:val="00512654"/>
    <w:rsid w:val="00512D49"/>
    <w:rsid w:val="00514892"/>
    <w:rsid w:val="00514DA2"/>
    <w:rsid w:val="00515585"/>
    <w:rsid w:val="00515CAF"/>
    <w:rsid w:val="005160B7"/>
    <w:rsid w:val="00516401"/>
    <w:rsid w:val="00516A37"/>
    <w:rsid w:val="00517121"/>
    <w:rsid w:val="00517737"/>
    <w:rsid w:val="00517A14"/>
    <w:rsid w:val="00517ED7"/>
    <w:rsid w:val="0052030A"/>
    <w:rsid w:val="00521796"/>
    <w:rsid w:val="00521AC5"/>
    <w:rsid w:val="00521E43"/>
    <w:rsid w:val="00521F62"/>
    <w:rsid w:val="005226F6"/>
    <w:rsid w:val="00522A4E"/>
    <w:rsid w:val="00523727"/>
    <w:rsid w:val="00523965"/>
    <w:rsid w:val="00523F77"/>
    <w:rsid w:val="00524D47"/>
    <w:rsid w:val="00525E0A"/>
    <w:rsid w:val="005260A2"/>
    <w:rsid w:val="00526326"/>
    <w:rsid w:val="00526BD1"/>
    <w:rsid w:val="00527380"/>
    <w:rsid w:val="00527589"/>
    <w:rsid w:val="00527A2A"/>
    <w:rsid w:val="00527C17"/>
    <w:rsid w:val="00527F61"/>
    <w:rsid w:val="00530673"/>
    <w:rsid w:val="005306EA"/>
    <w:rsid w:val="00530A69"/>
    <w:rsid w:val="00530B4E"/>
    <w:rsid w:val="00531084"/>
    <w:rsid w:val="00531B74"/>
    <w:rsid w:val="00531EE4"/>
    <w:rsid w:val="00532008"/>
    <w:rsid w:val="00532EBC"/>
    <w:rsid w:val="00533685"/>
    <w:rsid w:val="00533F23"/>
    <w:rsid w:val="00534641"/>
    <w:rsid w:val="00534865"/>
    <w:rsid w:val="005348AB"/>
    <w:rsid w:val="00534D38"/>
    <w:rsid w:val="005358D1"/>
    <w:rsid w:val="00535BE8"/>
    <w:rsid w:val="00535DFF"/>
    <w:rsid w:val="00535FC4"/>
    <w:rsid w:val="00536451"/>
    <w:rsid w:val="00536EF3"/>
    <w:rsid w:val="00536F6C"/>
    <w:rsid w:val="00537419"/>
    <w:rsid w:val="0053E712"/>
    <w:rsid w:val="00540734"/>
    <w:rsid w:val="00541A5E"/>
    <w:rsid w:val="0054261C"/>
    <w:rsid w:val="005427DB"/>
    <w:rsid w:val="00542AFB"/>
    <w:rsid w:val="0054320A"/>
    <w:rsid w:val="00543419"/>
    <w:rsid w:val="00543443"/>
    <w:rsid w:val="00543FFE"/>
    <w:rsid w:val="00544613"/>
    <w:rsid w:val="005446CE"/>
    <w:rsid w:val="005448DB"/>
    <w:rsid w:val="00544D15"/>
    <w:rsid w:val="00544D57"/>
    <w:rsid w:val="005458AF"/>
    <w:rsid w:val="005459A8"/>
    <w:rsid w:val="00545AF5"/>
    <w:rsid w:val="00546590"/>
    <w:rsid w:val="00547892"/>
    <w:rsid w:val="00547F7F"/>
    <w:rsid w:val="005506AC"/>
    <w:rsid w:val="005508CE"/>
    <w:rsid w:val="00550954"/>
    <w:rsid w:val="00550C2D"/>
    <w:rsid w:val="00550DAB"/>
    <w:rsid w:val="00551C52"/>
    <w:rsid w:val="00551CBE"/>
    <w:rsid w:val="00551D09"/>
    <w:rsid w:val="005521C6"/>
    <w:rsid w:val="00552ACF"/>
    <w:rsid w:val="00552FB0"/>
    <w:rsid w:val="005539CC"/>
    <w:rsid w:val="00553F48"/>
    <w:rsid w:val="00554576"/>
    <w:rsid w:val="00554EEB"/>
    <w:rsid w:val="00555091"/>
    <w:rsid w:val="0055553F"/>
    <w:rsid w:val="005555DC"/>
    <w:rsid w:val="0055571A"/>
    <w:rsid w:val="0055582C"/>
    <w:rsid w:val="00555D3D"/>
    <w:rsid w:val="0055664B"/>
    <w:rsid w:val="00556F6D"/>
    <w:rsid w:val="00557376"/>
    <w:rsid w:val="00560552"/>
    <w:rsid w:val="0056056E"/>
    <w:rsid w:val="00560F19"/>
    <w:rsid w:val="00561963"/>
    <w:rsid w:val="005627E2"/>
    <w:rsid w:val="00562CB6"/>
    <w:rsid w:val="00562DEE"/>
    <w:rsid w:val="005630AE"/>
    <w:rsid w:val="00563626"/>
    <w:rsid w:val="00563B08"/>
    <w:rsid w:val="00563E77"/>
    <w:rsid w:val="00563E82"/>
    <w:rsid w:val="00563F9B"/>
    <w:rsid w:val="005643D7"/>
    <w:rsid w:val="00564EFD"/>
    <w:rsid w:val="005669D3"/>
    <w:rsid w:val="00566C1E"/>
    <w:rsid w:val="00566C9A"/>
    <w:rsid w:val="005670B8"/>
    <w:rsid w:val="005670ED"/>
    <w:rsid w:val="00567BFC"/>
    <w:rsid w:val="00567F3F"/>
    <w:rsid w:val="00567FB4"/>
    <w:rsid w:val="005707C2"/>
    <w:rsid w:val="00570C10"/>
    <w:rsid w:val="00570EA2"/>
    <w:rsid w:val="00570EE0"/>
    <w:rsid w:val="00570F1D"/>
    <w:rsid w:val="0057100F"/>
    <w:rsid w:val="00571945"/>
    <w:rsid w:val="00571EF1"/>
    <w:rsid w:val="0057207A"/>
    <w:rsid w:val="00572145"/>
    <w:rsid w:val="00572687"/>
    <w:rsid w:val="00572783"/>
    <w:rsid w:val="00572A18"/>
    <w:rsid w:val="00573105"/>
    <w:rsid w:val="00573165"/>
    <w:rsid w:val="0057348F"/>
    <w:rsid w:val="00574998"/>
    <w:rsid w:val="00574E73"/>
    <w:rsid w:val="00575478"/>
    <w:rsid w:val="005755C9"/>
    <w:rsid w:val="00575A3A"/>
    <w:rsid w:val="00575E8C"/>
    <w:rsid w:val="00575FEA"/>
    <w:rsid w:val="005763B8"/>
    <w:rsid w:val="005763CE"/>
    <w:rsid w:val="00576A60"/>
    <w:rsid w:val="005776F6"/>
    <w:rsid w:val="00577704"/>
    <w:rsid w:val="00577A9C"/>
    <w:rsid w:val="00577F3E"/>
    <w:rsid w:val="00580222"/>
    <w:rsid w:val="0058070A"/>
    <w:rsid w:val="0058073A"/>
    <w:rsid w:val="005807F9"/>
    <w:rsid w:val="00582508"/>
    <w:rsid w:val="00582524"/>
    <w:rsid w:val="005828B9"/>
    <w:rsid w:val="00582D5E"/>
    <w:rsid w:val="00582FA0"/>
    <w:rsid w:val="0058307A"/>
    <w:rsid w:val="0058312B"/>
    <w:rsid w:val="005833A0"/>
    <w:rsid w:val="00583902"/>
    <w:rsid w:val="00583FC6"/>
    <w:rsid w:val="0058449F"/>
    <w:rsid w:val="00584649"/>
    <w:rsid w:val="0058549F"/>
    <w:rsid w:val="005856E6"/>
    <w:rsid w:val="00587105"/>
    <w:rsid w:val="00587560"/>
    <w:rsid w:val="005878F0"/>
    <w:rsid w:val="00587CF2"/>
    <w:rsid w:val="0059018C"/>
    <w:rsid w:val="005901B8"/>
    <w:rsid w:val="00590D18"/>
    <w:rsid w:val="00590EBC"/>
    <w:rsid w:val="00590FC9"/>
    <w:rsid w:val="00591009"/>
    <w:rsid w:val="005910AF"/>
    <w:rsid w:val="005911D5"/>
    <w:rsid w:val="005912D8"/>
    <w:rsid w:val="00591800"/>
    <w:rsid w:val="00591E0C"/>
    <w:rsid w:val="00591FC9"/>
    <w:rsid w:val="005921A0"/>
    <w:rsid w:val="00592A11"/>
    <w:rsid w:val="00592CBE"/>
    <w:rsid w:val="00592D82"/>
    <w:rsid w:val="0059351E"/>
    <w:rsid w:val="00593A21"/>
    <w:rsid w:val="00593B6F"/>
    <w:rsid w:val="0059426F"/>
    <w:rsid w:val="005944CF"/>
    <w:rsid w:val="00594B6F"/>
    <w:rsid w:val="00595084"/>
    <w:rsid w:val="00595175"/>
    <w:rsid w:val="005955E1"/>
    <w:rsid w:val="00595627"/>
    <w:rsid w:val="00595A71"/>
    <w:rsid w:val="00595CF8"/>
    <w:rsid w:val="00595DE1"/>
    <w:rsid w:val="0059661E"/>
    <w:rsid w:val="00597033"/>
    <w:rsid w:val="00597110"/>
    <w:rsid w:val="005A04C5"/>
    <w:rsid w:val="005A0893"/>
    <w:rsid w:val="005A0A09"/>
    <w:rsid w:val="005A29FC"/>
    <w:rsid w:val="005A2F49"/>
    <w:rsid w:val="005A30C6"/>
    <w:rsid w:val="005A32D3"/>
    <w:rsid w:val="005A37B7"/>
    <w:rsid w:val="005A4A07"/>
    <w:rsid w:val="005A4C66"/>
    <w:rsid w:val="005A551A"/>
    <w:rsid w:val="005A5657"/>
    <w:rsid w:val="005A5E7F"/>
    <w:rsid w:val="005A6CC8"/>
    <w:rsid w:val="005A701D"/>
    <w:rsid w:val="005A711A"/>
    <w:rsid w:val="005A72AD"/>
    <w:rsid w:val="005A7903"/>
    <w:rsid w:val="005A7CB4"/>
    <w:rsid w:val="005B016B"/>
    <w:rsid w:val="005B0684"/>
    <w:rsid w:val="005B0D2F"/>
    <w:rsid w:val="005B0F31"/>
    <w:rsid w:val="005B1055"/>
    <w:rsid w:val="005B1967"/>
    <w:rsid w:val="005B1A12"/>
    <w:rsid w:val="005B1E5A"/>
    <w:rsid w:val="005B2193"/>
    <w:rsid w:val="005B2455"/>
    <w:rsid w:val="005B288A"/>
    <w:rsid w:val="005B2F7D"/>
    <w:rsid w:val="005B31C6"/>
    <w:rsid w:val="005B3A50"/>
    <w:rsid w:val="005B4A8C"/>
    <w:rsid w:val="005B57B2"/>
    <w:rsid w:val="005B5D76"/>
    <w:rsid w:val="005B5F0D"/>
    <w:rsid w:val="005B5F56"/>
    <w:rsid w:val="005B5FE4"/>
    <w:rsid w:val="005B6165"/>
    <w:rsid w:val="005B63D3"/>
    <w:rsid w:val="005B689D"/>
    <w:rsid w:val="005B69DD"/>
    <w:rsid w:val="005B6CE5"/>
    <w:rsid w:val="005B6F6D"/>
    <w:rsid w:val="005B7699"/>
    <w:rsid w:val="005B7800"/>
    <w:rsid w:val="005B7B6E"/>
    <w:rsid w:val="005B7D18"/>
    <w:rsid w:val="005C01D8"/>
    <w:rsid w:val="005C081A"/>
    <w:rsid w:val="005C0ABA"/>
    <w:rsid w:val="005C0D50"/>
    <w:rsid w:val="005C0E41"/>
    <w:rsid w:val="005C0F99"/>
    <w:rsid w:val="005C1C93"/>
    <w:rsid w:val="005C1F65"/>
    <w:rsid w:val="005C1F6C"/>
    <w:rsid w:val="005C2783"/>
    <w:rsid w:val="005C29DA"/>
    <w:rsid w:val="005C2C2A"/>
    <w:rsid w:val="005C33FA"/>
    <w:rsid w:val="005C3753"/>
    <w:rsid w:val="005C38AF"/>
    <w:rsid w:val="005C4970"/>
    <w:rsid w:val="005C61B2"/>
    <w:rsid w:val="005C653F"/>
    <w:rsid w:val="005C71A8"/>
    <w:rsid w:val="005C71F9"/>
    <w:rsid w:val="005D070D"/>
    <w:rsid w:val="005D09E0"/>
    <w:rsid w:val="005D1D97"/>
    <w:rsid w:val="005D203D"/>
    <w:rsid w:val="005D227D"/>
    <w:rsid w:val="005D232B"/>
    <w:rsid w:val="005D24D4"/>
    <w:rsid w:val="005D285B"/>
    <w:rsid w:val="005D2BA5"/>
    <w:rsid w:val="005D37A2"/>
    <w:rsid w:val="005D3894"/>
    <w:rsid w:val="005D3BE3"/>
    <w:rsid w:val="005D3D09"/>
    <w:rsid w:val="005D4294"/>
    <w:rsid w:val="005D47D4"/>
    <w:rsid w:val="005D4C03"/>
    <w:rsid w:val="005D4E36"/>
    <w:rsid w:val="005D4EAA"/>
    <w:rsid w:val="005D501E"/>
    <w:rsid w:val="005D5A62"/>
    <w:rsid w:val="005D607B"/>
    <w:rsid w:val="005D65D6"/>
    <w:rsid w:val="005D6F99"/>
    <w:rsid w:val="005D7BFA"/>
    <w:rsid w:val="005D7CE5"/>
    <w:rsid w:val="005D7E74"/>
    <w:rsid w:val="005E0690"/>
    <w:rsid w:val="005E0FA4"/>
    <w:rsid w:val="005E1340"/>
    <w:rsid w:val="005E17E6"/>
    <w:rsid w:val="005E1B1D"/>
    <w:rsid w:val="005E1CF9"/>
    <w:rsid w:val="005E250F"/>
    <w:rsid w:val="005E2C03"/>
    <w:rsid w:val="005E2F18"/>
    <w:rsid w:val="005E309D"/>
    <w:rsid w:val="005E316E"/>
    <w:rsid w:val="005E346C"/>
    <w:rsid w:val="005E3B56"/>
    <w:rsid w:val="005E4014"/>
    <w:rsid w:val="005E4159"/>
    <w:rsid w:val="005E4FB3"/>
    <w:rsid w:val="005E5005"/>
    <w:rsid w:val="005E564F"/>
    <w:rsid w:val="005E61CF"/>
    <w:rsid w:val="005E701E"/>
    <w:rsid w:val="005F0483"/>
    <w:rsid w:val="005F07AA"/>
    <w:rsid w:val="005F180B"/>
    <w:rsid w:val="005F1D86"/>
    <w:rsid w:val="005F24C7"/>
    <w:rsid w:val="005F250B"/>
    <w:rsid w:val="005F2A67"/>
    <w:rsid w:val="005F32EA"/>
    <w:rsid w:val="005F3513"/>
    <w:rsid w:val="005F3615"/>
    <w:rsid w:val="005F37AB"/>
    <w:rsid w:val="005F38ED"/>
    <w:rsid w:val="005F4133"/>
    <w:rsid w:val="005F4490"/>
    <w:rsid w:val="005F464B"/>
    <w:rsid w:val="005F4726"/>
    <w:rsid w:val="005F4E5F"/>
    <w:rsid w:val="005F5362"/>
    <w:rsid w:val="005F53D3"/>
    <w:rsid w:val="005F63D8"/>
    <w:rsid w:val="005F6DE0"/>
    <w:rsid w:val="005F75CC"/>
    <w:rsid w:val="005F77B6"/>
    <w:rsid w:val="005F7971"/>
    <w:rsid w:val="005F7AF1"/>
    <w:rsid w:val="005F7C04"/>
    <w:rsid w:val="005F7E8B"/>
    <w:rsid w:val="0060049F"/>
    <w:rsid w:val="00601D29"/>
    <w:rsid w:val="00602B5A"/>
    <w:rsid w:val="0060360A"/>
    <w:rsid w:val="006039B9"/>
    <w:rsid w:val="00603B1D"/>
    <w:rsid w:val="00604AC1"/>
    <w:rsid w:val="00605128"/>
    <w:rsid w:val="00605510"/>
    <w:rsid w:val="00605857"/>
    <w:rsid w:val="006058AB"/>
    <w:rsid w:val="0060641D"/>
    <w:rsid w:val="006068F4"/>
    <w:rsid w:val="00606FA8"/>
    <w:rsid w:val="00607741"/>
    <w:rsid w:val="0061037A"/>
    <w:rsid w:val="006118AE"/>
    <w:rsid w:val="00611D49"/>
    <w:rsid w:val="00612377"/>
    <w:rsid w:val="00612446"/>
    <w:rsid w:val="0061394D"/>
    <w:rsid w:val="00613DF4"/>
    <w:rsid w:val="006140AE"/>
    <w:rsid w:val="00614699"/>
    <w:rsid w:val="00614E84"/>
    <w:rsid w:val="00616029"/>
    <w:rsid w:val="0061627D"/>
    <w:rsid w:val="00616344"/>
    <w:rsid w:val="00616479"/>
    <w:rsid w:val="006166BE"/>
    <w:rsid w:val="006171B2"/>
    <w:rsid w:val="00617ABC"/>
    <w:rsid w:val="00617E5F"/>
    <w:rsid w:val="00617F32"/>
    <w:rsid w:val="00620EED"/>
    <w:rsid w:val="006214A6"/>
    <w:rsid w:val="00621DDF"/>
    <w:rsid w:val="00621E02"/>
    <w:rsid w:val="0062269A"/>
    <w:rsid w:val="00622EE6"/>
    <w:rsid w:val="0062315D"/>
    <w:rsid w:val="006232EA"/>
    <w:rsid w:val="00623FCF"/>
    <w:rsid w:val="0062417C"/>
    <w:rsid w:val="006241FE"/>
    <w:rsid w:val="00624839"/>
    <w:rsid w:val="00624A1C"/>
    <w:rsid w:val="00625093"/>
    <w:rsid w:val="00625C7E"/>
    <w:rsid w:val="00625DD9"/>
    <w:rsid w:val="00626421"/>
    <w:rsid w:val="0062673C"/>
    <w:rsid w:val="00626CB4"/>
    <w:rsid w:val="00630723"/>
    <w:rsid w:val="00631D88"/>
    <w:rsid w:val="00631FCB"/>
    <w:rsid w:val="00632283"/>
    <w:rsid w:val="006323C6"/>
    <w:rsid w:val="00632B07"/>
    <w:rsid w:val="0063399E"/>
    <w:rsid w:val="006340F5"/>
    <w:rsid w:val="006342F9"/>
    <w:rsid w:val="0063443B"/>
    <w:rsid w:val="00634993"/>
    <w:rsid w:val="00634A3F"/>
    <w:rsid w:val="00634BCB"/>
    <w:rsid w:val="00634BE8"/>
    <w:rsid w:val="00634EAD"/>
    <w:rsid w:val="00635150"/>
    <w:rsid w:val="00635328"/>
    <w:rsid w:val="00635896"/>
    <w:rsid w:val="006358B0"/>
    <w:rsid w:val="00635B7B"/>
    <w:rsid w:val="00635D68"/>
    <w:rsid w:val="00636429"/>
    <w:rsid w:val="0063643C"/>
    <w:rsid w:val="0063698B"/>
    <w:rsid w:val="00637591"/>
    <w:rsid w:val="00637E87"/>
    <w:rsid w:val="00640726"/>
    <w:rsid w:val="006407E0"/>
    <w:rsid w:val="006408CA"/>
    <w:rsid w:val="00640F8A"/>
    <w:rsid w:val="00640FD8"/>
    <w:rsid w:val="0064172C"/>
    <w:rsid w:val="00641970"/>
    <w:rsid w:val="00641D79"/>
    <w:rsid w:val="00642DE5"/>
    <w:rsid w:val="00642EB3"/>
    <w:rsid w:val="00642F88"/>
    <w:rsid w:val="006433EE"/>
    <w:rsid w:val="006436E9"/>
    <w:rsid w:val="00643746"/>
    <w:rsid w:val="00643EC2"/>
    <w:rsid w:val="00643F87"/>
    <w:rsid w:val="00643FDC"/>
    <w:rsid w:val="00644167"/>
    <w:rsid w:val="006442BF"/>
    <w:rsid w:val="006442F7"/>
    <w:rsid w:val="00644D3B"/>
    <w:rsid w:val="006457E4"/>
    <w:rsid w:val="00645A9E"/>
    <w:rsid w:val="00645F95"/>
    <w:rsid w:val="00646019"/>
    <w:rsid w:val="006461FF"/>
    <w:rsid w:val="006468A6"/>
    <w:rsid w:val="00646EE4"/>
    <w:rsid w:val="00647128"/>
    <w:rsid w:val="0064798C"/>
    <w:rsid w:val="00650B6C"/>
    <w:rsid w:val="00650C7B"/>
    <w:rsid w:val="00651A9B"/>
    <w:rsid w:val="00651D5C"/>
    <w:rsid w:val="00651E95"/>
    <w:rsid w:val="0065256B"/>
    <w:rsid w:val="0065298A"/>
    <w:rsid w:val="00652A48"/>
    <w:rsid w:val="00652B90"/>
    <w:rsid w:val="00652EF2"/>
    <w:rsid w:val="00653034"/>
    <w:rsid w:val="006537F8"/>
    <w:rsid w:val="00653A39"/>
    <w:rsid w:val="00654075"/>
    <w:rsid w:val="0065411A"/>
    <w:rsid w:val="00654E9D"/>
    <w:rsid w:val="00656291"/>
    <w:rsid w:val="00656871"/>
    <w:rsid w:val="006575CE"/>
    <w:rsid w:val="00657D1C"/>
    <w:rsid w:val="0066000D"/>
    <w:rsid w:val="006602EE"/>
    <w:rsid w:val="006605F5"/>
    <w:rsid w:val="0066089D"/>
    <w:rsid w:val="00660A7E"/>
    <w:rsid w:val="00661965"/>
    <w:rsid w:val="00662FBE"/>
    <w:rsid w:val="00664B83"/>
    <w:rsid w:val="00664E16"/>
    <w:rsid w:val="006658FD"/>
    <w:rsid w:val="006659B8"/>
    <w:rsid w:val="00665B20"/>
    <w:rsid w:val="006663FC"/>
    <w:rsid w:val="006669A7"/>
    <w:rsid w:val="00666AA9"/>
    <w:rsid w:val="006674E4"/>
    <w:rsid w:val="00667608"/>
    <w:rsid w:val="00667C7A"/>
    <w:rsid w:val="00670559"/>
    <w:rsid w:val="00670B74"/>
    <w:rsid w:val="00670D7D"/>
    <w:rsid w:val="00671114"/>
    <w:rsid w:val="006712DF"/>
    <w:rsid w:val="006717D2"/>
    <w:rsid w:val="00671C32"/>
    <w:rsid w:val="00672119"/>
    <w:rsid w:val="006725C0"/>
    <w:rsid w:val="006725CF"/>
    <w:rsid w:val="006729E4"/>
    <w:rsid w:val="00673315"/>
    <w:rsid w:val="0067377F"/>
    <w:rsid w:val="006739B3"/>
    <w:rsid w:val="00673D10"/>
    <w:rsid w:val="0067415A"/>
    <w:rsid w:val="006747A8"/>
    <w:rsid w:val="00674A33"/>
    <w:rsid w:val="00674DC7"/>
    <w:rsid w:val="00675A16"/>
    <w:rsid w:val="00675DCA"/>
    <w:rsid w:val="00675E47"/>
    <w:rsid w:val="00675E7E"/>
    <w:rsid w:val="00676488"/>
    <w:rsid w:val="006765AC"/>
    <w:rsid w:val="006768C7"/>
    <w:rsid w:val="00676CBC"/>
    <w:rsid w:val="00676FA5"/>
    <w:rsid w:val="00677138"/>
    <w:rsid w:val="00677445"/>
    <w:rsid w:val="00677ED3"/>
    <w:rsid w:val="00680269"/>
    <w:rsid w:val="00680DB5"/>
    <w:rsid w:val="00681814"/>
    <w:rsid w:val="00682246"/>
    <w:rsid w:val="00682F1E"/>
    <w:rsid w:val="00682FFF"/>
    <w:rsid w:val="0068344B"/>
    <w:rsid w:val="006835FF"/>
    <w:rsid w:val="0068406C"/>
    <w:rsid w:val="006840FE"/>
    <w:rsid w:val="00684BBD"/>
    <w:rsid w:val="006852C1"/>
    <w:rsid w:val="006852FE"/>
    <w:rsid w:val="0068569D"/>
    <w:rsid w:val="00685F1F"/>
    <w:rsid w:val="00686252"/>
    <w:rsid w:val="006862A1"/>
    <w:rsid w:val="00686378"/>
    <w:rsid w:val="0068640F"/>
    <w:rsid w:val="00686916"/>
    <w:rsid w:val="00686AFD"/>
    <w:rsid w:val="006901AE"/>
    <w:rsid w:val="00690DD1"/>
    <w:rsid w:val="00690FC6"/>
    <w:rsid w:val="00691331"/>
    <w:rsid w:val="00691355"/>
    <w:rsid w:val="00691394"/>
    <w:rsid w:val="00691433"/>
    <w:rsid w:val="006923AD"/>
    <w:rsid w:val="00693347"/>
    <w:rsid w:val="00694481"/>
    <w:rsid w:val="00694B2E"/>
    <w:rsid w:val="00694D9E"/>
    <w:rsid w:val="00695528"/>
    <w:rsid w:val="006958CC"/>
    <w:rsid w:val="00695DBF"/>
    <w:rsid w:val="0069661A"/>
    <w:rsid w:val="00696991"/>
    <w:rsid w:val="00697337"/>
    <w:rsid w:val="00697479"/>
    <w:rsid w:val="0069753A"/>
    <w:rsid w:val="00697886"/>
    <w:rsid w:val="00697B1E"/>
    <w:rsid w:val="00697E2C"/>
    <w:rsid w:val="00697E7E"/>
    <w:rsid w:val="006A01E6"/>
    <w:rsid w:val="006A0BB8"/>
    <w:rsid w:val="006A0ED4"/>
    <w:rsid w:val="006A14B6"/>
    <w:rsid w:val="006A1619"/>
    <w:rsid w:val="006A1C6D"/>
    <w:rsid w:val="006A26DD"/>
    <w:rsid w:val="006A27C8"/>
    <w:rsid w:val="006A351E"/>
    <w:rsid w:val="006A3CAF"/>
    <w:rsid w:val="006A3E53"/>
    <w:rsid w:val="006A44FE"/>
    <w:rsid w:val="006A4BD4"/>
    <w:rsid w:val="006A52E5"/>
    <w:rsid w:val="006A531B"/>
    <w:rsid w:val="006A56E9"/>
    <w:rsid w:val="006A5C39"/>
    <w:rsid w:val="006A6356"/>
    <w:rsid w:val="006A66AA"/>
    <w:rsid w:val="006A6D49"/>
    <w:rsid w:val="006A72D0"/>
    <w:rsid w:val="006A754D"/>
    <w:rsid w:val="006A772E"/>
    <w:rsid w:val="006B0C6C"/>
    <w:rsid w:val="006B0EEE"/>
    <w:rsid w:val="006B20D7"/>
    <w:rsid w:val="006B3482"/>
    <w:rsid w:val="006B3A09"/>
    <w:rsid w:val="006B40C3"/>
    <w:rsid w:val="006B5180"/>
    <w:rsid w:val="006B5279"/>
    <w:rsid w:val="006B5735"/>
    <w:rsid w:val="006B5AA3"/>
    <w:rsid w:val="006B5C55"/>
    <w:rsid w:val="006B5FBC"/>
    <w:rsid w:val="006B623F"/>
    <w:rsid w:val="006B6677"/>
    <w:rsid w:val="006B6A7C"/>
    <w:rsid w:val="006B6AA4"/>
    <w:rsid w:val="006B6B2C"/>
    <w:rsid w:val="006B7216"/>
    <w:rsid w:val="006B732F"/>
    <w:rsid w:val="006C025A"/>
    <w:rsid w:val="006C0C26"/>
    <w:rsid w:val="006C0D19"/>
    <w:rsid w:val="006C0DB7"/>
    <w:rsid w:val="006C1646"/>
    <w:rsid w:val="006C16C5"/>
    <w:rsid w:val="006C1875"/>
    <w:rsid w:val="006C26FA"/>
    <w:rsid w:val="006C2727"/>
    <w:rsid w:val="006C2F66"/>
    <w:rsid w:val="006C31C4"/>
    <w:rsid w:val="006C358A"/>
    <w:rsid w:val="006C4117"/>
    <w:rsid w:val="006C45C0"/>
    <w:rsid w:val="006C462E"/>
    <w:rsid w:val="006C4ED8"/>
    <w:rsid w:val="006C571D"/>
    <w:rsid w:val="006C654A"/>
    <w:rsid w:val="006C6552"/>
    <w:rsid w:val="006C6B3F"/>
    <w:rsid w:val="006C6BCB"/>
    <w:rsid w:val="006C75F0"/>
    <w:rsid w:val="006C7C63"/>
    <w:rsid w:val="006C7C8B"/>
    <w:rsid w:val="006D04E1"/>
    <w:rsid w:val="006D0880"/>
    <w:rsid w:val="006D08BD"/>
    <w:rsid w:val="006D0927"/>
    <w:rsid w:val="006D1120"/>
    <w:rsid w:val="006D1496"/>
    <w:rsid w:val="006D15AB"/>
    <w:rsid w:val="006D1C35"/>
    <w:rsid w:val="006D1D67"/>
    <w:rsid w:val="006D1D8F"/>
    <w:rsid w:val="006D22A6"/>
    <w:rsid w:val="006D2591"/>
    <w:rsid w:val="006D3844"/>
    <w:rsid w:val="006D3A74"/>
    <w:rsid w:val="006D3DBF"/>
    <w:rsid w:val="006D412A"/>
    <w:rsid w:val="006D47AF"/>
    <w:rsid w:val="006D52F7"/>
    <w:rsid w:val="006D54C6"/>
    <w:rsid w:val="006D5501"/>
    <w:rsid w:val="006D60C8"/>
    <w:rsid w:val="006D6559"/>
    <w:rsid w:val="006D6AF4"/>
    <w:rsid w:val="006D6DC2"/>
    <w:rsid w:val="006D70D6"/>
    <w:rsid w:val="006E0431"/>
    <w:rsid w:val="006E06A8"/>
    <w:rsid w:val="006E0815"/>
    <w:rsid w:val="006E1830"/>
    <w:rsid w:val="006E1AF9"/>
    <w:rsid w:val="006E2C70"/>
    <w:rsid w:val="006E2F65"/>
    <w:rsid w:val="006E2FFC"/>
    <w:rsid w:val="006E3824"/>
    <w:rsid w:val="006E428C"/>
    <w:rsid w:val="006E4A2A"/>
    <w:rsid w:val="006E4E20"/>
    <w:rsid w:val="006E5902"/>
    <w:rsid w:val="006E669A"/>
    <w:rsid w:val="006E7E61"/>
    <w:rsid w:val="006E7EF8"/>
    <w:rsid w:val="006F01E2"/>
    <w:rsid w:val="006F0FEE"/>
    <w:rsid w:val="006F139C"/>
    <w:rsid w:val="006F21BD"/>
    <w:rsid w:val="006F23A0"/>
    <w:rsid w:val="006F2644"/>
    <w:rsid w:val="006F2A64"/>
    <w:rsid w:val="006F2FA8"/>
    <w:rsid w:val="006F3A45"/>
    <w:rsid w:val="006F4201"/>
    <w:rsid w:val="006F42AE"/>
    <w:rsid w:val="006F445A"/>
    <w:rsid w:val="006F4D7D"/>
    <w:rsid w:val="006F56CF"/>
    <w:rsid w:val="006F571B"/>
    <w:rsid w:val="006F5CB0"/>
    <w:rsid w:val="006F5CD4"/>
    <w:rsid w:val="006F5FFA"/>
    <w:rsid w:val="006F6AF2"/>
    <w:rsid w:val="006F6E91"/>
    <w:rsid w:val="006F7C74"/>
    <w:rsid w:val="006F7DC6"/>
    <w:rsid w:val="006F7EC0"/>
    <w:rsid w:val="00700443"/>
    <w:rsid w:val="00700571"/>
    <w:rsid w:val="0070077E"/>
    <w:rsid w:val="00700F09"/>
    <w:rsid w:val="00700FD0"/>
    <w:rsid w:val="00701399"/>
    <w:rsid w:val="00701599"/>
    <w:rsid w:val="00701C4C"/>
    <w:rsid w:val="00701FDF"/>
    <w:rsid w:val="007023B7"/>
    <w:rsid w:val="0070245B"/>
    <w:rsid w:val="0070245C"/>
    <w:rsid w:val="00702F0B"/>
    <w:rsid w:val="00702FAB"/>
    <w:rsid w:val="007035EF"/>
    <w:rsid w:val="0070379B"/>
    <w:rsid w:val="00703D0E"/>
    <w:rsid w:val="00704799"/>
    <w:rsid w:val="00704B25"/>
    <w:rsid w:val="00704B9C"/>
    <w:rsid w:val="0070523F"/>
    <w:rsid w:val="0070545E"/>
    <w:rsid w:val="007061E1"/>
    <w:rsid w:val="00706E8D"/>
    <w:rsid w:val="007070A1"/>
    <w:rsid w:val="007071FC"/>
    <w:rsid w:val="00711490"/>
    <w:rsid w:val="007115C3"/>
    <w:rsid w:val="007121F2"/>
    <w:rsid w:val="007138DD"/>
    <w:rsid w:val="007139DC"/>
    <w:rsid w:val="00713E2E"/>
    <w:rsid w:val="007145A6"/>
    <w:rsid w:val="00714F96"/>
    <w:rsid w:val="00714FDE"/>
    <w:rsid w:val="007150D7"/>
    <w:rsid w:val="0071561C"/>
    <w:rsid w:val="0071586A"/>
    <w:rsid w:val="00716428"/>
    <w:rsid w:val="00716626"/>
    <w:rsid w:val="00716A50"/>
    <w:rsid w:val="00716D31"/>
    <w:rsid w:val="00716DC4"/>
    <w:rsid w:val="0071710E"/>
    <w:rsid w:val="007174CD"/>
    <w:rsid w:val="007176F6"/>
    <w:rsid w:val="00717B79"/>
    <w:rsid w:val="007204AD"/>
    <w:rsid w:val="00720596"/>
    <w:rsid w:val="00720FB4"/>
    <w:rsid w:val="007215A8"/>
    <w:rsid w:val="00721BB8"/>
    <w:rsid w:val="00721DF1"/>
    <w:rsid w:val="007221CC"/>
    <w:rsid w:val="00722204"/>
    <w:rsid w:val="007222F6"/>
    <w:rsid w:val="007226C6"/>
    <w:rsid w:val="007228C8"/>
    <w:rsid w:val="00722FC4"/>
    <w:rsid w:val="0072317C"/>
    <w:rsid w:val="00723969"/>
    <w:rsid w:val="00723B44"/>
    <w:rsid w:val="00724431"/>
    <w:rsid w:val="0072457C"/>
    <w:rsid w:val="00724A0F"/>
    <w:rsid w:val="00724E83"/>
    <w:rsid w:val="00725022"/>
    <w:rsid w:val="0072519D"/>
    <w:rsid w:val="007253DB"/>
    <w:rsid w:val="007254DE"/>
    <w:rsid w:val="007263F4"/>
    <w:rsid w:val="00726904"/>
    <w:rsid w:val="00727065"/>
    <w:rsid w:val="007278B7"/>
    <w:rsid w:val="007278DB"/>
    <w:rsid w:val="00727DD9"/>
    <w:rsid w:val="0073051A"/>
    <w:rsid w:val="00730EB1"/>
    <w:rsid w:val="00731262"/>
    <w:rsid w:val="0073127F"/>
    <w:rsid w:val="00731C5F"/>
    <w:rsid w:val="0073221E"/>
    <w:rsid w:val="00732732"/>
    <w:rsid w:val="00732940"/>
    <w:rsid w:val="00732B07"/>
    <w:rsid w:val="007332B7"/>
    <w:rsid w:val="007333A6"/>
    <w:rsid w:val="00734780"/>
    <w:rsid w:val="00734C6F"/>
    <w:rsid w:val="00735606"/>
    <w:rsid w:val="00735B6A"/>
    <w:rsid w:val="00735E45"/>
    <w:rsid w:val="00736793"/>
    <w:rsid w:val="00736DD1"/>
    <w:rsid w:val="00737360"/>
    <w:rsid w:val="00737463"/>
    <w:rsid w:val="007374E1"/>
    <w:rsid w:val="00737570"/>
    <w:rsid w:val="0074003A"/>
    <w:rsid w:val="00740166"/>
    <w:rsid w:val="00740269"/>
    <w:rsid w:val="0074030B"/>
    <w:rsid w:val="0074047D"/>
    <w:rsid w:val="00740E32"/>
    <w:rsid w:val="00741495"/>
    <w:rsid w:val="00741F3F"/>
    <w:rsid w:val="0074297F"/>
    <w:rsid w:val="00742F9B"/>
    <w:rsid w:val="00742FD3"/>
    <w:rsid w:val="00743434"/>
    <w:rsid w:val="00743B12"/>
    <w:rsid w:val="007443A4"/>
    <w:rsid w:val="0074481D"/>
    <w:rsid w:val="00744DC3"/>
    <w:rsid w:val="00745C35"/>
    <w:rsid w:val="00746056"/>
    <w:rsid w:val="00746192"/>
    <w:rsid w:val="00746481"/>
    <w:rsid w:val="0074692B"/>
    <w:rsid w:val="00747006"/>
    <w:rsid w:val="00747091"/>
    <w:rsid w:val="0074722F"/>
    <w:rsid w:val="0074758B"/>
    <w:rsid w:val="00747638"/>
    <w:rsid w:val="00747893"/>
    <w:rsid w:val="0074798D"/>
    <w:rsid w:val="00747A9E"/>
    <w:rsid w:val="00750795"/>
    <w:rsid w:val="00750958"/>
    <w:rsid w:val="00750D1C"/>
    <w:rsid w:val="00750F91"/>
    <w:rsid w:val="007516BF"/>
    <w:rsid w:val="00751A72"/>
    <w:rsid w:val="00752143"/>
    <w:rsid w:val="00752671"/>
    <w:rsid w:val="00752764"/>
    <w:rsid w:val="00753149"/>
    <w:rsid w:val="007532A2"/>
    <w:rsid w:val="007532DE"/>
    <w:rsid w:val="00753DFF"/>
    <w:rsid w:val="00753EE6"/>
    <w:rsid w:val="00753F2A"/>
    <w:rsid w:val="00754ED6"/>
    <w:rsid w:val="007554B5"/>
    <w:rsid w:val="00755623"/>
    <w:rsid w:val="00755FF5"/>
    <w:rsid w:val="00756238"/>
    <w:rsid w:val="00756962"/>
    <w:rsid w:val="007569B6"/>
    <w:rsid w:val="00756A44"/>
    <w:rsid w:val="00756A48"/>
    <w:rsid w:val="00757A90"/>
    <w:rsid w:val="00760912"/>
    <w:rsid w:val="00760DB0"/>
    <w:rsid w:val="00761C9B"/>
    <w:rsid w:val="007627D8"/>
    <w:rsid w:val="007628B0"/>
    <w:rsid w:val="00762A06"/>
    <w:rsid w:val="00762F98"/>
    <w:rsid w:val="00763162"/>
    <w:rsid w:val="007635C1"/>
    <w:rsid w:val="00763B8E"/>
    <w:rsid w:val="00763CF3"/>
    <w:rsid w:val="00763F40"/>
    <w:rsid w:val="0076413F"/>
    <w:rsid w:val="007644CA"/>
    <w:rsid w:val="0076453E"/>
    <w:rsid w:val="007646DD"/>
    <w:rsid w:val="00764BC7"/>
    <w:rsid w:val="007654A4"/>
    <w:rsid w:val="00765586"/>
    <w:rsid w:val="00766026"/>
    <w:rsid w:val="00766762"/>
    <w:rsid w:val="00766938"/>
    <w:rsid w:val="00766D20"/>
    <w:rsid w:val="007675D9"/>
    <w:rsid w:val="00767A7B"/>
    <w:rsid w:val="00767A85"/>
    <w:rsid w:val="00770033"/>
    <w:rsid w:val="007700CD"/>
    <w:rsid w:val="007705EC"/>
    <w:rsid w:val="007706E0"/>
    <w:rsid w:val="00770FC4"/>
    <w:rsid w:val="00771A4D"/>
    <w:rsid w:val="00771F43"/>
    <w:rsid w:val="00771F7A"/>
    <w:rsid w:val="00772336"/>
    <w:rsid w:val="00772433"/>
    <w:rsid w:val="00772F0B"/>
    <w:rsid w:val="0077305F"/>
    <w:rsid w:val="007730D8"/>
    <w:rsid w:val="007731AC"/>
    <w:rsid w:val="00773738"/>
    <w:rsid w:val="00773CF1"/>
    <w:rsid w:val="00774915"/>
    <w:rsid w:val="00774E44"/>
    <w:rsid w:val="00774E71"/>
    <w:rsid w:val="007756AE"/>
    <w:rsid w:val="007756CB"/>
    <w:rsid w:val="00776234"/>
    <w:rsid w:val="00776382"/>
    <w:rsid w:val="00776ADA"/>
    <w:rsid w:val="00776C0D"/>
    <w:rsid w:val="00777568"/>
    <w:rsid w:val="007800D6"/>
    <w:rsid w:val="007806FA"/>
    <w:rsid w:val="00780C62"/>
    <w:rsid w:val="007811FD"/>
    <w:rsid w:val="007814E8"/>
    <w:rsid w:val="00781B88"/>
    <w:rsid w:val="00782044"/>
    <w:rsid w:val="00782411"/>
    <w:rsid w:val="007825DC"/>
    <w:rsid w:val="00782FAF"/>
    <w:rsid w:val="0078307A"/>
    <w:rsid w:val="00783175"/>
    <w:rsid w:val="007834A0"/>
    <w:rsid w:val="00784CFF"/>
    <w:rsid w:val="007857F4"/>
    <w:rsid w:val="007857F5"/>
    <w:rsid w:val="00786866"/>
    <w:rsid w:val="00786A2E"/>
    <w:rsid w:val="00786B55"/>
    <w:rsid w:val="00786CC8"/>
    <w:rsid w:val="00786CF1"/>
    <w:rsid w:val="00786D6E"/>
    <w:rsid w:val="007872EB"/>
    <w:rsid w:val="007874B0"/>
    <w:rsid w:val="00787848"/>
    <w:rsid w:val="007901DF"/>
    <w:rsid w:val="00790546"/>
    <w:rsid w:val="00790DBD"/>
    <w:rsid w:val="00791273"/>
    <w:rsid w:val="00791D0E"/>
    <w:rsid w:val="007920BD"/>
    <w:rsid w:val="0079388A"/>
    <w:rsid w:val="00794E79"/>
    <w:rsid w:val="0079552C"/>
    <w:rsid w:val="0079635E"/>
    <w:rsid w:val="00796F3D"/>
    <w:rsid w:val="00797034"/>
    <w:rsid w:val="00797205"/>
    <w:rsid w:val="007979EA"/>
    <w:rsid w:val="00797C47"/>
    <w:rsid w:val="007A18E8"/>
    <w:rsid w:val="007A2302"/>
    <w:rsid w:val="007A264A"/>
    <w:rsid w:val="007A3455"/>
    <w:rsid w:val="007A3662"/>
    <w:rsid w:val="007A48D5"/>
    <w:rsid w:val="007A4ACA"/>
    <w:rsid w:val="007A5035"/>
    <w:rsid w:val="007A5308"/>
    <w:rsid w:val="007A594A"/>
    <w:rsid w:val="007A5C3B"/>
    <w:rsid w:val="007A5FDD"/>
    <w:rsid w:val="007A677C"/>
    <w:rsid w:val="007A6805"/>
    <w:rsid w:val="007A7E5F"/>
    <w:rsid w:val="007B00C1"/>
    <w:rsid w:val="007B0AA5"/>
    <w:rsid w:val="007B0E0C"/>
    <w:rsid w:val="007B10B5"/>
    <w:rsid w:val="007B1302"/>
    <w:rsid w:val="007B1B06"/>
    <w:rsid w:val="007B1D65"/>
    <w:rsid w:val="007B1EB0"/>
    <w:rsid w:val="007B1F67"/>
    <w:rsid w:val="007B257C"/>
    <w:rsid w:val="007B40AA"/>
    <w:rsid w:val="007B4313"/>
    <w:rsid w:val="007B49BF"/>
    <w:rsid w:val="007B4A0C"/>
    <w:rsid w:val="007B51B1"/>
    <w:rsid w:val="007B540F"/>
    <w:rsid w:val="007B5603"/>
    <w:rsid w:val="007B56DE"/>
    <w:rsid w:val="007B5A67"/>
    <w:rsid w:val="007B66CA"/>
    <w:rsid w:val="007B677A"/>
    <w:rsid w:val="007B6D64"/>
    <w:rsid w:val="007B6E7E"/>
    <w:rsid w:val="007B7670"/>
    <w:rsid w:val="007B7C77"/>
    <w:rsid w:val="007B7D11"/>
    <w:rsid w:val="007B7DFB"/>
    <w:rsid w:val="007C04C3"/>
    <w:rsid w:val="007C0A4C"/>
    <w:rsid w:val="007C2302"/>
    <w:rsid w:val="007C2F76"/>
    <w:rsid w:val="007C3223"/>
    <w:rsid w:val="007C351F"/>
    <w:rsid w:val="007C3755"/>
    <w:rsid w:val="007C37A7"/>
    <w:rsid w:val="007C4644"/>
    <w:rsid w:val="007C485E"/>
    <w:rsid w:val="007C4F51"/>
    <w:rsid w:val="007C5428"/>
    <w:rsid w:val="007C5C32"/>
    <w:rsid w:val="007C5F92"/>
    <w:rsid w:val="007C5FFA"/>
    <w:rsid w:val="007C65A9"/>
    <w:rsid w:val="007D1011"/>
    <w:rsid w:val="007D1C61"/>
    <w:rsid w:val="007D1D27"/>
    <w:rsid w:val="007D1DBE"/>
    <w:rsid w:val="007D1EB9"/>
    <w:rsid w:val="007D1F1E"/>
    <w:rsid w:val="007D29F4"/>
    <w:rsid w:val="007D37B4"/>
    <w:rsid w:val="007D4401"/>
    <w:rsid w:val="007D492B"/>
    <w:rsid w:val="007D4BF6"/>
    <w:rsid w:val="007D4DB4"/>
    <w:rsid w:val="007D50E0"/>
    <w:rsid w:val="007D513E"/>
    <w:rsid w:val="007D53D3"/>
    <w:rsid w:val="007D56D5"/>
    <w:rsid w:val="007D581A"/>
    <w:rsid w:val="007D62E7"/>
    <w:rsid w:val="007D6360"/>
    <w:rsid w:val="007D677D"/>
    <w:rsid w:val="007D6D03"/>
    <w:rsid w:val="007D6E24"/>
    <w:rsid w:val="007D75B0"/>
    <w:rsid w:val="007D75C1"/>
    <w:rsid w:val="007D7715"/>
    <w:rsid w:val="007D7D42"/>
    <w:rsid w:val="007D7FA4"/>
    <w:rsid w:val="007E0121"/>
    <w:rsid w:val="007E0456"/>
    <w:rsid w:val="007E09F8"/>
    <w:rsid w:val="007E1200"/>
    <w:rsid w:val="007E12C8"/>
    <w:rsid w:val="007E2041"/>
    <w:rsid w:val="007E252E"/>
    <w:rsid w:val="007E2EDF"/>
    <w:rsid w:val="007E31FB"/>
    <w:rsid w:val="007E32E7"/>
    <w:rsid w:val="007E4146"/>
    <w:rsid w:val="007E4148"/>
    <w:rsid w:val="007E41D0"/>
    <w:rsid w:val="007E42E7"/>
    <w:rsid w:val="007E4A9E"/>
    <w:rsid w:val="007E4E7F"/>
    <w:rsid w:val="007E53BD"/>
    <w:rsid w:val="007E5A6E"/>
    <w:rsid w:val="007E5AD4"/>
    <w:rsid w:val="007E5D36"/>
    <w:rsid w:val="007E611C"/>
    <w:rsid w:val="007E6218"/>
    <w:rsid w:val="007E6476"/>
    <w:rsid w:val="007E64BB"/>
    <w:rsid w:val="007E6534"/>
    <w:rsid w:val="007E6D49"/>
    <w:rsid w:val="007E767B"/>
    <w:rsid w:val="007F0E71"/>
    <w:rsid w:val="007F0F34"/>
    <w:rsid w:val="007F1093"/>
    <w:rsid w:val="007F12DD"/>
    <w:rsid w:val="007F1AB9"/>
    <w:rsid w:val="007F1B13"/>
    <w:rsid w:val="007F224B"/>
    <w:rsid w:val="007F22F7"/>
    <w:rsid w:val="007F2364"/>
    <w:rsid w:val="007F25A3"/>
    <w:rsid w:val="007F2996"/>
    <w:rsid w:val="007F2AB6"/>
    <w:rsid w:val="007F2CE8"/>
    <w:rsid w:val="007F2D8A"/>
    <w:rsid w:val="007F3286"/>
    <w:rsid w:val="007F36B4"/>
    <w:rsid w:val="007F378E"/>
    <w:rsid w:val="007F4038"/>
    <w:rsid w:val="007F429E"/>
    <w:rsid w:val="007F4A7A"/>
    <w:rsid w:val="007F4CF6"/>
    <w:rsid w:val="007F4E03"/>
    <w:rsid w:val="007F5649"/>
    <w:rsid w:val="007F6415"/>
    <w:rsid w:val="007F67B4"/>
    <w:rsid w:val="007F7434"/>
    <w:rsid w:val="007F780A"/>
    <w:rsid w:val="007F7D20"/>
    <w:rsid w:val="00800BF1"/>
    <w:rsid w:val="00800F79"/>
    <w:rsid w:val="008013BD"/>
    <w:rsid w:val="008013C0"/>
    <w:rsid w:val="0080144E"/>
    <w:rsid w:val="00801C23"/>
    <w:rsid w:val="0080213B"/>
    <w:rsid w:val="008025D2"/>
    <w:rsid w:val="008029B7"/>
    <w:rsid w:val="00802B3D"/>
    <w:rsid w:val="00802E79"/>
    <w:rsid w:val="00803107"/>
    <w:rsid w:val="00803B6B"/>
    <w:rsid w:val="00803C33"/>
    <w:rsid w:val="0080447B"/>
    <w:rsid w:val="00804480"/>
    <w:rsid w:val="008049E6"/>
    <w:rsid w:val="00804D73"/>
    <w:rsid w:val="00805044"/>
    <w:rsid w:val="00805B10"/>
    <w:rsid w:val="0080625A"/>
    <w:rsid w:val="00807403"/>
    <w:rsid w:val="00807E2B"/>
    <w:rsid w:val="008100C4"/>
    <w:rsid w:val="00810EC4"/>
    <w:rsid w:val="00811715"/>
    <w:rsid w:val="00811858"/>
    <w:rsid w:val="0081196E"/>
    <w:rsid w:val="00812111"/>
    <w:rsid w:val="008121FB"/>
    <w:rsid w:val="00812BD0"/>
    <w:rsid w:val="0081358F"/>
    <w:rsid w:val="00813B51"/>
    <w:rsid w:val="00813F90"/>
    <w:rsid w:val="008141D6"/>
    <w:rsid w:val="008155C4"/>
    <w:rsid w:val="00815744"/>
    <w:rsid w:val="00815F18"/>
    <w:rsid w:val="00816456"/>
    <w:rsid w:val="00816498"/>
    <w:rsid w:val="00816C37"/>
    <w:rsid w:val="00816F7F"/>
    <w:rsid w:val="00817447"/>
    <w:rsid w:val="00817E3F"/>
    <w:rsid w:val="0082018C"/>
    <w:rsid w:val="00820C29"/>
    <w:rsid w:val="00821313"/>
    <w:rsid w:val="008224F5"/>
    <w:rsid w:val="00822AF1"/>
    <w:rsid w:val="00822C08"/>
    <w:rsid w:val="00822E8F"/>
    <w:rsid w:val="0082393A"/>
    <w:rsid w:val="00824052"/>
    <w:rsid w:val="00824063"/>
    <w:rsid w:val="00824237"/>
    <w:rsid w:val="00824367"/>
    <w:rsid w:val="00824664"/>
    <w:rsid w:val="00824AEB"/>
    <w:rsid w:val="00824D00"/>
    <w:rsid w:val="00825228"/>
    <w:rsid w:val="00826835"/>
    <w:rsid w:val="00826D82"/>
    <w:rsid w:val="0082725B"/>
    <w:rsid w:val="008274BA"/>
    <w:rsid w:val="00827FB0"/>
    <w:rsid w:val="008307AC"/>
    <w:rsid w:val="00830A6F"/>
    <w:rsid w:val="00830E92"/>
    <w:rsid w:val="008314B4"/>
    <w:rsid w:val="00832516"/>
    <w:rsid w:val="00832BC5"/>
    <w:rsid w:val="00832CAE"/>
    <w:rsid w:val="00833AD8"/>
    <w:rsid w:val="008340E5"/>
    <w:rsid w:val="00834277"/>
    <w:rsid w:val="0083453E"/>
    <w:rsid w:val="00834951"/>
    <w:rsid w:val="00834F5B"/>
    <w:rsid w:val="0083508F"/>
    <w:rsid w:val="008355D8"/>
    <w:rsid w:val="00836018"/>
    <w:rsid w:val="0083617F"/>
    <w:rsid w:val="00836BC3"/>
    <w:rsid w:val="00836CB3"/>
    <w:rsid w:val="008372AC"/>
    <w:rsid w:val="00837F6C"/>
    <w:rsid w:val="00840418"/>
    <w:rsid w:val="00840B7D"/>
    <w:rsid w:val="00840C8C"/>
    <w:rsid w:val="008410C3"/>
    <w:rsid w:val="00841C1D"/>
    <w:rsid w:val="00841CFD"/>
    <w:rsid w:val="00841D70"/>
    <w:rsid w:val="00841F47"/>
    <w:rsid w:val="00842066"/>
    <w:rsid w:val="0084215B"/>
    <w:rsid w:val="00842602"/>
    <w:rsid w:val="00842641"/>
    <w:rsid w:val="00842906"/>
    <w:rsid w:val="00842938"/>
    <w:rsid w:val="00842AB6"/>
    <w:rsid w:val="00842E0F"/>
    <w:rsid w:val="0084326A"/>
    <w:rsid w:val="00844289"/>
    <w:rsid w:val="00844A37"/>
    <w:rsid w:val="00844EAA"/>
    <w:rsid w:val="0084555D"/>
    <w:rsid w:val="00845D20"/>
    <w:rsid w:val="0084604E"/>
    <w:rsid w:val="00846400"/>
    <w:rsid w:val="00846802"/>
    <w:rsid w:val="00846C7C"/>
    <w:rsid w:val="00846D29"/>
    <w:rsid w:val="008470C7"/>
    <w:rsid w:val="00847634"/>
    <w:rsid w:val="00850BB9"/>
    <w:rsid w:val="008511F8"/>
    <w:rsid w:val="00851A68"/>
    <w:rsid w:val="00851A6B"/>
    <w:rsid w:val="00851DB7"/>
    <w:rsid w:val="00851F2D"/>
    <w:rsid w:val="00851F52"/>
    <w:rsid w:val="00852247"/>
    <w:rsid w:val="00852471"/>
    <w:rsid w:val="00852A8B"/>
    <w:rsid w:val="008534AD"/>
    <w:rsid w:val="00853623"/>
    <w:rsid w:val="0085385D"/>
    <w:rsid w:val="00854B69"/>
    <w:rsid w:val="00854D7D"/>
    <w:rsid w:val="008550F5"/>
    <w:rsid w:val="00855526"/>
    <w:rsid w:val="00855833"/>
    <w:rsid w:val="00856C06"/>
    <w:rsid w:val="00857227"/>
    <w:rsid w:val="00860071"/>
    <w:rsid w:val="00860DEE"/>
    <w:rsid w:val="00860F2A"/>
    <w:rsid w:val="00861665"/>
    <w:rsid w:val="0086215B"/>
    <w:rsid w:val="008628B8"/>
    <w:rsid w:val="00862A78"/>
    <w:rsid w:val="00862F2B"/>
    <w:rsid w:val="00863F43"/>
    <w:rsid w:val="008647C4"/>
    <w:rsid w:val="00864A9A"/>
    <w:rsid w:val="00864B72"/>
    <w:rsid w:val="00864BAF"/>
    <w:rsid w:val="00864F07"/>
    <w:rsid w:val="00865C10"/>
    <w:rsid w:val="00865D3D"/>
    <w:rsid w:val="00866047"/>
    <w:rsid w:val="008660CF"/>
    <w:rsid w:val="0086640E"/>
    <w:rsid w:val="00866436"/>
    <w:rsid w:val="00867235"/>
    <w:rsid w:val="008676B6"/>
    <w:rsid w:val="00867CB2"/>
    <w:rsid w:val="00867E97"/>
    <w:rsid w:val="008701D1"/>
    <w:rsid w:val="00870205"/>
    <w:rsid w:val="0087037D"/>
    <w:rsid w:val="008704E9"/>
    <w:rsid w:val="0087054E"/>
    <w:rsid w:val="00870797"/>
    <w:rsid w:val="008719E5"/>
    <w:rsid w:val="008726F9"/>
    <w:rsid w:val="00872BF4"/>
    <w:rsid w:val="00872C09"/>
    <w:rsid w:val="0087323F"/>
    <w:rsid w:val="0087377C"/>
    <w:rsid w:val="00873B1B"/>
    <w:rsid w:val="0087428E"/>
    <w:rsid w:val="00874D7C"/>
    <w:rsid w:val="0087555D"/>
    <w:rsid w:val="008755CE"/>
    <w:rsid w:val="008756D0"/>
    <w:rsid w:val="00875F95"/>
    <w:rsid w:val="00876386"/>
    <w:rsid w:val="0087660E"/>
    <w:rsid w:val="008767D7"/>
    <w:rsid w:val="00876B20"/>
    <w:rsid w:val="00876E2C"/>
    <w:rsid w:val="0087708F"/>
    <w:rsid w:val="008775AD"/>
    <w:rsid w:val="008779C7"/>
    <w:rsid w:val="00877D9E"/>
    <w:rsid w:val="0088018E"/>
    <w:rsid w:val="00880BFF"/>
    <w:rsid w:val="00880C7A"/>
    <w:rsid w:val="0088101D"/>
    <w:rsid w:val="008813B8"/>
    <w:rsid w:val="00881506"/>
    <w:rsid w:val="008831FA"/>
    <w:rsid w:val="00883318"/>
    <w:rsid w:val="0088338F"/>
    <w:rsid w:val="0088371D"/>
    <w:rsid w:val="0088390C"/>
    <w:rsid w:val="0088395E"/>
    <w:rsid w:val="00884205"/>
    <w:rsid w:val="0088427B"/>
    <w:rsid w:val="008843C7"/>
    <w:rsid w:val="008854A9"/>
    <w:rsid w:val="008855DD"/>
    <w:rsid w:val="008859FE"/>
    <w:rsid w:val="00885B0C"/>
    <w:rsid w:val="00885BFF"/>
    <w:rsid w:val="00885CAA"/>
    <w:rsid w:val="00886420"/>
    <w:rsid w:val="0088705A"/>
    <w:rsid w:val="008876C3"/>
    <w:rsid w:val="00887D2C"/>
    <w:rsid w:val="00887EAB"/>
    <w:rsid w:val="008902ED"/>
    <w:rsid w:val="008907EC"/>
    <w:rsid w:val="00890C0F"/>
    <w:rsid w:val="00890D24"/>
    <w:rsid w:val="00891816"/>
    <w:rsid w:val="0089218C"/>
    <w:rsid w:val="008923DA"/>
    <w:rsid w:val="00892F3F"/>
    <w:rsid w:val="00893099"/>
    <w:rsid w:val="00893DBC"/>
    <w:rsid w:val="008944E8"/>
    <w:rsid w:val="00894897"/>
    <w:rsid w:val="00894994"/>
    <w:rsid w:val="00894D49"/>
    <w:rsid w:val="00894EA7"/>
    <w:rsid w:val="00895006"/>
    <w:rsid w:val="0089618D"/>
    <w:rsid w:val="00896363"/>
    <w:rsid w:val="00897088"/>
    <w:rsid w:val="00897A8F"/>
    <w:rsid w:val="00897B48"/>
    <w:rsid w:val="00897B9E"/>
    <w:rsid w:val="00897E85"/>
    <w:rsid w:val="008A0534"/>
    <w:rsid w:val="008A0E7B"/>
    <w:rsid w:val="008A325D"/>
    <w:rsid w:val="008A3590"/>
    <w:rsid w:val="008A442E"/>
    <w:rsid w:val="008A4AFB"/>
    <w:rsid w:val="008A50DA"/>
    <w:rsid w:val="008A59FC"/>
    <w:rsid w:val="008A5ECD"/>
    <w:rsid w:val="008A63CB"/>
    <w:rsid w:val="008A649C"/>
    <w:rsid w:val="008A6B63"/>
    <w:rsid w:val="008A6DF0"/>
    <w:rsid w:val="008A7058"/>
    <w:rsid w:val="008A73E8"/>
    <w:rsid w:val="008A7467"/>
    <w:rsid w:val="008A7A70"/>
    <w:rsid w:val="008A7E89"/>
    <w:rsid w:val="008B06EC"/>
    <w:rsid w:val="008B10DF"/>
    <w:rsid w:val="008B1729"/>
    <w:rsid w:val="008B19C8"/>
    <w:rsid w:val="008B1F4B"/>
    <w:rsid w:val="008B3207"/>
    <w:rsid w:val="008B3401"/>
    <w:rsid w:val="008B38F5"/>
    <w:rsid w:val="008B4008"/>
    <w:rsid w:val="008B4821"/>
    <w:rsid w:val="008B5070"/>
    <w:rsid w:val="008B557A"/>
    <w:rsid w:val="008B5E60"/>
    <w:rsid w:val="008B6A39"/>
    <w:rsid w:val="008B72DD"/>
    <w:rsid w:val="008C0632"/>
    <w:rsid w:val="008C0690"/>
    <w:rsid w:val="008C14D1"/>
    <w:rsid w:val="008C1618"/>
    <w:rsid w:val="008C16BA"/>
    <w:rsid w:val="008C1F66"/>
    <w:rsid w:val="008C2864"/>
    <w:rsid w:val="008C2AC9"/>
    <w:rsid w:val="008C2EA4"/>
    <w:rsid w:val="008C3ED8"/>
    <w:rsid w:val="008C4245"/>
    <w:rsid w:val="008C45C7"/>
    <w:rsid w:val="008C4B09"/>
    <w:rsid w:val="008C4C29"/>
    <w:rsid w:val="008C4EAA"/>
    <w:rsid w:val="008C55E8"/>
    <w:rsid w:val="008C573D"/>
    <w:rsid w:val="008C5EE3"/>
    <w:rsid w:val="008C5F22"/>
    <w:rsid w:val="008C6DF4"/>
    <w:rsid w:val="008C749A"/>
    <w:rsid w:val="008C76ED"/>
    <w:rsid w:val="008C7E04"/>
    <w:rsid w:val="008D06B0"/>
    <w:rsid w:val="008D0B87"/>
    <w:rsid w:val="008D0BFB"/>
    <w:rsid w:val="008D139B"/>
    <w:rsid w:val="008D1833"/>
    <w:rsid w:val="008D2331"/>
    <w:rsid w:val="008D2547"/>
    <w:rsid w:val="008D2FC8"/>
    <w:rsid w:val="008D2FCB"/>
    <w:rsid w:val="008D3153"/>
    <w:rsid w:val="008D326E"/>
    <w:rsid w:val="008D32EA"/>
    <w:rsid w:val="008D3450"/>
    <w:rsid w:val="008D347E"/>
    <w:rsid w:val="008D35D7"/>
    <w:rsid w:val="008D3909"/>
    <w:rsid w:val="008D475A"/>
    <w:rsid w:val="008D4779"/>
    <w:rsid w:val="008D4E1C"/>
    <w:rsid w:val="008D5374"/>
    <w:rsid w:val="008D5CB1"/>
    <w:rsid w:val="008D5CE6"/>
    <w:rsid w:val="008D6016"/>
    <w:rsid w:val="008D6217"/>
    <w:rsid w:val="008D6CEA"/>
    <w:rsid w:val="008D6FF5"/>
    <w:rsid w:val="008D7CDF"/>
    <w:rsid w:val="008E0327"/>
    <w:rsid w:val="008E0615"/>
    <w:rsid w:val="008E0DED"/>
    <w:rsid w:val="008E116E"/>
    <w:rsid w:val="008E1B5D"/>
    <w:rsid w:val="008E201B"/>
    <w:rsid w:val="008E2D20"/>
    <w:rsid w:val="008E2DDB"/>
    <w:rsid w:val="008E2E1A"/>
    <w:rsid w:val="008E3069"/>
    <w:rsid w:val="008E3FAB"/>
    <w:rsid w:val="008E4504"/>
    <w:rsid w:val="008E45CB"/>
    <w:rsid w:val="008E45D4"/>
    <w:rsid w:val="008E4945"/>
    <w:rsid w:val="008E495C"/>
    <w:rsid w:val="008E4AF5"/>
    <w:rsid w:val="008E5F3E"/>
    <w:rsid w:val="008E6D42"/>
    <w:rsid w:val="008E6DC9"/>
    <w:rsid w:val="008E716A"/>
    <w:rsid w:val="008E7B49"/>
    <w:rsid w:val="008E7BCD"/>
    <w:rsid w:val="008E7D75"/>
    <w:rsid w:val="008E7ED7"/>
    <w:rsid w:val="008F00A7"/>
    <w:rsid w:val="008F0650"/>
    <w:rsid w:val="008F0774"/>
    <w:rsid w:val="008F0796"/>
    <w:rsid w:val="008F0FAF"/>
    <w:rsid w:val="008F26F3"/>
    <w:rsid w:val="008F2B9A"/>
    <w:rsid w:val="008F3782"/>
    <w:rsid w:val="008F4556"/>
    <w:rsid w:val="008F479D"/>
    <w:rsid w:val="008F495A"/>
    <w:rsid w:val="008F4B94"/>
    <w:rsid w:val="008F4BE0"/>
    <w:rsid w:val="008F4DEC"/>
    <w:rsid w:val="008F50FF"/>
    <w:rsid w:val="008F578D"/>
    <w:rsid w:val="008F5B0D"/>
    <w:rsid w:val="008F6899"/>
    <w:rsid w:val="008F691B"/>
    <w:rsid w:val="008F6B28"/>
    <w:rsid w:val="008F6B63"/>
    <w:rsid w:val="008F6D93"/>
    <w:rsid w:val="008F70B8"/>
    <w:rsid w:val="008F7354"/>
    <w:rsid w:val="008F748E"/>
    <w:rsid w:val="008F75D5"/>
    <w:rsid w:val="008F769A"/>
    <w:rsid w:val="008F78DA"/>
    <w:rsid w:val="009001CF"/>
    <w:rsid w:val="0090053D"/>
    <w:rsid w:val="00900EB9"/>
    <w:rsid w:val="009010D2"/>
    <w:rsid w:val="0090129E"/>
    <w:rsid w:val="00901A22"/>
    <w:rsid w:val="00901C4D"/>
    <w:rsid w:val="00901EBF"/>
    <w:rsid w:val="009021A4"/>
    <w:rsid w:val="00902AF8"/>
    <w:rsid w:val="0090300F"/>
    <w:rsid w:val="009030EC"/>
    <w:rsid w:val="0090347A"/>
    <w:rsid w:val="00903A41"/>
    <w:rsid w:val="00904544"/>
    <w:rsid w:val="0090518A"/>
    <w:rsid w:val="00906216"/>
    <w:rsid w:val="00906525"/>
    <w:rsid w:val="009066CB"/>
    <w:rsid w:val="0090682D"/>
    <w:rsid w:val="00906B65"/>
    <w:rsid w:val="00907753"/>
    <w:rsid w:val="00910495"/>
    <w:rsid w:val="0091056E"/>
    <w:rsid w:val="00910711"/>
    <w:rsid w:val="009108B2"/>
    <w:rsid w:val="0091094C"/>
    <w:rsid w:val="00910AD2"/>
    <w:rsid w:val="00910D1F"/>
    <w:rsid w:val="00910D31"/>
    <w:rsid w:val="0091126F"/>
    <w:rsid w:val="00911A86"/>
    <w:rsid w:val="00911B05"/>
    <w:rsid w:val="00912D04"/>
    <w:rsid w:val="0091335E"/>
    <w:rsid w:val="0091347F"/>
    <w:rsid w:val="0091358B"/>
    <w:rsid w:val="00913E47"/>
    <w:rsid w:val="009145C5"/>
    <w:rsid w:val="00914E75"/>
    <w:rsid w:val="009151EA"/>
    <w:rsid w:val="0091566B"/>
    <w:rsid w:val="0091588D"/>
    <w:rsid w:val="009164B1"/>
    <w:rsid w:val="009169FC"/>
    <w:rsid w:val="00916AF4"/>
    <w:rsid w:val="00917DCF"/>
    <w:rsid w:val="00917DEF"/>
    <w:rsid w:val="0092062A"/>
    <w:rsid w:val="0092118B"/>
    <w:rsid w:val="009211D0"/>
    <w:rsid w:val="00921304"/>
    <w:rsid w:val="009216AD"/>
    <w:rsid w:val="0092263D"/>
    <w:rsid w:val="009226C8"/>
    <w:rsid w:val="0092388F"/>
    <w:rsid w:val="0092505E"/>
    <w:rsid w:val="009250A7"/>
    <w:rsid w:val="00925624"/>
    <w:rsid w:val="0092571C"/>
    <w:rsid w:val="00925E66"/>
    <w:rsid w:val="009260B5"/>
    <w:rsid w:val="00926910"/>
    <w:rsid w:val="00926D41"/>
    <w:rsid w:val="00926E4A"/>
    <w:rsid w:val="009274DF"/>
    <w:rsid w:val="009275DA"/>
    <w:rsid w:val="009276E3"/>
    <w:rsid w:val="00927A59"/>
    <w:rsid w:val="00930066"/>
    <w:rsid w:val="0093015D"/>
    <w:rsid w:val="009301EB"/>
    <w:rsid w:val="00930884"/>
    <w:rsid w:val="00930B93"/>
    <w:rsid w:val="009317D7"/>
    <w:rsid w:val="00931B0B"/>
    <w:rsid w:val="00931C37"/>
    <w:rsid w:val="00932012"/>
    <w:rsid w:val="00932021"/>
    <w:rsid w:val="009329AF"/>
    <w:rsid w:val="00932A75"/>
    <w:rsid w:val="00932F4B"/>
    <w:rsid w:val="00933207"/>
    <w:rsid w:val="0093363C"/>
    <w:rsid w:val="00933960"/>
    <w:rsid w:val="009339CD"/>
    <w:rsid w:val="00933C07"/>
    <w:rsid w:val="00933CD9"/>
    <w:rsid w:val="0093466C"/>
    <w:rsid w:val="00935760"/>
    <w:rsid w:val="00935DAA"/>
    <w:rsid w:val="009361FD"/>
    <w:rsid w:val="00936434"/>
    <w:rsid w:val="00936762"/>
    <w:rsid w:val="00936AFD"/>
    <w:rsid w:val="00936E94"/>
    <w:rsid w:val="009374E4"/>
    <w:rsid w:val="00937B01"/>
    <w:rsid w:val="00937E4B"/>
    <w:rsid w:val="009401EF"/>
    <w:rsid w:val="00941403"/>
    <w:rsid w:val="009418F3"/>
    <w:rsid w:val="009419B2"/>
    <w:rsid w:val="00941BB8"/>
    <w:rsid w:val="00942148"/>
    <w:rsid w:val="0094279D"/>
    <w:rsid w:val="009428C7"/>
    <w:rsid w:val="00942FF9"/>
    <w:rsid w:val="00944B3C"/>
    <w:rsid w:val="00944FA4"/>
    <w:rsid w:val="00945B24"/>
    <w:rsid w:val="009462EA"/>
    <w:rsid w:val="009467B3"/>
    <w:rsid w:val="0094691D"/>
    <w:rsid w:val="00946B6F"/>
    <w:rsid w:val="0094797A"/>
    <w:rsid w:val="0094797F"/>
    <w:rsid w:val="00950455"/>
    <w:rsid w:val="00950C3E"/>
    <w:rsid w:val="009510AC"/>
    <w:rsid w:val="0095128E"/>
    <w:rsid w:val="009517B1"/>
    <w:rsid w:val="009517D5"/>
    <w:rsid w:val="00951870"/>
    <w:rsid w:val="00951C94"/>
    <w:rsid w:val="00952835"/>
    <w:rsid w:val="00952A95"/>
    <w:rsid w:val="00952C81"/>
    <w:rsid w:val="00952E47"/>
    <w:rsid w:val="00953389"/>
    <w:rsid w:val="009536F3"/>
    <w:rsid w:val="0095377B"/>
    <w:rsid w:val="00953BFA"/>
    <w:rsid w:val="00953E2C"/>
    <w:rsid w:val="00954870"/>
    <w:rsid w:val="00954F26"/>
    <w:rsid w:val="0095500B"/>
    <w:rsid w:val="00955AA4"/>
    <w:rsid w:val="00955C81"/>
    <w:rsid w:val="00955CF6"/>
    <w:rsid w:val="00956072"/>
    <w:rsid w:val="0095663B"/>
    <w:rsid w:val="00956A58"/>
    <w:rsid w:val="00957939"/>
    <w:rsid w:val="00957B52"/>
    <w:rsid w:val="00958663"/>
    <w:rsid w:val="009603A3"/>
    <w:rsid w:val="009603C4"/>
    <w:rsid w:val="00960E30"/>
    <w:rsid w:val="009610D5"/>
    <w:rsid w:val="0096225D"/>
    <w:rsid w:val="0096248D"/>
    <w:rsid w:val="00962A53"/>
    <w:rsid w:val="009631D4"/>
    <w:rsid w:val="0096389C"/>
    <w:rsid w:val="00963AEC"/>
    <w:rsid w:val="009642A2"/>
    <w:rsid w:val="00964ED8"/>
    <w:rsid w:val="00965590"/>
    <w:rsid w:val="00965AB7"/>
    <w:rsid w:val="00965FFC"/>
    <w:rsid w:val="0096608F"/>
    <w:rsid w:val="009660C7"/>
    <w:rsid w:val="0096638B"/>
    <w:rsid w:val="0096723A"/>
    <w:rsid w:val="00967C1B"/>
    <w:rsid w:val="00967D8B"/>
    <w:rsid w:val="00970346"/>
    <w:rsid w:val="009706D2"/>
    <w:rsid w:val="00970A84"/>
    <w:rsid w:val="00971080"/>
    <w:rsid w:val="0097139D"/>
    <w:rsid w:val="0097171C"/>
    <w:rsid w:val="00971C51"/>
    <w:rsid w:val="00971C9C"/>
    <w:rsid w:val="009720D2"/>
    <w:rsid w:val="009728A0"/>
    <w:rsid w:val="009730E1"/>
    <w:rsid w:val="00973316"/>
    <w:rsid w:val="00973BA2"/>
    <w:rsid w:val="0097455E"/>
    <w:rsid w:val="009747FC"/>
    <w:rsid w:val="00974B73"/>
    <w:rsid w:val="00975169"/>
    <w:rsid w:val="009759BE"/>
    <w:rsid w:val="009760F9"/>
    <w:rsid w:val="009768C2"/>
    <w:rsid w:val="00977042"/>
    <w:rsid w:val="00977138"/>
    <w:rsid w:val="0097737B"/>
    <w:rsid w:val="0097744B"/>
    <w:rsid w:val="00977452"/>
    <w:rsid w:val="0097749E"/>
    <w:rsid w:val="00977666"/>
    <w:rsid w:val="00977C20"/>
    <w:rsid w:val="00980242"/>
    <w:rsid w:val="009804EE"/>
    <w:rsid w:val="0098082C"/>
    <w:rsid w:val="009810C9"/>
    <w:rsid w:val="009815E5"/>
    <w:rsid w:val="00981941"/>
    <w:rsid w:val="00981E94"/>
    <w:rsid w:val="00982CAF"/>
    <w:rsid w:val="00982F13"/>
    <w:rsid w:val="00983BC3"/>
    <w:rsid w:val="00983CAD"/>
    <w:rsid w:val="00984768"/>
    <w:rsid w:val="00984A08"/>
    <w:rsid w:val="0098511F"/>
    <w:rsid w:val="009854F6"/>
    <w:rsid w:val="00985825"/>
    <w:rsid w:val="00985B43"/>
    <w:rsid w:val="00985B64"/>
    <w:rsid w:val="00985C75"/>
    <w:rsid w:val="009860A6"/>
    <w:rsid w:val="00986199"/>
    <w:rsid w:val="009866C7"/>
    <w:rsid w:val="00987340"/>
    <w:rsid w:val="00987FFA"/>
    <w:rsid w:val="009900E1"/>
    <w:rsid w:val="00990D73"/>
    <w:rsid w:val="00990D95"/>
    <w:rsid w:val="009919F9"/>
    <w:rsid w:val="00992344"/>
    <w:rsid w:val="0099279F"/>
    <w:rsid w:val="0099415D"/>
    <w:rsid w:val="00994171"/>
    <w:rsid w:val="0099421B"/>
    <w:rsid w:val="00994DDE"/>
    <w:rsid w:val="00995A2C"/>
    <w:rsid w:val="00996429"/>
    <w:rsid w:val="0099654C"/>
    <w:rsid w:val="00996708"/>
    <w:rsid w:val="009972C9"/>
    <w:rsid w:val="00997922"/>
    <w:rsid w:val="009A06D9"/>
    <w:rsid w:val="009A143E"/>
    <w:rsid w:val="009A26B5"/>
    <w:rsid w:val="009A27CB"/>
    <w:rsid w:val="009A32D9"/>
    <w:rsid w:val="009A3707"/>
    <w:rsid w:val="009A3A8A"/>
    <w:rsid w:val="009A3C18"/>
    <w:rsid w:val="009A448C"/>
    <w:rsid w:val="009A54E3"/>
    <w:rsid w:val="009A57A3"/>
    <w:rsid w:val="009A691C"/>
    <w:rsid w:val="009A6C12"/>
    <w:rsid w:val="009B0403"/>
    <w:rsid w:val="009B073E"/>
    <w:rsid w:val="009B0741"/>
    <w:rsid w:val="009B1AEB"/>
    <w:rsid w:val="009B2745"/>
    <w:rsid w:val="009B27D6"/>
    <w:rsid w:val="009B3636"/>
    <w:rsid w:val="009B364D"/>
    <w:rsid w:val="009B3861"/>
    <w:rsid w:val="009B38FF"/>
    <w:rsid w:val="009B3B22"/>
    <w:rsid w:val="009B3E82"/>
    <w:rsid w:val="009B414B"/>
    <w:rsid w:val="009B54C5"/>
    <w:rsid w:val="009B560E"/>
    <w:rsid w:val="009B6BDC"/>
    <w:rsid w:val="009B70AF"/>
    <w:rsid w:val="009B73F7"/>
    <w:rsid w:val="009B7BF5"/>
    <w:rsid w:val="009C067D"/>
    <w:rsid w:val="009C08F7"/>
    <w:rsid w:val="009C0F36"/>
    <w:rsid w:val="009C1012"/>
    <w:rsid w:val="009C15A4"/>
    <w:rsid w:val="009C161D"/>
    <w:rsid w:val="009C186D"/>
    <w:rsid w:val="009C1A27"/>
    <w:rsid w:val="009C3936"/>
    <w:rsid w:val="009C39D0"/>
    <w:rsid w:val="009C3C04"/>
    <w:rsid w:val="009C4802"/>
    <w:rsid w:val="009C4941"/>
    <w:rsid w:val="009C4997"/>
    <w:rsid w:val="009C4B18"/>
    <w:rsid w:val="009C4EE0"/>
    <w:rsid w:val="009C51F9"/>
    <w:rsid w:val="009C56E2"/>
    <w:rsid w:val="009C57EC"/>
    <w:rsid w:val="009C65DF"/>
    <w:rsid w:val="009C6908"/>
    <w:rsid w:val="009C6AD0"/>
    <w:rsid w:val="009C6E98"/>
    <w:rsid w:val="009C7134"/>
    <w:rsid w:val="009C7521"/>
    <w:rsid w:val="009D00AE"/>
    <w:rsid w:val="009D05F9"/>
    <w:rsid w:val="009D0E07"/>
    <w:rsid w:val="009D0FDE"/>
    <w:rsid w:val="009D1439"/>
    <w:rsid w:val="009D1473"/>
    <w:rsid w:val="009D1652"/>
    <w:rsid w:val="009D198B"/>
    <w:rsid w:val="009D1C23"/>
    <w:rsid w:val="009D1CED"/>
    <w:rsid w:val="009D1FF7"/>
    <w:rsid w:val="009D20DC"/>
    <w:rsid w:val="009D2568"/>
    <w:rsid w:val="009D2711"/>
    <w:rsid w:val="009D2962"/>
    <w:rsid w:val="009D2CA1"/>
    <w:rsid w:val="009D2FD5"/>
    <w:rsid w:val="009D385D"/>
    <w:rsid w:val="009D3B36"/>
    <w:rsid w:val="009D49FC"/>
    <w:rsid w:val="009D4CED"/>
    <w:rsid w:val="009D4E14"/>
    <w:rsid w:val="009D4F70"/>
    <w:rsid w:val="009D53A1"/>
    <w:rsid w:val="009D5ECD"/>
    <w:rsid w:val="009D5F3B"/>
    <w:rsid w:val="009D6387"/>
    <w:rsid w:val="009D7398"/>
    <w:rsid w:val="009E07D4"/>
    <w:rsid w:val="009E0C6A"/>
    <w:rsid w:val="009E1203"/>
    <w:rsid w:val="009E1320"/>
    <w:rsid w:val="009E1482"/>
    <w:rsid w:val="009E20B5"/>
    <w:rsid w:val="009E2231"/>
    <w:rsid w:val="009E25BC"/>
    <w:rsid w:val="009E2B40"/>
    <w:rsid w:val="009E2C9F"/>
    <w:rsid w:val="009E330F"/>
    <w:rsid w:val="009E3FDF"/>
    <w:rsid w:val="009E41DE"/>
    <w:rsid w:val="009E4611"/>
    <w:rsid w:val="009E4A46"/>
    <w:rsid w:val="009E4F31"/>
    <w:rsid w:val="009E4FB5"/>
    <w:rsid w:val="009E5343"/>
    <w:rsid w:val="009E5753"/>
    <w:rsid w:val="009E5C0C"/>
    <w:rsid w:val="009E60C9"/>
    <w:rsid w:val="009E69B1"/>
    <w:rsid w:val="009E6DD6"/>
    <w:rsid w:val="009E714B"/>
    <w:rsid w:val="009E7414"/>
    <w:rsid w:val="009E7669"/>
    <w:rsid w:val="009E7A2D"/>
    <w:rsid w:val="009F066F"/>
    <w:rsid w:val="009F067C"/>
    <w:rsid w:val="009F085C"/>
    <w:rsid w:val="009F103A"/>
    <w:rsid w:val="009F1567"/>
    <w:rsid w:val="009F1A88"/>
    <w:rsid w:val="009F224F"/>
    <w:rsid w:val="009F2EA8"/>
    <w:rsid w:val="009F37E0"/>
    <w:rsid w:val="009F3A66"/>
    <w:rsid w:val="009F3ABF"/>
    <w:rsid w:val="009F3DD4"/>
    <w:rsid w:val="009F44A9"/>
    <w:rsid w:val="009F45B5"/>
    <w:rsid w:val="009F4BCC"/>
    <w:rsid w:val="009F531B"/>
    <w:rsid w:val="009F57FC"/>
    <w:rsid w:val="009F582E"/>
    <w:rsid w:val="009F6209"/>
    <w:rsid w:val="009F6BB2"/>
    <w:rsid w:val="009F7219"/>
    <w:rsid w:val="009F74C8"/>
    <w:rsid w:val="009F7555"/>
    <w:rsid w:val="009F779A"/>
    <w:rsid w:val="009F7D0E"/>
    <w:rsid w:val="00A00738"/>
    <w:rsid w:val="00A00BE3"/>
    <w:rsid w:val="00A0118F"/>
    <w:rsid w:val="00A0140F"/>
    <w:rsid w:val="00A01E10"/>
    <w:rsid w:val="00A03940"/>
    <w:rsid w:val="00A043B0"/>
    <w:rsid w:val="00A04A5D"/>
    <w:rsid w:val="00A054AB"/>
    <w:rsid w:val="00A05BCA"/>
    <w:rsid w:val="00A062B1"/>
    <w:rsid w:val="00A065BD"/>
    <w:rsid w:val="00A074B6"/>
    <w:rsid w:val="00A079C4"/>
    <w:rsid w:val="00A07BCE"/>
    <w:rsid w:val="00A10735"/>
    <w:rsid w:val="00A10A46"/>
    <w:rsid w:val="00A115BC"/>
    <w:rsid w:val="00A11783"/>
    <w:rsid w:val="00A11BD9"/>
    <w:rsid w:val="00A121AE"/>
    <w:rsid w:val="00A122D4"/>
    <w:rsid w:val="00A129A6"/>
    <w:rsid w:val="00A131B6"/>
    <w:rsid w:val="00A1357D"/>
    <w:rsid w:val="00A13811"/>
    <w:rsid w:val="00A138FD"/>
    <w:rsid w:val="00A13900"/>
    <w:rsid w:val="00A13B1B"/>
    <w:rsid w:val="00A13CD0"/>
    <w:rsid w:val="00A13FCB"/>
    <w:rsid w:val="00A141FD"/>
    <w:rsid w:val="00A144B2"/>
    <w:rsid w:val="00A14A3D"/>
    <w:rsid w:val="00A14EB5"/>
    <w:rsid w:val="00A15B1C"/>
    <w:rsid w:val="00A164F5"/>
    <w:rsid w:val="00A1702E"/>
    <w:rsid w:val="00A17F3F"/>
    <w:rsid w:val="00A2071B"/>
    <w:rsid w:val="00A20A9B"/>
    <w:rsid w:val="00A2229B"/>
    <w:rsid w:val="00A222A4"/>
    <w:rsid w:val="00A224B0"/>
    <w:rsid w:val="00A226BD"/>
    <w:rsid w:val="00A2324F"/>
    <w:rsid w:val="00A237F5"/>
    <w:rsid w:val="00A23D89"/>
    <w:rsid w:val="00A24194"/>
    <w:rsid w:val="00A243A0"/>
    <w:rsid w:val="00A24608"/>
    <w:rsid w:val="00A246BC"/>
    <w:rsid w:val="00A24AB7"/>
    <w:rsid w:val="00A25471"/>
    <w:rsid w:val="00A25554"/>
    <w:rsid w:val="00A258F8"/>
    <w:rsid w:val="00A25C87"/>
    <w:rsid w:val="00A25F3E"/>
    <w:rsid w:val="00A25FA5"/>
    <w:rsid w:val="00A266CF"/>
    <w:rsid w:val="00A26F91"/>
    <w:rsid w:val="00A2713C"/>
    <w:rsid w:val="00A27529"/>
    <w:rsid w:val="00A27795"/>
    <w:rsid w:val="00A301A9"/>
    <w:rsid w:val="00A301FC"/>
    <w:rsid w:val="00A30582"/>
    <w:rsid w:val="00A308E9"/>
    <w:rsid w:val="00A309DF"/>
    <w:rsid w:val="00A30FED"/>
    <w:rsid w:val="00A317D9"/>
    <w:rsid w:val="00A319EC"/>
    <w:rsid w:val="00A31DB1"/>
    <w:rsid w:val="00A32D25"/>
    <w:rsid w:val="00A33763"/>
    <w:rsid w:val="00A33B4D"/>
    <w:rsid w:val="00A34560"/>
    <w:rsid w:val="00A34CEA"/>
    <w:rsid w:val="00A357DC"/>
    <w:rsid w:val="00A357FA"/>
    <w:rsid w:val="00A359C1"/>
    <w:rsid w:val="00A35D6F"/>
    <w:rsid w:val="00A35DD6"/>
    <w:rsid w:val="00A367C1"/>
    <w:rsid w:val="00A367FB"/>
    <w:rsid w:val="00A37C5C"/>
    <w:rsid w:val="00A37E18"/>
    <w:rsid w:val="00A400A9"/>
    <w:rsid w:val="00A400DB"/>
    <w:rsid w:val="00A405AF"/>
    <w:rsid w:val="00A40D30"/>
    <w:rsid w:val="00A40DE3"/>
    <w:rsid w:val="00A40E1E"/>
    <w:rsid w:val="00A41D09"/>
    <w:rsid w:val="00A429B7"/>
    <w:rsid w:val="00A43397"/>
    <w:rsid w:val="00A438C3"/>
    <w:rsid w:val="00A43E0E"/>
    <w:rsid w:val="00A444D1"/>
    <w:rsid w:val="00A4473E"/>
    <w:rsid w:val="00A44ACC"/>
    <w:rsid w:val="00A44F21"/>
    <w:rsid w:val="00A45629"/>
    <w:rsid w:val="00A45D2F"/>
    <w:rsid w:val="00A4683A"/>
    <w:rsid w:val="00A47583"/>
    <w:rsid w:val="00A47F0B"/>
    <w:rsid w:val="00A518F8"/>
    <w:rsid w:val="00A51913"/>
    <w:rsid w:val="00A521E3"/>
    <w:rsid w:val="00A52BE9"/>
    <w:rsid w:val="00A52CAC"/>
    <w:rsid w:val="00A53947"/>
    <w:rsid w:val="00A53AB7"/>
    <w:rsid w:val="00A54310"/>
    <w:rsid w:val="00A545C0"/>
    <w:rsid w:val="00A5586C"/>
    <w:rsid w:val="00A55DCB"/>
    <w:rsid w:val="00A5646F"/>
    <w:rsid w:val="00A564F3"/>
    <w:rsid w:val="00A56971"/>
    <w:rsid w:val="00A56D84"/>
    <w:rsid w:val="00A57A26"/>
    <w:rsid w:val="00A57B68"/>
    <w:rsid w:val="00A6008C"/>
    <w:rsid w:val="00A60225"/>
    <w:rsid w:val="00A607BD"/>
    <w:rsid w:val="00A60C18"/>
    <w:rsid w:val="00A6115F"/>
    <w:rsid w:val="00A61352"/>
    <w:rsid w:val="00A61B96"/>
    <w:rsid w:val="00A61E05"/>
    <w:rsid w:val="00A624EF"/>
    <w:rsid w:val="00A62878"/>
    <w:rsid w:val="00A63095"/>
    <w:rsid w:val="00A63264"/>
    <w:rsid w:val="00A63549"/>
    <w:rsid w:val="00A63A00"/>
    <w:rsid w:val="00A63AC8"/>
    <w:rsid w:val="00A63B50"/>
    <w:rsid w:val="00A63EF3"/>
    <w:rsid w:val="00A64276"/>
    <w:rsid w:val="00A643FA"/>
    <w:rsid w:val="00A644B3"/>
    <w:rsid w:val="00A645F2"/>
    <w:rsid w:val="00A64748"/>
    <w:rsid w:val="00A64A70"/>
    <w:rsid w:val="00A64EB2"/>
    <w:rsid w:val="00A6637C"/>
    <w:rsid w:val="00A67715"/>
    <w:rsid w:val="00A679B9"/>
    <w:rsid w:val="00A67CB9"/>
    <w:rsid w:val="00A67DFB"/>
    <w:rsid w:val="00A70B6A"/>
    <w:rsid w:val="00A714E5"/>
    <w:rsid w:val="00A71A94"/>
    <w:rsid w:val="00A71B1A"/>
    <w:rsid w:val="00A71F9F"/>
    <w:rsid w:val="00A72459"/>
    <w:rsid w:val="00A72C88"/>
    <w:rsid w:val="00A72E49"/>
    <w:rsid w:val="00A72F57"/>
    <w:rsid w:val="00A73CEF"/>
    <w:rsid w:val="00A741BC"/>
    <w:rsid w:val="00A74494"/>
    <w:rsid w:val="00A74847"/>
    <w:rsid w:val="00A74B3E"/>
    <w:rsid w:val="00A75CF1"/>
    <w:rsid w:val="00A75D40"/>
    <w:rsid w:val="00A76343"/>
    <w:rsid w:val="00A7650C"/>
    <w:rsid w:val="00A7693B"/>
    <w:rsid w:val="00A77492"/>
    <w:rsid w:val="00A774EE"/>
    <w:rsid w:val="00A77B13"/>
    <w:rsid w:val="00A77FAD"/>
    <w:rsid w:val="00A803CB"/>
    <w:rsid w:val="00A8049D"/>
    <w:rsid w:val="00A80608"/>
    <w:rsid w:val="00A80AEA"/>
    <w:rsid w:val="00A816B3"/>
    <w:rsid w:val="00A83DC7"/>
    <w:rsid w:val="00A85175"/>
    <w:rsid w:val="00A85A61"/>
    <w:rsid w:val="00A86291"/>
    <w:rsid w:val="00A86421"/>
    <w:rsid w:val="00A8656C"/>
    <w:rsid w:val="00A86EB3"/>
    <w:rsid w:val="00A870CA"/>
    <w:rsid w:val="00A87D6A"/>
    <w:rsid w:val="00A87FF6"/>
    <w:rsid w:val="00A901CA"/>
    <w:rsid w:val="00A90553"/>
    <w:rsid w:val="00A90FD1"/>
    <w:rsid w:val="00A91314"/>
    <w:rsid w:val="00A916F8"/>
    <w:rsid w:val="00A91A96"/>
    <w:rsid w:val="00A91BDD"/>
    <w:rsid w:val="00A9202F"/>
    <w:rsid w:val="00A929EE"/>
    <w:rsid w:val="00A92B19"/>
    <w:rsid w:val="00A93052"/>
    <w:rsid w:val="00A93560"/>
    <w:rsid w:val="00A93675"/>
    <w:rsid w:val="00A93A5D"/>
    <w:rsid w:val="00A93D13"/>
    <w:rsid w:val="00A93F25"/>
    <w:rsid w:val="00A94204"/>
    <w:rsid w:val="00A94467"/>
    <w:rsid w:val="00A94658"/>
    <w:rsid w:val="00A9482B"/>
    <w:rsid w:val="00A94BD2"/>
    <w:rsid w:val="00A94F2F"/>
    <w:rsid w:val="00A95C6D"/>
    <w:rsid w:val="00A96888"/>
    <w:rsid w:val="00A96D43"/>
    <w:rsid w:val="00A96FAB"/>
    <w:rsid w:val="00A97404"/>
    <w:rsid w:val="00A976BD"/>
    <w:rsid w:val="00A97AB5"/>
    <w:rsid w:val="00A97CFA"/>
    <w:rsid w:val="00A97DD5"/>
    <w:rsid w:val="00AA05F1"/>
    <w:rsid w:val="00AA08B8"/>
    <w:rsid w:val="00AA0A32"/>
    <w:rsid w:val="00AA0B7A"/>
    <w:rsid w:val="00AA0D36"/>
    <w:rsid w:val="00AA0E54"/>
    <w:rsid w:val="00AA1305"/>
    <w:rsid w:val="00AA1615"/>
    <w:rsid w:val="00AA1750"/>
    <w:rsid w:val="00AA194C"/>
    <w:rsid w:val="00AA2709"/>
    <w:rsid w:val="00AA27E4"/>
    <w:rsid w:val="00AA2802"/>
    <w:rsid w:val="00AA2A7E"/>
    <w:rsid w:val="00AA3255"/>
    <w:rsid w:val="00AA3313"/>
    <w:rsid w:val="00AA3372"/>
    <w:rsid w:val="00AA3D65"/>
    <w:rsid w:val="00AA46AB"/>
    <w:rsid w:val="00AA4B9B"/>
    <w:rsid w:val="00AA4E34"/>
    <w:rsid w:val="00AA4F29"/>
    <w:rsid w:val="00AA5BF4"/>
    <w:rsid w:val="00AA5CB3"/>
    <w:rsid w:val="00AA6502"/>
    <w:rsid w:val="00AA6996"/>
    <w:rsid w:val="00AA6CE0"/>
    <w:rsid w:val="00AA74A6"/>
    <w:rsid w:val="00AA78C1"/>
    <w:rsid w:val="00AA79E9"/>
    <w:rsid w:val="00AA7BCC"/>
    <w:rsid w:val="00AA7C49"/>
    <w:rsid w:val="00AA7D51"/>
    <w:rsid w:val="00AB0103"/>
    <w:rsid w:val="00AB0537"/>
    <w:rsid w:val="00AB08E7"/>
    <w:rsid w:val="00AB0985"/>
    <w:rsid w:val="00AB0AD1"/>
    <w:rsid w:val="00AB1150"/>
    <w:rsid w:val="00AB1540"/>
    <w:rsid w:val="00AB15E0"/>
    <w:rsid w:val="00AB1935"/>
    <w:rsid w:val="00AB1E17"/>
    <w:rsid w:val="00AB2173"/>
    <w:rsid w:val="00AB27D2"/>
    <w:rsid w:val="00AB2CB0"/>
    <w:rsid w:val="00AB3128"/>
    <w:rsid w:val="00AB33BD"/>
    <w:rsid w:val="00AB3442"/>
    <w:rsid w:val="00AB3760"/>
    <w:rsid w:val="00AB3A71"/>
    <w:rsid w:val="00AB3B28"/>
    <w:rsid w:val="00AB400E"/>
    <w:rsid w:val="00AB4513"/>
    <w:rsid w:val="00AB462E"/>
    <w:rsid w:val="00AB46BB"/>
    <w:rsid w:val="00AB4858"/>
    <w:rsid w:val="00AB4C57"/>
    <w:rsid w:val="00AB4F19"/>
    <w:rsid w:val="00AB52CE"/>
    <w:rsid w:val="00AB53FB"/>
    <w:rsid w:val="00AB5926"/>
    <w:rsid w:val="00AB5C4B"/>
    <w:rsid w:val="00AB5E2B"/>
    <w:rsid w:val="00AB5FAF"/>
    <w:rsid w:val="00AB65E1"/>
    <w:rsid w:val="00AB693B"/>
    <w:rsid w:val="00AB6C97"/>
    <w:rsid w:val="00AB6CD9"/>
    <w:rsid w:val="00AB73B4"/>
    <w:rsid w:val="00AB74D2"/>
    <w:rsid w:val="00AB7D15"/>
    <w:rsid w:val="00AC0258"/>
    <w:rsid w:val="00AC0764"/>
    <w:rsid w:val="00AC08B4"/>
    <w:rsid w:val="00AC0998"/>
    <w:rsid w:val="00AC0C2A"/>
    <w:rsid w:val="00AC0E6D"/>
    <w:rsid w:val="00AC2325"/>
    <w:rsid w:val="00AC2DFC"/>
    <w:rsid w:val="00AC3485"/>
    <w:rsid w:val="00AC356B"/>
    <w:rsid w:val="00AC377D"/>
    <w:rsid w:val="00AC3834"/>
    <w:rsid w:val="00AC3D5C"/>
    <w:rsid w:val="00AC3F0E"/>
    <w:rsid w:val="00AC4727"/>
    <w:rsid w:val="00AC4881"/>
    <w:rsid w:val="00AC4AB7"/>
    <w:rsid w:val="00AC4E89"/>
    <w:rsid w:val="00AC51B0"/>
    <w:rsid w:val="00AC53F8"/>
    <w:rsid w:val="00AC5841"/>
    <w:rsid w:val="00AC58ED"/>
    <w:rsid w:val="00AC5C5A"/>
    <w:rsid w:val="00AC6608"/>
    <w:rsid w:val="00AC67B6"/>
    <w:rsid w:val="00AC6845"/>
    <w:rsid w:val="00AC68D6"/>
    <w:rsid w:val="00AC6B58"/>
    <w:rsid w:val="00AC6DE0"/>
    <w:rsid w:val="00AC736B"/>
    <w:rsid w:val="00AC74F6"/>
    <w:rsid w:val="00AC7723"/>
    <w:rsid w:val="00AC7B2A"/>
    <w:rsid w:val="00AD0879"/>
    <w:rsid w:val="00AD0A1F"/>
    <w:rsid w:val="00AD0D46"/>
    <w:rsid w:val="00AD0E91"/>
    <w:rsid w:val="00AD2F67"/>
    <w:rsid w:val="00AD312B"/>
    <w:rsid w:val="00AD3918"/>
    <w:rsid w:val="00AD3E5A"/>
    <w:rsid w:val="00AD4D49"/>
    <w:rsid w:val="00AD4DE3"/>
    <w:rsid w:val="00AD5023"/>
    <w:rsid w:val="00AD506D"/>
    <w:rsid w:val="00AD5255"/>
    <w:rsid w:val="00AD5492"/>
    <w:rsid w:val="00AD5894"/>
    <w:rsid w:val="00AD61A0"/>
    <w:rsid w:val="00AD6681"/>
    <w:rsid w:val="00AD6A4B"/>
    <w:rsid w:val="00AD7D6D"/>
    <w:rsid w:val="00AE023E"/>
    <w:rsid w:val="00AE03D2"/>
    <w:rsid w:val="00AE0627"/>
    <w:rsid w:val="00AE079C"/>
    <w:rsid w:val="00AE08B3"/>
    <w:rsid w:val="00AE0D08"/>
    <w:rsid w:val="00AE1865"/>
    <w:rsid w:val="00AE1D24"/>
    <w:rsid w:val="00AE1D7B"/>
    <w:rsid w:val="00AE1E8F"/>
    <w:rsid w:val="00AE20E3"/>
    <w:rsid w:val="00AE21D8"/>
    <w:rsid w:val="00AE23B4"/>
    <w:rsid w:val="00AE2532"/>
    <w:rsid w:val="00AE27A9"/>
    <w:rsid w:val="00AE28CB"/>
    <w:rsid w:val="00AE2B95"/>
    <w:rsid w:val="00AE32E5"/>
    <w:rsid w:val="00AE3348"/>
    <w:rsid w:val="00AE3813"/>
    <w:rsid w:val="00AE40DC"/>
    <w:rsid w:val="00AE49D2"/>
    <w:rsid w:val="00AE4FF6"/>
    <w:rsid w:val="00AE5C4E"/>
    <w:rsid w:val="00AE638F"/>
    <w:rsid w:val="00AE6393"/>
    <w:rsid w:val="00AE6BDA"/>
    <w:rsid w:val="00AE71C6"/>
    <w:rsid w:val="00AE75A9"/>
    <w:rsid w:val="00AE768A"/>
    <w:rsid w:val="00AE7B41"/>
    <w:rsid w:val="00AE7DBA"/>
    <w:rsid w:val="00AE7E1F"/>
    <w:rsid w:val="00AF0005"/>
    <w:rsid w:val="00AF0094"/>
    <w:rsid w:val="00AF0106"/>
    <w:rsid w:val="00AF0162"/>
    <w:rsid w:val="00AF092D"/>
    <w:rsid w:val="00AF0C2E"/>
    <w:rsid w:val="00AF0F4C"/>
    <w:rsid w:val="00AF18AA"/>
    <w:rsid w:val="00AF1C55"/>
    <w:rsid w:val="00AF2255"/>
    <w:rsid w:val="00AF22C1"/>
    <w:rsid w:val="00AF26D5"/>
    <w:rsid w:val="00AF2A1D"/>
    <w:rsid w:val="00AF2F5D"/>
    <w:rsid w:val="00AF4094"/>
    <w:rsid w:val="00AF438E"/>
    <w:rsid w:val="00AF4A4F"/>
    <w:rsid w:val="00AF4FC3"/>
    <w:rsid w:val="00AF517D"/>
    <w:rsid w:val="00AF56BD"/>
    <w:rsid w:val="00AF5B06"/>
    <w:rsid w:val="00AF5C92"/>
    <w:rsid w:val="00AF64F5"/>
    <w:rsid w:val="00AF69DC"/>
    <w:rsid w:val="00AF6A73"/>
    <w:rsid w:val="00AF6A8A"/>
    <w:rsid w:val="00AF7EB5"/>
    <w:rsid w:val="00AF7F67"/>
    <w:rsid w:val="00B0087A"/>
    <w:rsid w:val="00B00C61"/>
    <w:rsid w:val="00B0123F"/>
    <w:rsid w:val="00B01584"/>
    <w:rsid w:val="00B01671"/>
    <w:rsid w:val="00B01B56"/>
    <w:rsid w:val="00B01F58"/>
    <w:rsid w:val="00B02E21"/>
    <w:rsid w:val="00B02F8A"/>
    <w:rsid w:val="00B036DE"/>
    <w:rsid w:val="00B041B5"/>
    <w:rsid w:val="00B04356"/>
    <w:rsid w:val="00B04B47"/>
    <w:rsid w:val="00B04BBB"/>
    <w:rsid w:val="00B04CA1"/>
    <w:rsid w:val="00B05329"/>
    <w:rsid w:val="00B06197"/>
    <w:rsid w:val="00B064A3"/>
    <w:rsid w:val="00B074E0"/>
    <w:rsid w:val="00B075B8"/>
    <w:rsid w:val="00B07AEE"/>
    <w:rsid w:val="00B10A64"/>
    <w:rsid w:val="00B10D5B"/>
    <w:rsid w:val="00B10F05"/>
    <w:rsid w:val="00B11051"/>
    <w:rsid w:val="00B113FD"/>
    <w:rsid w:val="00B11ADD"/>
    <w:rsid w:val="00B120E0"/>
    <w:rsid w:val="00B1211B"/>
    <w:rsid w:val="00B12185"/>
    <w:rsid w:val="00B1258B"/>
    <w:rsid w:val="00B12692"/>
    <w:rsid w:val="00B1332C"/>
    <w:rsid w:val="00B1355F"/>
    <w:rsid w:val="00B135CF"/>
    <w:rsid w:val="00B14173"/>
    <w:rsid w:val="00B14334"/>
    <w:rsid w:val="00B144E0"/>
    <w:rsid w:val="00B14724"/>
    <w:rsid w:val="00B1476C"/>
    <w:rsid w:val="00B1478A"/>
    <w:rsid w:val="00B14C9F"/>
    <w:rsid w:val="00B1560E"/>
    <w:rsid w:val="00B15B2D"/>
    <w:rsid w:val="00B15C6A"/>
    <w:rsid w:val="00B16CA1"/>
    <w:rsid w:val="00B16E31"/>
    <w:rsid w:val="00B1750B"/>
    <w:rsid w:val="00B17A6C"/>
    <w:rsid w:val="00B17E2E"/>
    <w:rsid w:val="00B20726"/>
    <w:rsid w:val="00B20ACA"/>
    <w:rsid w:val="00B21310"/>
    <w:rsid w:val="00B21B9C"/>
    <w:rsid w:val="00B221EC"/>
    <w:rsid w:val="00B228EE"/>
    <w:rsid w:val="00B229E1"/>
    <w:rsid w:val="00B22B8A"/>
    <w:rsid w:val="00B2339F"/>
    <w:rsid w:val="00B235EC"/>
    <w:rsid w:val="00B23670"/>
    <w:rsid w:val="00B2369E"/>
    <w:rsid w:val="00B2383D"/>
    <w:rsid w:val="00B23C51"/>
    <w:rsid w:val="00B243C2"/>
    <w:rsid w:val="00B24665"/>
    <w:rsid w:val="00B25AF6"/>
    <w:rsid w:val="00B25DEE"/>
    <w:rsid w:val="00B25F6E"/>
    <w:rsid w:val="00B264F7"/>
    <w:rsid w:val="00B26715"/>
    <w:rsid w:val="00B26BAE"/>
    <w:rsid w:val="00B27613"/>
    <w:rsid w:val="00B279F3"/>
    <w:rsid w:val="00B30787"/>
    <w:rsid w:val="00B309B9"/>
    <w:rsid w:val="00B30C45"/>
    <w:rsid w:val="00B31FC1"/>
    <w:rsid w:val="00B321C5"/>
    <w:rsid w:val="00B32370"/>
    <w:rsid w:val="00B324BF"/>
    <w:rsid w:val="00B330AD"/>
    <w:rsid w:val="00B3345D"/>
    <w:rsid w:val="00B337EF"/>
    <w:rsid w:val="00B33F28"/>
    <w:rsid w:val="00B3448A"/>
    <w:rsid w:val="00B34A26"/>
    <w:rsid w:val="00B34F31"/>
    <w:rsid w:val="00B35216"/>
    <w:rsid w:val="00B3535D"/>
    <w:rsid w:val="00B35408"/>
    <w:rsid w:val="00B35B82"/>
    <w:rsid w:val="00B35C87"/>
    <w:rsid w:val="00B361A3"/>
    <w:rsid w:val="00B37752"/>
    <w:rsid w:val="00B37B13"/>
    <w:rsid w:val="00B37BCC"/>
    <w:rsid w:val="00B37DE8"/>
    <w:rsid w:val="00B37FEA"/>
    <w:rsid w:val="00B402AF"/>
    <w:rsid w:val="00B40B9B"/>
    <w:rsid w:val="00B410E4"/>
    <w:rsid w:val="00B41B6B"/>
    <w:rsid w:val="00B41DD8"/>
    <w:rsid w:val="00B425DE"/>
    <w:rsid w:val="00B426EF"/>
    <w:rsid w:val="00B4284B"/>
    <w:rsid w:val="00B42FB3"/>
    <w:rsid w:val="00B43505"/>
    <w:rsid w:val="00B44069"/>
    <w:rsid w:val="00B4446C"/>
    <w:rsid w:val="00B44E0B"/>
    <w:rsid w:val="00B44EEA"/>
    <w:rsid w:val="00B4536E"/>
    <w:rsid w:val="00B4543F"/>
    <w:rsid w:val="00B46535"/>
    <w:rsid w:val="00B46703"/>
    <w:rsid w:val="00B46FE4"/>
    <w:rsid w:val="00B470FA"/>
    <w:rsid w:val="00B473BB"/>
    <w:rsid w:val="00B5065A"/>
    <w:rsid w:val="00B51012"/>
    <w:rsid w:val="00B5131A"/>
    <w:rsid w:val="00B518A3"/>
    <w:rsid w:val="00B5263C"/>
    <w:rsid w:val="00B5286B"/>
    <w:rsid w:val="00B52FA1"/>
    <w:rsid w:val="00B539AD"/>
    <w:rsid w:val="00B539BD"/>
    <w:rsid w:val="00B54187"/>
    <w:rsid w:val="00B54CC3"/>
    <w:rsid w:val="00B54D7C"/>
    <w:rsid w:val="00B54DE8"/>
    <w:rsid w:val="00B55166"/>
    <w:rsid w:val="00B55311"/>
    <w:rsid w:val="00B555D5"/>
    <w:rsid w:val="00B55896"/>
    <w:rsid w:val="00B55904"/>
    <w:rsid w:val="00B569DF"/>
    <w:rsid w:val="00B56B93"/>
    <w:rsid w:val="00B56EBE"/>
    <w:rsid w:val="00B57031"/>
    <w:rsid w:val="00B5749E"/>
    <w:rsid w:val="00B57A96"/>
    <w:rsid w:val="00B60120"/>
    <w:rsid w:val="00B602C6"/>
    <w:rsid w:val="00B60BAB"/>
    <w:rsid w:val="00B61495"/>
    <w:rsid w:val="00B61510"/>
    <w:rsid w:val="00B61963"/>
    <w:rsid w:val="00B621A2"/>
    <w:rsid w:val="00B62B9B"/>
    <w:rsid w:val="00B6354A"/>
    <w:rsid w:val="00B6370F"/>
    <w:rsid w:val="00B6455D"/>
    <w:rsid w:val="00B64E58"/>
    <w:rsid w:val="00B6512A"/>
    <w:rsid w:val="00B656EA"/>
    <w:rsid w:val="00B65D27"/>
    <w:rsid w:val="00B6626E"/>
    <w:rsid w:val="00B664FB"/>
    <w:rsid w:val="00B6669A"/>
    <w:rsid w:val="00B66D41"/>
    <w:rsid w:val="00B6799B"/>
    <w:rsid w:val="00B703C2"/>
    <w:rsid w:val="00B70653"/>
    <w:rsid w:val="00B70EA3"/>
    <w:rsid w:val="00B716C8"/>
    <w:rsid w:val="00B71B09"/>
    <w:rsid w:val="00B726B9"/>
    <w:rsid w:val="00B7295C"/>
    <w:rsid w:val="00B73C8D"/>
    <w:rsid w:val="00B74B05"/>
    <w:rsid w:val="00B74BEF"/>
    <w:rsid w:val="00B74E47"/>
    <w:rsid w:val="00B74E92"/>
    <w:rsid w:val="00B74F79"/>
    <w:rsid w:val="00B75A1B"/>
    <w:rsid w:val="00B75D7B"/>
    <w:rsid w:val="00B762C2"/>
    <w:rsid w:val="00B76650"/>
    <w:rsid w:val="00B76E75"/>
    <w:rsid w:val="00B7714A"/>
    <w:rsid w:val="00B7714E"/>
    <w:rsid w:val="00B77D14"/>
    <w:rsid w:val="00B77E17"/>
    <w:rsid w:val="00B77F08"/>
    <w:rsid w:val="00B800EF"/>
    <w:rsid w:val="00B8012E"/>
    <w:rsid w:val="00B8157B"/>
    <w:rsid w:val="00B81E44"/>
    <w:rsid w:val="00B82773"/>
    <w:rsid w:val="00B82A87"/>
    <w:rsid w:val="00B836DD"/>
    <w:rsid w:val="00B83A09"/>
    <w:rsid w:val="00B83B3A"/>
    <w:rsid w:val="00B83B60"/>
    <w:rsid w:val="00B84DE2"/>
    <w:rsid w:val="00B85694"/>
    <w:rsid w:val="00B85C79"/>
    <w:rsid w:val="00B85E1C"/>
    <w:rsid w:val="00B86568"/>
    <w:rsid w:val="00B868F5"/>
    <w:rsid w:val="00B86979"/>
    <w:rsid w:val="00B86F7B"/>
    <w:rsid w:val="00B87090"/>
    <w:rsid w:val="00B90BF6"/>
    <w:rsid w:val="00B910C1"/>
    <w:rsid w:val="00B91205"/>
    <w:rsid w:val="00B912A2"/>
    <w:rsid w:val="00B92511"/>
    <w:rsid w:val="00B92754"/>
    <w:rsid w:val="00B93712"/>
    <w:rsid w:val="00B9373F"/>
    <w:rsid w:val="00B937EE"/>
    <w:rsid w:val="00B93D91"/>
    <w:rsid w:val="00B93F3D"/>
    <w:rsid w:val="00B93FC4"/>
    <w:rsid w:val="00B941E7"/>
    <w:rsid w:val="00B9446B"/>
    <w:rsid w:val="00B94628"/>
    <w:rsid w:val="00B946E3"/>
    <w:rsid w:val="00B95187"/>
    <w:rsid w:val="00B95205"/>
    <w:rsid w:val="00B95554"/>
    <w:rsid w:val="00B96293"/>
    <w:rsid w:val="00B964DB"/>
    <w:rsid w:val="00B96CFE"/>
    <w:rsid w:val="00B96F31"/>
    <w:rsid w:val="00B97312"/>
    <w:rsid w:val="00B9736C"/>
    <w:rsid w:val="00B973A9"/>
    <w:rsid w:val="00B97743"/>
    <w:rsid w:val="00BA03C2"/>
    <w:rsid w:val="00BA04E1"/>
    <w:rsid w:val="00BA055D"/>
    <w:rsid w:val="00BA056B"/>
    <w:rsid w:val="00BA0DC0"/>
    <w:rsid w:val="00BA1622"/>
    <w:rsid w:val="00BA1CFE"/>
    <w:rsid w:val="00BA1DBD"/>
    <w:rsid w:val="00BA1E48"/>
    <w:rsid w:val="00BA2621"/>
    <w:rsid w:val="00BA283A"/>
    <w:rsid w:val="00BA2AE0"/>
    <w:rsid w:val="00BA2B7F"/>
    <w:rsid w:val="00BA2CFD"/>
    <w:rsid w:val="00BA3240"/>
    <w:rsid w:val="00BA3676"/>
    <w:rsid w:val="00BA3F46"/>
    <w:rsid w:val="00BA4001"/>
    <w:rsid w:val="00BA46CB"/>
    <w:rsid w:val="00BA54B8"/>
    <w:rsid w:val="00BA5A15"/>
    <w:rsid w:val="00BA5ED1"/>
    <w:rsid w:val="00BA610F"/>
    <w:rsid w:val="00BA6200"/>
    <w:rsid w:val="00BA623A"/>
    <w:rsid w:val="00BA69A2"/>
    <w:rsid w:val="00BA6FC5"/>
    <w:rsid w:val="00BA7017"/>
    <w:rsid w:val="00BA70AB"/>
    <w:rsid w:val="00BB0368"/>
    <w:rsid w:val="00BB084C"/>
    <w:rsid w:val="00BB0B2D"/>
    <w:rsid w:val="00BB0BC6"/>
    <w:rsid w:val="00BB1984"/>
    <w:rsid w:val="00BB20B9"/>
    <w:rsid w:val="00BB2738"/>
    <w:rsid w:val="00BB290B"/>
    <w:rsid w:val="00BB3FB6"/>
    <w:rsid w:val="00BB4612"/>
    <w:rsid w:val="00BB542B"/>
    <w:rsid w:val="00BB5881"/>
    <w:rsid w:val="00BB6033"/>
    <w:rsid w:val="00BB6FDF"/>
    <w:rsid w:val="00BB72CA"/>
    <w:rsid w:val="00BC0F87"/>
    <w:rsid w:val="00BC10FD"/>
    <w:rsid w:val="00BC13F0"/>
    <w:rsid w:val="00BC1C8F"/>
    <w:rsid w:val="00BC22CA"/>
    <w:rsid w:val="00BC299F"/>
    <w:rsid w:val="00BC2F87"/>
    <w:rsid w:val="00BC2FA6"/>
    <w:rsid w:val="00BC34A8"/>
    <w:rsid w:val="00BC3760"/>
    <w:rsid w:val="00BC3C5B"/>
    <w:rsid w:val="00BC3EFB"/>
    <w:rsid w:val="00BC3FED"/>
    <w:rsid w:val="00BC4896"/>
    <w:rsid w:val="00BC4CCE"/>
    <w:rsid w:val="00BC5766"/>
    <w:rsid w:val="00BC5854"/>
    <w:rsid w:val="00BC66E8"/>
    <w:rsid w:val="00BC797B"/>
    <w:rsid w:val="00BC7E25"/>
    <w:rsid w:val="00BD040B"/>
    <w:rsid w:val="00BD0C71"/>
    <w:rsid w:val="00BD0E93"/>
    <w:rsid w:val="00BD1252"/>
    <w:rsid w:val="00BD1D93"/>
    <w:rsid w:val="00BD232D"/>
    <w:rsid w:val="00BD24DF"/>
    <w:rsid w:val="00BD2518"/>
    <w:rsid w:val="00BD29FF"/>
    <w:rsid w:val="00BD2DF1"/>
    <w:rsid w:val="00BD37F6"/>
    <w:rsid w:val="00BD3E71"/>
    <w:rsid w:val="00BD3FCB"/>
    <w:rsid w:val="00BD40D2"/>
    <w:rsid w:val="00BD49E5"/>
    <w:rsid w:val="00BD4AEA"/>
    <w:rsid w:val="00BD5468"/>
    <w:rsid w:val="00BD5AA2"/>
    <w:rsid w:val="00BD5C43"/>
    <w:rsid w:val="00BD6144"/>
    <w:rsid w:val="00BD74F5"/>
    <w:rsid w:val="00BE00E7"/>
    <w:rsid w:val="00BE0646"/>
    <w:rsid w:val="00BE0D7F"/>
    <w:rsid w:val="00BE0FD3"/>
    <w:rsid w:val="00BE13D3"/>
    <w:rsid w:val="00BE1618"/>
    <w:rsid w:val="00BE17A5"/>
    <w:rsid w:val="00BE2227"/>
    <w:rsid w:val="00BE22EF"/>
    <w:rsid w:val="00BE2DDA"/>
    <w:rsid w:val="00BE38A8"/>
    <w:rsid w:val="00BE3923"/>
    <w:rsid w:val="00BE3CC3"/>
    <w:rsid w:val="00BE44BB"/>
    <w:rsid w:val="00BE469B"/>
    <w:rsid w:val="00BE4B56"/>
    <w:rsid w:val="00BE4EEB"/>
    <w:rsid w:val="00BE648B"/>
    <w:rsid w:val="00BE6F9B"/>
    <w:rsid w:val="00BE75FA"/>
    <w:rsid w:val="00BE7EC5"/>
    <w:rsid w:val="00BF0EFC"/>
    <w:rsid w:val="00BF0FB9"/>
    <w:rsid w:val="00BF1131"/>
    <w:rsid w:val="00BF146B"/>
    <w:rsid w:val="00BF21C1"/>
    <w:rsid w:val="00BF2815"/>
    <w:rsid w:val="00BF28DB"/>
    <w:rsid w:val="00BF47BC"/>
    <w:rsid w:val="00BF4E0A"/>
    <w:rsid w:val="00BF4F27"/>
    <w:rsid w:val="00BF50B3"/>
    <w:rsid w:val="00BF5363"/>
    <w:rsid w:val="00BF5539"/>
    <w:rsid w:val="00BF558C"/>
    <w:rsid w:val="00BF5950"/>
    <w:rsid w:val="00BF644E"/>
    <w:rsid w:val="00BF6A25"/>
    <w:rsid w:val="00BF6AFB"/>
    <w:rsid w:val="00BF6C2E"/>
    <w:rsid w:val="00BF6F23"/>
    <w:rsid w:val="00BF7858"/>
    <w:rsid w:val="00BF78A4"/>
    <w:rsid w:val="00BF7C34"/>
    <w:rsid w:val="00C004B9"/>
    <w:rsid w:val="00C00547"/>
    <w:rsid w:val="00C00F98"/>
    <w:rsid w:val="00C01876"/>
    <w:rsid w:val="00C01AC2"/>
    <w:rsid w:val="00C0258A"/>
    <w:rsid w:val="00C037AD"/>
    <w:rsid w:val="00C03B6F"/>
    <w:rsid w:val="00C03C5D"/>
    <w:rsid w:val="00C03F77"/>
    <w:rsid w:val="00C04087"/>
    <w:rsid w:val="00C04382"/>
    <w:rsid w:val="00C0486A"/>
    <w:rsid w:val="00C04CDF"/>
    <w:rsid w:val="00C052D4"/>
    <w:rsid w:val="00C05473"/>
    <w:rsid w:val="00C054DF"/>
    <w:rsid w:val="00C05936"/>
    <w:rsid w:val="00C05E5A"/>
    <w:rsid w:val="00C06170"/>
    <w:rsid w:val="00C061ED"/>
    <w:rsid w:val="00C07383"/>
    <w:rsid w:val="00C100E0"/>
    <w:rsid w:val="00C10999"/>
    <w:rsid w:val="00C10AE8"/>
    <w:rsid w:val="00C11595"/>
    <w:rsid w:val="00C11B46"/>
    <w:rsid w:val="00C11C19"/>
    <w:rsid w:val="00C11D0E"/>
    <w:rsid w:val="00C11F9D"/>
    <w:rsid w:val="00C12459"/>
    <w:rsid w:val="00C12AAE"/>
    <w:rsid w:val="00C12D60"/>
    <w:rsid w:val="00C12F3E"/>
    <w:rsid w:val="00C136B2"/>
    <w:rsid w:val="00C13A0A"/>
    <w:rsid w:val="00C1455F"/>
    <w:rsid w:val="00C1547C"/>
    <w:rsid w:val="00C16584"/>
    <w:rsid w:val="00C165E2"/>
    <w:rsid w:val="00C16C10"/>
    <w:rsid w:val="00C16C65"/>
    <w:rsid w:val="00C16F7A"/>
    <w:rsid w:val="00C1776E"/>
    <w:rsid w:val="00C201CD"/>
    <w:rsid w:val="00C2068C"/>
    <w:rsid w:val="00C208E1"/>
    <w:rsid w:val="00C20B3A"/>
    <w:rsid w:val="00C20DCE"/>
    <w:rsid w:val="00C20F6D"/>
    <w:rsid w:val="00C21243"/>
    <w:rsid w:val="00C216D7"/>
    <w:rsid w:val="00C21748"/>
    <w:rsid w:val="00C21885"/>
    <w:rsid w:val="00C23227"/>
    <w:rsid w:val="00C23816"/>
    <w:rsid w:val="00C23982"/>
    <w:rsid w:val="00C23D8E"/>
    <w:rsid w:val="00C241BD"/>
    <w:rsid w:val="00C25174"/>
    <w:rsid w:val="00C25AF4"/>
    <w:rsid w:val="00C25E4D"/>
    <w:rsid w:val="00C26395"/>
    <w:rsid w:val="00C26E34"/>
    <w:rsid w:val="00C275EA"/>
    <w:rsid w:val="00C278D3"/>
    <w:rsid w:val="00C3034C"/>
    <w:rsid w:val="00C3141E"/>
    <w:rsid w:val="00C31467"/>
    <w:rsid w:val="00C31B5C"/>
    <w:rsid w:val="00C31E7A"/>
    <w:rsid w:val="00C326DD"/>
    <w:rsid w:val="00C32797"/>
    <w:rsid w:val="00C33047"/>
    <w:rsid w:val="00C33444"/>
    <w:rsid w:val="00C33B14"/>
    <w:rsid w:val="00C33D45"/>
    <w:rsid w:val="00C3431D"/>
    <w:rsid w:val="00C3440C"/>
    <w:rsid w:val="00C34955"/>
    <w:rsid w:val="00C34BDE"/>
    <w:rsid w:val="00C34EB7"/>
    <w:rsid w:val="00C3549E"/>
    <w:rsid w:val="00C35828"/>
    <w:rsid w:val="00C3595D"/>
    <w:rsid w:val="00C35CCD"/>
    <w:rsid w:val="00C35F8E"/>
    <w:rsid w:val="00C36753"/>
    <w:rsid w:val="00C3683D"/>
    <w:rsid w:val="00C36BFE"/>
    <w:rsid w:val="00C36F2B"/>
    <w:rsid w:val="00C403F2"/>
    <w:rsid w:val="00C40B0B"/>
    <w:rsid w:val="00C41446"/>
    <w:rsid w:val="00C4145B"/>
    <w:rsid w:val="00C416B1"/>
    <w:rsid w:val="00C42A02"/>
    <w:rsid w:val="00C43675"/>
    <w:rsid w:val="00C457EA"/>
    <w:rsid w:val="00C45A42"/>
    <w:rsid w:val="00C45DAD"/>
    <w:rsid w:val="00C45DBE"/>
    <w:rsid w:val="00C45FC7"/>
    <w:rsid w:val="00C46867"/>
    <w:rsid w:val="00C46992"/>
    <w:rsid w:val="00C47537"/>
    <w:rsid w:val="00C502AD"/>
    <w:rsid w:val="00C510B7"/>
    <w:rsid w:val="00C51D01"/>
    <w:rsid w:val="00C51D9B"/>
    <w:rsid w:val="00C520BC"/>
    <w:rsid w:val="00C5212D"/>
    <w:rsid w:val="00C52359"/>
    <w:rsid w:val="00C52831"/>
    <w:rsid w:val="00C5327D"/>
    <w:rsid w:val="00C5424C"/>
    <w:rsid w:val="00C54842"/>
    <w:rsid w:val="00C54C4D"/>
    <w:rsid w:val="00C54D4B"/>
    <w:rsid w:val="00C551D3"/>
    <w:rsid w:val="00C55881"/>
    <w:rsid w:val="00C5598B"/>
    <w:rsid w:val="00C56C7E"/>
    <w:rsid w:val="00C56DFD"/>
    <w:rsid w:val="00C57575"/>
    <w:rsid w:val="00C57CC0"/>
    <w:rsid w:val="00C5DEC3"/>
    <w:rsid w:val="00C602E6"/>
    <w:rsid w:val="00C608C4"/>
    <w:rsid w:val="00C60C4A"/>
    <w:rsid w:val="00C60E7A"/>
    <w:rsid w:val="00C616F1"/>
    <w:rsid w:val="00C61E4E"/>
    <w:rsid w:val="00C62849"/>
    <w:rsid w:val="00C6380A"/>
    <w:rsid w:val="00C6394A"/>
    <w:rsid w:val="00C63F66"/>
    <w:rsid w:val="00C648C4"/>
    <w:rsid w:val="00C661D3"/>
    <w:rsid w:val="00C66859"/>
    <w:rsid w:val="00C66941"/>
    <w:rsid w:val="00C6745E"/>
    <w:rsid w:val="00C678FF"/>
    <w:rsid w:val="00C67915"/>
    <w:rsid w:val="00C67AAD"/>
    <w:rsid w:val="00C706B7"/>
    <w:rsid w:val="00C70BAD"/>
    <w:rsid w:val="00C70C46"/>
    <w:rsid w:val="00C71340"/>
    <w:rsid w:val="00C71CB7"/>
    <w:rsid w:val="00C71ECD"/>
    <w:rsid w:val="00C72445"/>
    <w:rsid w:val="00C72A30"/>
    <w:rsid w:val="00C72C7C"/>
    <w:rsid w:val="00C72DF1"/>
    <w:rsid w:val="00C72E17"/>
    <w:rsid w:val="00C72ED9"/>
    <w:rsid w:val="00C7305D"/>
    <w:rsid w:val="00C731DC"/>
    <w:rsid w:val="00C739C5"/>
    <w:rsid w:val="00C74B22"/>
    <w:rsid w:val="00C74C00"/>
    <w:rsid w:val="00C7542A"/>
    <w:rsid w:val="00C759E7"/>
    <w:rsid w:val="00C76373"/>
    <w:rsid w:val="00C76C83"/>
    <w:rsid w:val="00C7709E"/>
    <w:rsid w:val="00C770DF"/>
    <w:rsid w:val="00C77FC4"/>
    <w:rsid w:val="00C80DB6"/>
    <w:rsid w:val="00C80E89"/>
    <w:rsid w:val="00C80F4E"/>
    <w:rsid w:val="00C812A7"/>
    <w:rsid w:val="00C820E4"/>
    <w:rsid w:val="00C826C9"/>
    <w:rsid w:val="00C827AF"/>
    <w:rsid w:val="00C8335A"/>
    <w:rsid w:val="00C8362D"/>
    <w:rsid w:val="00C8419C"/>
    <w:rsid w:val="00C843DF"/>
    <w:rsid w:val="00C848EE"/>
    <w:rsid w:val="00C84C4E"/>
    <w:rsid w:val="00C85C65"/>
    <w:rsid w:val="00C86291"/>
    <w:rsid w:val="00C86389"/>
    <w:rsid w:val="00C865C4"/>
    <w:rsid w:val="00C866B5"/>
    <w:rsid w:val="00C873DA"/>
    <w:rsid w:val="00C87726"/>
    <w:rsid w:val="00C877F0"/>
    <w:rsid w:val="00C878BF"/>
    <w:rsid w:val="00C87AC4"/>
    <w:rsid w:val="00C90746"/>
    <w:rsid w:val="00C90960"/>
    <w:rsid w:val="00C90CAB"/>
    <w:rsid w:val="00C91456"/>
    <w:rsid w:val="00C916DB"/>
    <w:rsid w:val="00C91A5B"/>
    <w:rsid w:val="00C9266C"/>
    <w:rsid w:val="00C92B53"/>
    <w:rsid w:val="00C92D3F"/>
    <w:rsid w:val="00C92FEB"/>
    <w:rsid w:val="00C93224"/>
    <w:rsid w:val="00C9339E"/>
    <w:rsid w:val="00C93708"/>
    <w:rsid w:val="00C95610"/>
    <w:rsid w:val="00C95735"/>
    <w:rsid w:val="00C95E6A"/>
    <w:rsid w:val="00C95EAB"/>
    <w:rsid w:val="00C978FD"/>
    <w:rsid w:val="00C9790F"/>
    <w:rsid w:val="00C97B25"/>
    <w:rsid w:val="00CA10AE"/>
    <w:rsid w:val="00CA121F"/>
    <w:rsid w:val="00CA14D2"/>
    <w:rsid w:val="00CA15D2"/>
    <w:rsid w:val="00CA1AE5"/>
    <w:rsid w:val="00CA1AF0"/>
    <w:rsid w:val="00CA1EAB"/>
    <w:rsid w:val="00CA22D0"/>
    <w:rsid w:val="00CA23B5"/>
    <w:rsid w:val="00CA3037"/>
    <w:rsid w:val="00CA30AC"/>
    <w:rsid w:val="00CA3124"/>
    <w:rsid w:val="00CA3323"/>
    <w:rsid w:val="00CA4229"/>
    <w:rsid w:val="00CA4720"/>
    <w:rsid w:val="00CA53E7"/>
    <w:rsid w:val="00CA5B3A"/>
    <w:rsid w:val="00CA5C4E"/>
    <w:rsid w:val="00CA6852"/>
    <w:rsid w:val="00CA6C46"/>
    <w:rsid w:val="00CA7119"/>
    <w:rsid w:val="00CA766B"/>
    <w:rsid w:val="00CA798C"/>
    <w:rsid w:val="00CA79BD"/>
    <w:rsid w:val="00CA7FDB"/>
    <w:rsid w:val="00CB0208"/>
    <w:rsid w:val="00CB04C6"/>
    <w:rsid w:val="00CB0820"/>
    <w:rsid w:val="00CB0A2A"/>
    <w:rsid w:val="00CB12A1"/>
    <w:rsid w:val="00CB13D4"/>
    <w:rsid w:val="00CB1756"/>
    <w:rsid w:val="00CB1CC2"/>
    <w:rsid w:val="00CB1CE1"/>
    <w:rsid w:val="00CB1F5F"/>
    <w:rsid w:val="00CB2162"/>
    <w:rsid w:val="00CB2C23"/>
    <w:rsid w:val="00CB2C9D"/>
    <w:rsid w:val="00CB2E08"/>
    <w:rsid w:val="00CB2FDF"/>
    <w:rsid w:val="00CB342D"/>
    <w:rsid w:val="00CB3A01"/>
    <w:rsid w:val="00CB56F0"/>
    <w:rsid w:val="00CB57FF"/>
    <w:rsid w:val="00CB5E6A"/>
    <w:rsid w:val="00CB6038"/>
    <w:rsid w:val="00CB6238"/>
    <w:rsid w:val="00CB64CC"/>
    <w:rsid w:val="00CB670D"/>
    <w:rsid w:val="00CB6A8C"/>
    <w:rsid w:val="00CB710F"/>
    <w:rsid w:val="00CB72DB"/>
    <w:rsid w:val="00CB752D"/>
    <w:rsid w:val="00CB7706"/>
    <w:rsid w:val="00CC05B9"/>
    <w:rsid w:val="00CC094F"/>
    <w:rsid w:val="00CC0E7A"/>
    <w:rsid w:val="00CC2345"/>
    <w:rsid w:val="00CC26A8"/>
    <w:rsid w:val="00CC2DB5"/>
    <w:rsid w:val="00CC348E"/>
    <w:rsid w:val="00CC3672"/>
    <w:rsid w:val="00CC3E02"/>
    <w:rsid w:val="00CC46FB"/>
    <w:rsid w:val="00CC4921"/>
    <w:rsid w:val="00CC531C"/>
    <w:rsid w:val="00CC54CA"/>
    <w:rsid w:val="00CC58E8"/>
    <w:rsid w:val="00CC59CA"/>
    <w:rsid w:val="00CC5F9A"/>
    <w:rsid w:val="00CC6515"/>
    <w:rsid w:val="00CC68F9"/>
    <w:rsid w:val="00CC697D"/>
    <w:rsid w:val="00CC7074"/>
    <w:rsid w:val="00CC7240"/>
    <w:rsid w:val="00CC7938"/>
    <w:rsid w:val="00CD02C2"/>
    <w:rsid w:val="00CD0A73"/>
    <w:rsid w:val="00CD11E9"/>
    <w:rsid w:val="00CD1462"/>
    <w:rsid w:val="00CD1758"/>
    <w:rsid w:val="00CD1AB3"/>
    <w:rsid w:val="00CD1B91"/>
    <w:rsid w:val="00CD1D61"/>
    <w:rsid w:val="00CD200F"/>
    <w:rsid w:val="00CD2194"/>
    <w:rsid w:val="00CD2D6A"/>
    <w:rsid w:val="00CD3079"/>
    <w:rsid w:val="00CD32C2"/>
    <w:rsid w:val="00CD3DBF"/>
    <w:rsid w:val="00CD4870"/>
    <w:rsid w:val="00CD48C1"/>
    <w:rsid w:val="00CD49DE"/>
    <w:rsid w:val="00CD4FDF"/>
    <w:rsid w:val="00CD5AFC"/>
    <w:rsid w:val="00CD7A1A"/>
    <w:rsid w:val="00CD7DFC"/>
    <w:rsid w:val="00CE00AF"/>
    <w:rsid w:val="00CE01C4"/>
    <w:rsid w:val="00CE0A17"/>
    <w:rsid w:val="00CE1075"/>
    <w:rsid w:val="00CE185B"/>
    <w:rsid w:val="00CE220F"/>
    <w:rsid w:val="00CE23EB"/>
    <w:rsid w:val="00CE30C0"/>
    <w:rsid w:val="00CE40D4"/>
    <w:rsid w:val="00CE4266"/>
    <w:rsid w:val="00CE444C"/>
    <w:rsid w:val="00CE4883"/>
    <w:rsid w:val="00CE48CB"/>
    <w:rsid w:val="00CE555C"/>
    <w:rsid w:val="00CE5A20"/>
    <w:rsid w:val="00CE5E25"/>
    <w:rsid w:val="00CE6224"/>
    <w:rsid w:val="00CE67EE"/>
    <w:rsid w:val="00CE6D80"/>
    <w:rsid w:val="00CE6E85"/>
    <w:rsid w:val="00CE7168"/>
    <w:rsid w:val="00CE75BB"/>
    <w:rsid w:val="00CE7BDD"/>
    <w:rsid w:val="00CF0FA1"/>
    <w:rsid w:val="00CF1077"/>
    <w:rsid w:val="00CF10FC"/>
    <w:rsid w:val="00CF187F"/>
    <w:rsid w:val="00CF1B26"/>
    <w:rsid w:val="00CF1C27"/>
    <w:rsid w:val="00CF1FE6"/>
    <w:rsid w:val="00CF212C"/>
    <w:rsid w:val="00CF357F"/>
    <w:rsid w:val="00CF3644"/>
    <w:rsid w:val="00CF3A17"/>
    <w:rsid w:val="00CF4083"/>
    <w:rsid w:val="00CF4239"/>
    <w:rsid w:val="00CF4695"/>
    <w:rsid w:val="00CF4EB6"/>
    <w:rsid w:val="00CF63A7"/>
    <w:rsid w:val="00CF64AC"/>
    <w:rsid w:val="00CF6D5B"/>
    <w:rsid w:val="00CF718B"/>
    <w:rsid w:val="00CF747E"/>
    <w:rsid w:val="00CF750A"/>
    <w:rsid w:val="00CF78C1"/>
    <w:rsid w:val="00CF79E5"/>
    <w:rsid w:val="00CF7FBD"/>
    <w:rsid w:val="00D00683"/>
    <w:rsid w:val="00D01024"/>
    <w:rsid w:val="00D01399"/>
    <w:rsid w:val="00D0146C"/>
    <w:rsid w:val="00D02348"/>
    <w:rsid w:val="00D035DF"/>
    <w:rsid w:val="00D045EB"/>
    <w:rsid w:val="00D05400"/>
    <w:rsid w:val="00D05DAE"/>
    <w:rsid w:val="00D06616"/>
    <w:rsid w:val="00D06820"/>
    <w:rsid w:val="00D06E1F"/>
    <w:rsid w:val="00D07592"/>
    <w:rsid w:val="00D077D7"/>
    <w:rsid w:val="00D07CC2"/>
    <w:rsid w:val="00D100DD"/>
    <w:rsid w:val="00D101E2"/>
    <w:rsid w:val="00D102C3"/>
    <w:rsid w:val="00D113DE"/>
    <w:rsid w:val="00D11514"/>
    <w:rsid w:val="00D1157B"/>
    <w:rsid w:val="00D118DC"/>
    <w:rsid w:val="00D11DB9"/>
    <w:rsid w:val="00D120F2"/>
    <w:rsid w:val="00D12413"/>
    <w:rsid w:val="00D128C8"/>
    <w:rsid w:val="00D12C3F"/>
    <w:rsid w:val="00D12F25"/>
    <w:rsid w:val="00D1341F"/>
    <w:rsid w:val="00D13501"/>
    <w:rsid w:val="00D1369F"/>
    <w:rsid w:val="00D138E2"/>
    <w:rsid w:val="00D1423E"/>
    <w:rsid w:val="00D14286"/>
    <w:rsid w:val="00D14952"/>
    <w:rsid w:val="00D151B7"/>
    <w:rsid w:val="00D1560D"/>
    <w:rsid w:val="00D15996"/>
    <w:rsid w:val="00D159F2"/>
    <w:rsid w:val="00D15CF9"/>
    <w:rsid w:val="00D16404"/>
    <w:rsid w:val="00D16618"/>
    <w:rsid w:val="00D16749"/>
    <w:rsid w:val="00D1693B"/>
    <w:rsid w:val="00D16AA8"/>
    <w:rsid w:val="00D171B7"/>
    <w:rsid w:val="00D17685"/>
    <w:rsid w:val="00D17E5F"/>
    <w:rsid w:val="00D201C4"/>
    <w:rsid w:val="00D2039A"/>
    <w:rsid w:val="00D20576"/>
    <w:rsid w:val="00D20706"/>
    <w:rsid w:val="00D2085F"/>
    <w:rsid w:val="00D20B67"/>
    <w:rsid w:val="00D20B8A"/>
    <w:rsid w:val="00D21B2D"/>
    <w:rsid w:val="00D22C77"/>
    <w:rsid w:val="00D2365D"/>
    <w:rsid w:val="00D237D5"/>
    <w:rsid w:val="00D23D04"/>
    <w:rsid w:val="00D23E5A"/>
    <w:rsid w:val="00D23EB3"/>
    <w:rsid w:val="00D246F3"/>
    <w:rsid w:val="00D25A80"/>
    <w:rsid w:val="00D25B8F"/>
    <w:rsid w:val="00D25C0C"/>
    <w:rsid w:val="00D25D3D"/>
    <w:rsid w:val="00D2621A"/>
    <w:rsid w:val="00D2623D"/>
    <w:rsid w:val="00D26397"/>
    <w:rsid w:val="00D26398"/>
    <w:rsid w:val="00D2641A"/>
    <w:rsid w:val="00D26864"/>
    <w:rsid w:val="00D26B10"/>
    <w:rsid w:val="00D27925"/>
    <w:rsid w:val="00D27C94"/>
    <w:rsid w:val="00D27F22"/>
    <w:rsid w:val="00D30126"/>
    <w:rsid w:val="00D30261"/>
    <w:rsid w:val="00D3065C"/>
    <w:rsid w:val="00D306A6"/>
    <w:rsid w:val="00D30DED"/>
    <w:rsid w:val="00D31669"/>
    <w:rsid w:val="00D31F22"/>
    <w:rsid w:val="00D3242B"/>
    <w:rsid w:val="00D3256C"/>
    <w:rsid w:val="00D32860"/>
    <w:rsid w:val="00D32ADF"/>
    <w:rsid w:val="00D33361"/>
    <w:rsid w:val="00D33A10"/>
    <w:rsid w:val="00D33A83"/>
    <w:rsid w:val="00D33AC7"/>
    <w:rsid w:val="00D340B8"/>
    <w:rsid w:val="00D340F8"/>
    <w:rsid w:val="00D3411E"/>
    <w:rsid w:val="00D344F6"/>
    <w:rsid w:val="00D34581"/>
    <w:rsid w:val="00D34949"/>
    <w:rsid w:val="00D34EDE"/>
    <w:rsid w:val="00D35D39"/>
    <w:rsid w:val="00D35F5C"/>
    <w:rsid w:val="00D36CB9"/>
    <w:rsid w:val="00D36E55"/>
    <w:rsid w:val="00D37321"/>
    <w:rsid w:val="00D37B63"/>
    <w:rsid w:val="00D37EA8"/>
    <w:rsid w:val="00D40282"/>
    <w:rsid w:val="00D40F51"/>
    <w:rsid w:val="00D41434"/>
    <w:rsid w:val="00D41747"/>
    <w:rsid w:val="00D41771"/>
    <w:rsid w:val="00D424ED"/>
    <w:rsid w:val="00D427EE"/>
    <w:rsid w:val="00D42CEA"/>
    <w:rsid w:val="00D43B3B"/>
    <w:rsid w:val="00D43CC7"/>
    <w:rsid w:val="00D445CC"/>
    <w:rsid w:val="00D45BC1"/>
    <w:rsid w:val="00D45DC1"/>
    <w:rsid w:val="00D46663"/>
    <w:rsid w:val="00D46D41"/>
    <w:rsid w:val="00D4713C"/>
    <w:rsid w:val="00D4714B"/>
    <w:rsid w:val="00D4736C"/>
    <w:rsid w:val="00D47675"/>
    <w:rsid w:val="00D4773E"/>
    <w:rsid w:val="00D509B0"/>
    <w:rsid w:val="00D50D9B"/>
    <w:rsid w:val="00D50FE0"/>
    <w:rsid w:val="00D5160E"/>
    <w:rsid w:val="00D5184F"/>
    <w:rsid w:val="00D51B94"/>
    <w:rsid w:val="00D51FD8"/>
    <w:rsid w:val="00D52ECA"/>
    <w:rsid w:val="00D53185"/>
    <w:rsid w:val="00D53774"/>
    <w:rsid w:val="00D53D1D"/>
    <w:rsid w:val="00D546E0"/>
    <w:rsid w:val="00D5476A"/>
    <w:rsid w:val="00D5476E"/>
    <w:rsid w:val="00D54B08"/>
    <w:rsid w:val="00D54E97"/>
    <w:rsid w:val="00D555DA"/>
    <w:rsid w:val="00D565BE"/>
    <w:rsid w:val="00D566A4"/>
    <w:rsid w:val="00D56FE3"/>
    <w:rsid w:val="00D5790B"/>
    <w:rsid w:val="00D6023E"/>
    <w:rsid w:val="00D60315"/>
    <w:rsid w:val="00D607DE"/>
    <w:rsid w:val="00D60B9D"/>
    <w:rsid w:val="00D610C6"/>
    <w:rsid w:val="00D611EE"/>
    <w:rsid w:val="00D613BB"/>
    <w:rsid w:val="00D61BC7"/>
    <w:rsid w:val="00D62506"/>
    <w:rsid w:val="00D62B41"/>
    <w:rsid w:val="00D62D64"/>
    <w:rsid w:val="00D62E3D"/>
    <w:rsid w:val="00D638B0"/>
    <w:rsid w:val="00D643C7"/>
    <w:rsid w:val="00D64F5C"/>
    <w:rsid w:val="00D65025"/>
    <w:rsid w:val="00D654AA"/>
    <w:rsid w:val="00D65E61"/>
    <w:rsid w:val="00D65E8C"/>
    <w:rsid w:val="00D666F7"/>
    <w:rsid w:val="00D66A62"/>
    <w:rsid w:val="00D702D3"/>
    <w:rsid w:val="00D71877"/>
    <w:rsid w:val="00D7189E"/>
    <w:rsid w:val="00D7197F"/>
    <w:rsid w:val="00D737C2"/>
    <w:rsid w:val="00D73A22"/>
    <w:rsid w:val="00D73ABC"/>
    <w:rsid w:val="00D7405C"/>
    <w:rsid w:val="00D742A6"/>
    <w:rsid w:val="00D74C04"/>
    <w:rsid w:val="00D74F52"/>
    <w:rsid w:val="00D75115"/>
    <w:rsid w:val="00D752F7"/>
    <w:rsid w:val="00D75499"/>
    <w:rsid w:val="00D754CB"/>
    <w:rsid w:val="00D758AD"/>
    <w:rsid w:val="00D75DD8"/>
    <w:rsid w:val="00D76597"/>
    <w:rsid w:val="00D7691E"/>
    <w:rsid w:val="00D76969"/>
    <w:rsid w:val="00D76CA7"/>
    <w:rsid w:val="00D76F1B"/>
    <w:rsid w:val="00D7702D"/>
    <w:rsid w:val="00D77065"/>
    <w:rsid w:val="00D77A1B"/>
    <w:rsid w:val="00D800D9"/>
    <w:rsid w:val="00D808B1"/>
    <w:rsid w:val="00D809DE"/>
    <w:rsid w:val="00D80ACE"/>
    <w:rsid w:val="00D80B16"/>
    <w:rsid w:val="00D80BAC"/>
    <w:rsid w:val="00D81689"/>
    <w:rsid w:val="00D81B31"/>
    <w:rsid w:val="00D82263"/>
    <w:rsid w:val="00D82476"/>
    <w:rsid w:val="00D82A23"/>
    <w:rsid w:val="00D82D2E"/>
    <w:rsid w:val="00D83AF5"/>
    <w:rsid w:val="00D83D7C"/>
    <w:rsid w:val="00D842A4"/>
    <w:rsid w:val="00D85772"/>
    <w:rsid w:val="00D8763C"/>
    <w:rsid w:val="00D87B7F"/>
    <w:rsid w:val="00D90CD4"/>
    <w:rsid w:val="00D9117D"/>
    <w:rsid w:val="00D91900"/>
    <w:rsid w:val="00D91D07"/>
    <w:rsid w:val="00D925CF"/>
    <w:rsid w:val="00D92910"/>
    <w:rsid w:val="00D92A0E"/>
    <w:rsid w:val="00D92A3F"/>
    <w:rsid w:val="00D92DE2"/>
    <w:rsid w:val="00D93874"/>
    <w:rsid w:val="00D93DF2"/>
    <w:rsid w:val="00D94039"/>
    <w:rsid w:val="00D940A3"/>
    <w:rsid w:val="00D9430A"/>
    <w:rsid w:val="00D94A02"/>
    <w:rsid w:val="00D9505A"/>
    <w:rsid w:val="00D951B4"/>
    <w:rsid w:val="00D95210"/>
    <w:rsid w:val="00D96840"/>
    <w:rsid w:val="00D97546"/>
    <w:rsid w:val="00DA07B6"/>
    <w:rsid w:val="00DA0F09"/>
    <w:rsid w:val="00DA177B"/>
    <w:rsid w:val="00DA1BB6"/>
    <w:rsid w:val="00DA2309"/>
    <w:rsid w:val="00DA2688"/>
    <w:rsid w:val="00DA28BA"/>
    <w:rsid w:val="00DA28E0"/>
    <w:rsid w:val="00DA2C19"/>
    <w:rsid w:val="00DA31A2"/>
    <w:rsid w:val="00DA32DF"/>
    <w:rsid w:val="00DA40CC"/>
    <w:rsid w:val="00DA4525"/>
    <w:rsid w:val="00DA47A0"/>
    <w:rsid w:val="00DA47B3"/>
    <w:rsid w:val="00DA48AE"/>
    <w:rsid w:val="00DA52C7"/>
    <w:rsid w:val="00DA52F3"/>
    <w:rsid w:val="00DA5592"/>
    <w:rsid w:val="00DA5A94"/>
    <w:rsid w:val="00DA5D20"/>
    <w:rsid w:val="00DA5E5B"/>
    <w:rsid w:val="00DA5E62"/>
    <w:rsid w:val="00DA6A53"/>
    <w:rsid w:val="00DA7060"/>
    <w:rsid w:val="00DA7FE6"/>
    <w:rsid w:val="00DB00AC"/>
    <w:rsid w:val="00DB02CC"/>
    <w:rsid w:val="00DB0491"/>
    <w:rsid w:val="00DB0D77"/>
    <w:rsid w:val="00DB12B0"/>
    <w:rsid w:val="00DB12ED"/>
    <w:rsid w:val="00DB1EFA"/>
    <w:rsid w:val="00DB2071"/>
    <w:rsid w:val="00DB28F5"/>
    <w:rsid w:val="00DB2EDF"/>
    <w:rsid w:val="00DB318B"/>
    <w:rsid w:val="00DB35AB"/>
    <w:rsid w:val="00DB38B7"/>
    <w:rsid w:val="00DB4A3D"/>
    <w:rsid w:val="00DB4B93"/>
    <w:rsid w:val="00DB518D"/>
    <w:rsid w:val="00DB530D"/>
    <w:rsid w:val="00DB53CD"/>
    <w:rsid w:val="00DB5664"/>
    <w:rsid w:val="00DB5F9B"/>
    <w:rsid w:val="00DB610F"/>
    <w:rsid w:val="00DB66C8"/>
    <w:rsid w:val="00DB6A1C"/>
    <w:rsid w:val="00DB6BA7"/>
    <w:rsid w:val="00DB75C4"/>
    <w:rsid w:val="00DB7E33"/>
    <w:rsid w:val="00DC0522"/>
    <w:rsid w:val="00DC0558"/>
    <w:rsid w:val="00DC1044"/>
    <w:rsid w:val="00DC1189"/>
    <w:rsid w:val="00DC125C"/>
    <w:rsid w:val="00DC17F0"/>
    <w:rsid w:val="00DC2078"/>
    <w:rsid w:val="00DC2FCE"/>
    <w:rsid w:val="00DC3058"/>
    <w:rsid w:val="00DC392C"/>
    <w:rsid w:val="00DC4765"/>
    <w:rsid w:val="00DC48C5"/>
    <w:rsid w:val="00DC4AE4"/>
    <w:rsid w:val="00DC5867"/>
    <w:rsid w:val="00DC5DA7"/>
    <w:rsid w:val="00DC5FEA"/>
    <w:rsid w:val="00DC6351"/>
    <w:rsid w:val="00DC6404"/>
    <w:rsid w:val="00DC6A50"/>
    <w:rsid w:val="00DC718E"/>
    <w:rsid w:val="00DC7769"/>
    <w:rsid w:val="00DC791D"/>
    <w:rsid w:val="00DC7F79"/>
    <w:rsid w:val="00DD259D"/>
    <w:rsid w:val="00DD2EBF"/>
    <w:rsid w:val="00DD2EE5"/>
    <w:rsid w:val="00DD3A86"/>
    <w:rsid w:val="00DD3DD0"/>
    <w:rsid w:val="00DD41DE"/>
    <w:rsid w:val="00DD41FC"/>
    <w:rsid w:val="00DD4A21"/>
    <w:rsid w:val="00DD4D72"/>
    <w:rsid w:val="00DD57C4"/>
    <w:rsid w:val="00DD5C34"/>
    <w:rsid w:val="00DD62E7"/>
    <w:rsid w:val="00DD694C"/>
    <w:rsid w:val="00DD69EB"/>
    <w:rsid w:val="00DD6B5C"/>
    <w:rsid w:val="00DD7259"/>
    <w:rsid w:val="00DD7467"/>
    <w:rsid w:val="00DE018B"/>
    <w:rsid w:val="00DE155C"/>
    <w:rsid w:val="00DE1629"/>
    <w:rsid w:val="00DE16D2"/>
    <w:rsid w:val="00DE1FFA"/>
    <w:rsid w:val="00DE2841"/>
    <w:rsid w:val="00DE28F9"/>
    <w:rsid w:val="00DE2AE7"/>
    <w:rsid w:val="00DE307A"/>
    <w:rsid w:val="00DE3130"/>
    <w:rsid w:val="00DE3B87"/>
    <w:rsid w:val="00DE42B9"/>
    <w:rsid w:val="00DE433D"/>
    <w:rsid w:val="00DE4D34"/>
    <w:rsid w:val="00DE4ED2"/>
    <w:rsid w:val="00DE528B"/>
    <w:rsid w:val="00DE54D5"/>
    <w:rsid w:val="00DE5ED3"/>
    <w:rsid w:val="00DE645D"/>
    <w:rsid w:val="00DE68C9"/>
    <w:rsid w:val="00DE703A"/>
    <w:rsid w:val="00DE7955"/>
    <w:rsid w:val="00DF1298"/>
    <w:rsid w:val="00DF17EE"/>
    <w:rsid w:val="00DF20E6"/>
    <w:rsid w:val="00DF231A"/>
    <w:rsid w:val="00DF277D"/>
    <w:rsid w:val="00DF2B96"/>
    <w:rsid w:val="00DF2DC9"/>
    <w:rsid w:val="00DF2E86"/>
    <w:rsid w:val="00DF3688"/>
    <w:rsid w:val="00DF378F"/>
    <w:rsid w:val="00DF37D7"/>
    <w:rsid w:val="00DF3840"/>
    <w:rsid w:val="00DF3868"/>
    <w:rsid w:val="00DF3D58"/>
    <w:rsid w:val="00DF4255"/>
    <w:rsid w:val="00DF451B"/>
    <w:rsid w:val="00DF5038"/>
    <w:rsid w:val="00DF5B00"/>
    <w:rsid w:val="00DF6137"/>
    <w:rsid w:val="00DF702F"/>
    <w:rsid w:val="00DF7081"/>
    <w:rsid w:val="00DF7368"/>
    <w:rsid w:val="00DF781F"/>
    <w:rsid w:val="00E003A5"/>
    <w:rsid w:val="00E010FF"/>
    <w:rsid w:val="00E01231"/>
    <w:rsid w:val="00E01444"/>
    <w:rsid w:val="00E01451"/>
    <w:rsid w:val="00E01A96"/>
    <w:rsid w:val="00E01D09"/>
    <w:rsid w:val="00E021E1"/>
    <w:rsid w:val="00E03885"/>
    <w:rsid w:val="00E03B43"/>
    <w:rsid w:val="00E03F9F"/>
    <w:rsid w:val="00E043DF"/>
    <w:rsid w:val="00E04BC6"/>
    <w:rsid w:val="00E04DD1"/>
    <w:rsid w:val="00E054BD"/>
    <w:rsid w:val="00E05A8B"/>
    <w:rsid w:val="00E05B14"/>
    <w:rsid w:val="00E06993"/>
    <w:rsid w:val="00E074B9"/>
    <w:rsid w:val="00E07561"/>
    <w:rsid w:val="00E07B78"/>
    <w:rsid w:val="00E10336"/>
    <w:rsid w:val="00E10BB5"/>
    <w:rsid w:val="00E114E8"/>
    <w:rsid w:val="00E116A2"/>
    <w:rsid w:val="00E116C2"/>
    <w:rsid w:val="00E118EC"/>
    <w:rsid w:val="00E119A1"/>
    <w:rsid w:val="00E11FF2"/>
    <w:rsid w:val="00E13071"/>
    <w:rsid w:val="00E13735"/>
    <w:rsid w:val="00E13807"/>
    <w:rsid w:val="00E13916"/>
    <w:rsid w:val="00E13A2B"/>
    <w:rsid w:val="00E1405D"/>
    <w:rsid w:val="00E14353"/>
    <w:rsid w:val="00E1446F"/>
    <w:rsid w:val="00E146E9"/>
    <w:rsid w:val="00E1478F"/>
    <w:rsid w:val="00E15006"/>
    <w:rsid w:val="00E15455"/>
    <w:rsid w:val="00E1618F"/>
    <w:rsid w:val="00E161B1"/>
    <w:rsid w:val="00E16366"/>
    <w:rsid w:val="00E164D2"/>
    <w:rsid w:val="00E16798"/>
    <w:rsid w:val="00E17A97"/>
    <w:rsid w:val="00E2032F"/>
    <w:rsid w:val="00E203F5"/>
    <w:rsid w:val="00E20AEC"/>
    <w:rsid w:val="00E20EA2"/>
    <w:rsid w:val="00E21260"/>
    <w:rsid w:val="00E21BE0"/>
    <w:rsid w:val="00E21C05"/>
    <w:rsid w:val="00E221DA"/>
    <w:rsid w:val="00E22445"/>
    <w:rsid w:val="00E22D34"/>
    <w:rsid w:val="00E22DC5"/>
    <w:rsid w:val="00E23D6F"/>
    <w:rsid w:val="00E23F18"/>
    <w:rsid w:val="00E24823"/>
    <w:rsid w:val="00E2490F"/>
    <w:rsid w:val="00E249BA"/>
    <w:rsid w:val="00E24B8F"/>
    <w:rsid w:val="00E25119"/>
    <w:rsid w:val="00E25DFC"/>
    <w:rsid w:val="00E25E87"/>
    <w:rsid w:val="00E25EC3"/>
    <w:rsid w:val="00E25EF6"/>
    <w:rsid w:val="00E260DA"/>
    <w:rsid w:val="00E260F2"/>
    <w:rsid w:val="00E26372"/>
    <w:rsid w:val="00E26F07"/>
    <w:rsid w:val="00E27970"/>
    <w:rsid w:val="00E27A44"/>
    <w:rsid w:val="00E27ADD"/>
    <w:rsid w:val="00E30529"/>
    <w:rsid w:val="00E31033"/>
    <w:rsid w:val="00E318AF"/>
    <w:rsid w:val="00E31909"/>
    <w:rsid w:val="00E31ED6"/>
    <w:rsid w:val="00E3247B"/>
    <w:rsid w:val="00E32E13"/>
    <w:rsid w:val="00E33319"/>
    <w:rsid w:val="00E3380D"/>
    <w:rsid w:val="00E33AEE"/>
    <w:rsid w:val="00E33C3F"/>
    <w:rsid w:val="00E341A4"/>
    <w:rsid w:val="00E3441C"/>
    <w:rsid w:val="00E3442A"/>
    <w:rsid w:val="00E34965"/>
    <w:rsid w:val="00E35139"/>
    <w:rsid w:val="00E35A18"/>
    <w:rsid w:val="00E35D5B"/>
    <w:rsid w:val="00E35F73"/>
    <w:rsid w:val="00E36348"/>
    <w:rsid w:val="00E36725"/>
    <w:rsid w:val="00E36A28"/>
    <w:rsid w:val="00E36E12"/>
    <w:rsid w:val="00E36E76"/>
    <w:rsid w:val="00E370A5"/>
    <w:rsid w:val="00E37754"/>
    <w:rsid w:val="00E37759"/>
    <w:rsid w:val="00E3797D"/>
    <w:rsid w:val="00E379D1"/>
    <w:rsid w:val="00E37F41"/>
    <w:rsid w:val="00E40405"/>
    <w:rsid w:val="00E404C2"/>
    <w:rsid w:val="00E40537"/>
    <w:rsid w:val="00E4066D"/>
    <w:rsid w:val="00E407BB"/>
    <w:rsid w:val="00E40861"/>
    <w:rsid w:val="00E41197"/>
    <w:rsid w:val="00E41574"/>
    <w:rsid w:val="00E41740"/>
    <w:rsid w:val="00E41FD2"/>
    <w:rsid w:val="00E42B98"/>
    <w:rsid w:val="00E42EE3"/>
    <w:rsid w:val="00E4323A"/>
    <w:rsid w:val="00E4367E"/>
    <w:rsid w:val="00E43FD1"/>
    <w:rsid w:val="00E4423C"/>
    <w:rsid w:val="00E44903"/>
    <w:rsid w:val="00E44C08"/>
    <w:rsid w:val="00E44D75"/>
    <w:rsid w:val="00E45A00"/>
    <w:rsid w:val="00E45DAF"/>
    <w:rsid w:val="00E45EA3"/>
    <w:rsid w:val="00E46389"/>
    <w:rsid w:val="00E4661A"/>
    <w:rsid w:val="00E46B91"/>
    <w:rsid w:val="00E46D39"/>
    <w:rsid w:val="00E46FD3"/>
    <w:rsid w:val="00E4703F"/>
    <w:rsid w:val="00E4776D"/>
    <w:rsid w:val="00E47A8C"/>
    <w:rsid w:val="00E5077F"/>
    <w:rsid w:val="00E51A47"/>
    <w:rsid w:val="00E51A52"/>
    <w:rsid w:val="00E524C0"/>
    <w:rsid w:val="00E52AE0"/>
    <w:rsid w:val="00E53215"/>
    <w:rsid w:val="00E543D5"/>
    <w:rsid w:val="00E54569"/>
    <w:rsid w:val="00E54630"/>
    <w:rsid w:val="00E5489D"/>
    <w:rsid w:val="00E54F5E"/>
    <w:rsid w:val="00E551C7"/>
    <w:rsid w:val="00E55209"/>
    <w:rsid w:val="00E55283"/>
    <w:rsid w:val="00E55F1A"/>
    <w:rsid w:val="00E566ED"/>
    <w:rsid w:val="00E56B4B"/>
    <w:rsid w:val="00E575E2"/>
    <w:rsid w:val="00E5789D"/>
    <w:rsid w:val="00E57926"/>
    <w:rsid w:val="00E57934"/>
    <w:rsid w:val="00E57A64"/>
    <w:rsid w:val="00E57F9D"/>
    <w:rsid w:val="00E60793"/>
    <w:rsid w:val="00E616F7"/>
    <w:rsid w:val="00E6228E"/>
    <w:rsid w:val="00E62693"/>
    <w:rsid w:val="00E62833"/>
    <w:rsid w:val="00E62A71"/>
    <w:rsid w:val="00E62CB3"/>
    <w:rsid w:val="00E637AE"/>
    <w:rsid w:val="00E63BFC"/>
    <w:rsid w:val="00E63E39"/>
    <w:rsid w:val="00E649B6"/>
    <w:rsid w:val="00E649D1"/>
    <w:rsid w:val="00E65680"/>
    <w:rsid w:val="00E658FB"/>
    <w:rsid w:val="00E66141"/>
    <w:rsid w:val="00E6638E"/>
    <w:rsid w:val="00E667E9"/>
    <w:rsid w:val="00E66E51"/>
    <w:rsid w:val="00E670A3"/>
    <w:rsid w:val="00E67170"/>
    <w:rsid w:val="00E67373"/>
    <w:rsid w:val="00E67956"/>
    <w:rsid w:val="00E67B2D"/>
    <w:rsid w:val="00E67CCD"/>
    <w:rsid w:val="00E70129"/>
    <w:rsid w:val="00E70771"/>
    <w:rsid w:val="00E711C4"/>
    <w:rsid w:val="00E711DA"/>
    <w:rsid w:val="00E7186F"/>
    <w:rsid w:val="00E71ED4"/>
    <w:rsid w:val="00E732D2"/>
    <w:rsid w:val="00E73EE4"/>
    <w:rsid w:val="00E7424D"/>
    <w:rsid w:val="00E744DC"/>
    <w:rsid w:val="00E745E8"/>
    <w:rsid w:val="00E746A9"/>
    <w:rsid w:val="00E74734"/>
    <w:rsid w:val="00E74B52"/>
    <w:rsid w:val="00E7589D"/>
    <w:rsid w:val="00E75FB8"/>
    <w:rsid w:val="00E7601B"/>
    <w:rsid w:val="00E7613C"/>
    <w:rsid w:val="00E76284"/>
    <w:rsid w:val="00E76BF2"/>
    <w:rsid w:val="00E76EEA"/>
    <w:rsid w:val="00E77DD1"/>
    <w:rsid w:val="00E77F40"/>
    <w:rsid w:val="00E77F93"/>
    <w:rsid w:val="00E806D4"/>
    <w:rsid w:val="00E808F5"/>
    <w:rsid w:val="00E80BB2"/>
    <w:rsid w:val="00E81778"/>
    <w:rsid w:val="00E819F0"/>
    <w:rsid w:val="00E81CEF"/>
    <w:rsid w:val="00E81F86"/>
    <w:rsid w:val="00E82376"/>
    <w:rsid w:val="00E825EC"/>
    <w:rsid w:val="00E82926"/>
    <w:rsid w:val="00E82A4D"/>
    <w:rsid w:val="00E83459"/>
    <w:rsid w:val="00E83A8A"/>
    <w:rsid w:val="00E83B77"/>
    <w:rsid w:val="00E83C34"/>
    <w:rsid w:val="00E8446B"/>
    <w:rsid w:val="00E845E8"/>
    <w:rsid w:val="00E84610"/>
    <w:rsid w:val="00E847BE"/>
    <w:rsid w:val="00E85A41"/>
    <w:rsid w:val="00E86181"/>
    <w:rsid w:val="00E86417"/>
    <w:rsid w:val="00E8651F"/>
    <w:rsid w:val="00E865ED"/>
    <w:rsid w:val="00E86873"/>
    <w:rsid w:val="00E86AF5"/>
    <w:rsid w:val="00E87048"/>
    <w:rsid w:val="00E8719B"/>
    <w:rsid w:val="00E87437"/>
    <w:rsid w:val="00E879DE"/>
    <w:rsid w:val="00E87B93"/>
    <w:rsid w:val="00E90C69"/>
    <w:rsid w:val="00E90DA4"/>
    <w:rsid w:val="00E913A0"/>
    <w:rsid w:val="00E913CE"/>
    <w:rsid w:val="00E9155C"/>
    <w:rsid w:val="00E91D47"/>
    <w:rsid w:val="00E92072"/>
    <w:rsid w:val="00E922B0"/>
    <w:rsid w:val="00E922EA"/>
    <w:rsid w:val="00E923AF"/>
    <w:rsid w:val="00E927E4"/>
    <w:rsid w:val="00E92801"/>
    <w:rsid w:val="00E93880"/>
    <w:rsid w:val="00E93FCA"/>
    <w:rsid w:val="00E943AD"/>
    <w:rsid w:val="00E948C7"/>
    <w:rsid w:val="00E95984"/>
    <w:rsid w:val="00E95E09"/>
    <w:rsid w:val="00E969A4"/>
    <w:rsid w:val="00E96CA0"/>
    <w:rsid w:val="00E978F4"/>
    <w:rsid w:val="00EA0AA3"/>
    <w:rsid w:val="00EA0BF4"/>
    <w:rsid w:val="00EA10E0"/>
    <w:rsid w:val="00EA1686"/>
    <w:rsid w:val="00EA1706"/>
    <w:rsid w:val="00EA1D14"/>
    <w:rsid w:val="00EA2066"/>
    <w:rsid w:val="00EA2AEB"/>
    <w:rsid w:val="00EA2B68"/>
    <w:rsid w:val="00EA30F6"/>
    <w:rsid w:val="00EA3C42"/>
    <w:rsid w:val="00EA3EB3"/>
    <w:rsid w:val="00EA5E36"/>
    <w:rsid w:val="00EA5EFD"/>
    <w:rsid w:val="00EA6428"/>
    <w:rsid w:val="00EA6582"/>
    <w:rsid w:val="00EA66C6"/>
    <w:rsid w:val="00EA78EF"/>
    <w:rsid w:val="00EA7B48"/>
    <w:rsid w:val="00EB0136"/>
    <w:rsid w:val="00EB023E"/>
    <w:rsid w:val="00EB0312"/>
    <w:rsid w:val="00EB0C92"/>
    <w:rsid w:val="00EB0D18"/>
    <w:rsid w:val="00EB133D"/>
    <w:rsid w:val="00EB1C22"/>
    <w:rsid w:val="00EB214C"/>
    <w:rsid w:val="00EB2606"/>
    <w:rsid w:val="00EB2915"/>
    <w:rsid w:val="00EB3C9A"/>
    <w:rsid w:val="00EB3F12"/>
    <w:rsid w:val="00EB3F56"/>
    <w:rsid w:val="00EB44B1"/>
    <w:rsid w:val="00EB4C4C"/>
    <w:rsid w:val="00EB5173"/>
    <w:rsid w:val="00EB5181"/>
    <w:rsid w:val="00EB57FE"/>
    <w:rsid w:val="00EB5952"/>
    <w:rsid w:val="00EB6360"/>
    <w:rsid w:val="00EB63AC"/>
    <w:rsid w:val="00EB6DA6"/>
    <w:rsid w:val="00EB7591"/>
    <w:rsid w:val="00EB7DBA"/>
    <w:rsid w:val="00EB7E81"/>
    <w:rsid w:val="00EC0434"/>
    <w:rsid w:val="00EC079E"/>
    <w:rsid w:val="00EC07E6"/>
    <w:rsid w:val="00EC1473"/>
    <w:rsid w:val="00EC151B"/>
    <w:rsid w:val="00EC1666"/>
    <w:rsid w:val="00EC1A3F"/>
    <w:rsid w:val="00EC24B5"/>
    <w:rsid w:val="00EC3206"/>
    <w:rsid w:val="00EC33D8"/>
    <w:rsid w:val="00EC3608"/>
    <w:rsid w:val="00EC396F"/>
    <w:rsid w:val="00EC43AD"/>
    <w:rsid w:val="00EC44B7"/>
    <w:rsid w:val="00EC4936"/>
    <w:rsid w:val="00EC4C5C"/>
    <w:rsid w:val="00EC541D"/>
    <w:rsid w:val="00EC5AB2"/>
    <w:rsid w:val="00EC5B5D"/>
    <w:rsid w:val="00EC5C2F"/>
    <w:rsid w:val="00EC62DA"/>
    <w:rsid w:val="00EC6339"/>
    <w:rsid w:val="00EC63DD"/>
    <w:rsid w:val="00EC6765"/>
    <w:rsid w:val="00EC7EC7"/>
    <w:rsid w:val="00ED0921"/>
    <w:rsid w:val="00ED0BB5"/>
    <w:rsid w:val="00ED1173"/>
    <w:rsid w:val="00ED11B5"/>
    <w:rsid w:val="00ED13B3"/>
    <w:rsid w:val="00ED1828"/>
    <w:rsid w:val="00ED1835"/>
    <w:rsid w:val="00ED1AB0"/>
    <w:rsid w:val="00ED1B72"/>
    <w:rsid w:val="00ED1BAF"/>
    <w:rsid w:val="00ED1CA0"/>
    <w:rsid w:val="00ED2132"/>
    <w:rsid w:val="00ED21E2"/>
    <w:rsid w:val="00ED2AFD"/>
    <w:rsid w:val="00ED2BF2"/>
    <w:rsid w:val="00ED3231"/>
    <w:rsid w:val="00ED3513"/>
    <w:rsid w:val="00ED35FA"/>
    <w:rsid w:val="00ED394F"/>
    <w:rsid w:val="00ED3CF2"/>
    <w:rsid w:val="00ED40B2"/>
    <w:rsid w:val="00ED5FA4"/>
    <w:rsid w:val="00ED67D3"/>
    <w:rsid w:val="00ED683C"/>
    <w:rsid w:val="00ED6ADA"/>
    <w:rsid w:val="00ED6CF6"/>
    <w:rsid w:val="00ED734B"/>
    <w:rsid w:val="00ED76DE"/>
    <w:rsid w:val="00EE0D88"/>
    <w:rsid w:val="00EE134D"/>
    <w:rsid w:val="00EE1C96"/>
    <w:rsid w:val="00EE1EF8"/>
    <w:rsid w:val="00EE1F95"/>
    <w:rsid w:val="00EE2972"/>
    <w:rsid w:val="00EE2C78"/>
    <w:rsid w:val="00EE2CAC"/>
    <w:rsid w:val="00EE3371"/>
    <w:rsid w:val="00EE341D"/>
    <w:rsid w:val="00EE360F"/>
    <w:rsid w:val="00EE4117"/>
    <w:rsid w:val="00EE461C"/>
    <w:rsid w:val="00EE5BBB"/>
    <w:rsid w:val="00EE5E42"/>
    <w:rsid w:val="00EE61B8"/>
    <w:rsid w:val="00EE646F"/>
    <w:rsid w:val="00EE6A55"/>
    <w:rsid w:val="00EE6B2D"/>
    <w:rsid w:val="00EE72B4"/>
    <w:rsid w:val="00EE769A"/>
    <w:rsid w:val="00EE7BC3"/>
    <w:rsid w:val="00EF069B"/>
    <w:rsid w:val="00EF1EC9"/>
    <w:rsid w:val="00EF252F"/>
    <w:rsid w:val="00EF27C6"/>
    <w:rsid w:val="00EF2842"/>
    <w:rsid w:val="00EF2BA3"/>
    <w:rsid w:val="00EF379F"/>
    <w:rsid w:val="00EF3913"/>
    <w:rsid w:val="00EF3F0C"/>
    <w:rsid w:val="00EF41FD"/>
    <w:rsid w:val="00EF4AC6"/>
    <w:rsid w:val="00EF5306"/>
    <w:rsid w:val="00EF533B"/>
    <w:rsid w:val="00EF54FC"/>
    <w:rsid w:val="00EF5720"/>
    <w:rsid w:val="00EF5B48"/>
    <w:rsid w:val="00EF5E0E"/>
    <w:rsid w:val="00EF5E9F"/>
    <w:rsid w:val="00EF5FEB"/>
    <w:rsid w:val="00EF6322"/>
    <w:rsid w:val="00EF6558"/>
    <w:rsid w:val="00EF6690"/>
    <w:rsid w:val="00EF6CA1"/>
    <w:rsid w:val="00EF755F"/>
    <w:rsid w:val="00EF7957"/>
    <w:rsid w:val="00F00553"/>
    <w:rsid w:val="00F009C3"/>
    <w:rsid w:val="00F00B32"/>
    <w:rsid w:val="00F00C43"/>
    <w:rsid w:val="00F015CF"/>
    <w:rsid w:val="00F01646"/>
    <w:rsid w:val="00F02261"/>
    <w:rsid w:val="00F022AF"/>
    <w:rsid w:val="00F0239D"/>
    <w:rsid w:val="00F026BD"/>
    <w:rsid w:val="00F02A64"/>
    <w:rsid w:val="00F02B6A"/>
    <w:rsid w:val="00F02EF8"/>
    <w:rsid w:val="00F03487"/>
    <w:rsid w:val="00F040BD"/>
    <w:rsid w:val="00F040E3"/>
    <w:rsid w:val="00F04876"/>
    <w:rsid w:val="00F048FF"/>
    <w:rsid w:val="00F04AAD"/>
    <w:rsid w:val="00F056A4"/>
    <w:rsid w:val="00F058AD"/>
    <w:rsid w:val="00F05A82"/>
    <w:rsid w:val="00F05CF8"/>
    <w:rsid w:val="00F05E8E"/>
    <w:rsid w:val="00F05F2D"/>
    <w:rsid w:val="00F065B8"/>
    <w:rsid w:val="00F06EEA"/>
    <w:rsid w:val="00F07C1F"/>
    <w:rsid w:val="00F07CBA"/>
    <w:rsid w:val="00F10346"/>
    <w:rsid w:val="00F109D1"/>
    <w:rsid w:val="00F10B0D"/>
    <w:rsid w:val="00F114B7"/>
    <w:rsid w:val="00F11719"/>
    <w:rsid w:val="00F11CCA"/>
    <w:rsid w:val="00F12272"/>
    <w:rsid w:val="00F1237B"/>
    <w:rsid w:val="00F1262A"/>
    <w:rsid w:val="00F1274C"/>
    <w:rsid w:val="00F12FCD"/>
    <w:rsid w:val="00F1317A"/>
    <w:rsid w:val="00F13DA1"/>
    <w:rsid w:val="00F1413D"/>
    <w:rsid w:val="00F1438C"/>
    <w:rsid w:val="00F1438D"/>
    <w:rsid w:val="00F1488B"/>
    <w:rsid w:val="00F14AF3"/>
    <w:rsid w:val="00F14D85"/>
    <w:rsid w:val="00F15340"/>
    <w:rsid w:val="00F153E2"/>
    <w:rsid w:val="00F157AE"/>
    <w:rsid w:val="00F1581B"/>
    <w:rsid w:val="00F160A0"/>
    <w:rsid w:val="00F16272"/>
    <w:rsid w:val="00F16508"/>
    <w:rsid w:val="00F17166"/>
    <w:rsid w:val="00F1738A"/>
    <w:rsid w:val="00F17B8E"/>
    <w:rsid w:val="00F17E3D"/>
    <w:rsid w:val="00F200FA"/>
    <w:rsid w:val="00F20E76"/>
    <w:rsid w:val="00F211A6"/>
    <w:rsid w:val="00F21435"/>
    <w:rsid w:val="00F219DB"/>
    <w:rsid w:val="00F22085"/>
    <w:rsid w:val="00F22767"/>
    <w:rsid w:val="00F22C2F"/>
    <w:rsid w:val="00F22ECA"/>
    <w:rsid w:val="00F23B0A"/>
    <w:rsid w:val="00F24747"/>
    <w:rsid w:val="00F24C31"/>
    <w:rsid w:val="00F24DC7"/>
    <w:rsid w:val="00F264BC"/>
    <w:rsid w:val="00F265A8"/>
    <w:rsid w:val="00F267D9"/>
    <w:rsid w:val="00F26A67"/>
    <w:rsid w:val="00F26E66"/>
    <w:rsid w:val="00F272C8"/>
    <w:rsid w:val="00F27715"/>
    <w:rsid w:val="00F27D79"/>
    <w:rsid w:val="00F3015A"/>
    <w:rsid w:val="00F304F5"/>
    <w:rsid w:val="00F305AF"/>
    <w:rsid w:val="00F308D3"/>
    <w:rsid w:val="00F30ACE"/>
    <w:rsid w:val="00F30C71"/>
    <w:rsid w:val="00F30F71"/>
    <w:rsid w:val="00F314BC"/>
    <w:rsid w:val="00F3156A"/>
    <w:rsid w:val="00F31FE9"/>
    <w:rsid w:val="00F32254"/>
    <w:rsid w:val="00F32E12"/>
    <w:rsid w:val="00F34024"/>
    <w:rsid w:val="00F3470F"/>
    <w:rsid w:val="00F357F3"/>
    <w:rsid w:val="00F359BE"/>
    <w:rsid w:val="00F35B84"/>
    <w:rsid w:val="00F35E5F"/>
    <w:rsid w:val="00F36100"/>
    <w:rsid w:val="00F3624A"/>
    <w:rsid w:val="00F37AF6"/>
    <w:rsid w:val="00F4019E"/>
    <w:rsid w:val="00F4024E"/>
    <w:rsid w:val="00F4045A"/>
    <w:rsid w:val="00F4054B"/>
    <w:rsid w:val="00F4086C"/>
    <w:rsid w:val="00F40DF5"/>
    <w:rsid w:val="00F41255"/>
    <w:rsid w:val="00F412D6"/>
    <w:rsid w:val="00F41857"/>
    <w:rsid w:val="00F41B6C"/>
    <w:rsid w:val="00F41E32"/>
    <w:rsid w:val="00F42D50"/>
    <w:rsid w:val="00F430C2"/>
    <w:rsid w:val="00F43589"/>
    <w:rsid w:val="00F437F7"/>
    <w:rsid w:val="00F44677"/>
    <w:rsid w:val="00F44810"/>
    <w:rsid w:val="00F450F7"/>
    <w:rsid w:val="00F45830"/>
    <w:rsid w:val="00F459DF"/>
    <w:rsid w:val="00F46712"/>
    <w:rsid w:val="00F47543"/>
    <w:rsid w:val="00F47EBC"/>
    <w:rsid w:val="00F47F51"/>
    <w:rsid w:val="00F5116F"/>
    <w:rsid w:val="00F51238"/>
    <w:rsid w:val="00F5142E"/>
    <w:rsid w:val="00F5146C"/>
    <w:rsid w:val="00F51626"/>
    <w:rsid w:val="00F5177F"/>
    <w:rsid w:val="00F51E4E"/>
    <w:rsid w:val="00F51FCF"/>
    <w:rsid w:val="00F52120"/>
    <w:rsid w:val="00F52185"/>
    <w:rsid w:val="00F52655"/>
    <w:rsid w:val="00F52846"/>
    <w:rsid w:val="00F52A84"/>
    <w:rsid w:val="00F52EEA"/>
    <w:rsid w:val="00F52FD6"/>
    <w:rsid w:val="00F53175"/>
    <w:rsid w:val="00F5399D"/>
    <w:rsid w:val="00F53A8A"/>
    <w:rsid w:val="00F53DD3"/>
    <w:rsid w:val="00F53E57"/>
    <w:rsid w:val="00F54BE5"/>
    <w:rsid w:val="00F55077"/>
    <w:rsid w:val="00F555D9"/>
    <w:rsid w:val="00F55C16"/>
    <w:rsid w:val="00F55D74"/>
    <w:rsid w:val="00F5648D"/>
    <w:rsid w:val="00F564D0"/>
    <w:rsid w:val="00F56933"/>
    <w:rsid w:val="00F57238"/>
    <w:rsid w:val="00F576E4"/>
    <w:rsid w:val="00F57747"/>
    <w:rsid w:val="00F60197"/>
    <w:rsid w:val="00F60733"/>
    <w:rsid w:val="00F60DC9"/>
    <w:rsid w:val="00F60F5F"/>
    <w:rsid w:val="00F61004"/>
    <w:rsid w:val="00F61097"/>
    <w:rsid w:val="00F61F57"/>
    <w:rsid w:val="00F62041"/>
    <w:rsid w:val="00F62714"/>
    <w:rsid w:val="00F62D34"/>
    <w:rsid w:val="00F63A49"/>
    <w:rsid w:val="00F63D99"/>
    <w:rsid w:val="00F648CE"/>
    <w:rsid w:val="00F64E19"/>
    <w:rsid w:val="00F650EF"/>
    <w:rsid w:val="00F65340"/>
    <w:rsid w:val="00F658C6"/>
    <w:rsid w:val="00F65D39"/>
    <w:rsid w:val="00F65F96"/>
    <w:rsid w:val="00F66391"/>
    <w:rsid w:val="00F66600"/>
    <w:rsid w:val="00F66817"/>
    <w:rsid w:val="00F66D4D"/>
    <w:rsid w:val="00F670CA"/>
    <w:rsid w:val="00F676A4"/>
    <w:rsid w:val="00F677EA"/>
    <w:rsid w:val="00F705D7"/>
    <w:rsid w:val="00F7064C"/>
    <w:rsid w:val="00F70D6F"/>
    <w:rsid w:val="00F70DFF"/>
    <w:rsid w:val="00F71978"/>
    <w:rsid w:val="00F71ADA"/>
    <w:rsid w:val="00F72024"/>
    <w:rsid w:val="00F720F8"/>
    <w:rsid w:val="00F7275D"/>
    <w:rsid w:val="00F72CBB"/>
    <w:rsid w:val="00F72E01"/>
    <w:rsid w:val="00F72F7F"/>
    <w:rsid w:val="00F7372D"/>
    <w:rsid w:val="00F73838"/>
    <w:rsid w:val="00F7387F"/>
    <w:rsid w:val="00F73CFA"/>
    <w:rsid w:val="00F73E31"/>
    <w:rsid w:val="00F73F7A"/>
    <w:rsid w:val="00F742CE"/>
    <w:rsid w:val="00F74FB7"/>
    <w:rsid w:val="00F75547"/>
    <w:rsid w:val="00F757FC"/>
    <w:rsid w:val="00F75CE2"/>
    <w:rsid w:val="00F76222"/>
    <w:rsid w:val="00F7701D"/>
    <w:rsid w:val="00F77786"/>
    <w:rsid w:val="00F779CF"/>
    <w:rsid w:val="00F77B18"/>
    <w:rsid w:val="00F77C98"/>
    <w:rsid w:val="00F80C41"/>
    <w:rsid w:val="00F80C5D"/>
    <w:rsid w:val="00F816D0"/>
    <w:rsid w:val="00F81C49"/>
    <w:rsid w:val="00F82181"/>
    <w:rsid w:val="00F82560"/>
    <w:rsid w:val="00F8287E"/>
    <w:rsid w:val="00F839E4"/>
    <w:rsid w:val="00F83C80"/>
    <w:rsid w:val="00F8425D"/>
    <w:rsid w:val="00F8445B"/>
    <w:rsid w:val="00F84D4F"/>
    <w:rsid w:val="00F85441"/>
    <w:rsid w:val="00F85821"/>
    <w:rsid w:val="00F85B69"/>
    <w:rsid w:val="00F8613C"/>
    <w:rsid w:val="00F863B6"/>
    <w:rsid w:val="00F86E6D"/>
    <w:rsid w:val="00F87FCE"/>
    <w:rsid w:val="00F90F58"/>
    <w:rsid w:val="00F91223"/>
    <w:rsid w:val="00F91DDE"/>
    <w:rsid w:val="00F91EF4"/>
    <w:rsid w:val="00F92525"/>
    <w:rsid w:val="00F92767"/>
    <w:rsid w:val="00F93211"/>
    <w:rsid w:val="00F934C6"/>
    <w:rsid w:val="00F935EC"/>
    <w:rsid w:val="00F93ACE"/>
    <w:rsid w:val="00F93D44"/>
    <w:rsid w:val="00F940EA"/>
    <w:rsid w:val="00F94A56"/>
    <w:rsid w:val="00F94EE6"/>
    <w:rsid w:val="00F95581"/>
    <w:rsid w:val="00F95954"/>
    <w:rsid w:val="00F95BA3"/>
    <w:rsid w:val="00F95ECA"/>
    <w:rsid w:val="00F96D5F"/>
    <w:rsid w:val="00F97692"/>
    <w:rsid w:val="00F9786F"/>
    <w:rsid w:val="00F9C187"/>
    <w:rsid w:val="00FA0480"/>
    <w:rsid w:val="00FA063F"/>
    <w:rsid w:val="00FA2474"/>
    <w:rsid w:val="00FA2754"/>
    <w:rsid w:val="00FA2809"/>
    <w:rsid w:val="00FA2B73"/>
    <w:rsid w:val="00FA2BDD"/>
    <w:rsid w:val="00FA2C58"/>
    <w:rsid w:val="00FA2F00"/>
    <w:rsid w:val="00FA352B"/>
    <w:rsid w:val="00FA3A2C"/>
    <w:rsid w:val="00FA3A7C"/>
    <w:rsid w:val="00FA3F1A"/>
    <w:rsid w:val="00FA4617"/>
    <w:rsid w:val="00FA4FDE"/>
    <w:rsid w:val="00FA4FEF"/>
    <w:rsid w:val="00FA5164"/>
    <w:rsid w:val="00FA5255"/>
    <w:rsid w:val="00FA527A"/>
    <w:rsid w:val="00FA590D"/>
    <w:rsid w:val="00FA5A8D"/>
    <w:rsid w:val="00FA5C11"/>
    <w:rsid w:val="00FA5FB6"/>
    <w:rsid w:val="00FA6524"/>
    <w:rsid w:val="00FA6650"/>
    <w:rsid w:val="00FA693D"/>
    <w:rsid w:val="00FA6F26"/>
    <w:rsid w:val="00FA71E8"/>
    <w:rsid w:val="00FA760F"/>
    <w:rsid w:val="00FA7A7F"/>
    <w:rsid w:val="00FB01F3"/>
    <w:rsid w:val="00FB060A"/>
    <w:rsid w:val="00FB09B3"/>
    <w:rsid w:val="00FB0A97"/>
    <w:rsid w:val="00FB0F24"/>
    <w:rsid w:val="00FB13BD"/>
    <w:rsid w:val="00FB153D"/>
    <w:rsid w:val="00FB1ADA"/>
    <w:rsid w:val="00FB2737"/>
    <w:rsid w:val="00FB2A98"/>
    <w:rsid w:val="00FB2BBB"/>
    <w:rsid w:val="00FB2BF5"/>
    <w:rsid w:val="00FB2F14"/>
    <w:rsid w:val="00FB3272"/>
    <w:rsid w:val="00FB34E1"/>
    <w:rsid w:val="00FB38DD"/>
    <w:rsid w:val="00FB3D78"/>
    <w:rsid w:val="00FB4376"/>
    <w:rsid w:val="00FB4938"/>
    <w:rsid w:val="00FB4DD9"/>
    <w:rsid w:val="00FB4E0E"/>
    <w:rsid w:val="00FB546F"/>
    <w:rsid w:val="00FB54FD"/>
    <w:rsid w:val="00FB5CCB"/>
    <w:rsid w:val="00FB5DDE"/>
    <w:rsid w:val="00FB5F22"/>
    <w:rsid w:val="00FB5FFB"/>
    <w:rsid w:val="00FB6806"/>
    <w:rsid w:val="00FB7D25"/>
    <w:rsid w:val="00FB7F80"/>
    <w:rsid w:val="00FC001E"/>
    <w:rsid w:val="00FC027E"/>
    <w:rsid w:val="00FC07FA"/>
    <w:rsid w:val="00FC11AB"/>
    <w:rsid w:val="00FC1949"/>
    <w:rsid w:val="00FC1A1E"/>
    <w:rsid w:val="00FC2194"/>
    <w:rsid w:val="00FC23FB"/>
    <w:rsid w:val="00FC245F"/>
    <w:rsid w:val="00FC2A1D"/>
    <w:rsid w:val="00FC3AB4"/>
    <w:rsid w:val="00FC4288"/>
    <w:rsid w:val="00FC495B"/>
    <w:rsid w:val="00FC49EA"/>
    <w:rsid w:val="00FC4AC5"/>
    <w:rsid w:val="00FC4E42"/>
    <w:rsid w:val="00FC52EC"/>
    <w:rsid w:val="00FC585C"/>
    <w:rsid w:val="00FC6199"/>
    <w:rsid w:val="00FC692C"/>
    <w:rsid w:val="00FD03E2"/>
    <w:rsid w:val="00FD0E81"/>
    <w:rsid w:val="00FD15AC"/>
    <w:rsid w:val="00FD18A9"/>
    <w:rsid w:val="00FD1B2B"/>
    <w:rsid w:val="00FD1C08"/>
    <w:rsid w:val="00FD1EA3"/>
    <w:rsid w:val="00FD1F03"/>
    <w:rsid w:val="00FD2083"/>
    <w:rsid w:val="00FD2322"/>
    <w:rsid w:val="00FD26D9"/>
    <w:rsid w:val="00FD2B2F"/>
    <w:rsid w:val="00FD33AE"/>
    <w:rsid w:val="00FD4AF1"/>
    <w:rsid w:val="00FD4C5F"/>
    <w:rsid w:val="00FD5FAE"/>
    <w:rsid w:val="00FD6040"/>
    <w:rsid w:val="00FD6675"/>
    <w:rsid w:val="00FD6965"/>
    <w:rsid w:val="00FD742D"/>
    <w:rsid w:val="00FE0C83"/>
    <w:rsid w:val="00FE103C"/>
    <w:rsid w:val="00FE1170"/>
    <w:rsid w:val="00FE1C83"/>
    <w:rsid w:val="00FE2377"/>
    <w:rsid w:val="00FE298C"/>
    <w:rsid w:val="00FE2C89"/>
    <w:rsid w:val="00FE31F7"/>
    <w:rsid w:val="00FE331F"/>
    <w:rsid w:val="00FE3B4E"/>
    <w:rsid w:val="00FE3DA6"/>
    <w:rsid w:val="00FE3E47"/>
    <w:rsid w:val="00FE405A"/>
    <w:rsid w:val="00FE41E3"/>
    <w:rsid w:val="00FE4607"/>
    <w:rsid w:val="00FE530D"/>
    <w:rsid w:val="00FE59C7"/>
    <w:rsid w:val="00FE5A74"/>
    <w:rsid w:val="00FE6126"/>
    <w:rsid w:val="00FE6499"/>
    <w:rsid w:val="00FE64CE"/>
    <w:rsid w:val="00FE6C44"/>
    <w:rsid w:val="00FE74F3"/>
    <w:rsid w:val="00FE7C5E"/>
    <w:rsid w:val="00FE7E21"/>
    <w:rsid w:val="00FF01F1"/>
    <w:rsid w:val="00FF133D"/>
    <w:rsid w:val="00FF1ED2"/>
    <w:rsid w:val="00FF3211"/>
    <w:rsid w:val="00FF3DE9"/>
    <w:rsid w:val="00FF45B2"/>
    <w:rsid w:val="00FF45BB"/>
    <w:rsid w:val="00FF4C4A"/>
    <w:rsid w:val="00FF4ED4"/>
    <w:rsid w:val="00FF4EF6"/>
    <w:rsid w:val="00FF4EF8"/>
    <w:rsid w:val="00FF6734"/>
    <w:rsid w:val="00FF69EB"/>
    <w:rsid w:val="00FF6BA0"/>
    <w:rsid w:val="00FF7158"/>
    <w:rsid w:val="00FF7758"/>
    <w:rsid w:val="0178C30D"/>
    <w:rsid w:val="01ACDD08"/>
    <w:rsid w:val="01B2C10F"/>
    <w:rsid w:val="01E48999"/>
    <w:rsid w:val="021E81B5"/>
    <w:rsid w:val="022CD04E"/>
    <w:rsid w:val="02670E40"/>
    <w:rsid w:val="0294480B"/>
    <w:rsid w:val="02B321B7"/>
    <w:rsid w:val="030277E5"/>
    <w:rsid w:val="030F749B"/>
    <w:rsid w:val="03593111"/>
    <w:rsid w:val="036B54D1"/>
    <w:rsid w:val="036F0294"/>
    <w:rsid w:val="038095D4"/>
    <w:rsid w:val="0398DE23"/>
    <w:rsid w:val="03BD20F8"/>
    <w:rsid w:val="03C614A1"/>
    <w:rsid w:val="03E99380"/>
    <w:rsid w:val="03EEF1A4"/>
    <w:rsid w:val="0407459D"/>
    <w:rsid w:val="04506E57"/>
    <w:rsid w:val="045EBE2F"/>
    <w:rsid w:val="04729D4E"/>
    <w:rsid w:val="048AF938"/>
    <w:rsid w:val="048B0245"/>
    <w:rsid w:val="049C49F7"/>
    <w:rsid w:val="04BB0BDE"/>
    <w:rsid w:val="04D26284"/>
    <w:rsid w:val="04D9C8FC"/>
    <w:rsid w:val="052730AC"/>
    <w:rsid w:val="052D33D4"/>
    <w:rsid w:val="05489DA9"/>
    <w:rsid w:val="0549A473"/>
    <w:rsid w:val="056BD547"/>
    <w:rsid w:val="05717F01"/>
    <w:rsid w:val="058E6FAE"/>
    <w:rsid w:val="0593350B"/>
    <w:rsid w:val="0594ACB2"/>
    <w:rsid w:val="05ADA001"/>
    <w:rsid w:val="0609EDE6"/>
    <w:rsid w:val="060BC5FC"/>
    <w:rsid w:val="0619C006"/>
    <w:rsid w:val="061B78A1"/>
    <w:rsid w:val="06567E02"/>
    <w:rsid w:val="065E5944"/>
    <w:rsid w:val="0666A133"/>
    <w:rsid w:val="066DEA66"/>
    <w:rsid w:val="067F1C2B"/>
    <w:rsid w:val="06A56EFE"/>
    <w:rsid w:val="06B2F9E0"/>
    <w:rsid w:val="06C67A4E"/>
    <w:rsid w:val="0769032D"/>
    <w:rsid w:val="0793C142"/>
    <w:rsid w:val="07AF8E4D"/>
    <w:rsid w:val="07D32070"/>
    <w:rsid w:val="07D57299"/>
    <w:rsid w:val="07EF1F70"/>
    <w:rsid w:val="081015C5"/>
    <w:rsid w:val="0825C82D"/>
    <w:rsid w:val="083814EB"/>
    <w:rsid w:val="087A926B"/>
    <w:rsid w:val="0894742F"/>
    <w:rsid w:val="08B0B3FE"/>
    <w:rsid w:val="08B8D597"/>
    <w:rsid w:val="08B9E448"/>
    <w:rsid w:val="08C7A490"/>
    <w:rsid w:val="08CAD5CD"/>
    <w:rsid w:val="08D4DE1A"/>
    <w:rsid w:val="09024491"/>
    <w:rsid w:val="09048710"/>
    <w:rsid w:val="090ECF19"/>
    <w:rsid w:val="092094C2"/>
    <w:rsid w:val="0927AD3E"/>
    <w:rsid w:val="092F3723"/>
    <w:rsid w:val="0939D3F3"/>
    <w:rsid w:val="098C8A12"/>
    <w:rsid w:val="098F17B7"/>
    <w:rsid w:val="09BDDB8B"/>
    <w:rsid w:val="09F94356"/>
    <w:rsid w:val="0A0E5ACE"/>
    <w:rsid w:val="0A443630"/>
    <w:rsid w:val="0A4E643A"/>
    <w:rsid w:val="0A5A0CA5"/>
    <w:rsid w:val="0A5E2F99"/>
    <w:rsid w:val="0A5FB5D2"/>
    <w:rsid w:val="0A785199"/>
    <w:rsid w:val="0A83E193"/>
    <w:rsid w:val="0A8BBBEA"/>
    <w:rsid w:val="0AC679D7"/>
    <w:rsid w:val="0AF9A9CF"/>
    <w:rsid w:val="0B1BE995"/>
    <w:rsid w:val="0B1D3CED"/>
    <w:rsid w:val="0B273868"/>
    <w:rsid w:val="0B346282"/>
    <w:rsid w:val="0B5014AB"/>
    <w:rsid w:val="0B5C3EB4"/>
    <w:rsid w:val="0B8A6B0A"/>
    <w:rsid w:val="0BA18390"/>
    <w:rsid w:val="0BAE829E"/>
    <w:rsid w:val="0BC525EF"/>
    <w:rsid w:val="0BCAE711"/>
    <w:rsid w:val="0BE48A26"/>
    <w:rsid w:val="0BE94E32"/>
    <w:rsid w:val="0C1FE167"/>
    <w:rsid w:val="0C2D27BC"/>
    <w:rsid w:val="0C3DA3DA"/>
    <w:rsid w:val="0C490575"/>
    <w:rsid w:val="0C651294"/>
    <w:rsid w:val="0C6C4DA9"/>
    <w:rsid w:val="0C7DADDF"/>
    <w:rsid w:val="0C87C5C8"/>
    <w:rsid w:val="0C9D0A01"/>
    <w:rsid w:val="0CA12617"/>
    <w:rsid w:val="0CAEF02C"/>
    <w:rsid w:val="0CBE3BCC"/>
    <w:rsid w:val="0D067D0A"/>
    <w:rsid w:val="0D395708"/>
    <w:rsid w:val="0D4B6F13"/>
    <w:rsid w:val="0D702D56"/>
    <w:rsid w:val="0D805936"/>
    <w:rsid w:val="0DCA3552"/>
    <w:rsid w:val="0DE91580"/>
    <w:rsid w:val="0DFD4683"/>
    <w:rsid w:val="0E25489E"/>
    <w:rsid w:val="0E2ED723"/>
    <w:rsid w:val="0E47C067"/>
    <w:rsid w:val="0E55CABE"/>
    <w:rsid w:val="0E610FF0"/>
    <w:rsid w:val="0E79053E"/>
    <w:rsid w:val="0EB29029"/>
    <w:rsid w:val="0EDAE630"/>
    <w:rsid w:val="0EFA8E8C"/>
    <w:rsid w:val="0F01329E"/>
    <w:rsid w:val="0F0E232B"/>
    <w:rsid w:val="0F11F8E5"/>
    <w:rsid w:val="0F188BF1"/>
    <w:rsid w:val="0F202DDE"/>
    <w:rsid w:val="0F22E1B3"/>
    <w:rsid w:val="0F28ED4B"/>
    <w:rsid w:val="0F3966D3"/>
    <w:rsid w:val="0F3D7A3C"/>
    <w:rsid w:val="0F8F08AE"/>
    <w:rsid w:val="0FA6FB94"/>
    <w:rsid w:val="0FE6EA4A"/>
    <w:rsid w:val="0FF8046F"/>
    <w:rsid w:val="0FF9F202"/>
    <w:rsid w:val="101DBB80"/>
    <w:rsid w:val="102ADBC6"/>
    <w:rsid w:val="102D7F4B"/>
    <w:rsid w:val="1085964D"/>
    <w:rsid w:val="109FBF76"/>
    <w:rsid w:val="10A8445A"/>
    <w:rsid w:val="10B8DD7E"/>
    <w:rsid w:val="10D057F2"/>
    <w:rsid w:val="10E1B58A"/>
    <w:rsid w:val="10ECE252"/>
    <w:rsid w:val="110D8FD1"/>
    <w:rsid w:val="111DF75A"/>
    <w:rsid w:val="1130BE1B"/>
    <w:rsid w:val="116F8479"/>
    <w:rsid w:val="1173124A"/>
    <w:rsid w:val="11974435"/>
    <w:rsid w:val="119C5761"/>
    <w:rsid w:val="119E0326"/>
    <w:rsid w:val="11B0236A"/>
    <w:rsid w:val="11BC2231"/>
    <w:rsid w:val="11C61B0C"/>
    <w:rsid w:val="11D77F3A"/>
    <w:rsid w:val="11DAE995"/>
    <w:rsid w:val="11F916D2"/>
    <w:rsid w:val="11FC90E4"/>
    <w:rsid w:val="11FF281C"/>
    <w:rsid w:val="121CEDA7"/>
    <w:rsid w:val="12415829"/>
    <w:rsid w:val="124A6657"/>
    <w:rsid w:val="12546116"/>
    <w:rsid w:val="1262D793"/>
    <w:rsid w:val="12680567"/>
    <w:rsid w:val="126CFFBD"/>
    <w:rsid w:val="127EA589"/>
    <w:rsid w:val="1289AEA9"/>
    <w:rsid w:val="128D7228"/>
    <w:rsid w:val="12928D0C"/>
    <w:rsid w:val="129D210B"/>
    <w:rsid w:val="12A9056C"/>
    <w:rsid w:val="12B178E5"/>
    <w:rsid w:val="12B628BC"/>
    <w:rsid w:val="12BE0BDD"/>
    <w:rsid w:val="12EE0D72"/>
    <w:rsid w:val="12EE824E"/>
    <w:rsid w:val="130DDB12"/>
    <w:rsid w:val="131203EB"/>
    <w:rsid w:val="1317A27C"/>
    <w:rsid w:val="132AC9C6"/>
    <w:rsid w:val="133618A8"/>
    <w:rsid w:val="13441519"/>
    <w:rsid w:val="13483EE7"/>
    <w:rsid w:val="13A3D7A9"/>
    <w:rsid w:val="13A799E2"/>
    <w:rsid w:val="13AE7782"/>
    <w:rsid w:val="13B1CB0C"/>
    <w:rsid w:val="13BCCE0E"/>
    <w:rsid w:val="13D3D8BD"/>
    <w:rsid w:val="13F03B49"/>
    <w:rsid w:val="13F37861"/>
    <w:rsid w:val="13FBA099"/>
    <w:rsid w:val="13FBCBDA"/>
    <w:rsid w:val="142855EB"/>
    <w:rsid w:val="142A8358"/>
    <w:rsid w:val="1436D3D4"/>
    <w:rsid w:val="146AD088"/>
    <w:rsid w:val="1474B0C0"/>
    <w:rsid w:val="14754CAC"/>
    <w:rsid w:val="149A7A5B"/>
    <w:rsid w:val="14AD9B15"/>
    <w:rsid w:val="14B67954"/>
    <w:rsid w:val="14B97B40"/>
    <w:rsid w:val="14BD1974"/>
    <w:rsid w:val="14EF6682"/>
    <w:rsid w:val="14FB4158"/>
    <w:rsid w:val="14FEA82E"/>
    <w:rsid w:val="1504B0A3"/>
    <w:rsid w:val="1549E877"/>
    <w:rsid w:val="155C03F0"/>
    <w:rsid w:val="156C39F5"/>
    <w:rsid w:val="159206B1"/>
    <w:rsid w:val="15BC223E"/>
    <w:rsid w:val="160999FB"/>
    <w:rsid w:val="160B08BD"/>
    <w:rsid w:val="163E18B4"/>
    <w:rsid w:val="165CA3B4"/>
    <w:rsid w:val="1687C792"/>
    <w:rsid w:val="168A0E46"/>
    <w:rsid w:val="168C2EE7"/>
    <w:rsid w:val="16A7F2B7"/>
    <w:rsid w:val="16B70C89"/>
    <w:rsid w:val="16B950A9"/>
    <w:rsid w:val="16C8E95A"/>
    <w:rsid w:val="16E4DDE8"/>
    <w:rsid w:val="16F9FB47"/>
    <w:rsid w:val="17209EB3"/>
    <w:rsid w:val="172FDB88"/>
    <w:rsid w:val="1732D989"/>
    <w:rsid w:val="17337D01"/>
    <w:rsid w:val="173EB7D0"/>
    <w:rsid w:val="174765F7"/>
    <w:rsid w:val="175250CB"/>
    <w:rsid w:val="17595F52"/>
    <w:rsid w:val="175B2EF5"/>
    <w:rsid w:val="17AC2638"/>
    <w:rsid w:val="181AFE6F"/>
    <w:rsid w:val="18475FAC"/>
    <w:rsid w:val="184ABD82"/>
    <w:rsid w:val="187E51A8"/>
    <w:rsid w:val="1888B879"/>
    <w:rsid w:val="189D873F"/>
    <w:rsid w:val="18AEBD92"/>
    <w:rsid w:val="18B555D0"/>
    <w:rsid w:val="18C93481"/>
    <w:rsid w:val="18DD0861"/>
    <w:rsid w:val="18FD87F3"/>
    <w:rsid w:val="19083E47"/>
    <w:rsid w:val="190F0EEB"/>
    <w:rsid w:val="190F60EF"/>
    <w:rsid w:val="1915380B"/>
    <w:rsid w:val="193AF841"/>
    <w:rsid w:val="19B5EF27"/>
    <w:rsid w:val="19DA9A26"/>
    <w:rsid w:val="19F0C23F"/>
    <w:rsid w:val="19FB3A0B"/>
    <w:rsid w:val="1A0B13BF"/>
    <w:rsid w:val="1A14E35F"/>
    <w:rsid w:val="1A24317E"/>
    <w:rsid w:val="1A5C9526"/>
    <w:rsid w:val="1AA333A2"/>
    <w:rsid w:val="1ABCB008"/>
    <w:rsid w:val="1AEBD6F6"/>
    <w:rsid w:val="1B167E8B"/>
    <w:rsid w:val="1B281527"/>
    <w:rsid w:val="1B3A322C"/>
    <w:rsid w:val="1B697E2C"/>
    <w:rsid w:val="1B7265AA"/>
    <w:rsid w:val="1BB60F0F"/>
    <w:rsid w:val="1BC56695"/>
    <w:rsid w:val="1BE5B2BA"/>
    <w:rsid w:val="1C0EB4CB"/>
    <w:rsid w:val="1C4751B9"/>
    <w:rsid w:val="1C73CA51"/>
    <w:rsid w:val="1C762CFD"/>
    <w:rsid w:val="1C869DA5"/>
    <w:rsid w:val="1C9ED3EB"/>
    <w:rsid w:val="1CC3DB65"/>
    <w:rsid w:val="1CD06F3F"/>
    <w:rsid w:val="1CD76750"/>
    <w:rsid w:val="1CF334EF"/>
    <w:rsid w:val="1CF9DBBD"/>
    <w:rsid w:val="1D038ADE"/>
    <w:rsid w:val="1D03C298"/>
    <w:rsid w:val="1D088BCC"/>
    <w:rsid w:val="1D26CE4C"/>
    <w:rsid w:val="1D793E40"/>
    <w:rsid w:val="1DAF2063"/>
    <w:rsid w:val="1DE59865"/>
    <w:rsid w:val="1E1C444F"/>
    <w:rsid w:val="1E2E8D6B"/>
    <w:rsid w:val="1E3AE9D9"/>
    <w:rsid w:val="1E438D21"/>
    <w:rsid w:val="1E4C3CED"/>
    <w:rsid w:val="1E714867"/>
    <w:rsid w:val="1EBEFC06"/>
    <w:rsid w:val="1EC1C35B"/>
    <w:rsid w:val="1EE22B7B"/>
    <w:rsid w:val="1EFE2724"/>
    <w:rsid w:val="1F4BBC7A"/>
    <w:rsid w:val="1F4BCEB4"/>
    <w:rsid w:val="1F68F2B8"/>
    <w:rsid w:val="1F9040F4"/>
    <w:rsid w:val="1FBBC1E4"/>
    <w:rsid w:val="1FC5E219"/>
    <w:rsid w:val="1FD7011E"/>
    <w:rsid w:val="1FF47EDE"/>
    <w:rsid w:val="1FF75DBE"/>
    <w:rsid w:val="200C36CC"/>
    <w:rsid w:val="2012AEA9"/>
    <w:rsid w:val="202121CB"/>
    <w:rsid w:val="202B4E72"/>
    <w:rsid w:val="206483CB"/>
    <w:rsid w:val="20BDD6B7"/>
    <w:rsid w:val="20DF237A"/>
    <w:rsid w:val="20E70468"/>
    <w:rsid w:val="20E8044F"/>
    <w:rsid w:val="21061FEA"/>
    <w:rsid w:val="2124697D"/>
    <w:rsid w:val="2138FDDB"/>
    <w:rsid w:val="21427CCD"/>
    <w:rsid w:val="2150EA72"/>
    <w:rsid w:val="216550C9"/>
    <w:rsid w:val="21905951"/>
    <w:rsid w:val="21A4667C"/>
    <w:rsid w:val="21D72A64"/>
    <w:rsid w:val="21E482B6"/>
    <w:rsid w:val="21EA2959"/>
    <w:rsid w:val="21EE2A08"/>
    <w:rsid w:val="21FAE2F1"/>
    <w:rsid w:val="22040AAA"/>
    <w:rsid w:val="221A3573"/>
    <w:rsid w:val="222BACB8"/>
    <w:rsid w:val="2242BC92"/>
    <w:rsid w:val="22476E2A"/>
    <w:rsid w:val="225389D8"/>
    <w:rsid w:val="228604D2"/>
    <w:rsid w:val="22879734"/>
    <w:rsid w:val="229BE36A"/>
    <w:rsid w:val="22A2D34C"/>
    <w:rsid w:val="22AD8CF6"/>
    <w:rsid w:val="22B26455"/>
    <w:rsid w:val="22C06F34"/>
    <w:rsid w:val="22CA52CE"/>
    <w:rsid w:val="22CB7883"/>
    <w:rsid w:val="22F36B41"/>
    <w:rsid w:val="231672D4"/>
    <w:rsid w:val="2338A707"/>
    <w:rsid w:val="233B75FE"/>
    <w:rsid w:val="234A883C"/>
    <w:rsid w:val="235CC80F"/>
    <w:rsid w:val="235E8409"/>
    <w:rsid w:val="23627673"/>
    <w:rsid w:val="236B67E2"/>
    <w:rsid w:val="23702D39"/>
    <w:rsid w:val="238F5664"/>
    <w:rsid w:val="239A5080"/>
    <w:rsid w:val="23D49125"/>
    <w:rsid w:val="23F165EF"/>
    <w:rsid w:val="2413F76E"/>
    <w:rsid w:val="24150213"/>
    <w:rsid w:val="2427BECC"/>
    <w:rsid w:val="24346135"/>
    <w:rsid w:val="24B43D17"/>
    <w:rsid w:val="24CDBB8F"/>
    <w:rsid w:val="24E71153"/>
    <w:rsid w:val="250C35BB"/>
    <w:rsid w:val="25270482"/>
    <w:rsid w:val="25286C19"/>
    <w:rsid w:val="254B1954"/>
    <w:rsid w:val="2556C077"/>
    <w:rsid w:val="25E1837E"/>
    <w:rsid w:val="25FEAF23"/>
    <w:rsid w:val="261C2E3F"/>
    <w:rsid w:val="263B1A0F"/>
    <w:rsid w:val="263B9B08"/>
    <w:rsid w:val="263FC21D"/>
    <w:rsid w:val="267002F2"/>
    <w:rsid w:val="26AB8D41"/>
    <w:rsid w:val="26D7E325"/>
    <w:rsid w:val="26D894E4"/>
    <w:rsid w:val="27496A7C"/>
    <w:rsid w:val="2758AA9A"/>
    <w:rsid w:val="27653796"/>
    <w:rsid w:val="276CB06C"/>
    <w:rsid w:val="277AA33B"/>
    <w:rsid w:val="2780936B"/>
    <w:rsid w:val="27AAE541"/>
    <w:rsid w:val="27AC02E6"/>
    <w:rsid w:val="27BFBADC"/>
    <w:rsid w:val="27D4FD8E"/>
    <w:rsid w:val="27DF596D"/>
    <w:rsid w:val="27E18128"/>
    <w:rsid w:val="27F72C0D"/>
    <w:rsid w:val="2804B9E6"/>
    <w:rsid w:val="281FED16"/>
    <w:rsid w:val="2832DD7E"/>
    <w:rsid w:val="284E67AB"/>
    <w:rsid w:val="2868CB6E"/>
    <w:rsid w:val="289F2BA7"/>
    <w:rsid w:val="28AD7D18"/>
    <w:rsid w:val="28C3381D"/>
    <w:rsid w:val="28CF156A"/>
    <w:rsid w:val="28DB1CC7"/>
    <w:rsid w:val="28F116F8"/>
    <w:rsid w:val="291C9795"/>
    <w:rsid w:val="292FC564"/>
    <w:rsid w:val="293688AC"/>
    <w:rsid w:val="2938983C"/>
    <w:rsid w:val="293C6362"/>
    <w:rsid w:val="29590321"/>
    <w:rsid w:val="29593951"/>
    <w:rsid w:val="29950F78"/>
    <w:rsid w:val="2998A6CF"/>
    <w:rsid w:val="299A9CAB"/>
    <w:rsid w:val="29D603F5"/>
    <w:rsid w:val="2A06BAE1"/>
    <w:rsid w:val="2A0AD8CA"/>
    <w:rsid w:val="2A18BBAA"/>
    <w:rsid w:val="2A3332A5"/>
    <w:rsid w:val="2A48C229"/>
    <w:rsid w:val="2A4DD7AD"/>
    <w:rsid w:val="2A75664D"/>
    <w:rsid w:val="2A910A51"/>
    <w:rsid w:val="2AA4A40A"/>
    <w:rsid w:val="2AB17162"/>
    <w:rsid w:val="2AC062EB"/>
    <w:rsid w:val="2ADD4420"/>
    <w:rsid w:val="2B21DFF7"/>
    <w:rsid w:val="2B2C744F"/>
    <w:rsid w:val="2B4B63DC"/>
    <w:rsid w:val="2B4DF5FB"/>
    <w:rsid w:val="2B7C97F3"/>
    <w:rsid w:val="2B87F22F"/>
    <w:rsid w:val="2B8973ED"/>
    <w:rsid w:val="2B969DEA"/>
    <w:rsid w:val="2BC2F4E7"/>
    <w:rsid w:val="2BD23FE1"/>
    <w:rsid w:val="2C05F9AC"/>
    <w:rsid w:val="2C075047"/>
    <w:rsid w:val="2C175CE8"/>
    <w:rsid w:val="2C392E53"/>
    <w:rsid w:val="2C4D6A37"/>
    <w:rsid w:val="2C60DA46"/>
    <w:rsid w:val="2CA54392"/>
    <w:rsid w:val="2CB3F23C"/>
    <w:rsid w:val="2CE41C5B"/>
    <w:rsid w:val="2CE4FC59"/>
    <w:rsid w:val="2CE67A94"/>
    <w:rsid w:val="2CF65687"/>
    <w:rsid w:val="2D168F6F"/>
    <w:rsid w:val="2D27E840"/>
    <w:rsid w:val="2D3BE322"/>
    <w:rsid w:val="2D628C0B"/>
    <w:rsid w:val="2D8948F8"/>
    <w:rsid w:val="2DA07A41"/>
    <w:rsid w:val="2DD0F2E1"/>
    <w:rsid w:val="2DE40E4C"/>
    <w:rsid w:val="2E004B5A"/>
    <w:rsid w:val="2E46C147"/>
    <w:rsid w:val="2E4A5E46"/>
    <w:rsid w:val="2E692235"/>
    <w:rsid w:val="2EC1EFCA"/>
    <w:rsid w:val="2EED78CC"/>
    <w:rsid w:val="2EF1BC4B"/>
    <w:rsid w:val="2EF3B196"/>
    <w:rsid w:val="2F0464CA"/>
    <w:rsid w:val="2F1A1D5D"/>
    <w:rsid w:val="2F3074E6"/>
    <w:rsid w:val="2F4B4E3D"/>
    <w:rsid w:val="2F7340EE"/>
    <w:rsid w:val="2F739AA5"/>
    <w:rsid w:val="2F8F7FEA"/>
    <w:rsid w:val="2F8FB9E1"/>
    <w:rsid w:val="2FACDD52"/>
    <w:rsid w:val="2FADBC92"/>
    <w:rsid w:val="2FB465FA"/>
    <w:rsid w:val="30072449"/>
    <w:rsid w:val="3021B03E"/>
    <w:rsid w:val="30255133"/>
    <w:rsid w:val="305D9C79"/>
    <w:rsid w:val="3086E046"/>
    <w:rsid w:val="3095B695"/>
    <w:rsid w:val="30A3D3FC"/>
    <w:rsid w:val="30A71704"/>
    <w:rsid w:val="30AA3A44"/>
    <w:rsid w:val="30C3BD15"/>
    <w:rsid w:val="30C8A12A"/>
    <w:rsid w:val="30D9A72E"/>
    <w:rsid w:val="30ECE9DB"/>
    <w:rsid w:val="30ED38E7"/>
    <w:rsid w:val="30F3D5BE"/>
    <w:rsid w:val="30F69E3B"/>
    <w:rsid w:val="3103D380"/>
    <w:rsid w:val="310D06F5"/>
    <w:rsid w:val="311D8107"/>
    <w:rsid w:val="3176586B"/>
    <w:rsid w:val="317A04A2"/>
    <w:rsid w:val="3186A92F"/>
    <w:rsid w:val="318ED4B7"/>
    <w:rsid w:val="31907E12"/>
    <w:rsid w:val="319E8C3D"/>
    <w:rsid w:val="31A12426"/>
    <w:rsid w:val="31CFFC2C"/>
    <w:rsid w:val="31EEC2AB"/>
    <w:rsid w:val="31EFF1D3"/>
    <w:rsid w:val="3203DA73"/>
    <w:rsid w:val="320FE296"/>
    <w:rsid w:val="322C84BD"/>
    <w:rsid w:val="32499CF3"/>
    <w:rsid w:val="3267FFA6"/>
    <w:rsid w:val="3278B0C1"/>
    <w:rsid w:val="329643D8"/>
    <w:rsid w:val="32974AB6"/>
    <w:rsid w:val="32AE556C"/>
    <w:rsid w:val="32C258DD"/>
    <w:rsid w:val="32DCB63F"/>
    <w:rsid w:val="32F0E920"/>
    <w:rsid w:val="335D63EC"/>
    <w:rsid w:val="335FFD78"/>
    <w:rsid w:val="3368B6C9"/>
    <w:rsid w:val="337AC433"/>
    <w:rsid w:val="338563B0"/>
    <w:rsid w:val="3395D860"/>
    <w:rsid w:val="339A8218"/>
    <w:rsid w:val="33ACF007"/>
    <w:rsid w:val="33C4961A"/>
    <w:rsid w:val="3405E479"/>
    <w:rsid w:val="340B6065"/>
    <w:rsid w:val="342AAF90"/>
    <w:rsid w:val="34420C54"/>
    <w:rsid w:val="347F8FD9"/>
    <w:rsid w:val="3484C9E6"/>
    <w:rsid w:val="348CC8CA"/>
    <w:rsid w:val="34A35DB4"/>
    <w:rsid w:val="350C9709"/>
    <w:rsid w:val="355DF55C"/>
    <w:rsid w:val="35CCA348"/>
    <w:rsid w:val="35F878B4"/>
    <w:rsid w:val="35F91398"/>
    <w:rsid w:val="35FF0124"/>
    <w:rsid w:val="361CC46D"/>
    <w:rsid w:val="363805E7"/>
    <w:rsid w:val="364E950D"/>
    <w:rsid w:val="3666F9C3"/>
    <w:rsid w:val="3693BCE4"/>
    <w:rsid w:val="369E485C"/>
    <w:rsid w:val="36A4AA42"/>
    <w:rsid w:val="36EC3293"/>
    <w:rsid w:val="36FFD99A"/>
    <w:rsid w:val="37021E2F"/>
    <w:rsid w:val="3708D582"/>
    <w:rsid w:val="370FAFF3"/>
    <w:rsid w:val="372BDA06"/>
    <w:rsid w:val="374C36DC"/>
    <w:rsid w:val="377CA51A"/>
    <w:rsid w:val="377ED8CA"/>
    <w:rsid w:val="377FD231"/>
    <w:rsid w:val="37967C3C"/>
    <w:rsid w:val="37970865"/>
    <w:rsid w:val="37B75D9C"/>
    <w:rsid w:val="37C71CCA"/>
    <w:rsid w:val="37C79EB4"/>
    <w:rsid w:val="37CDAFAE"/>
    <w:rsid w:val="37DD7A93"/>
    <w:rsid w:val="37E61B2A"/>
    <w:rsid w:val="38033AEE"/>
    <w:rsid w:val="38144BF8"/>
    <w:rsid w:val="381A9B7B"/>
    <w:rsid w:val="38250430"/>
    <w:rsid w:val="384F8FD4"/>
    <w:rsid w:val="388F7191"/>
    <w:rsid w:val="38975303"/>
    <w:rsid w:val="3897AFA7"/>
    <w:rsid w:val="38C8815F"/>
    <w:rsid w:val="3917DBCE"/>
    <w:rsid w:val="391E9AD8"/>
    <w:rsid w:val="3957DF53"/>
    <w:rsid w:val="39757AAC"/>
    <w:rsid w:val="398E58DB"/>
    <w:rsid w:val="3A1A910D"/>
    <w:rsid w:val="3A3A5DD3"/>
    <w:rsid w:val="3A3F8E68"/>
    <w:rsid w:val="3A4A6550"/>
    <w:rsid w:val="3A55544A"/>
    <w:rsid w:val="3A8A8DCB"/>
    <w:rsid w:val="3AF882BE"/>
    <w:rsid w:val="3AFB1A8D"/>
    <w:rsid w:val="3B1B229F"/>
    <w:rsid w:val="3B1EE650"/>
    <w:rsid w:val="3B5AAD88"/>
    <w:rsid w:val="3B72714B"/>
    <w:rsid w:val="3B8F4C7E"/>
    <w:rsid w:val="3B99BAD0"/>
    <w:rsid w:val="3BAB5674"/>
    <w:rsid w:val="3C03A6E2"/>
    <w:rsid w:val="3C052169"/>
    <w:rsid w:val="3C0619C2"/>
    <w:rsid w:val="3C16778C"/>
    <w:rsid w:val="3C1C809C"/>
    <w:rsid w:val="3C34A4E3"/>
    <w:rsid w:val="3C59FE64"/>
    <w:rsid w:val="3C67E542"/>
    <w:rsid w:val="3C8765DA"/>
    <w:rsid w:val="3C893508"/>
    <w:rsid w:val="3C8B2E84"/>
    <w:rsid w:val="3C8D042D"/>
    <w:rsid w:val="3C9A1676"/>
    <w:rsid w:val="3CC3F194"/>
    <w:rsid w:val="3D097C4F"/>
    <w:rsid w:val="3D1E8095"/>
    <w:rsid w:val="3D1FC253"/>
    <w:rsid w:val="3D2BA94D"/>
    <w:rsid w:val="3D2DEFE8"/>
    <w:rsid w:val="3D32AFA5"/>
    <w:rsid w:val="3D803539"/>
    <w:rsid w:val="3D969F1B"/>
    <w:rsid w:val="3DA7926D"/>
    <w:rsid w:val="3DBA2E78"/>
    <w:rsid w:val="3DD4EF40"/>
    <w:rsid w:val="3E07D8DC"/>
    <w:rsid w:val="3E9DF9AC"/>
    <w:rsid w:val="3EC1EE69"/>
    <w:rsid w:val="3ED33455"/>
    <w:rsid w:val="3ED5E689"/>
    <w:rsid w:val="3F045DD1"/>
    <w:rsid w:val="3F50D0A7"/>
    <w:rsid w:val="3F59AA70"/>
    <w:rsid w:val="3F714DA6"/>
    <w:rsid w:val="3FA1E468"/>
    <w:rsid w:val="3FEDB67C"/>
    <w:rsid w:val="400F9648"/>
    <w:rsid w:val="4045E26E"/>
    <w:rsid w:val="4068A50A"/>
    <w:rsid w:val="407BC764"/>
    <w:rsid w:val="40A3C1AE"/>
    <w:rsid w:val="40C66CDD"/>
    <w:rsid w:val="40E37DE6"/>
    <w:rsid w:val="40EE286D"/>
    <w:rsid w:val="410AFD97"/>
    <w:rsid w:val="4114287C"/>
    <w:rsid w:val="41142C58"/>
    <w:rsid w:val="4128650C"/>
    <w:rsid w:val="415DCFD7"/>
    <w:rsid w:val="417B0E8D"/>
    <w:rsid w:val="4197DF65"/>
    <w:rsid w:val="41DF7B84"/>
    <w:rsid w:val="41DFFFCB"/>
    <w:rsid w:val="41E14E4D"/>
    <w:rsid w:val="41F7A2BE"/>
    <w:rsid w:val="42073141"/>
    <w:rsid w:val="42187113"/>
    <w:rsid w:val="4221B286"/>
    <w:rsid w:val="42315D1B"/>
    <w:rsid w:val="4238A2C5"/>
    <w:rsid w:val="423ADAC8"/>
    <w:rsid w:val="42895591"/>
    <w:rsid w:val="429EE207"/>
    <w:rsid w:val="42A2B54E"/>
    <w:rsid w:val="42AA1469"/>
    <w:rsid w:val="42E7C1BE"/>
    <w:rsid w:val="42E9355B"/>
    <w:rsid w:val="430F74BC"/>
    <w:rsid w:val="43284C96"/>
    <w:rsid w:val="43325163"/>
    <w:rsid w:val="434F1E06"/>
    <w:rsid w:val="43535BD7"/>
    <w:rsid w:val="436BD0B1"/>
    <w:rsid w:val="4382BC9B"/>
    <w:rsid w:val="438600C3"/>
    <w:rsid w:val="4387FA71"/>
    <w:rsid w:val="43C90A3D"/>
    <w:rsid w:val="43DD9453"/>
    <w:rsid w:val="43E48529"/>
    <w:rsid w:val="43FF0BE0"/>
    <w:rsid w:val="4409370C"/>
    <w:rsid w:val="441D5B8C"/>
    <w:rsid w:val="442E9C6B"/>
    <w:rsid w:val="44941BCD"/>
    <w:rsid w:val="449A6E4E"/>
    <w:rsid w:val="449B6A6D"/>
    <w:rsid w:val="44A94132"/>
    <w:rsid w:val="44AEDAC1"/>
    <w:rsid w:val="44B20D2B"/>
    <w:rsid w:val="44B2D5E1"/>
    <w:rsid w:val="44B73D8E"/>
    <w:rsid w:val="44C02FBF"/>
    <w:rsid w:val="44C17298"/>
    <w:rsid w:val="44C21FE0"/>
    <w:rsid w:val="44C3BA60"/>
    <w:rsid w:val="44C5073E"/>
    <w:rsid w:val="44C69E8D"/>
    <w:rsid w:val="4507593F"/>
    <w:rsid w:val="45745128"/>
    <w:rsid w:val="458748BB"/>
    <w:rsid w:val="4588E516"/>
    <w:rsid w:val="4591EFE7"/>
    <w:rsid w:val="45A7599E"/>
    <w:rsid w:val="45B7234D"/>
    <w:rsid w:val="45C1088F"/>
    <w:rsid w:val="45D216DC"/>
    <w:rsid w:val="45EF46DD"/>
    <w:rsid w:val="45F1ED46"/>
    <w:rsid w:val="45FDD23C"/>
    <w:rsid w:val="460CEA7D"/>
    <w:rsid w:val="4628B785"/>
    <w:rsid w:val="463A9888"/>
    <w:rsid w:val="46736B58"/>
    <w:rsid w:val="46996AEC"/>
    <w:rsid w:val="46B1A03F"/>
    <w:rsid w:val="46B4CDC1"/>
    <w:rsid w:val="46C3E2F0"/>
    <w:rsid w:val="46C6E181"/>
    <w:rsid w:val="46C7975E"/>
    <w:rsid w:val="46E06DDA"/>
    <w:rsid w:val="46E80350"/>
    <w:rsid w:val="46F553C2"/>
    <w:rsid w:val="46F678FF"/>
    <w:rsid w:val="4709568D"/>
    <w:rsid w:val="4714BF3A"/>
    <w:rsid w:val="4717EEFA"/>
    <w:rsid w:val="4742C791"/>
    <w:rsid w:val="4754D8CF"/>
    <w:rsid w:val="475CC1AC"/>
    <w:rsid w:val="4760E689"/>
    <w:rsid w:val="4762ACA3"/>
    <w:rsid w:val="477F1141"/>
    <w:rsid w:val="47C3A179"/>
    <w:rsid w:val="47D6CF19"/>
    <w:rsid w:val="47E5510C"/>
    <w:rsid w:val="4808295D"/>
    <w:rsid w:val="4808F256"/>
    <w:rsid w:val="4813ABD6"/>
    <w:rsid w:val="481D3028"/>
    <w:rsid w:val="4820483A"/>
    <w:rsid w:val="485C6195"/>
    <w:rsid w:val="486CBE17"/>
    <w:rsid w:val="48813C06"/>
    <w:rsid w:val="4887ADC1"/>
    <w:rsid w:val="48B2E130"/>
    <w:rsid w:val="48DE62E8"/>
    <w:rsid w:val="48EE0A72"/>
    <w:rsid w:val="4910B47E"/>
    <w:rsid w:val="491FD972"/>
    <w:rsid w:val="4929F6A8"/>
    <w:rsid w:val="492E2458"/>
    <w:rsid w:val="4939AAF0"/>
    <w:rsid w:val="4953858B"/>
    <w:rsid w:val="4992E6EA"/>
    <w:rsid w:val="49A5055B"/>
    <w:rsid w:val="49AC48E6"/>
    <w:rsid w:val="49CC3B1C"/>
    <w:rsid w:val="49CFA2DB"/>
    <w:rsid w:val="4A068B58"/>
    <w:rsid w:val="4A070029"/>
    <w:rsid w:val="4A18B076"/>
    <w:rsid w:val="4A2390C5"/>
    <w:rsid w:val="4A3AFDD6"/>
    <w:rsid w:val="4A487886"/>
    <w:rsid w:val="4A5F6A2C"/>
    <w:rsid w:val="4A8EBD82"/>
    <w:rsid w:val="4A92BC8E"/>
    <w:rsid w:val="4AB12289"/>
    <w:rsid w:val="4ACBDC20"/>
    <w:rsid w:val="4AD87B52"/>
    <w:rsid w:val="4AEDEAA6"/>
    <w:rsid w:val="4AF7FF2C"/>
    <w:rsid w:val="4B05B74F"/>
    <w:rsid w:val="4B06A092"/>
    <w:rsid w:val="4B093FE5"/>
    <w:rsid w:val="4B0A74FA"/>
    <w:rsid w:val="4B3A402B"/>
    <w:rsid w:val="4B3FEDB6"/>
    <w:rsid w:val="4B516A62"/>
    <w:rsid w:val="4B61A800"/>
    <w:rsid w:val="4B798393"/>
    <w:rsid w:val="4BA30F02"/>
    <w:rsid w:val="4BB74106"/>
    <w:rsid w:val="4BBDFE70"/>
    <w:rsid w:val="4BC15544"/>
    <w:rsid w:val="4BC20AFB"/>
    <w:rsid w:val="4BC3A4DF"/>
    <w:rsid w:val="4BE084E4"/>
    <w:rsid w:val="4BFA70FC"/>
    <w:rsid w:val="4C0C173B"/>
    <w:rsid w:val="4C1B237B"/>
    <w:rsid w:val="4C1D69A5"/>
    <w:rsid w:val="4C3B9198"/>
    <w:rsid w:val="4C46B5B6"/>
    <w:rsid w:val="4C5BC797"/>
    <w:rsid w:val="4C5E69AA"/>
    <w:rsid w:val="4C7F8A65"/>
    <w:rsid w:val="4C8084FA"/>
    <w:rsid w:val="4CB25E88"/>
    <w:rsid w:val="4CFC0A4C"/>
    <w:rsid w:val="4D230EDB"/>
    <w:rsid w:val="4D5DA6F9"/>
    <w:rsid w:val="4D7AC09B"/>
    <w:rsid w:val="4DA1663A"/>
    <w:rsid w:val="4DB77093"/>
    <w:rsid w:val="4DC6556B"/>
    <w:rsid w:val="4DE3622B"/>
    <w:rsid w:val="4DF2BC82"/>
    <w:rsid w:val="4E133CD8"/>
    <w:rsid w:val="4E40759B"/>
    <w:rsid w:val="4E4F2259"/>
    <w:rsid w:val="4E5BE9BE"/>
    <w:rsid w:val="4E6DCED4"/>
    <w:rsid w:val="4E928A69"/>
    <w:rsid w:val="4E9604CB"/>
    <w:rsid w:val="4EAEB279"/>
    <w:rsid w:val="4EBAF3D3"/>
    <w:rsid w:val="4ED5E0AB"/>
    <w:rsid w:val="4EDCF01F"/>
    <w:rsid w:val="4EE455EC"/>
    <w:rsid w:val="4EE7D6B3"/>
    <w:rsid w:val="4EF9AF79"/>
    <w:rsid w:val="4F0A98B5"/>
    <w:rsid w:val="4F3470F9"/>
    <w:rsid w:val="4F514B5B"/>
    <w:rsid w:val="4F59B4A0"/>
    <w:rsid w:val="4F5E7DA3"/>
    <w:rsid w:val="4F69E422"/>
    <w:rsid w:val="4F960B10"/>
    <w:rsid w:val="4FE41A63"/>
    <w:rsid w:val="4FE6275E"/>
    <w:rsid w:val="4FF5F0A8"/>
    <w:rsid w:val="50211B9B"/>
    <w:rsid w:val="5026A0D3"/>
    <w:rsid w:val="50634A7F"/>
    <w:rsid w:val="506595D2"/>
    <w:rsid w:val="506B1128"/>
    <w:rsid w:val="506D1429"/>
    <w:rsid w:val="50713A09"/>
    <w:rsid w:val="50783A11"/>
    <w:rsid w:val="50956E16"/>
    <w:rsid w:val="509A67FE"/>
    <w:rsid w:val="50A69DAB"/>
    <w:rsid w:val="50DF6F99"/>
    <w:rsid w:val="50E56A16"/>
    <w:rsid w:val="50EFB0AE"/>
    <w:rsid w:val="50F8B9E9"/>
    <w:rsid w:val="511C99D0"/>
    <w:rsid w:val="513CBBA9"/>
    <w:rsid w:val="51446C05"/>
    <w:rsid w:val="514BD54F"/>
    <w:rsid w:val="516D1116"/>
    <w:rsid w:val="5183FC05"/>
    <w:rsid w:val="518501CA"/>
    <w:rsid w:val="51875C42"/>
    <w:rsid w:val="5193968D"/>
    <w:rsid w:val="51CF432B"/>
    <w:rsid w:val="51E5244B"/>
    <w:rsid w:val="51F1CFED"/>
    <w:rsid w:val="51F25971"/>
    <w:rsid w:val="51F6F69A"/>
    <w:rsid w:val="52110506"/>
    <w:rsid w:val="52263E86"/>
    <w:rsid w:val="524B2EA0"/>
    <w:rsid w:val="5265FC0E"/>
    <w:rsid w:val="52A0F9F8"/>
    <w:rsid w:val="52A42F07"/>
    <w:rsid w:val="52AE2F53"/>
    <w:rsid w:val="52B036B0"/>
    <w:rsid w:val="52E41815"/>
    <w:rsid w:val="52EA529F"/>
    <w:rsid w:val="52F79E46"/>
    <w:rsid w:val="5319E036"/>
    <w:rsid w:val="532BAC1A"/>
    <w:rsid w:val="5347FB1A"/>
    <w:rsid w:val="539B08A9"/>
    <w:rsid w:val="539DA172"/>
    <w:rsid w:val="53AA5D20"/>
    <w:rsid w:val="53E17C0A"/>
    <w:rsid w:val="53E1FD5D"/>
    <w:rsid w:val="53FF365E"/>
    <w:rsid w:val="5408FF0F"/>
    <w:rsid w:val="54105DB9"/>
    <w:rsid w:val="5464AABD"/>
    <w:rsid w:val="5470FC90"/>
    <w:rsid w:val="548D7754"/>
    <w:rsid w:val="549F0533"/>
    <w:rsid w:val="54A21ABE"/>
    <w:rsid w:val="54CCED65"/>
    <w:rsid w:val="54F189AA"/>
    <w:rsid w:val="554180AC"/>
    <w:rsid w:val="55B8843E"/>
    <w:rsid w:val="55BF1D58"/>
    <w:rsid w:val="55EFEDD2"/>
    <w:rsid w:val="55F692F5"/>
    <w:rsid w:val="55FC245B"/>
    <w:rsid w:val="55FD0AD6"/>
    <w:rsid w:val="55FD8D7A"/>
    <w:rsid w:val="56098ED2"/>
    <w:rsid w:val="56197848"/>
    <w:rsid w:val="561A0BCD"/>
    <w:rsid w:val="561E9BA9"/>
    <w:rsid w:val="562FC332"/>
    <w:rsid w:val="564B28A1"/>
    <w:rsid w:val="565054A3"/>
    <w:rsid w:val="5653A51B"/>
    <w:rsid w:val="566D40FD"/>
    <w:rsid w:val="566E95E6"/>
    <w:rsid w:val="56861638"/>
    <w:rsid w:val="56AB8D8B"/>
    <w:rsid w:val="56AF79F3"/>
    <w:rsid w:val="56D916B6"/>
    <w:rsid w:val="56E6F3B6"/>
    <w:rsid w:val="56FDD17D"/>
    <w:rsid w:val="57055BD5"/>
    <w:rsid w:val="573DCABF"/>
    <w:rsid w:val="573E9B4F"/>
    <w:rsid w:val="57464131"/>
    <w:rsid w:val="575F757A"/>
    <w:rsid w:val="576951E8"/>
    <w:rsid w:val="57821604"/>
    <w:rsid w:val="57BC0DEA"/>
    <w:rsid w:val="57C2F00D"/>
    <w:rsid w:val="57C408D9"/>
    <w:rsid w:val="58048CD3"/>
    <w:rsid w:val="58180EE5"/>
    <w:rsid w:val="582D0688"/>
    <w:rsid w:val="5858A586"/>
    <w:rsid w:val="5862FA10"/>
    <w:rsid w:val="586F5022"/>
    <w:rsid w:val="5876775B"/>
    <w:rsid w:val="587847D6"/>
    <w:rsid w:val="588EEB9B"/>
    <w:rsid w:val="5896897A"/>
    <w:rsid w:val="58998E94"/>
    <w:rsid w:val="589AF263"/>
    <w:rsid w:val="589E1291"/>
    <w:rsid w:val="58F39963"/>
    <w:rsid w:val="58FC0E96"/>
    <w:rsid w:val="591F2160"/>
    <w:rsid w:val="593097AC"/>
    <w:rsid w:val="594E73AA"/>
    <w:rsid w:val="59583FB9"/>
    <w:rsid w:val="595B340F"/>
    <w:rsid w:val="5965CC2A"/>
    <w:rsid w:val="5970D893"/>
    <w:rsid w:val="59719234"/>
    <w:rsid w:val="59796512"/>
    <w:rsid w:val="598A5091"/>
    <w:rsid w:val="599D0545"/>
    <w:rsid w:val="59A04F9B"/>
    <w:rsid w:val="59C7C673"/>
    <w:rsid w:val="59CB546D"/>
    <w:rsid w:val="59D0322A"/>
    <w:rsid w:val="59D73904"/>
    <w:rsid w:val="59F9FA1A"/>
    <w:rsid w:val="5A3E489A"/>
    <w:rsid w:val="5A4AD870"/>
    <w:rsid w:val="5A754681"/>
    <w:rsid w:val="5A82B4BA"/>
    <w:rsid w:val="5A956F8A"/>
    <w:rsid w:val="5A9B7FBE"/>
    <w:rsid w:val="5A9E1FED"/>
    <w:rsid w:val="5AA32FF6"/>
    <w:rsid w:val="5AA536D4"/>
    <w:rsid w:val="5AB643A2"/>
    <w:rsid w:val="5AC068C2"/>
    <w:rsid w:val="5B110B68"/>
    <w:rsid w:val="5B39829B"/>
    <w:rsid w:val="5B431E2B"/>
    <w:rsid w:val="5B4A88FC"/>
    <w:rsid w:val="5B8D3A94"/>
    <w:rsid w:val="5B9D0B17"/>
    <w:rsid w:val="5BD1D0D4"/>
    <w:rsid w:val="5BD44409"/>
    <w:rsid w:val="5BDDFCE8"/>
    <w:rsid w:val="5BF6D6D5"/>
    <w:rsid w:val="5BFCA1A4"/>
    <w:rsid w:val="5C1BC03C"/>
    <w:rsid w:val="5C2B3719"/>
    <w:rsid w:val="5C70089C"/>
    <w:rsid w:val="5C73EF53"/>
    <w:rsid w:val="5C9B6978"/>
    <w:rsid w:val="5CCC710B"/>
    <w:rsid w:val="5CDBC6BA"/>
    <w:rsid w:val="5CE65427"/>
    <w:rsid w:val="5D0C0C87"/>
    <w:rsid w:val="5D14A142"/>
    <w:rsid w:val="5D159FD2"/>
    <w:rsid w:val="5D23D348"/>
    <w:rsid w:val="5D6A2683"/>
    <w:rsid w:val="5DB7279E"/>
    <w:rsid w:val="5DC2BE9B"/>
    <w:rsid w:val="5DCD7F4E"/>
    <w:rsid w:val="5DDD9E57"/>
    <w:rsid w:val="5DFD9C28"/>
    <w:rsid w:val="5E023EB7"/>
    <w:rsid w:val="5E223F58"/>
    <w:rsid w:val="5E2E06BB"/>
    <w:rsid w:val="5E3509CE"/>
    <w:rsid w:val="5E37F878"/>
    <w:rsid w:val="5E475332"/>
    <w:rsid w:val="5E58A34E"/>
    <w:rsid w:val="5E5A5D0F"/>
    <w:rsid w:val="5E628AA7"/>
    <w:rsid w:val="5E7147F9"/>
    <w:rsid w:val="5E7A76AE"/>
    <w:rsid w:val="5E7B2705"/>
    <w:rsid w:val="5E8BC7EE"/>
    <w:rsid w:val="5E952DB5"/>
    <w:rsid w:val="5E9D912B"/>
    <w:rsid w:val="5EA9A9FF"/>
    <w:rsid w:val="5EB400DB"/>
    <w:rsid w:val="5EBDBD78"/>
    <w:rsid w:val="5EEAC9C1"/>
    <w:rsid w:val="5EFD6C7B"/>
    <w:rsid w:val="5F03355F"/>
    <w:rsid w:val="5F07D5D1"/>
    <w:rsid w:val="5F37ED6A"/>
    <w:rsid w:val="5F446EA0"/>
    <w:rsid w:val="5F470790"/>
    <w:rsid w:val="5F4C9CBC"/>
    <w:rsid w:val="5F504442"/>
    <w:rsid w:val="5F53340D"/>
    <w:rsid w:val="5F582F03"/>
    <w:rsid w:val="5F5B5EBF"/>
    <w:rsid w:val="5F5E3046"/>
    <w:rsid w:val="5F83EB9B"/>
    <w:rsid w:val="5F9DD07F"/>
    <w:rsid w:val="5FA9AA97"/>
    <w:rsid w:val="5FB7B458"/>
    <w:rsid w:val="602E40DA"/>
    <w:rsid w:val="60321F5A"/>
    <w:rsid w:val="6079CF0C"/>
    <w:rsid w:val="608F7789"/>
    <w:rsid w:val="609AA13F"/>
    <w:rsid w:val="609E5A0C"/>
    <w:rsid w:val="609FF1CD"/>
    <w:rsid w:val="60ADF497"/>
    <w:rsid w:val="60BDDF87"/>
    <w:rsid w:val="60C3B01A"/>
    <w:rsid w:val="60CCEC74"/>
    <w:rsid w:val="60DACE3A"/>
    <w:rsid w:val="60E7E6BE"/>
    <w:rsid w:val="60E930D3"/>
    <w:rsid w:val="60EC4774"/>
    <w:rsid w:val="60F93CDD"/>
    <w:rsid w:val="610DAB63"/>
    <w:rsid w:val="61107B7C"/>
    <w:rsid w:val="6133CE19"/>
    <w:rsid w:val="613915C1"/>
    <w:rsid w:val="617BDB76"/>
    <w:rsid w:val="618C3FAE"/>
    <w:rsid w:val="6195D683"/>
    <w:rsid w:val="619A2B69"/>
    <w:rsid w:val="61B46DAB"/>
    <w:rsid w:val="61B502D4"/>
    <w:rsid w:val="61E1CF7C"/>
    <w:rsid w:val="62139391"/>
    <w:rsid w:val="62159305"/>
    <w:rsid w:val="62355468"/>
    <w:rsid w:val="6238FEE2"/>
    <w:rsid w:val="62400CA3"/>
    <w:rsid w:val="62693B93"/>
    <w:rsid w:val="628327B4"/>
    <w:rsid w:val="62A08C8A"/>
    <w:rsid w:val="62A99CA9"/>
    <w:rsid w:val="62C8D97E"/>
    <w:rsid w:val="62CC8F53"/>
    <w:rsid w:val="62EFC68D"/>
    <w:rsid w:val="62FF36E9"/>
    <w:rsid w:val="630EA7C8"/>
    <w:rsid w:val="631250B4"/>
    <w:rsid w:val="63492372"/>
    <w:rsid w:val="6351EB35"/>
    <w:rsid w:val="637C537F"/>
    <w:rsid w:val="63A0DC20"/>
    <w:rsid w:val="63B909DC"/>
    <w:rsid w:val="63BBB7FA"/>
    <w:rsid w:val="63BD5331"/>
    <w:rsid w:val="640E1ECD"/>
    <w:rsid w:val="64108EAE"/>
    <w:rsid w:val="64292368"/>
    <w:rsid w:val="642AAD49"/>
    <w:rsid w:val="642FF5DE"/>
    <w:rsid w:val="64386AB5"/>
    <w:rsid w:val="645539C4"/>
    <w:rsid w:val="647CF889"/>
    <w:rsid w:val="64C5AEC9"/>
    <w:rsid w:val="64CAC345"/>
    <w:rsid w:val="64CD2494"/>
    <w:rsid w:val="651D5030"/>
    <w:rsid w:val="652453DC"/>
    <w:rsid w:val="65544345"/>
    <w:rsid w:val="6564BDF2"/>
    <w:rsid w:val="65838DD0"/>
    <w:rsid w:val="6586BCA1"/>
    <w:rsid w:val="658D479D"/>
    <w:rsid w:val="659CEFC2"/>
    <w:rsid w:val="65B427B5"/>
    <w:rsid w:val="65BE7C24"/>
    <w:rsid w:val="65E938BC"/>
    <w:rsid w:val="65EBE41C"/>
    <w:rsid w:val="65F822EB"/>
    <w:rsid w:val="66011CE1"/>
    <w:rsid w:val="6612627E"/>
    <w:rsid w:val="6612F681"/>
    <w:rsid w:val="6662AA8C"/>
    <w:rsid w:val="66722F73"/>
    <w:rsid w:val="66BEAC56"/>
    <w:rsid w:val="66CF50B0"/>
    <w:rsid w:val="66D193FA"/>
    <w:rsid w:val="66DCCA00"/>
    <w:rsid w:val="674BF46A"/>
    <w:rsid w:val="674FA666"/>
    <w:rsid w:val="6761ABEC"/>
    <w:rsid w:val="679F09E4"/>
    <w:rsid w:val="67B6E0FA"/>
    <w:rsid w:val="67D52260"/>
    <w:rsid w:val="67E0BF01"/>
    <w:rsid w:val="67EBE6B3"/>
    <w:rsid w:val="67EC8455"/>
    <w:rsid w:val="6833409C"/>
    <w:rsid w:val="68356CBB"/>
    <w:rsid w:val="68581FD2"/>
    <w:rsid w:val="68591BF1"/>
    <w:rsid w:val="685BC7D5"/>
    <w:rsid w:val="68655F55"/>
    <w:rsid w:val="689459B2"/>
    <w:rsid w:val="68A558A7"/>
    <w:rsid w:val="68B2D5E3"/>
    <w:rsid w:val="68C2A790"/>
    <w:rsid w:val="68C36B6B"/>
    <w:rsid w:val="68E1E7EE"/>
    <w:rsid w:val="690CAEA7"/>
    <w:rsid w:val="6927049F"/>
    <w:rsid w:val="6933AA24"/>
    <w:rsid w:val="693DEEAD"/>
    <w:rsid w:val="69478FFB"/>
    <w:rsid w:val="694A7A67"/>
    <w:rsid w:val="695D4492"/>
    <w:rsid w:val="697419FF"/>
    <w:rsid w:val="69C32973"/>
    <w:rsid w:val="6A00B7EF"/>
    <w:rsid w:val="6A07FF9B"/>
    <w:rsid w:val="6A19AD65"/>
    <w:rsid w:val="6A298776"/>
    <w:rsid w:val="6A4F887E"/>
    <w:rsid w:val="6A578EE9"/>
    <w:rsid w:val="6A87C261"/>
    <w:rsid w:val="6AB26377"/>
    <w:rsid w:val="6AFA9132"/>
    <w:rsid w:val="6AFF18FE"/>
    <w:rsid w:val="6B0E2D63"/>
    <w:rsid w:val="6B1641EF"/>
    <w:rsid w:val="6B3E595C"/>
    <w:rsid w:val="6B430A85"/>
    <w:rsid w:val="6B44CEF6"/>
    <w:rsid w:val="6B5EDDA8"/>
    <w:rsid w:val="6B68B75F"/>
    <w:rsid w:val="6B878425"/>
    <w:rsid w:val="6BA9DF8B"/>
    <w:rsid w:val="6BAB2166"/>
    <w:rsid w:val="6BB7A7DF"/>
    <w:rsid w:val="6BCCDF91"/>
    <w:rsid w:val="6BCEE23A"/>
    <w:rsid w:val="6BE058A1"/>
    <w:rsid w:val="6BF29F8A"/>
    <w:rsid w:val="6CC08063"/>
    <w:rsid w:val="6CE4D39E"/>
    <w:rsid w:val="6CEE5CA7"/>
    <w:rsid w:val="6CF4F876"/>
    <w:rsid w:val="6D3E6168"/>
    <w:rsid w:val="6D43DA29"/>
    <w:rsid w:val="6D56744C"/>
    <w:rsid w:val="6D575AFD"/>
    <w:rsid w:val="6D89BE76"/>
    <w:rsid w:val="6D9AF907"/>
    <w:rsid w:val="6D9D3A33"/>
    <w:rsid w:val="6DA8CBF0"/>
    <w:rsid w:val="6DBF9661"/>
    <w:rsid w:val="6DC50758"/>
    <w:rsid w:val="6DF88B6B"/>
    <w:rsid w:val="6E082024"/>
    <w:rsid w:val="6E14B4D6"/>
    <w:rsid w:val="6E1FF08E"/>
    <w:rsid w:val="6E56FEDA"/>
    <w:rsid w:val="6EA34371"/>
    <w:rsid w:val="6EB48D5A"/>
    <w:rsid w:val="6EB7904B"/>
    <w:rsid w:val="6EBA67E6"/>
    <w:rsid w:val="6F106FCF"/>
    <w:rsid w:val="6F15A58D"/>
    <w:rsid w:val="6F33C444"/>
    <w:rsid w:val="6F487A52"/>
    <w:rsid w:val="6F4EB1D0"/>
    <w:rsid w:val="6F759FB2"/>
    <w:rsid w:val="6F79EACB"/>
    <w:rsid w:val="6F8A85B0"/>
    <w:rsid w:val="6F933108"/>
    <w:rsid w:val="6FB1B977"/>
    <w:rsid w:val="6FB80B6B"/>
    <w:rsid w:val="6FB9585C"/>
    <w:rsid w:val="6FBCE7FA"/>
    <w:rsid w:val="6FD96832"/>
    <w:rsid w:val="6FEEEB7F"/>
    <w:rsid w:val="6FFD8B99"/>
    <w:rsid w:val="7014FC26"/>
    <w:rsid w:val="70382C73"/>
    <w:rsid w:val="7091B217"/>
    <w:rsid w:val="709D4136"/>
    <w:rsid w:val="70B8756A"/>
    <w:rsid w:val="70CB4E83"/>
    <w:rsid w:val="70F7CE42"/>
    <w:rsid w:val="71C99556"/>
    <w:rsid w:val="71EB27FC"/>
    <w:rsid w:val="72151329"/>
    <w:rsid w:val="721E85FF"/>
    <w:rsid w:val="7250FD37"/>
    <w:rsid w:val="728337ED"/>
    <w:rsid w:val="72AB7BC7"/>
    <w:rsid w:val="72BF96D0"/>
    <w:rsid w:val="72F9EF1A"/>
    <w:rsid w:val="730FBEF1"/>
    <w:rsid w:val="73543DD8"/>
    <w:rsid w:val="735DFC0B"/>
    <w:rsid w:val="7366773E"/>
    <w:rsid w:val="7367620E"/>
    <w:rsid w:val="7392C7E0"/>
    <w:rsid w:val="739B34A5"/>
    <w:rsid w:val="73C0091F"/>
    <w:rsid w:val="73CA2DDB"/>
    <w:rsid w:val="73D64970"/>
    <w:rsid w:val="73DEE128"/>
    <w:rsid w:val="73E7841D"/>
    <w:rsid w:val="740B135E"/>
    <w:rsid w:val="740F5EC1"/>
    <w:rsid w:val="74216F19"/>
    <w:rsid w:val="7437FDDA"/>
    <w:rsid w:val="74507705"/>
    <w:rsid w:val="747000FB"/>
    <w:rsid w:val="74819C77"/>
    <w:rsid w:val="74838E84"/>
    <w:rsid w:val="748B8273"/>
    <w:rsid w:val="748DE77E"/>
    <w:rsid w:val="74A0EC5C"/>
    <w:rsid w:val="74C0EA2B"/>
    <w:rsid w:val="74D1B1BE"/>
    <w:rsid w:val="74DBDEB2"/>
    <w:rsid w:val="74DEEB88"/>
    <w:rsid w:val="74F1FA13"/>
    <w:rsid w:val="7504C7E5"/>
    <w:rsid w:val="7506CA7D"/>
    <w:rsid w:val="750C4692"/>
    <w:rsid w:val="7526794C"/>
    <w:rsid w:val="75646AA5"/>
    <w:rsid w:val="7568D315"/>
    <w:rsid w:val="75816B57"/>
    <w:rsid w:val="75865384"/>
    <w:rsid w:val="758FFA7F"/>
    <w:rsid w:val="75D2D485"/>
    <w:rsid w:val="75E9C4FC"/>
    <w:rsid w:val="75F559CF"/>
    <w:rsid w:val="7603F410"/>
    <w:rsid w:val="7695ABA3"/>
    <w:rsid w:val="76A99FA0"/>
    <w:rsid w:val="76B2DCE4"/>
    <w:rsid w:val="76B716A6"/>
    <w:rsid w:val="76C46129"/>
    <w:rsid w:val="76DF0810"/>
    <w:rsid w:val="76F4B7AD"/>
    <w:rsid w:val="76FBE941"/>
    <w:rsid w:val="770AEBC6"/>
    <w:rsid w:val="7711095C"/>
    <w:rsid w:val="771590D7"/>
    <w:rsid w:val="777D0759"/>
    <w:rsid w:val="77BE48A8"/>
    <w:rsid w:val="77DBA416"/>
    <w:rsid w:val="77DC31F6"/>
    <w:rsid w:val="77DD837F"/>
    <w:rsid w:val="77FCB3D2"/>
    <w:rsid w:val="783A6A71"/>
    <w:rsid w:val="78428762"/>
    <w:rsid w:val="78455F3D"/>
    <w:rsid w:val="784D4FB4"/>
    <w:rsid w:val="7870EA03"/>
    <w:rsid w:val="787A78A5"/>
    <w:rsid w:val="788F74C9"/>
    <w:rsid w:val="78A7E170"/>
    <w:rsid w:val="78AD9391"/>
    <w:rsid w:val="78BD0D78"/>
    <w:rsid w:val="78E140EC"/>
    <w:rsid w:val="791C526C"/>
    <w:rsid w:val="794DA462"/>
    <w:rsid w:val="795927AC"/>
    <w:rsid w:val="7969B2A5"/>
    <w:rsid w:val="79700620"/>
    <w:rsid w:val="79B1AC90"/>
    <w:rsid w:val="79CDA9B9"/>
    <w:rsid w:val="79D850DB"/>
    <w:rsid w:val="79DEC9FF"/>
    <w:rsid w:val="79E0D05A"/>
    <w:rsid w:val="79ED5533"/>
    <w:rsid w:val="79F55145"/>
    <w:rsid w:val="7A0BDE20"/>
    <w:rsid w:val="7A0BE85E"/>
    <w:rsid w:val="7A3A98CA"/>
    <w:rsid w:val="7A415B4E"/>
    <w:rsid w:val="7A69CC4B"/>
    <w:rsid w:val="7A99B1E5"/>
    <w:rsid w:val="7AA3764A"/>
    <w:rsid w:val="7AB012FF"/>
    <w:rsid w:val="7AB42694"/>
    <w:rsid w:val="7ABD6788"/>
    <w:rsid w:val="7AD3807B"/>
    <w:rsid w:val="7AE030CA"/>
    <w:rsid w:val="7AFC5817"/>
    <w:rsid w:val="7B193B80"/>
    <w:rsid w:val="7B507BE6"/>
    <w:rsid w:val="7B611969"/>
    <w:rsid w:val="7B803BEF"/>
    <w:rsid w:val="7B8BC31B"/>
    <w:rsid w:val="7B9EE344"/>
    <w:rsid w:val="7BA9C940"/>
    <w:rsid w:val="7BAC5434"/>
    <w:rsid w:val="7BB4AC4F"/>
    <w:rsid w:val="7BB825C2"/>
    <w:rsid w:val="7BC8C6DE"/>
    <w:rsid w:val="7BEC9FC7"/>
    <w:rsid w:val="7BF703EF"/>
    <w:rsid w:val="7C081381"/>
    <w:rsid w:val="7C1E51D8"/>
    <w:rsid w:val="7C34B621"/>
    <w:rsid w:val="7C5B66EA"/>
    <w:rsid w:val="7C6A338B"/>
    <w:rsid w:val="7C6F54C6"/>
    <w:rsid w:val="7C82F719"/>
    <w:rsid w:val="7C858BD9"/>
    <w:rsid w:val="7CA65939"/>
    <w:rsid w:val="7CBE5095"/>
    <w:rsid w:val="7CD0CD0A"/>
    <w:rsid w:val="7CEE2C6D"/>
    <w:rsid w:val="7CF70C5A"/>
    <w:rsid w:val="7D104B05"/>
    <w:rsid w:val="7D1777AA"/>
    <w:rsid w:val="7D1AF31E"/>
    <w:rsid w:val="7D4405BE"/>
    <w:rsid w:val="7D4AFE80"/>
    <w:rsid w:val="7D5BAB64"/>
    <w:rsid w:val="7D707510"/>
    <w:rsid w:val="7DAF5F2D"/>
    <w:rsid w:val="7DE48D8B"/>
    <w:rsid w:val="7DEDFBAA"/>
    <w:rsid w:val="7DFDF076"/>
    <w:rsid w:val="7E13C25D"/>
    <w:rsid w:val="7E481C8E"/>
    <w:rsid w:val="7E619F9B"/>
    <w:rsid w:val="7E6C78DE"/>
    <w:rsid w:val="7E81F2F2"/>
    <w:rsid w:val="7EB37EE0"/>
    <w:rsid w:val="7ECFBDA6"/>
    <w:rsid w:val="7ECFBF2E"/>
    <w:rsid w:val="7EDF509B"/>
    <w:rsid w:val="7EE8C3F3"/>
    <w:rsid w:val="7EE93E9E"/>
    <w:rsid w:val="7EEBCA84"/>
    <w:rsid w:val="7F0BD5B1"/>
    <w:rsid w:val="7F10512D"/>
    <w:rsid w:val="7F20512A"/>
    <w:rsid w:val="7F350189"/>
    <w:rsid w:val="7F38FDCB"/>
    <w:rsid w:val="7F4B32DD"/>
    <w:rsid w:val="7F4C0654"/>
    <w:rsid w:val="7F5151FD"/>
    <w:rsid w:val="7F612507"/>
    <w:rsid w:val="7F7A79A5"/>
    <w:rsid w:val="7F924E4F"/>
    <w:rsid w:val="7FB5CDEF"/>
    <w:rsid w:val="7FB90018"/>
    <w:rsid w:val="7FD7E080"/>
    <w:rsid w:val="7FE9420A"/>
    <w:rsid w:val="7FEC5DF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D1333"/>
  <w15:docId w15:val="{D771B5D9-A203-43F8-B4BC-A2A11A9E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05D"/>
    <w:pPr>
      <w:spacing w:after="120"/>
    </w:pPr>
  </w:style>
  <w:style w:type="paragraph" w:styleId="Heading1">
    <w:name w:val="heading 1"/>
    <w:basedOn w:val="Normal"/>
    <w:next w:val="Normal"/>
    <w:link w:val="Heading1Char"/>
    <w:uiPriority w:val="9"/>
    <w:qFormat/>
    <w:rsid w:val="00B762C2"/>
    <w:pPr>
      <w:keepNext/>
      <w:keepLines/>
      <w:pBdr>
        <w:bottom w:val="single" w:sz="8" w:space="1" w:color="004B8C" w:themeColor="text2"/>
      </w:pBdr>
      <w:spacing w:after="0"/>
      <w:outlineLvl w:val="0"/>
    </w:pPr>
    <w:rPr>
      <w:rFonts w:asciiTheme="majorHAnsi" w:eastAsiaTheme="majorEastAsia" w:hAnsiTheme="majorHAnsi" w:cstheme="majorBidi"/>
      <w:b/>
      <w:bCs/>
      <w:smallCaps/>
      <w:color w:val="003C72" w:themeColor="accent3"/>
      <w:sz w:val="48"/>
      <w:szCs w:val="28"/>
    </w:rPr>
  </w:style>
  <w:style w:type="paragraph" w:styleId="Heading2">
    <w:name w:val="heading 2"/>
    <w:basedOn w:val="Normal"/>
    <w:next w:val="Normal"/>
    <w:link w:val="Heading2Char"/>
    <w:uiPriority w:val="9"/>
    <w:unhideWhenUsed/>
    <w:qFormat/>
    <w:rsid w:val="00B762C2"/>
    <w:pPr>
      <w:keepNext/>
      <w:keepLines/>
      <w:spacing w:before="200" w:after="80"/>
      <w:outlineLvl w:val="1"/>
    </w:pPr>
    <w:rPr>
      <w:rFonts w:asciiTheme="majorHAnsi" w:eastAsiaTheme="majorEastAsia" w:hAnsiTheme="majorHAnsi" w:cstheme="majorBidi"/>
      <w:b/>
      <w:bCs/>
      <w:smallCaps/>
      <w:color w:val="004B8C" w:themeColor="accent4"/>
      <w:sz w:val="36"/>
      <w:szCs w:val="26"/>
    </w:rPr>
  </w:style>
  <w:style w:type="paragraph" w:styleId="Heading3">
    <w:name w:val="heading 3"/>
    <w:basedOn w:val="Normal"/>
    <w:next w:val="Normal"/>
    <w:link w:val="Heading3Char"/>
    <w:uiPriority w:val="9"/>
    <w:unhideWhenUsed/>
    <w:qFormat/>
    <w:rsid w:val="00697B1E"/>
    <w:pPr>
      <w:keepNext/>
      <w:keepLines/>
      <w:spacing w:before="200" w:after="0"/>
      <w:outlineLvl w:val="2"/>
    </w:pPr>
    <w:rPr>
      <w:rFonts w:asciiTheme="majorHAnsi" w:eastAsiaTheme="majorEastAsia" w:hAnsiTheme="majorHAnsi" w:cstheme="majorBidi"/>
      <w:b/>
      <w:bCs/>
      <w:color w:val="004B8C" w:themeColor="accent4"/>
    </w:rPr>
  </w:style>
  <w:style w:type="paragraph" w:styleId="Heading4">
    <w:name w:val="heading 4"/>
    <w:basedOn w:val="Normal"/>
    <w:next w:val="Normal"/>
    <w:link w:val="Heading4Char"/>
    <w:uiPriority w:val="9"/>
    <w:unhideWhenUsed/>
    <w:qFormat/>
    <w:rsid w:val="00A054AB"/>
    <w:pPr>
      <w:keepNext/>
      <w:keepLines/>
      <w:spacing w:before="40" w:after="0"/>
      <w:outlineLvl w:val="3"/>
    </w:pPr>
    <w:rPr>
      <w:rFonts w:asciiTheme="majorHAnsi" w:eastAsiaTheme="majorEastAsia" w:hAnsiTheme="majorHAnsi" w:cstheme="majorBidi"/>
      <w:i/>
      <w:iCs/>
      <w:color w:val="000C1A" w:themeColor="accent1" w:themeShade="BF"/>
    </w:rPr>
  </w:style>
  <w:style w:type="paragraph" w:styleId="Heading5">
    <w:name w:val="heading 5"/>
    <w:basedOn w:val="Normal"/>
    <w:next w:val="Normal"/>
    <w:link w:val="Heading5Char"/>
    <w:uiPriority w:val="9"/>
    <w:unhideWhenUsed/>
    <w:qFormat/>
    <w:rsid w:val="002C5DCB"/>
    <w:pPr>
      <w:keepNext/>
      <w:keepLines/>
      <w:spacing w:before="40" w:after="0"/>
      <w:outlineLvl w:val="4"/>
    </w:pPr>
    <w:rPr>
      <w:rFonts w:asciiTheme="majorHAnsi" w:eastAsiaTheme="majorEastAsia" w:hAnsiTheme="majorHAnsi" w:cstheme="majorBidi"/>
      <w:color w:val="000C1A" w:themeColor="accent1" w:themeShade="BF"/>
    </w:rPr>
  </w:style>
  <w:style w:type="paragraph" w:styleId="Heading6">
    <w:name w:val="heading 6"/>
    <w:basedOn w:val="Normal"/>
    <w:next w:val="Normal"/>
    <w:link w:val="Heading6Char"/>
    <w:uiPriority w:val="9"/>
    <w:semiHidden/>
    <w:unhideWhenUsed/>
    <w:qFormat/>
    <w:rsid w:val="00E01A96"/>
    <w:pPr>
      <w:keepNext/>
      <w:keepLines/>
      <w:spacing w:before="40" w:after="0"/>
      <w:outlineLvl w:val="5"/>
    </w:pPr>
    <w:rPr>
      <w:rFonts w:asciiTheme="majorHAnsi" w:eastAsiaTheme="majorEastAsia" w:hAnsiTheme="majorHAnsi" w:cstheme="majorBidi"/>
      <w:color w:val="000811"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84DE2"/>
    <w:pPr>
      <w:spacing w:after="0" w:line="240" w:lineRule="auto"/>
    </w:pPr>
    <w:rPr>
      <w:rFonts w:eastAsiaTheme="minorEastAsia"/>
      <w:sz w:val="16"/>
      <w:lang w:eastAsia="ja-JP"/>
    </w:rPr>
  </w:style>
  <w:style w:type="character" w:customStyle="1" w:styleId="NoSpacingChar">
    <w:name w:val="No Spacing Char"/>
    <w:basedOn w:val="DefaultParagraphFont"/>
    <w:link w:val="NoSpacing"/>
    <w:uiPriority w:val="1"/>
    <w:rsid w:val="00B84DE2"/>
    <w:rPr>
      <w:rFonts w:eastAsiaTheme="minorEastAsia"/>
      <w:sz w:val="16"/>
      <w:lang w:eastAsia="ja-JP"/>
    </w:rPr>
  </w:style>
  <w:style w:type="paragraph" w:styleId="BalloonText">
    <w:name w:val="Balloon Text"/>
    <w:basedOn w:val="Normal"/>
    <w:link w:val="BalloonTextChar"/>
    <w:uiPriority w:val="99"/>
    <w:semiHidden/>
    <w:unhideWhenUsed/>
    <w:rsid w:val="00A763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6343"/>
    <w:rPr>
      <w:rFonts w:ascii="Tahoma" w:hAnsi="Tahoma" w:cs="Tahoma"/>
      <w:sz w:val="16"/>
      <w:szCs w:val="16"/>
    </w:rPr>
  </w:style>
  <w:style w:type="character" w:customStyle="1" w:styleId="Heading1Char">
    <w:name w:val="Heading 1 Char"/>
    <w:basedOn w:val="DefaultParagraphFont"/>
    <w:link w:val="Heading1"/>
    <w:uiPriority w:val="9"/>
    <w:rsid w:val="00B762C2"/>
    <w:rPr>
      <w:rFonts w:asciiTheme="majorHAnsi" w:eastAsiaTheme="majorEastAsia" w:hAnsiTheme="majorHAnsi" w:cstheme="majorBidi"/>
      <w:b/>
      <w:bCs/>
      <w:smallCaps/>
      <w:color w:val="003C72" w:themeColor="accent3"/>
      <w:sz w:val="48"/>
      <w:szCs w:val="28"/>
    </w:rPr>
  </w:style>
  <w:style w:type="paragraph" w:customStyle="1" w:styleId="TableText">
    <w:name w:val="Table Text"/>
    <w:basedOn w:val="Normal"/>
    <w:rsid w:val="00D90CD4"/>
    <w:pPr>
      <w:tabs>
        <w:tab w:val="left" w:pos="1728"/>
        <w:tab w:val="left" w:pos="9468"/>
      </w:tabs>
      <w:spacing w:before="60" w:line="240" w:lineRule="auto"/>
    </w:pPr>
    <w:rPr>
      <w:rFonts w:ascii="Times New Roman" w:eastAsia="Times New Roman" w:hAnsi="Times New Roman" w:cs="Times New Roman"/>
      <w:szCs w:val="20"/>
    </w:rPr>
  </w:style>
  <w:style w:type="paragraph" w:styleId="TOCHeading">
    <w:name w:val="TOC Heading"/>
    <w:basedOn w:val="Heading1"/>
    <w:next w:val="Normal"/>
    <w:uiPriority w:val="39"/>
    <w:unhideWhenUsed/>
    <w:qFormat/>
    <w:rsid w:val="001A4D89"/>
    <w:pPr>
      <w:outlineLvl w:val="9"/>
    </w:pPr>
    <w:rPr>
      <w:lang w:eastAsia="ja-JP"/>
    </w:rPr>
  </w:style>
  <w:style w:type="paragraph" w:styleId="TOC1">
    <w:name w:val="toc 1"/>
    <w:basedOn w:val="Normal"/>
    <w:next w:val="Normal"/>
    <w:autoRedefine/>
    <w:uiPriority w:val="39"/>
    <w:unhideWhenUsed/>
    <w:rsid w:val="001A4D89"/>
    <w:pPr>
      <w:spacing w:after="100"/>
    </w:pPr>
  </w:style>
  <w:style w:type="character" w:styleId="Hyperlink">
    <w:name w:val="Hyperlink"/>
    <w:basedOn w:val="DefaultParagraphFont"/>
    <w:uiPriority w:val="99"/>
    <w:unhideWhenUsed/>
    <w:rsid w:val="001A4D89"/>
    <w:rPr>
      <w:color w:val="0000FF" w:themeColor="hyperlink"/>
      <w:u w:val="single"/>
    </w:rPr>
  </w:style>
  <w:style w:type="paragraph" w:customStyle="1" w:styleId="BlockLine">
    <w:name w:val="Block Line"/>
    <w:next w:val="Normal"/>
    <w:rsid w:val="001A4D89"/>
    <w:pPr>
      <w:pBdr>
        <w:top w:val="single" w:sz="6" w:space="1" w:color="auto"/>
      </w:pBdr>
      <w:spacing w:after="120" w:line="240" w:lineRule="auto"/>
      <w:ind w:left="1656"/>
    </w:pPr>
    <w:rPr>
      <w:rFonts w:ascii="Times New Roman" w:eastAsia="Times New Roman" w:hAnsi="Times New Roman" w:cs="Times New Roman"/>
      <w:szCs w:val="20"/>
    </w:rPr>
  </w:style>
  <w:style w:type="paragraph" w:customStyle="1" w:styleId="TableHeaderText">
    <w:name w:val="Table Header Text"/>
    <w:basedOn w:val="TableText"/>
    <w:rsid w:val="001A4D89"/>
    <w:pPr>
      <w:jc w:val="center"/>
    </w:pPr>
    <w:rPr>
      <w:rFonts w:ascii="Arial" w:hAnsi="Arial"/>
      <w:b/>
      <w:color w:val="004B8D"/>
    </w:rPr>
  </w:style>
  <w:style w:type="paragraph" w:customStyle="1" w:styleId="Empty">
    <w:name w:val="Empty"/>
    <w:rsid w:val="001A4D89"/>
    <w:pPr>
      <w:spacing w:after="0" w:line="240" w:lineRule="auto"/>
    </w:pPr>
    <w:rPr>
      <w:rFonts w:ascii="Times New Roman" w:eastAsia="Times New Roman" w:hAnsi="Times New Roman" w:cs="Times New Roman"/>
      <w:sz w:val="16"/>
      <w:szCs w:val="20"/>
    </w:rPr>
  </w:style>
  <w:style w:type="paragraph" w:customStyle="1" w:styleId="TableBullet">
    <w:name w:val="TableBullet"/>
    <w:rsid w:val="001A4D89"/>
    <w:pPr>
      <w:tabs>
        <w:tab w:val="num" w:pos="342"/>
      </w:tabs>
      <w:spacing w:before="20" w:after="20" w:line="240" w:lineRule="auto"/>
      <w:ind w:left="342" w:hanging="270"/>
    </w:pPr>
    <w:rPr>
      <w:rFonts w:ascii="Times New Roman" w:eastAsia="Times New Roman" w:hAnsi="Times New Roman" w:cs="Times New Roman"/>
      <w:szCs w:val="20"/>
    </w:rPr>
  </w:style>
  <w:style w:type="paragraph" w:customStyle="1" w:styleId="DocTitle">
    <w:name w:val="DocTitle"/>
    <w:rsid w:val="001A4D89"/>
    <w:pPr>
      <w:pageBreakBefore/>
      <w:numPr>
        <w:numId w:val="1"/>
      </w:numPr>
      <w:spacing w:before="4000" w:after="0" w:line="240" w:lineRule="auto"/>
      <w:ind w:left="0" w:firstLine="0"/>
      <w:jc w:val="center"/>
    </w:pPr>
    <w:rPr>
      <w:rFonts w:ascii="Arial" w:eastAsia="Times New Roman" w:hAnsi="Arial" w:cs="Times New Roman"/>
      <w:b/>
      <w:noProof/>
      <w:color w:val="004B8D"/>
      <w:sz w:val="48"/>
      <w:szCs w:val="20"/>
    </w:rPr>
  </w:style>
  <w:style w:type="paragraph" w:customStyle="1" w:styleId="StyleTableTextBoldCenteredBefore2ptAfter3pt">
    <w:name w:val="Style Table Text + Bold Centered Before:  2 pt After:  3 pt"/>
    <w:basedOn w:val="TableText"/>
    <w:rsid w:val="001A4D89"/>
    <w:pPr>
      <w:spacing w:before="40" w:after="60"/>
      <w:jc w:val="center"/>
    </w:pPr>
    <w:rPr>
      <w:b/>
      <w:bCs/>
      <w:color w:val="004B8D"/>
    </w:rPr>
  </w:style>
  <w:style w:type="paragraph" w:customStyle="1" w:styleId="StyleTableTextBoldTealBefore2ptAfter3pt">
    <w:name w:val="Style Table Text + Bold Teal Before:  2 pt After:  3 pt"/>
    <w:basedOn w:val="TableText"/>
    <w:rsid w:val="001A4D89"/>
    <w:pPr>
      <w:spacing w:before="40" w:after="60"/>
    </w:pPr>
    <w:rPr>
      <w:b/>
      <w:bCs/>
      <w:color w:val="004B8D"/>
    </w:rPr>
  </w:style>
  <w:style w:type="character" w:customStyle="1" w:styleId="Heading2Char">
    <w:name w:val="Heading 2 Char"/>
    <w:basedOn w:val="DefaultParagraphFont"/>
    <w:link w:val="Heading2"/>
    <w:uiPriority w:val="9"/>
    <w:rsid w:val="00B762C2"/>
    <w:rPr>
      <w:rFonts w:asciiTheme="majorHAnsi" w:eastAsiaTheme="majorEastAsia" w:hAnsiTheme="majorHAnsi" w:cstheme="majorBidi"/>
      <w:b/>
      <w:bCs/>
      <w:smallCaps/>
      <w:color w:val="004B8C" w:themeColor="accent4"/>
      <w:sz w:val="36"/>
      <w:szCs w:val="26"/>
    </w:rPr>
  </w:style>
  <w:style w:type="paragraph" w:customStyle="1" w:styleId="StyleTableTextBoldTealCenteredBefore2ptAfter3pt">
    <w:name w:val="Style Table Text + Bold Teal Centered Before:  2 pt After:  3 pt"/>
    <w:basedOn w:val="TableText"/>
    <w:rsid w:val="00B84DE2"/>
    <w:pPr>
      <w:spacing w:before="40" w:after="60"/>
      <w:jc w:val="center"/>
    </w:pPr>
    <w:rPr>
      <w:b/>
      <w:bCs/>
      <w:color w:val="004B8D"/>
    </w:rPr>
  </w:style>
  <w:style w:type="character" w:customStyle="1" w:styleId="CourierText">
    <w:name w:val="CourierText"/>
    <w:rsid w:val="00B84DE2"/>
    <w:rPr>
      <w:rFonts w:ascii="Courier" w:hAnsi="Courier"/>
    </w:rPr>
  </w:style>
  <w:style w:type="paragraph" w:styleId="Title">
    <w:name w:val="Title"/>
    <w:basedOn w:val="Normal"/>
    <w:next w:val="Normal"/>
    <w:link w:val="TitleChar"/>
    <w:uiPriority w:val="10"/>
    <w:qFormat/>
    <w:rsid w:val="00072CB7"/>
    <w:pPr>
      <w:pBdr>
        <w:bottom w:val="single" w:sz="8" w:space="4" w:color="001124" w:themeColor="accent1"/>
      </w:pBdr>
      <w:spacing w:after="300" w:line="240" w:lineRule="auto"/>
      <w:contextualSpacing/>
      <w:jc w:val="center"/>
      <w:outlineLvl w:val="0"/>
    </w:pPr>
    <w:rPr>
      <w:rFonts w:asciiTheme="majorHAnsi" w:eastAsiaTheme="majorEastAsia" w:hAnsiTheme="majorHAnsi" w:cstheme="majorBidi"/>
      <w:b/>
      <w:smallCaps/>
      <w:color w:val="002E58" w:themeColor="text1"/>
      <w:spacing w:val="5"/>
      <w:kern w:val="28"/>
      <w:sz w:val="56"/>
      <w:szCs w:val="52"/>
    </w:rPr>
  </w:style>
  <w:style w:type="character" w:customStyle="1" w:styleId="TitleChar">
    <w:name w:val="Title Char"/>
    <w:basedOn w:val="DefaultParagraphFont"/>
    <w:link w:val="Title"/>
    <w:uiPriority w:val="10"/>
    <w:rsid w:val="00072CB7"/>
    <w:rPr>
      <w:rFonts w:asciiTheme="majorHAnsi" w:eastAsiaTheme="majorEastAsia" w:hAnsiTheme="majorHAnsi" w:cstheme="majorBidi"/>
      <w:b/>
      <w:smallCaps/>
      <w:color w:val="002E58" w:themeColor="text1"/>
      <w:spacing w:val="5"/>
      <w:kern w:val="28"/>
      <w:sz w:val="56"/>
      <w:szCs w:val="52"/>
    </w:rPr>
  </w:style>
  <w:style w:type="paragraph" w:styleId="TOC2">
    <w:name w:val="toc 2"/>
    <w:basedOn w:val="Normal"/>
    <w:next w:val="Normal"/>
    <w:autoRedefine/>
    <w:uiPriority w:val="39"/>
    <w:unhideWhenUsed/>
    <w:rsid w:val="00776234"/>
    <w:pPr>
      <w:spacing w:after="100"/>
      <w:ind w:left="220"/>
    </w:pPr>
  </w:style>
  <w:style w:type="paragraph" w:styleId="ListParagraph">
    <w:name w:val="List Paragraph"/>
    <w:basedOn w:val="Normal"/>
    <w:uiPriority w:val="34"/>
    <w:qFormat/>
    <w:rsid w:val="00DC718E"/>
    <w:pPr>
      <w:ind w:left="720"/>
      <w:contextualSpacing/>
    </w:pPr>
  </w:style>
  <w:style w:type="paragraph" w:styleId="Header">
    <w:name w:val="header"/>
    <w:basedOn w:val="Normal"/>
    <w:link w:val="HeaderChar"/>
    <w:uiPriority w:val="99"/>
    <w:unhideWhenUsed/>
    <w:rsid w:val="00236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6297"/>
  </w:style>
  <w:style w:type="paragraph" w:styleId="Footer">
    <w:name w:val="footer"/>
    <w:basedOn w:val="Normal"/>
    <w:link w:val="FooterChar"/>
    <w:uiPriority w:val="99"/>
    <w:unhideWhenUsed/>
    <w:rsid w:val="00236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6297"/>
  </w:style>
  <w:style w:type="character" w:styleId="PlaceholderText">
    <w:name w:val="Placeholder Text"/>
    <w:basedOn w:val="DefaultParagraphFont"/>
    <w:uiPriority w:val="99"/>
    <w:semiHidden/>
    <w:rsid w:val="00B04B47"/>
    <w:rPr>
      <w:color w:val="808080"/>
    </w:rPr>
  </w:style>
  <w:style w:type="table" w:styleId="TableGrid">
    <w:name w:val="Table Grid"/>
    <w:basedOn w:val="TableNormal"/>
    <w:uiPriority w:val="59"/>
    <w:rsid w:val="00DC1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fThen">
    <w:name w:val="IfThen"/>
    <w:basedOn w:val="Normal"/>
    <w:rsid w:val="007D50E0"/>
    <w:pPr>
      <w:spacing w:before="20" w:after="20" w:line="240" w:lineRule="auto"/>
    </w:pPr>
    <w:rPr>
      <w:rFonts w:ascii="Arial" w:eastAsia="Times New Roman" w:hAnsi="Arial" w:cs="Times New Roman"/>
      <w:b/>
      <w:noProof/>
      <w:szCs w:val="20"/>
    </w:rPr>
  </w:style>
  <w:style w:type="character" w:customStyle="1" w:styleId="Heading3Char">
    <w:name w:val="Heading 3 Char"/>
    <w:basedOn w:val="DefaultParagraphFont"/>
    <w:link w:val="Heading3"/>
    <w:uiPriority w:val="9"/>
    <w:rsid w:val="00697B1E"/>
    <w:rPr>
      <w:rFonts w:asciiTheme="majorHAnsi" w:eastAsiaTheme="majorEastAsia" w:hAnsiTheme="majorHAnsi" w:cstheme="majorBidi"/>
      <w:b/>
      <w:bCs/>
      <w:color w:val="004B8C" w:themeColor="accent4"/>
    </w:rPr>
  </w:style>
  <w:style w:type="paragraph" w:styleId="Subtitle">
    <w:name w:val="Subtitle"/>
    <w:basedOn w:val="Normal"/>
    <w:next w:val="Normal"/>
    <w:link w:val="SubtitleChar"/>
    <w:uiPriority w:val="11"/>
    <w:qFormat/>
    <w:rsid w:val="00697B1E"/>
    <w:pPr>
      <w:numPr>
        <w:ilvl w:val="1"/>
      </w:numPr>
    </w:pPr>
    <w:rPr>
      <w:rFonts w:asciiTheme="majorHAnsi" w:eastAsiaTheme="majorEastAsia" w:hAnsiTheme="majorHAnsi" w:cstheme="majorBidi"/>
      <w:i/>
      <w:iCs/>
      <w:color w:val="003C72" w:themeColor="accent3"/>
      <w:spacing w:val="15"/>
      <w:sz w:val="24"/>
      <w:szCs w:val="24"/>
    </w:rPr>
  </w:style>
  <w:style w:type="character" w:customStyle="1" w:styleId="SubtitleChar">
    <w:name w:val="Subtitle Char"/>
    <w:basedOn w:val="DefaultParagraphFont"/>
    <w:link w:val="Subtitle"/>
    <w:uiPriority w:val="11"/>
    <w:rsid w:val="00697B1E"/>
    <w:rPr>
      <w:rFonts w:asciiTheme="majorHAnsi" w:eastAsiaTheme="majorEastAsia" w:hAnsiTheme="majorHAnsi" w:cstheme="majorBidi"/>
      <w:i/>
      <w:iCs/>
      <w:color w:val="003C72" w:themeColor="accent3"/>
      <w:spacing w:val="15"/>
      <w:sz w:val="24"/>
      <w:szCs w:val="24"/>
    </w:rPr>
  </w:style>
  <w:style w:type="character" w:styleId="SubtleEmphasis">
    <w:name w:val="Subtle Emphasis"/>
    <w:basedOn w:val="DefaultParagraphFont"/>
    <w:uiPriority w:val="19"/>
    <w:qFormat/>
    <w:rsid w:val="00697B1E"/>
    <w:rPr>
      <w:i/>
      <w:iCs/>
      <w:color w:val="2F73B1" w:themeColor="accent5"/>
    </w:rPr>
  </w:style>
  <w:style w:type="character" w:styleId="Emphasis">
    <w:name w:val="Emphasis"/>
    <w:basedOn w:val="DefaultParagraphFont"/>
    <w:uiPriority w:val="20"/>
    <w:qFormat/>
    <w:rsid w:val="00697B1E"/>
    <w:rPr>
      <w:i/>
      <w:iCs/>
      <w:color w:val="00853D" w:themeColor="accent6"/>
    </w:rPr>
  </w:style>
  <w:style w:type="table" w:styleId="MediumShading1-Accent5">
    <w:name w:val="Medium Shading 1 Accent 5"/>
    <w:basedOn w:val="TableNormal"/>
    <w:uiPriority w:val="63"/>
    <w:rsid w:val="00DF7368"/>
    <w:pPr>
      <w:spacing w:after="0" w:line="240" w:lineRule="auto"/>
    </w:pPr>
    <w:tblPr>
      <w:tblStyleRowBandSize w:val="1"/>
      <w:tblStyleColBandSize w:val="1"/>
      <w:tblBorders>
        <w:top w:val="single" w:sz="8" w:space="0" w:color="5596D2" w:themeColor="accent5" w:themeTint="BF"/>
        <w:left w:val="single" w:sz="8" w:space="0" w:color="5596D2" w:themeColor="accent5" w:themeTint="BF"/>
        <w:bottom w:val="single" w:sz="8" w:space="0" w:color="5596D2" w:themeColor="accent5" w:themeTint="BF"/>
        <w:right w:val="single" w:sz="8" w:space="0" w:color="5596D2" w:themeColor="accent5" w:themeTint="BF"/>
        <w:insideH w:val="single" w:sz="8" w:space="0" w:color="5596D2" w:themeColor="accent5" w:themeTint="BF"/>
      </w:tblBorders>
    </w:tblPr>
    <w:tblStylePr w:type="firstRow">
      <w:pPr>
        <w:spacing w:before="0" w:after="0" w:line="240" w:lineRule="auto"/>
      </w:pPr>
      <w:rPr>
        <w:b/>
        <w:bCs/>
        <w:color w:val="FFFFFF" w:themeColor="background1"/>
      </w:rPr>
      <w:tblPr/>
      <w:tcPr>
        <w:tcBorders>
          <w:top w:val="single" w:sz="8" w:space="0" w:color="5596D2" w:themeColor="accent5" w:themeTint="BF"/>
          <w:left w:val="single" w:sz="8" w:space="0" w:color="5596D2" w:themeColor="accent5" w:themeTint="BF"/>
          <w:bottom w:val="single" w:sz="8" w:space="0" w:color="5596D2" w:themeColor="accent5" w:themeTint="BF"/>
          <w:right w:val="single" w:sz="8" w:space="0" w:color="5596D2" w:themeColor="accent5" w:themeTint="BF"/>
          <w:insideH w:val="nil"/>
          <w:insideV w:val="nil"/>
        </w:tcBorders>
        <w:shd w:val="clear" w:color="auto" w:fill="2F73B1" w:themeFill="accent5"/>
      </w:tcPr>
    </w:tblStylePr>
    <w:tblStylePr w:type="lastRow">
      <w:pPr>
        <w:spacing w:before="0" w:after="0" w:line="240" w:lineRule="auto"/>
      </w:pPr>
      <w:rPr>
        <w:b/>
        <w:bCs/>
      </w:rPr>
      <w:tblPr/>
      <w:tcPr>
        <w:tcBorders>
          <w:top w:val="double" w:sz="6" w:space="0" w:color="5596D2" w:themeColor="accent5" w:themeTint="BF"/>
          <w:left w:val="single" w:sz="8" w:space="0" w:color="5596D2" w:themeColor="accent5" w:themeTint="BF"/>
          <w:bottom w:val="single" w:sz="8" w:space="0" w:color="5596D2" w:themeColor="accent5" w:themeTint="BF"/>
          <w:right w:val="single" w:sz="8" w:space="0" w:color="5596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C7DCF0" w:themeFill="accent5" w:themeFillTint="3F"/>
      </w:tcPr>
    </w:tblStylePr>
    <w:tblStylePr w:type="band1Horz">
      <w:tblPr/>
      <w:tcPr>
        <w:tcBorders>
          <w:insideH w:val="nil"/>
          <w:insideV w:val="nil"/>
        </w:tcBorders>
        <w:shd w:val="clear" w:color="auto" w:fill="C7DCF0"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0879B0"/>
    <w:pPr>
      <w:spacing w:after="0" w:line="240" w:lineRule="auto"/>
    </w:pPr>
    <w:rPr>
      <w:color w:val="002E58" w:themeColor="text1"/>
    </w:rPr>
    <w:tblPr>
      <w:tblStyleRowBandSize w:val="1"/>
      <w:tblStyleColBandSize w:val="1"/>
    </w:tblPr>
    <w:tcPr>
      <w:shd w:val="clear" w:color="auto" w:fill="E8F1F9" w:themeFill="accent5" w:themeFillTint="19"/>
    </w:tcPr>
    <w:tblStylePr w:type="firstRow">
      <w:rPr>
        <w:b/>
        <w:bCs/>
        <w:color w:val="FFFFFF" w:themeColor="background1"/>
      </w:rPr>
      <w:tblPr/>
      <w:tcPr>
        <w:tcBorders>
          <w:bottom w:val="single" w:sz="12" w:space="0" w:color="FFFFFF" w:themeColor="background1"/>
        </w:tcBorders>
        <w:shd w:val="clear" w:color="auto" w:fill="006A30" w:themeFill="accent6" w:themeFillShade="CC"/>
      </w:tcPr>
    </w:tblStylePr>
    <w:tblStylePr w:type="lastRow">
      <w:rPr>
        <w:b/>
        <w:bCs/>
        <w:color w:val="006A30" w:themeColor="accent6" w:themeShade="CC"/>
      </w:rPr>
      <w:tblPr/>
      <w:tcPr>
        <w:tcBorders>
          <w:top w:val="single" w:sz="12" w:space="0" w:color="002E58"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7DCF0" w:themeFill="accent5" w:themeFillTint="3F"/>
      </w:tcPr>
    </w:tblStylePr>
    <w:tblStylePr w:type="band1Horz">
      <w:tblPr/>
      <w:tcPr>
        <w:shd w:val="clear" w:color="auto" w:fill="D1E3F3" w:themeFill="accent5" w:themeFillTint="33"/>
      </w:tcPr>
    </w:tblStylePr>
  </w:style>
  <w:style w:type="character" w:styleId="Strong">
    <w:name w:val="Strong"/>
    <w:basedOn w:val="DefaultParagraphFont"/>
    <w:uiPriority w:val="22"/>
    <w:qFormat/>
    <w:rsid w:val="00F83C80"/>
    <w:rPr>
      <w:b/>
      <w:bCs/>
    </w:rPr>
  </w:style>
  <w:style w:type="table" w:styleId="MediumGrid3-Accent5">
    <w:name w:val="Medium Grid 3 Accent 5"/>
    <w:basedOn w:val="TableNormal"/>
    <w:uiPriority w:val="69"/>
    <w:rsid w:val="008274B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7DC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F73B1"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F73B1"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F73B1"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F73B1"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EB9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EB9E1" w:themeFill="accent5" w:themeFillTint="7F"/>
      </w:tcPr>
    </w:tblStylePr>
  </w:style>
  <w:style w:type="character" w:customStyle="1" w:styleId="newbody">
    <w:name w:val="newbody"/>
    <w:basedOn w:val="DefaultParagraphFont"/>
    <w:rsid w:val="00503FD2"/>
  </w:style>
  <w:style w:type="paragraph" w:customStyle="1" w:styleId="TableText9pt">
    <w:name w:val="TableText9pt"/>
    <w:basedOn w:val="Normal"/>
    <w:rsid w:val="007B56DE"/>
    <w:pPr>
      <w:spacing w:after="0" w:line="240" w:lineRule="auto"/>
    </w:pPr>
    <w:rPr>
      <w:rFonts w:ascii="Arial" w:eastAsia="Times New Roman" w:hAnsi="Arial" w:cs="Times New Roman"/>
      <w:sz w:val="18"/>
      <w:szCs w:val="20"/>
    </w:rPr>
  </w:style>
  <w:style w:type="table" w:customStyle="1" w:styleId="TableGrid1">
    <w:name w:val="Table Grid1"/>
    <w:basedOn w:val="TableNormal"/>
    <w:next w:val="TableGrid"/>
    <w:uiPriority w:val="59"/>
    <w:rsid w:val="007B56DE"/>
    <w:pPr>
      <w:spacing w:after="0" w:line="240" w:lineRule="auto"/>
    </w:pPr>
    <w:rPr>
      <w:rFonts w:ascii="Tahoma" w:hAnsi="Tahoma" w:cs="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E92801"/>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E92801"/>
    <w:rPr>
      <w:rFonts w:ascii="Courier New" w:eastAsia="Times New Roman" w:hAnsi="Courier New" w:cs="Courier New"/>
      <w:sz w:val="20"/>
      <w:szCs w:val="20"/>
    </w:rPr>
  </w:style>
  <w:style w:type="paragraph" w:customStyle="1" w:styleId="Default">
    <w:name w:val="Default"/>
    <w:rsid w:val="00E92801"/>
    <w:pPr>
      <w:autoSpaceDE w:val="0"/>
      <w:autoSpaceDN w:val="0"/>
      <w:adjustRightInd w:val="0"/>
      <w:spacing w:after="0" w:line="240" w:lineRule="auto"/>
    </w:pPr>
    <w:rPr>
      <w:rFonts w:ascii="Arial" w:eastAsia="Calibri" w:hAnsi="Arial" w:cs="Arial"/>
      <w:color w:val="000000"/>
      <w:sz w:val="24"/>
      <w:szCs w:val="24"/>
    </w:rPr>
  </w:style>
  <w:style w:type="character" w:customStyle="1" w:styleId="apple-converted-space">
    <w:name w:val="apple-converted-space"/>
    <w:basedOn w:val="DefaultParagraphFont"/>
    <w:rsid w:val="00AD0D46"/>
  </w:style>
  <w:style w:type="paragraph" w:styleId="IntenseQuote">
    <w:name w:val="Intense Quote"/>
    <w:basedOn w:val="Normal"/>
    <w:next w:val="Normal"/>
    <w:link w:val="IntenseQuoteChar"/>
    <w:uiPriority w:val="30"/>
    <w:qFormat/>
    <w:rsid w:val="00B1355F"/>
    <w:pPr>
      <w:pBdr>
        <w:top w:val="single" w:sz="4" w:space="10" w:color="001124" w:themeColor="accent1"/>
        <w:bottom w:val="single" w:sz="4" w:space="10" w:color="001124" w:themeColor="accent1"/>
      </w:pBdr>
      <w:spacing w:before="360" w:after="360"/>
      <w:ind w:left="864" w:right="864"/>
      <w:jc w:val="center"/>
    </w:pPr>
    <w:rPr>
      <w:i/>
      <w:iCs/>
      <w:color w:val="001124" w:themeColor="accent1"/>
    </w:rPr>
  </w:style>
  <w:style w:type="character" w:customStyle="1" w:styleId="IntenseQuoteChar">
    <w:name w:val="Intense Quote Char"/>
    <w:basedOn w:val="DefaultParagraphFont"/>
    <w:link w:val="IntenseQuote"/>
    <w:uiPriority w:val="30"/>
    <w:rsid w:val="00B1355F"/>
    <w:rPr>
      <w:i/>
      <w:iCs/>
      <w:color w:val="001124" w:themeColor="accent1"/>
    </w:rPr>
  </w:style>
  <w:style w:type="character" w:styleId="UnresolvedMention">
    <w:name w:val="Unresolved Mention"/>
    <w:basedOn w:val="DefaultParagraphFont"/>
    <w:uiPriority w:val="99"/>
    <w:semiHidden/>
    <w:unhideWhenUsed/>
    <w:rsid w:val="00B73C8D"/>
    <w:rPr>
      <w:color w:val="605E5C"/>
      <w:shd w:val="clear" w:color="auto" w:fill="E1DFDD"/>
    </w:rPr>
  </w:style>
  <w:style w:type="paragraph" w:styleId="TOC3">
    <w:name w:val="toc 3"/>
    <w:basedOn w:val="Normal"/>
    <w:next w:val="Normal"/>
    <w:autoRedefine/>
    <w:uiPriority w:val="39"/>
    <w:unhideWhenUsed/>
    <w:rsid w:val="00325358"/>
    <w:pPr>
      <w:tabs>
        <w:tab w:val="left" w:pos="960"/>
        <w:tab w:val="right" w:leader="dot" w:pos="9350"/>
      </w:tabs>
      <w:spacing w:after="100"/>
      <w:ind w:left="440"/>
    </w:pPr>
    <w:rPr>
      <w:noProof/>
      <w:sz w:val="20"/>
      <w:szCs w:val="20"/>
    </w:rPr>
  </w:style>
  <w:style w:type="character" w:customStyle="1" w:styleId="Heading4Char">
    <w:name w:val="Heading 4 Char"/>
    <w:basedOn w:val="DefaultParagraphFont"/>
    <w:link w:val="Heading4"/>
    <w:uiPriority w:val="9"/>
    <w:rsid w:val="00A054AB"/>
    <w:rPr>
      <w:rFonts w:asciiTheme="majorHAnsi" w:eastAsiaTheme="majorEastAsia" w:hAnsiTheme="majorHAnsi" w:cstheme="majorBidi"/>
      <w:i/>
      <w:iCs/>
      <w:color w:val="000C1A" w:themeColor="accent1" w:themeShade="BF"/>
    </w:rPr>
  </w:style>
  <w:style w:type="character" w:customStyle="1" w:styleId="Heading5Char">
    <w:name w:val="Heading 5 Char"/>
    <w:basedOn w:val="DefaultParagraphFont"/>
    <w:link w:val="Heading5"/>
    <w:uiPriority w:val="9"/>
    <w:rsid w:val="002C5DCB"/>
    <w:rPr>
      <w:rFonts w:asciiTheme="majorHAnsi" w:eastAsiaTheme="majorEastAsia" w:hAnsiTheme="majorHAnsi" w:cstheme="majorBidi"/>
      <w:color w:val="000C1A" w:themeColor="accent1" w:themeShade="BF"/>
    </w:rPr>
  </w:style>
  <w:style w:type="character" w:styleId="CommentReference">
    <w:name w:val="annotation reference"/>
    <w:basedOn w:val="DefaultParagraphFont"/>
    <w:uiPriority w:val="99"/>
    <w:semiHidden/>
    <w:unhideWhenUsed/>
    <w:rsid w:val="00F015CF"/>
    <w:rPr>
      <w:sz w:val="16"/>
      <w:szCs w:val="16"/>
    </w:rPr>
  </w:style>
  <w:style w:type="paragraph" w:styleId="CommentText">
    <w:name w:val="annotation text"/>
    <w:basedOn w:val="Normal"/>
    <w:link w:val="CommentTextChar"/>
    <w:uiPriority w:val="99"/>
    <w:unhideWhenUsed/>
    <w:rsid w:val="00F015CF"/>
    <w:pPr>
      <w:spacing w:line="240" w:lineRule="auto"/>
    </w:pPr>
    <w:rPr>
      <w:sz w:val="20"/>
      <w:szCs w:val="20"/>
    </w:rPr>
  </w:style>
  <w:style w:type="character" w:customStyle="1" w:styleId="CommentTextChar">
    <w:name w:val="Comment Text Char"/>
    <w:basedOn w:val="DefaultParagraphFont"/>
    <w:link w:val="CommentText"/>
    <w:uiPriority w:val="99"/>
    <w:rsid w:val="00F015CF"/>
    <w:rPr>
      <w:sz w:val="20"/>
      <w:szCs w:val="20"/>
    </w:rPr>
  </w:style>
  <w:style w:type="paragraph" w:styleId="CommentSubject">
    <w:name w:val="annotation subject"/>
    <w:basedOn w:val="CommentText"/>
    <w:next w:val="CommentText"/>
    <w:link w:val="CommentSubjectChar"/>
    <w:uiPriority w:val="99"/>
    <w:semiHidden/>
    <w:unhideWhenUsed/>
    <w:rsid w:val="00F015CF"/>
    <w:rPr>
      <w:b/>
      <w:bCs/>
    </w:rPr>
  </w:style>
  <w:style w:type="character" w:customStyle="1" w:styleId="CommentSubjectChar">
    <w:name w:val="Comment Subject Char"/>
    <w:basedOn w:val="CommentTextChar"/>
    <w:link w:val="CommentSubject"/>
    <w:uiPriority w:val="99"/>
    <w:semiHidden/>
    <w:rsid w:val="00F015CF"/>
    <w:rPr>
      <w:b/>
      <w:bCs/>
      <w:sz w:val="20"/>
      <w:szCs w:val="20"/>
    </w:rPr>
  </w:style>
  <w:style w:type="paragraph" w:styleId="Revision">
    <w:name w:val="Revision"/>
    <w:hidden/>
    <w:uiPriority w:val="99"/>
    <w:semiHidden/>
    <w:rsid w:val="0058549F"/>
    <w:pPr>
      <w:spacing w:after="0" w:line="240" w:lineRule="auto"/>
    </w:pPr>
  </w:style>
  <w:style w:type="character" w:styleId="FollowedHyperlink">
    <w:name w:val="FollowedHyperlink"/>
    <w:basedOn w:val="DefaultParagraphFont"/>
    <w:uiPriority w:val="99"/>
    <w:semiHidden/>
    <w:unhideWhenUsed/>
    <w:rsid w:val="005117BA"/>
    <w:rPr>
      <w:color w:val="800080" w:themeColor="followedHyperlink"/>
      <w:u w:val="single"/>
    </w:rPr>
  </w:style>
  <w:style w:type="table" w:styleId="GridTable4-Accent5">
    <w:name w:val="Grid Table 4 Accent 5"/>
    <w:basedOn w:val="TableNormal"/>
    <w:uiPriority w:val="49"/>
    <w:rsid w:val="0022078E"/>
    <w:pPr>
      <w:spacing w:after="0" w:line="240" w:lineRule="auto"/>
    </w:pPr>
    <w:tblPr>
      <w:tblStyleRowBandSize w:val="1"/>
      <w:tblStyleColBandSize w:val="1"/>
      <w:tblBorders>
        <w:top w:val="single" w:sz="4" w:space="0" w:color="77ABDB" w:themeColor="accent5" w:themeTint="99"/>
        <w:left w:val="single" w:sz="4" w:space="0" w:color="77ABDB" w:themeColor="accent5" w:themeTint="99"/>
        <w:bottom w:val="single" w:sz="4" w:space="0" w:color="77ABDB" w:themeColor="accent5" w:themeTint="99"/>
        <w:right w:val="single" w:sz="4" w:space="0" w:color="77ABDB" w:themeColor="accent5" w:themeTint="99"/>
        <w:insideH w:val="single" w:sz="4" w:space="0" w:color="77ABDB" w:themeColor="accent5" w:themeTint="99"/>
        <w:insideV w:val="single" w:sz="4" w:space="0" w:color="77ABDB" w:themeColor="accent5" w:themeTint="99"/>
      </w:tblBorders>
    </w:tblPr>
    <w:tblStylePr w:type="firstRow">
      <w:rPr>
        <w:b/>
        <w:bCs/>
        <w:color w:val="FFFFFF" w:themeColor="background1"/>
      </w:rPr>
      <w:tblPr/>
      <w:tcPr>
        <w:tcBorders>
          <w:top w:val="single" w:sz="4" w:space="0" w:color="2F73B1" w:themeColor="accent5"/>
          <w:left w:val="single" w:sz="4" w:space="0" w:color="2F73B1" w:themeColor="accent5"/>
          <w:bottom w:val="single" w:sz="4" w:space="0" w:color="2F73B1" w:themeColor="accent5"/>
          <w:right w:val="single" w:sz="4" w:space="0" w:color="2F73B1" w:themeColor="accent5"/>
          <w:insideH w:val="nil"/>
          <w:insideV w:val="nil"/>
        </w:tcBorders>
        <w:shd w:val="clear" w:color="auto" w:fill="2F73B1" w:themeFill="accent5"/>
      </w:tcPr>
    </w:tblStylePr>
    <w:tblStylePr w:type="lastRow">
      <w:rPr>
        <w:b/>
        <w:bCs/>
      </w:rPr>
      <w:tblPr/>
      <w:tcPr>
        <w:tcBorders>
          <w:top w:val="double" w:sz="4" w:space="0" w:color="2F73B1" w:themeColor="accent5"/>
        </w:tcBorders>
      </w:tcPr>
    </w:tblStylePr>
    <w:tblStylePr w:type="firstCol">
      <w:rPr>
        <w:b/>
        <w:bCs/>
      </w:rPr>
    </w:tblStylePr>
    <w:tblStylePr w:type="lastCol">
      <w:rPr>
        <w:b/>
        <w:bCs/>
      </w:rPr>
    </w:tblStylePr>
    <w:tblStylePr w:type="band1Vert">
      <w:tblPr/>
      <w:tcPr>
        <w:shd w:val="clear" w:color="auto" w:fill="D1E3F3" w:themeFill="accent5" w:themeFillTint="33"/>
      </w:tcPr>
    </w:tblStylePr>
    <w:tblStylePr w:type="band1Horz">
      <w:tblPr/>
      <w:tcPr>
        <w:shd w:val="clear" w:color="auto" w:fill="D1E3F3" w:themeFill="accent5" w:themeFillTint="33"/>
      </w:tcPr>
    </w:tblStylePr>
  </w:style>
  <w:style w:type="paragraph" w:customStyle="1" w:styleId="paragraph">
    <w:name w:val="paragraph"/>
    <w:basedOn w:val="Normal"/>
    <w:rsid w:val="00B703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703C2"/>
  </w:style>
  <w:style w:type="character" w:customStyle="1" w:styleId="eop">
    <w:name w:val="eop"/>
    <w:basedOn w:val="DefaultParagraphFont"/>
    <w:rsid w:val="00B703C2"/>
  </w:style>
  <w:style w:type="paragraph" w:styleId="NormalWeb">
    <w:name w:val="Normal (Web)"/>
    <w:basedOn w:val="Normal"/>
    <w:uiPriority w:val="99"/>
    <w:semiHidden/>
    <w:unhideWhenUsed/>
    <w:rsid w:val="006F264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F2644"/>
    <w:rPr>
      <w:rFonts w:ascii="Courier New" w:eastAsia="Times New Roman" w:hAnsi="Courier New" w:cs="Courier New"/>
      <w:sz w:val="20"/>
      <w:szCs w:val="20"/>
    </w:rPr>
  </w:style>
  <w:style w:type="character" w:styleId="IntenseReference">
    <w:name w:val="Intense Reference"/>
    <w:basedOn w:val="DefaultParagraphFont"/>
    <w:uiPriority w:val="32"/>
    <w:qFormat/>
    <w:rsid w:val="00625093"/>
    <w:rPr>
      <w:b/>
      <w:bCs/>
      <w:smallCaps/>
      <w:color w:val="000C1A" w:themeColor="accent1" w:themeShade="BF"/>
      <w:spacing w:val="5"/>
    </w:rPr>
  </w:style>
  <w:style w:type="paragraph" w:customStyle="1" w:styleId="c-paragraph-3">
    <w:name w:val="c-paragraph-3"/>
    <w:basedOn w:val="Normal"/>
    <w:rsid w:val="004E2D2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390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390ECC"/>
    <w:rPr>
      <w:rFonts w:ascii="Courier New" w:eastAsia="Times New Roman" w:hAnsi="Courier New" w:cs="Courier New"/>
      <w:sz w:val="20"/>
      <w:szCs w:val="20"/>
      <w:lang w:val="en-IN" w:eastAsia="en-IN"/>
    </w:rPr>
  </w:style>
  <w:style w:type="character" w:customStyle="1" w:styleId="Heading6Char">
    <w:name w:val="Heading 6 Char"/>
    <w:basedOn w:val="DefaultParagraphFont"/>
    <w:link w:val="Heading6"/>
    <w:uiPriority w:val="9"/>
    <w:semiHidden/>
    <w:rsid w:val="00E01A96"/>
    <w:rPr>
      <w:rFonts w:asciiTheme="majorHAnsi" w:eastAsiaTheme="majorEastAsia" w:hAnsiTheme="majorHAnsi" w:cstheme="majorBidi"/>
      <w:color w:val="000811" w:themeColor="accent1" w:themeShade="7F"/>
    </w:rPr>
  </w:style>
  <w:style w:type="paragraph" w:styleId="TOC4">
    <w:name w:val="toc 4"/>
    <w:basedOn w:val="Normal"/>
    <w:next w:val="Normal"/>
    <w:autoRedefine/>
    <w:uiPriority w:val="39"/>
    <w:unhideWhenUsed/>
    <w:rsid w:val="00384497"/>
    <w:pPr>
      <w:spacing w:after="100" w:line="278" w:lineRule="auto"/>
      <w:ind w:left="720"/>
    </w:pPr>
    <w:rPr>
      <w:rFonts w:eastAsiaTheme="minorEastAsia"/>
      <w:kern w:val="2"/>
      <w:sz w:val="24"/>
      <w:szCs w:val="24"/>
      <w:lang w:val="en-IN" w:eastAsia="en-IN"/>
      <w14:ligatures w14:val="standardContextual"/>
    </w:rPr>
  </w:style>
  <w:style w:type="paragraph" w:styleId="TOC5">
    <w:name w:val="toc 5"/>
    <w:basedOn w:val="Normal"/>
    <w:next w:val="Normal"/>
    <w:autoRedefine/>
    <w:uiPriority w:val="39"/>
    <w:unhideWhenUsed/>
    <w:rsid w:val="00384497"/>
    <w:pPr>
      <w:spacing w:after="100" w:line="278" w:lineRule="auto"/>
      <w:ind w:left="960"/>
    </w:pPr>
    <w:rPr>
      <w:rFonts w:eastAsiaTheme="minorEastAsia"/>
      <w:kern w:val="2"/>
      <w:sz w:val="24"/>
      <w:szCs w:val="24"/>
      <w:lang w:val="en-IN" w:eastAsia="en-IN"/>
      <w14:ligatures w14:val="standardContextual"/>
    </w:rPr>
  </w:style>
  <w:style w:type="paragraph" w:styleId="TOC6">
    <w:name w:val="toc 6"/>
    <w:basedOn w:val="Normal"/>
    <w:next w:val="Normal"/>
    <w:autoRedefine/>
    <w:uiPriority w:val="39"/>
    <w:unhideWhenUsed/>
    <w:rsid w:val="00384497"/>
    <w:pPr>
      <w:spacing w:after="100" w:line="278" w:lineRule="auto"/>
      <w:ind w:left="1200"/>
    </w:pPr>
    <w:rPr>
      <w:rFonts w:eastAsiaTheme="minorEastAsia"/>
      <w:kern w:val="2"/>
      <w:sz w:val="24"/>
      <w:szCs w:val="24"/>
      <w:lang w:val="en-IN" w:eastAsia="en-IN"/>
      <w14:ligatures w14:val="standardContextual"/>
    </w:rPr>
  </w:style>
  <w:style w:type="paragraph" w:styleId="TOC7">
    <w:name w:val="toc 7"/>
    <w:basedOn w:val="Normal"/>
    <w:next w:val="Normal"/>
    <w:autoRedefine/>
    <w:uiPriority w:val="39"/>
    <w:unhideWhenUsed/>
    <w:rsid w:val="00384497"/>
    <w:pPr>
      <w:spacing w:after="100" w:line="278" w:lineRule="auto"/>
      <w:ind w:left="1440"/>
    </w:pPr>
    <w:rPr>
      <w:rFonts w:eastAsiaTheme="minorEastAsia"/>
      <w:kern w:val="2"/>
      <w:sz w:val="24"/>
      <w:szCs w:val="24"/>
      <w:lang w:val="en-IN" w:eastAsia="en-IN"/>
      <w14:ligatures w14:val="standardContextual"/>
    </w:rPr>
  </w:style>
  <w:style w:type="paragraph" w:styleId="TOC8">
    <w:name w:val="toc 8"/>
    <w:basedOn w:val="Normal"/>
    <w:next w:val="Normal"/>
    <w:autoRedefine/>
    <w:uiPriority w:val="39"/>
    <w:unhideWhenUsed/>
    <w:rsid w:val="00384497"/>
    <w:pPr>
      <w:spacing w:after="100" w:line="278" w:lineRule="auto"/>
      <w:ind w:left="1680"/>
    </w:pPr>
    <w:rPr>
      <w:rFonts w:eastAsiaTheme="minorEastAsia"/>
      <w:kern w:val="2"/>
      <w:sz w:val="24"/>
      <w:szCs w:val="24"/>
      <w:lang w:val="en-IN" w:eastAsia="en-IN"/>
      <w14:ligatures w14:val="standardContextual"/>
    </w:rPr>
  </w:style>
  <w:style w:type="paragraph" w:styleId="TOC9">
    <w:name w:val="toc 9"/>
    <w:basedOn w:val="Normal"/>
    <w:next w:val="Normal"/>
    <w:autoRedefine/>
    <w:uiPriority w:val="39"/>
    <w:unhideWhenUsed/>
    <w:rsid w:val="00384497"/>
    <w:pPr>
      <w:spacing w:after="100" w:line="278" w:lineRule="auto"/>
      <w:ind w:left="1920"/>
    </w:pPr>
    <w:rPr>
      <w:rFonts w:eastAsiaTheme="minorEastAsia"/>
      <w:kern w:val="2"/>
      <w:sz w:val="24"/>
      <w:szCs w:val="24"/>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7908">
      <w:bodyDiv w:val="1"/>
      <w:marLeft w:val="0"/>
      <w:marRight w:val="0"/>
      <w:marTop w:val="0"/>
      <w:marBottom w:val="0"/>
      <w:divBdr>
        <w:top w:val="none" w:sz="0" w:space="0" w:color="auto"/>
        <w:left w:val="none" w:sz="0" w:space="0" w:color="auto"/>
        <w:bottom w:val="none" w:sz="0" w:space="0" w:color="auto"/>
        <w:right w:val="none" w:sz="0" w:space="0" w:color="auto"/>
      </w:divBdr>
    </w:div>
    <w:div w:id="25297464">
      <w:bodyDiv w:val="1"/>
      <w:marLeft w:val="0"/>
      <w:marRight w:val="0"/>
      <w:marTop w:val="0"/>
      <w:marBottom w:val="0"/>
      <w:divBdr>
        <w:top w:val="none" w:sz="0" w:space="0" w:color="auto"/>
        <w:left w:val="none" w:sz="0" w:space="0" w:color="auto"/>
        <w:bottom w:val="none" w:sz="0" w:space="0" w:color="auto"/>
        <w:right w:val="none" w:sz="0" w:space="0" w:color="auto"/>
      </w:divBdr>
      <w:divsChild>
        <w:div w:id="1937445537">
          <w:marLeft w:val="0"/>
          <w:marRight w:val="0"/>
          <w:marTop w:val="0"/>
          <w:marBottom w:val="0"/>
          <w:divBdr>
            <w:top w:val="none" w:sz="0" w:space="0" w:color="auto"/>
            <w:left w:val="none" w:sz="0" w:space="0" w:color="auto"/>
            <w:bottom w:val="none" w:sz="0" w:space="0" w:color="auto"/>
            <w:right w:val="none" w:sz="0" w:space="0" w:color="auto"/>
          </w:divBdr>
          <w:divsChild>
            <w:div w:id="475531824">
              <w:marLeft w:val="0"/>
              <w:marRight w:val="0"/>
              <w:marTop w:val="0"/>
              <w:marBottom w:val="0"/>
              <w:divBdr>
                <w:top w:val="none" w:sz="0" w:space="0" w:color="auto"/>
                <w:left w:val="none" w:sz="0" w:space="0" w:color="auto"/>
                <w:bottom w:val="none" w:sz="0" w:space="0" w:color="auto"/>
                <w:right w:val="none" w:sz="0" w:space="0" w:color="auto"/>
              </w:divBdr>
            </w:div>
            <w:div w:id="816726631">
              <w:marLeft w:val="0"/>
              <w:marRight w:val="0"/>
              <w:marTop w:val="0"/>
              <w:marBottom w:val="0"/>
              <w:divBdr>
                <w:top w:val="none" w:sz="0" w:space="0" w:color="auto"/>
                <w:left w:val="none" w:sz="0" w:space="0" w:color="auto"/>
                <w:bottom w:val="none" w:sz="0" w:space="0" w:color="auto"/>
                <w:right w:val="none" w:sz="0" w:space="0" w:color="auto"/>
              </w:divBdr>
              <w:divsChild>
                <w:div w:id="1081561782">
                  <w:marLeft w:val="0"/>
                  <w:marRight w:val="0"/>
                  <w:marTop w:val="0"/>
                  <w:marBottom w:val="0"/>
                  <w:divBdr>
                    <w:top w:val="none" w:sz="0" w:space="0" w:color="auto"/>
                    <w:left w:val="none" w:sz="0" w:space="0" w:color="auto"/>
                    <w:bottom w:val="none" w:sz="0" w:space="0" w:color="auto"/>
                    <w:right w:val="none" w:sz="0" w:space="0" w:color="auto"/>
                  </w:divBdr>
                  <w:divsChild>
                    <w:div w:id="16923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6450">
              <w:marLeft w:val="0"/>
              <w:marRight w:val="0"/>
              <w:marTop w:val="0"/>
              <w:marBottom w:val="0"/>
              <w:divBdr>
                <w:top w:val="none" w:sz="0" w:space="0" w:color="auto"/>
                <w:left w:val="none" w:sz="0" w:space="0" w:color="auto"/>
                <w:bottom w:val="none" w:sz="0" w:space="0" w:color="auto"/>
                <w:right w:val="none" w:sz="0" w:space="0" w:color="auto"/>
              </w:divBdr>
            </w:div>
          </w:divsChild>
        </w:div>
        <w:div w:id="81293650">
          <w:marLeft w:val="0"/>
          <w:marRight w:val="0"/>
          <w:marTop w:val="0"/>
          <w:marBottom w:val="0"/>
          <w:divBdr>
            <w:top w:val="none" w:sz="0" w:space="0" w:color="auto"/>
            <w:left w:val="none" w:sz="0" w:space="0" w:color="auto"/>
            <w:bottom w:val="none" w:sz="0" w:space="0" w:color="auto"/>
            <w:right w:val="none" w:sz="0" w:space="0" w:color="auto"/>
          </w:divBdr>
          <w:divsChild>
            <w:div w:id="936644952">
              <w:marLeft w:val="0"/>
              <w:marRight w:val="0"/>
              <w:marTop w:val="0"/>
              <w:marBottom w:val="0"/>
              <w:divBdr>
                <w:top w:val="none" w:sz="0" w:space="0" w:color="auto"/>
                <w:left w:val="none" w:sz="0" w:space="0" w:color="auto"/>
                <w:bottom w:val="none" w:sz="0" w:space="0" w:color="auto"/>
                <w:right w:val="none" w:sz="0" w:space="0" w:color="auto"/>
              </w:divBdr>
            </w:div>
            <w:div w:id="727264123">
              <w:marLeft w:val="0"/>
              <w:marRight w:val="0"/>
              <w:marTop w:val="0"/>
              <w:marBottom w:val="0"/>
              <w:divBdr>
                <w:top w:val="none" w:sz="0" w:space="0" w:color="auto"/>
                <w:left w:val="none" w:sz="0" w:space="0" w:color="auto"/>
                <w:bottom w:val="none" w:sz="0" w:space="0" w:color="auto"/>
                <w:right w:val="none" w:sz="0" w:space="0" w:color="auto"/>
              </w:divBdr>
              <w:divsChild>
                <w:div w:id="1327434617">
                  <w:marLeft w:val="0"/>
                  <w:marRight w:val="0"/>
                  <w:marTop w:val="0"/>
                  <w:marBottom w:val="0"/>
                  <w:divBdr>
                    <w:top w:val="none" w:sz="0" w:space="0" w:color="auto"/>
                    <w:left w:val="none" w:sz="0" w:space="0" w:color="auto"/>
                    <w:bottom w:val="none" w:sz="0" w:space="0" w:color="auto"/>
                    <w:right w:val="none" w:sz="0" w:space="0" w:color="auto"/>
                  </w:divBdr>
                  <w:divsChild>
                    <w:div w:id="19584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9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8376">
      <w:bodyDiv w:val="1"/>
      <w:marLeft w:val="0"/>
      <w:marRight w:val="0"/>
      <w:marTop w:val="0"/>
      <w:marBottom w:val="0"/>
      <w:divBdr>
        <w:top w:val="none" w:sz="0" w:space="0" w:color="auto"/>
        <w:left w:val="none" w:sz="0" w:space="0" w:color="auto"/>
        <w:bottom w:val="none" w:sz="0" w:space="0" w:color="auto"/>
        <w:right w:val="none" w:sz="0" w:space="0" w:color="auto"/>
      </w:divBdr>
    </w:div>
    <w:div w:id="44761304">
      <w:bodyDiv w:val="1"/>
      <w:marLeft w:val="0"/>
      <w:marRight w:val="0"/>
      <w:marTop w:val="0"/>
      <w:marBottom w:val="0"/>
      <w:divBdr>
        <w:top w:val="none" w:sz="0" w:space="0" w:color="auto"/>
        <w:left w:val="none" w:sz="0" w:space="0" w:color="auto"/>
        <w:bottom w:val="none" w:sz="0" w:space="0" w:color="auto"/>
        <w:right w:val="none" w:sz="0" w:space="0" w:color="auto"/>
      </w:divBdr>
    </w:div>
    <w:div w:id="59791647">
      <w:bodyDiv w:val="1"/>
      <w:marLeft w:val="0"/>
      <w:marRight w:val="0"/>
      <w:marTop w:val="0"/>
      <w:marBottom w:val="0"/>
      <w:divBdr>
        <w:top w:val="none" w:sz="0" w:space="0" w:color="auto"/>
        <w:left w:val="none" w:sz="0" w:space="0" w:color="auto"/>
        <w:bottom w:val="none" w:sz="0" w:space="0" w:color="auto"/>
        <w:right w:val="none" w:sz="0" w:space="0" w:color="auto"/>
      </w:divBdr>
      <w:divsChild>
        <w:div w:id="862091122">
          <w:marLeft w:val="0"/>
          <w:marRight w:val="0"/>
          <w:marTop w:val="0"/>
          <w:marBottom w:val="0"/>
          <w:divBdr>
            <w:top w:val="none" w:sz="0" w:space="0" w:color="auto"/>
            <w:left w:val="none" w:sz="0" w:space="0" w:color="auto"/>
            <w:bottom w:val="none" w:sz="0" w:space="0" w:color="auto"/>
            <w:right w:val="none" w:sz="0" w:space="0" w:color="auto"/>
          </w:divBdr>
          <w:divsChild>
            <w:div w:id="682897553">
              <w:marLeft w:val="0"/>
              <w:marRight w:val="0"/>
              <w:marTop w:val="0"/>
              <w:marBottom w:val="0"/>
              <w:divBdr>
                <w:top w:val="none" w:sz="0" w:space="0" w:color="auto"/>
                <w:left w:val="none" w:sz="0" w:space="0" w:color="auto"/>
                <w:bottom w:val="none" w:sz="0" w:space="0" w:color="auto"/>
                <w:right w:val="none" w:sz="0" w:space="0" w:color="auto"/>
              </w:divBdr>
              <w:divsChild>
                <w:div w:id="982392932">
                  <w:marLeft w:val="0"/>
                  <w:marRight w:val="0"/>
                  <w:marTop w:val="0"/>
                  <w:marBottom w:val="0"/>
                  <w:divBdr>
                    <w:top w:val="none" w:sz="0" w:space="0" w:color="auto"/>
                    <w:left w:val="none" w:sz="0" w:space="0" w:color="auto"/>
                    <w:bottom w:val="none" w:sz="0" w:space="0" w:color="auto"/>
                    <w:right w:val="none" w:sz="0" w:space="0" w:color="auto"/>
                  </w:divBdr>
                  <w:divsChild>
                    <w:div w:id="913969785">
                      <w:marLeft w:val="0"/>
                      <w:marRight w:val="0"/>
                      <w:marTop w:val="0"/>
                      <w:marBottom w:val="0"/>
                      <w:divBdr>
                        <w:top w:val="none" w:sz="0" w:space="0" w:color="auto"/>
                        <w:left w:val="none" w:sz="0" w:space="0" w:color="auto"/>
                        <w:bottom w:val="none" w:sz="0" w:space="0" w:color="auto"/>
                        <w:right w:val="none" w:sz="0" w:space="0" w:color="auto"/>
                      </w:divBdr>
                      <w:divsChild>
                        <w:div w:id="1348141381">
                          <w:marLeft w:val="0"/>
                          <w:marRight w:val="0"/>
                          <w:marTop w:val="0"/>
                          <w:marBottom w:val="0"/>
                          <w:divBdr>
                            <w:top w:val="none" w:sz="0" w:space="0" w:color="auto"/>
                            <w:left w:val="none" w:sz="0" w:space="0" w:color="auto"/>
                            <w:bottom w:val="none" w:sz="0" w:space="0" w:color="auto"/>
                            <w:right w:val="none" w:sz="0" w:space="0" w:color="auto"/>
                          </w:divBdr>
                          <w:divsChild>
                            <w:div w:id="540752819">
                              <w:marLeft w:val="0"/>
                              <w:marRight w:val="0"/>
                              <w:marTop w:val="0"/>
                              <w:marBottom w:val="0"/>
                              <w:divBdr>
                                <w:top w:val="none" w:sz="0" w:space="0" w:color="auto"/>
                                <w:left w:val="none" w:sz="0" w:space="0" w:color="auto"/>
                                <w:bottom w:val="none" w:sz="0" w:space="0" w:color="auto"/>
                                <w:right w:val="none" w:sz="0" w:space="0" w:color="auto"/>
                              </w:divBdr>
                              <w:divsChild>
                                <w:div w:id="2143961277">
                                  <w:marLeft w:val="0"/>
                                  <w:marRight w:val="0"/>
                                  <w:marTop w:val="0"/>
                                  <w:marBottom w:val="0"/>
                                  <w:divBdr>
                                    <w:top w:val="none" w:sz="0" w:space="0" w:color="auto"/>
                                    <w:left w:val="none" w:sz="0" w:space="0" w:color="auto"/>
                                    <w:bottom w:val="none" w:sz="0" w:space="0" w:color="auto"/>
                                    <w:right w:val="none" w:sz="0" w:space="0" w:color="auto"/>
                                  </w:divBdr>
                                  <w:divsChild>
                                    <w:div w:id="75602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72782">
                          <w:marLeft w:val="0"/>
                          <w:marRight w:val="0"/>
                          <w:marTop w:val="0"/>
                          <w:marBottom w:val="0"/>
                          <w:divBdr>
                            <w:top w:val="none" w:sz="0" w:space="0" w:color="auto"/>
                            <w:left w:val="none" w:sz="0" w:space="0" w:color="auto"/>
                            <w:bottom w:val="none" w:sz="0" w:space="0" w:color="auto"/>
                            <w:right w:val="none" w:sz="0" w:space="0" w:color="auto"/>
                          </w:divBdr>
                          <w:divsChild>
                            <w:div w:id="1882740806">
                              <w:marLeft w:val="0"/>
                              <w:marRight w:val="0"/>
                              <w:marTop w:val="0"/>
                              <w:marBottom w:val="0"/>
                              <w:divBdr>
                                <w:top w:val="none" w:sz="0" w:space="0" w:color="auto"/>
                                <w:left w:val="none" w:sz="0" w:space="0" w:color="auto"/>
                                <w:bottom w:val="none" w:sz="0" w:space="0" w:color="auto"/>
                                <w:right w:val="none" w:sz="0" w:space="0" w:color="auto"/>
                              </w:divBdr>
                              <w:divsChild>
                                <w:div w:id="751197377">
                                  <w:marLeft w:val="0"/>
                                  <w:marRight w:val="0"/>
                                  <w:marTop w:val="0"/>
                                  <w:marBottom w:val="0"/>
                                  <w:divBdr>
                                    <w:top w:val="none" w:sz="0" w:space="0" w:color="auto"/>
                                    <w:left w:val="none" w:sz="0" w:space="0" w:color="auto"/>
                                    <w:bottom w:val="none" w:sz="0" w:space="0" w:color="auto"/>
                                    <w:right w:val="none" w:sz="0" w:space="0" w:color="auto"/>
                                  </w:divBdr>
                                  <w:divsChild>
                                    <w:div w:id="76611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426764">
          <w:marLeft w:val="0"/>
          <w:marRight w:val="0"/>
          <w:marTop w:val="0"/>
          <w:marBottom w:val="0"/>
          <w:divBdr>
            <w:top w:val="none" w:sz="0" w:space="0" w:color="auto"/>
            <w:left w:val="none" w:sz="0" w:space="0" w:color="auto"/>
            <w:bottom w:val="none" w:sz="0" w:space="0" w:color="auto"/>
            <w:right w:val="none" w:sz="0" w:space="0" w:color="auto"/>
          </w:divBdr>
          <w:divsChild>
            <w:div w:id="1546872464">
              <w:marLeft w:val="0"/>
              <w:marRight w:val="0"/>
              <w:marTop w:val="0"/>
              <w:marBottom w:val="0"/>
              <w:divBdr>
                <w:top w:val="none" w:sz="0" w:space="0" w:color="auto"/>
                <w:left w:val="none" w:sz="0" w:space="0" w:color="auto"/>
                <w:bottom w:val="none" w:sz="0" w:space="0" w:color="auto"/>
                <w:right w:val="none" w:sz="0" w:space="0" w:color="auto"/>
              </w:divBdr>
              <w:divsChild>
                <w:div w:id="1077291620">
                  <w:marLeft w:val="0"/>
                  <w:marRight w:val="0"/>
                  <w:marTop w:val="0"/>
                  <w:marBottom w:val="0"/>
                  <w:divBdr>
                    <w:top w:val="none" w:sz="0" w:space="0" w:color="auto"/>
                    <w:left w:val="none" w:sz="0" w:space="0" w:color="auto"/>
                    <w:bottom w:val="none" w:sz="0" w:space="0" w:color="auto"/>
                    <w:right w:val="none" w:sz="0" w:space="0" w:color="auto"/>
                  </w:divBdr>
                  <w:divsChild>
                    <w:div w:id="1419860279">
                      <w:marLeft w:val="0"/>
                      <w:marRight w:val="0"/>
                      <w:marTop w:val="0"/>
                      <w:marBottom w:val="0"/>
                      <w:divBdr>
                        <w:top w:val="none" w:sz="0" w:space="0" w:color="auto"/>
                        <w:left w:val="none" w:sz="0" w:space="0" w:color="auto"/>
                        <w:bottom w:val="none" w:sz="0" w:space="0" w:color="auto"/>
                        <w:right w:val="none" w:sz="0" w:space="0" w:color="auto"/>
                      </w:divBdr>
                      <w:divsChild>
                        <w:div w:id="152256660">
                          <w:marLeft w:val="0"/>
                          <w:marRight w:val="0"/>
                          <w:marTop w:val="0"/>
                          <w:marBottom w:val="0"/>
                          <w:divBdr>
                            <w:top w:val="none" w:sz="0" w:space="0" w:color="auto"/>
                            <w:left w:val="none" w:sz="0" w:space="0" w:color="auto"/>
                            <w:bottom w:val="none" w:sz="0" w:space="0" w:color="auto"/>
                            <w:right w:val="none" w:sz="0" w:space="0" w:color="auto"/>
                          </w:divBdr>
                          <w:divsChild>
                            <w:div w:id="856818368">
                              <w:marLeft w:val="0"/>
                              <w:marRight w:val="0"/>
                              <w:marTop w:val="0"/>
                              <w:marBottom w:val="0"/>
                              <w:divBdr>
                                <w:top w:val="none" w:sz="0" w:space="0" w:color="auto"/>
                                <w:left w:val="none" w:sz="0" w:space="0" w:color="auto"/>
                                <w:bottom w:val="none" w:sz="0" w:space="0" w:color="auto"/>
                                <w:right w:val="none" w:sz="0" w:space="0" w:color="auto"/>
                              </w:divBdr>
                              <w:divsChild>
                                <w:div w:id="743914648">
                                  <w:marLeft w:val="0"/>
                                  <w:marRight w:val="0"/>
                                  <w:marTop w:val="0"/>
                                  <w:marBottom w:val="0"/>
                                  <w:divBdr>
                                    <w:top w:val="none" w:sz="0" w:space="0" w:color="auto"/>
                                    <w:left w:val="none" w:sz="0" w:space="0" w:color="auto"/>
                                    <w:bottom w:val="none" w:sz="0" w:space="0" w:color="auto"/>
                                    <w:right w:val="none" w:sz="0" w:space="0" w:color="auto"/>
                                  </w:divBdr>
                                  <w:divsChild>
                                    <w:div w:id="616377128">
                                      <w:marLeft w:val="0"/>
                                      <w:marRight w:val="0"/>
                                      <w:marTop w:val="0"/>
                                      <w:marBottom w:val="0"/>
                                      <w:divBdr>
                                        <w:top w:val="none" w:sz="0" w:space="0" w:color="auto"/>
                                        <w:left w:val="none" w:sz="0" w:space="0" w:color="auto"/>
                                        <w:bottom w:val="none" w:sz="0" w:space="0" w:color="auto"/>
                                        <w:right w:val="none" w:sz="0" w:space="0" w:color="auto"/>
                                      </w:divBdr>
                                      <w:divsChild>
                                        <w:div w:id="19229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442212">
                          <w:marLeft w:val="0"/>
                          <w:marRight w:val="0"/>
                          <w:marTop w:val="0"/>
                          <w:marBottom w:val="0"/>
                          <w:divBdr>
                            <w:top w:val="none" w:sz="0" w:space="0" w:color="auto"/>
                            <w:left w:val="none" w:sz="0" w:space="0" w:color="auto"/>
                            <w:bottom w:val="none" w:sz="0" w:space="0" w:color="auto"/>
                            <w:right w:val="none" w:sz="0" w:space="0" w:color="auto"/>
                          </w:divBdr>
                          <w:divsChild>
                            <w:div w:id="1082874333">
                              <w:marLeft w:val="0"/>
                              <w:marRight w:val="0"/>
                              <w:marTop w:val="0"/>
                              <w:marBottom w:val="0"/>
                              <w:divBdr>
                                <w:top w:val="none" w:sz="0" w:space="0" w:color="auto"/>
                                <w:left w:val="none" w:sz="0" w:space="0" w:color="auto"/>
                                <w:bottom w:val="none" w:sz="0" w:space="0" w:color="auto"/>
                                <w:right w:val="none" w:sz="0" w:space="0" w:color="auto"/>
                              </w:divBdr>
                              <w:divsChild>
                                <w:div w:id="1376850356">
                                  <w:marLeft w:val="0"/>
                                  <w:marRight w:val="0"/>
                                  <w:marTop w:val="0"/>
                                  <w:marBottom w:val="0"/>
                                  <w:divBdr>
                                    <w:top w:val="none" w:sz="0" w:space="0" w:color="auto"/>
                                    <w:left w:val="none" w:sz="0" w:space="0" w:color="auto"/>
                                    <w:bottom w:val="none" w:sz="0" w:space="0" w:color="auto"/>
                                    <w:right w:val="none" w:sz="0" w:space="0" w:color="auto"/>
                                  </w:divBdr>
                                  <w:divsChild>
                                    <w:div w:id="427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15966">
          <w:marLeft w:val="0"/>
          <w:marRight w:val="0"/>
          <w:marTop w:val="0"/>
          <w:marBottom w:val="0"/>
          <w:divBdr>
            <w:top w:val="none" w:sz="0" w:space="0" w:color="auto"/>
            <w:left w:val="none" w:sz="0" w:space="0" w:color="auto"/>
            <w:bottom w:val="none" w:sz="0" w:space="0" w:color="auto"/>
            <w:right w:val="none" w:sz="0" w:space="0" w:color="auto"/>
          </w:divBdr>
          <w:divsChild>
            <w:div w:id="1062876104">
              <w:marLeft w:val="0"/>
              <w:marRight w:val="0"/>
              <w:marTop w:val="0"/>
              <w:marBottom w:val="0"/>
              <w:divBdr>
                <w:top w:val="none" w:sz="0" w:space="0" w:color="auto"/>
                <w:left w:val="none" w:sz="0" w:space="0" w:color="auto"/>
                <w:bottom w:val="none" w:sz="0" w:space="0" w:color="auto"/>
                <w:right w:val="none" w:sz="0" w:space="0" w:color="auto"/>
              </w:divBdr>
              <w:divsChild>
                <w:div w:id="942301096">
                  <w:marLeft w:val="0"/>
                  <w:marRight w:val="0"/>
                  <w:marTop w:val="0"/>
                  <w:marBottom w:val="0"/>
                  <w:divBdr>
                    <w:top w:val="none" w:sz="0" w:space="0" w:color="auto"/>
                    <w:left w:val="none" w:sz="0" w:space="0" w:color="auto"/>
                    <w:bottom w:val="none" w:sz="0" w:space="0" w:color="auto"/>
                    <w:right w:val="none" w:sz="0" w:space="0" w:color="auto"/>
                  </w:divBdr>
                  <w:divsChild>
                    <w:div w:id="100729394">
                      <w:marLeft w:val="0"/>
                      <w:marRight w:val="0"/>
                      <w:marTop w:val="0"/>
                      <w:marBottom w:val="0"/>
                      <w:divBdr>
                        <w:top w:val="none" w:sz="0" w:space="0" w:color="auto"/>
                        <w:left w:val="none" w:sz="0" w:space="0" w:color="auto"/>
                        <w:bottom w:val="none" w:sz="0" w:space="0" w:color="auto"/>
                        <w:right w:val="none" w:sz="0" w:space="0" w:color="auto"/>
                      </w:divBdr>
                      <w:divsChild>
                        <w:div w:id="919681241">
                          <w:marLeft w:val="0"/>
                          <w:marRight w:val="0"/>
                          <w:marTop w:val="0"/>
                          <w:marBottom w:val="0"/>
                          <w:divBdr>
                            <w:top w:val="none" w:sz="0" w:space="0" w:color="auto"/>
                            <w:left w:val="none" w:sz="0" w:space="0" w:color="auto"/>
                            <w:bottom w:val="none" w:sz="0" w:space="0" w:color="auto"/>
                            <w:right w:val="none" w:sz="0" w:space="0" w:color="auto"/>
                          </w:divBdr>
                          <w:divsChild>
                            <w:div w:id="90710156">
                              <w:marLeft w:val="0"/>
                              <w:marRight w:val="0"/>
                              <w:marTop w:val="0"/>
                              <w:marBottom w:val="0"/>
                              <w:divBdr>
                                <w:top w:val="none" w:sz="0" w:space="0" w:color="auto"/>
                                <w:left w:val="none" w:sz="0" w:space="0" w:color="auto"/>
                                <w:bottom w:val="none" w:sz="0" w:space="0" w:color="auto"/>
                                <w:right w:val="none" w:sz="0" w:space="0" w:color="auto"/>
                              </w:divBdr>
                              <w:divsChild>
                                <w:div w:id="19189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041488">
                  <w:marLeft w:val="0"/>
                  <w:marRight w:val="0"/>
                  <w:marTop w:val="0"/>
                  <w:marBottom w:val="0"/>
                  <w:divBdr>
                    <w:top w:val="none" w:sz="0" w:space="0" w:color="auto"/>
                    <w:left w:val="none" w:sz="0" w:space="0" w:color="auto"/>
                    <w:bottom w:val="none" w:sz="0" w:space="0" w:color="auto"/>
                    <w:right w:val="none" w:sz="0" w:space="0" w:color="auto"/>
                  </w:divBdr>
                  <w:divsChild>
                    <w:div w:id="1574925334">
                      <w:marLeft w:val="0"/>
                      <w:marRight w:val="0"/>
                      <w:marTop w:val="0"/>
                      <w:marBottom w:val="0"/>
                      <w:divBdr>
                        <w:top w:val="none" w:sz="0" w:space="0" w:color="auto"/>
                        <w:left w:val="none" w:sz="0" w:space="0" w:color="auto"/>
                        <w:bottom w:val="none" w:sz="0" w:space="0" w:color="auto"/>
                        <w:right w:val="none" w:sz="0" w:space="0" w:color="auto"/>
                      </w:divBdr>
                      <w:divsChild>
                        <w:div w:id="2039578619">
                          <w:marLeft w:val="0"/>
                          <w:marRight w:val="0"/>
                          <w:marTop w:val="0"/>
                          <w:marBottom w:val="0"/>
                          <w:divBdr>
                            <w:top w:val="none" w:sz="0" w:space="0" w:color="auto"/>
                            <w:left w:val="none" w:sz="0" w:space="0" w:color="auto"/>
                            <w:bottom w:val="none" w:sz="0" w:space="0" w:color="auto"/>
                            <w:right w:val="none" w:sz="0" w:space="0" w:color="auto"/>
                          </w:divBdr>
                          <w:divsChild>
                            <w:div w:id="2007171906">
                              <w:marLeft w:val="0"/>
                              <w:marRight w:val="0"/>
                              <w:marTop w:val="0"/>
                              <w:marBottom w:val="0"/>
                              <w:divBdr>
                                <w:top w:val="none" w:sz="0" w:space="0" w:color="auto"/>
                                <w:left w:val="none" w:sz="0" w:space="0" w:color="auto"/>
                                <w:bottom w:val="none" w:sz="0" w:space="0" w:color="auto"/>
                                <w:right w:val="none" w:sz="0" w:space="0" w:color="auto"/>
                              </w:divBdr>
                              <w:divsChild>
                                <w:div w:id="922491899">
                                  <w:marLeft w:val="0"/>
                                  <w:marRight w:val="0"/>
                                  <w:marTop w:val="0"/>
                                  <w:marBottom w:val="0"/>
                                  <w:divBdr>
                                    <w:top w:val="none" w:sz="0" w:space="0" w:color="auto"/>
                                    <w:left w:val="none" w:sz="0" w:space="0" w:color="auto"/>
                                    <w:bottom w:val="none" w:sz="0" w:space="0" w:color="auto"/>
                                    <w:right w:val="none" w:sz="0" w:space="0" w:color="auto"/>
                                  </w:divBdr>
                                  <w:divsChild>
                                    <w:div w:id="1082293018">
                                      <w:marLeft w:val="0"/>
                                      <w:marRight w:val="0"/>
                                      <w:marTop w:val="0"/>
                                      <w:marBottom w:val="0"/>
                                      <w:divBdr>
                                        <w:top w:val="none" w:sz="0" w:space="0" w:color="auto"/>
                                        <w:left w:val="none" w:sz="0" w:space="0" w:color="auto"/>
                                        <w:bottom w:val="none" w:sz="0" w:space="0" w:color="auto"/>
                                        <w:right w:val="none" w:sz="0" w:space="0" w:color="auto"/>
                                      </w:divBdr>
                                      <w:divsChild>
                                        <w:div w:id="573054453">
                                          <w:marLeft w:val="0"/>
                                          <w:marRight w:val="0"/>
                                          <w:marTop w:val="0"/>
                                          <w:marBottom w:val="0"/>
                                          <w:divBdr>
                                            <w:top w:val="none" w:sz="0" w:space="0" w:color="auto"/>
                                            <w:left w:val="none" w:sz="0" w:space="0" w:color="auto"/>
                                            <w:bottom w:val="none" w:sz="0" w:space="0" w:color="auto"/>
                                            <w:right w:val="none" w:sz="0" w:space="0" w:color="auto"/>
                                          </w:divBdr>
                                          <w:divsChild>
                                            <w:div w:id="45566855">
                                              <w:marLeft w:val="0"/>
                                              <w:marRight w:val="0"/>
                                              <w:marTop w:val="0"/>
                                              <w:marBottom w:val="0"/>
                                              <w:divBdr>
                                                <w:top w:val="none" w:sz="0" w:space="0" w:color="auto"/>
                                                <w:left w:val="none" w:sz="0" w:space="0" w:color="auto"/>
                                                <w:bottom w:val="none" w:sz="0" w:space="0" w:color="auto"/>
                                                <w:right w:val="none" w:sz="0" w:space="0" w:color="auto"/>
                                              </w:divBdr>
                                            </w:div>
                                            <w:div w:id="988634614">
                                              <w:marLeft w:val="0"/>
                                              <w:marRight w:val="0"/>
                                              <w:marTop w:val="0"/>
                                              <w:marBottom w:val="0"/>
                                              <w:divBdr>
                                                <w:top w:val="none" w:sz="0" w:space="0" w:color="auto"/>
                                                <w:left w:val="none" w:sz="0" w:space="0" w:color="auto"/>
                                                <w:bottom w:val="none" w:sz="0" w:space="0" w:color="auto"/>
                                                <w:right w:val="none" w:sz="0" w:space="0" w:color="auto"/>
                                              </w:divBdr>
                                              <w:divsChild>
                                                <w:div w:id="1756128942">
                                                  <w:marLeft w:val="0"/>
                                                  <w:marRight w:val="0"/>
                                                  <w:marTop w:val="0"/>
                                                  <w:marBottom w:val="0"/>
                                                  <w:divBdr>
                                                    <w:top w:val="none" w:sz="0" w:space="0" w:color="auto"/>
                                                    <w:left w:val="none" w:sz="0" w:space="0" w:color="auto"/>
                                                    <w:bottom w:val="none" w:sz="0" w:space="0" w:color="auto"/>
                                                    <w:right w:val="none" w:sz="0" w:space="0" w:color="auto"/>
                                                  </w:divBdr>
                                                  <w:divsChild>
                                                    <w:div w:id="42876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140169">
      <w:bodyDiv w:val="1"/>
      <w:marLeft w:val="0"/>
      <w:marRight w:val="0"/>
      <w:marTop w:val="0"/>
      <w:marBottom w:val="0"/>
      <w:divBdr>
        <w:top w:val="none" w:sz="0" w:space="0" w:color="auto"/>
        <w:left w:val="none" w:sz="0" w:space="0" w:color="auto"/>
        <w:bottom w:val="none" w:sz="0" w:space="0" w:color="auto"/>
        <w:right w:val="none" w:sz="0" w:space="0" w:color="auto"/>
      </w:divBdr>
    </w:div>
    <w:div w:id="65223126">
      <w:bodyDiv w:val="1"/>
      <w:marLeft w:val="0"/>
      <w:marRight w:val="0"/>
      <w:marTop w:val="0"/>
      <w:marBottom w:val="0"/>
      <w:divBdr>
        <w:top w:val="none" w:sz="0" w:space="0" w:color="auto"/>
        <w:left w:val="none" w:sz="0" w:space="0" w:color="auto"/>
        <w:bottom w:val="none" w:sz="0" w:space="0" w:color="auto"/>
        <w:right w:val="none" w:sz="0" w:space="0" w:color="auto"/>
      </w:divBdr>
    </w:div>
    <w:div w:id="73623747">
      <w:bodyDiv w:val="1"/>
      <w:marLeft w:val="0"/>
      <w:marRight w:val="0"/>
      <w:marTop w:val="0"/>
      <w:marBottom w:val="0"/>
      <w:divBdr>
        <w:top w:val="none" w:sz="0" w:space="0" w:color="auto"/>
        <w:left w:val="none" w:sz="0" w:space="0" w:color="auto"/>
        <w:bottom w:val="none" w:sz="0" w:space="0" w:color="auto"/>
        <w:right w:val="none" w:sz="0" w:space="0" w:color="auto"/>
      </w:divBdr>
    </w:div>
    <w:div w:id="85737743">
      <w:bodyDiv w:val="1"/>
      <w:marLeft w:val="0"/>
      <w:marRight w:val="0"/>
      <w:marTop w:val="0"/>
      <w:marBottom w:val="0"/>
      <w:divBdr>
        <w:top w:val="none" w:sz="0" w:space="0" w:color="auto"/>
        <w:left w:val="none" w:sz="0" w:space="0" w:color="auto"/>
        <w:bottom w:val="none" w:sz="0" w:space="0" w:color="auto"/>
        <w:right w:val="none" w:sz="0" w:space="0" w:color="auto"/>
      </w:divBdr>
    </w:div>
    <w:div w:id="88817128">
      <w:bodyDiv w:val="1"/>
      <w:marLeft w:val="0"/>
      <w:marRight w:val="0"/>
      <w:marTop w:val="0"/>
      <w:marBottom w:val="0"/>
      <w:divBdr>
        <w:top w:val="none" w:sz="0" w:space="0" w:color="auto"/>
        <w:left w:val="none" w:sz="0" w:space="0" w:color="auto"/>
        <w:bottom w:val="none" w:sz="0" w:space="0" w:color="auto"/>
        <w:right w:val="none" w:sz="0" w:space="0" w:color="auto"/>
      </w:divBdr>
    </w:div>
    <w:div w:id="92166305">
      <w:bodyDiv w:val="1"/>
      <w:marLeft w:val="0"/>
      <w:marRight w:val="0"/>
      <w:marTop w:val="0"/>
      <w:marBottom w:val="0"/>
      <w:divBdr>
        <w:top w:val="none" w:sz="0" w:space="0" w:color="auto"/>
        <w:left w:val="none" w:sz="0" w:space="0" w:color="auto"/>
        <w:bottom w:val="none" w:sz="0" w:space="0" w:color="auto"/>
        <w:right w:val="none" w:sz="0" w:space="0" w:color="auto"/>
      </w:divBdr>
    </w:div>
    <w:div w:id="92408558">
      <w:bodyDiv w:val="1"/>
      <w:marLeft w:val="0"/>
      <w:marRight w:val="0"/>
      <w:marTop w:val="0"/>
      <w:marBottom w:val="0"/>
      <w:divBdr>
        <w:top w:val="none" w:sz="0" w:space="0" w:color="auto"/>
        <w:left w:val="none" w:sz="0" w:space="0" w:color="auto"/>
        <w:bottom w:val="none" w:sz="0" w:space="0" w:color="auto"/>
        <w:right w:val="none" w:sz="0" w:space="0" w:color="auto"/>
      </w:divBdr>
      <w:divsChild>
        <w:div w:id="574127310">
          <w:marLeft w:val="0"/>
          <w:marRight w:val="0"/>
          <w:marTop w:val="0"/>
          <w:marBottom w:val="0"/>
          <w:divBdr>
            <w:top w:val="single" w:sz="2" w:space="0" w:color="auto"/>
            <w:left w:val="single" w:sz="2" w:space="0" w:color="auto"/>
            <w:bottom w:val="single" w:sz="2" w:space="0" w:color="auto"/>
            <w:right w:val="single" w:sz="2" w:space="0" w:color="auto"/>
          </w:divBdr>
          <w:divsChild>
            <w:div w:id="1934976689">
              <w:marLeft w:val="0"/>
              <w:marRight w:val="0"/>
              <w:marTop w:val="0"/>
              <w:marBottom w:val="0"/>
              <w:divBdr>
                <w:top w:val="single" w:sz="2" w:space="0" w:color="E3E3E3"/>
                <w:left w:val="single" w:sz="2" w:space="0" w:color="E3E3E3"/>
                <w:bottom w:val="single" w:sz="2" w:space="0" w:color="E3E3E3"/>
                <w:right w:val="single" w:sz="2" w:space="0" w:color="E3E3E3"/>
              </w:divBdr>
            </w:div>
            <w:div w:id="168763406">
              <w:marLeft w:val="0"/>
              <w:marRight w:val="0"/>
              <w:marTop w:val="0"/>
              <w:marBottom w:val="0"/>
              <w:divBdr>
                <w:top w:val="single" w:sz="2" w:space="0" w:color="E3E3E3"/>
                <w:left w:val="single" w:sz="2" w:space="0" w:color="E3E3E3"/>
                <w:bottom w:val="single" w:sz="2" w:space="0" w:color="E3E3E3"/>
                <w:right w:val="single" w:sz="2" w:space="0" w:color="E3E3E3"/>
              </w:divBdr>
              <w:divsChild>
                <w:div w:id="728573638">
                  <w:marLeft w:val="0"/>
                  <w:marRight w:val="0"/>
                  <w:marTop w:val="0"/>
                  <w:marBottom w:val="0"/>
                  <w:divBdr>
                    <w:top w:val="single" w:sz="2" w:space="0" w:color="E3E3E3"/>
                    <w:left w:val="single" w:sz="2" w:space="0" w:color="E3E3E3"/>
                    <w:bottom w:val="single" w:sz="2" w:space="0" w:color="E3E3E3"/>
                    <w:right w:val="single" w:sz="2" w:space="0" w:color="E3E3E3"/>
                  </w:divBdr>
                  <w:divsChild>
                    <w:div w:id="724960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42499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2777524">
          <w:marLeft w:val="0"/>
          <w:marRight w:val="0"/>
          <w:marTop w:val="0"/>
          <w:marBottom w:val="0"/>
          <w:divBdr>
            <w:top w:val="single" w:sz="2" w:space="0" w:color="auto"/>
            <w:left w:val="single" w:sz="2" w:space="0" w:color="auto"/>
            <w:bottom w:val="single" w:sz="2" w:space="0" w:color="auto"/>
            <w:right w:val="single" w:sz="2" w:space="0" w:color="auto"/>
          </w:divBdr>
          <w:divsChild>
            <w:div w:id="537426187">
              <w:marLeft w:val="0"/>
              <w:marRight w:val="0"/>
              <w:marTop w:val="0"/>
              <w:marBottom w:val="0"/>
              <w:divBdr>
                <w:top w:val="single" w:sz="2" w:space="0" w:color="E3E3E3"/>
                <w:left w:val="single" w:sz="2" w:space="0" w:color="E3E3E3"/>
                <w:bottom w:val="single" w:sz="2" w:space="0" w:color="E3E3E3"/>
                <w:right w:val="single" w:sz="2" w:space="0" w:color="E3E3E3"/>
              </w:divBdr>
            </w:div>
            <w:div w:id="1185556666">
              <w:marLeft w:val="0"/>
              <w:marRight w:val="0"/>
              <w:marTop w:val="0"/>
              <w:marBottom w:val="0"/>
              <w:divBdr>
                <w:top w:val="single" w:sz="2" w:space="0" w:color="E3E3E3"/>
                <w:left w:val="single" w:sz="2" w:space="0" w:color="E3E3E3"/>
                <w:bottom w:val="single" w:sz="2" w:space="0" w:color="E3E3E3"/>
                <w:right w:val="single" w:sz="2" w:space="0" w:color="E3E3E3"/>
              </w:divBdr>
              <w:divsChild>
                <w:div w:id="907768064">
                  <w:marLeft w:val="0"/>
                  <w:marRight w:val="0"/>
                  <w:marTop w:val="0"/>
                  <w:marBottom w:val="0"/>
                  <w:divBdr>
                    <w:top w:val="single" w:sz="2" w:space="0" w:color="E3E3E3"/>
                    <w:left w:val="single" w:sz="2" w:space="0" w:color="E3E3E3"/>
                    <w:bottom w:val="single" w:sz="2" w:space="0" w:color="E3E3E3"/>
                    <w:right w:val="single" w:sz="2" w:space="0" w:color="E3E3E3"/>
                  </w:divBdr>
                  <w:divsChild>
                    <w:div w:id="1326939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09934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376933">
          <w:marLeft w:val="0"/>
          <w:marRight w:val="0"/>
          <w:marTop w:val="0"/>
          <w:marBottom w:val="0"/>
          <w:divBdr>
            <w:top w:val="single" w:sz="2" w:space="0" w:color="auto"/>
            <w:left w:val="single" w:sz="2" w:space="0" w:color="auto"/>
            <w:bottom w:val="single" w:sz="2" w:space="0" w:color="auto"/>
            <w:right w:val="single" w:sz="2" w:space="0" w:color="auto"/>
          </w:divBdr>
          <w:divsChild>
            <w:div w:id="1062675710">
              <w:marLeft w:val="0"/>
              <w:marRight w:val="0"/>
              <w:marTop w:val="0"/>
              <w:marBottom w:val="0"/>
              <w:divBdr>
                <w:top w:val="single" w:sz="2" w:space="0" w:color="E3E3E3"/>
                <w:left w:val="single" w:sz="2" w:space="0" w:color="E3E3E3"/>
                <w:bottom w:val="single" w:sz="2" w:space="0" w:color="E3E3E3"/>
                <w:right w:val="single" w:sz="2" w:space="0" w:color="E3E3E3"/>
              </w:divBdr>
            </w:div>
            <w:div w:id="2084334100">
              <w:marLeft w:val="0"/>
              <w:marRight w:val="0"/>
              <w:marTop w:val="0"/>
              <w:marBottom w:val="0"/>
              <w:divBdr>
                <w:top w:val="single" w:sz="2" w:space="0" w:color="E3E3E3"/>
                <w:left w:val="single" w:sz="2" w:space="0" w:color="E3E3E3"/>
                <w:bottom w:val="single" w:sz="2" w:space="0" w:color="E3E3E3"/>
                <w:right w:val="single" w:sz="2" w:space="0" w:color="E3E3E3"/>
              </w:divBdr>
              <w:divsChild>
                <w:div w:id="329020551">
                  <w:marLeft w:val="0"/>
                  <w:marRight w:val="0"/>
                  <w:marTop w:val="0"/>
                  <w:marBottom w:val="0"/>
                  <w:divBdr>
                    <w:top w:val="single" w:sz="2" w:space="0" w:color="E3E3E3"/>
                    <w:left w:val="single" w:sz="2" w:space="0" w:color="E3E3E3"/>
                    <w:bottom w:val="single" w:sz="2" w:space="0" w:color="E3E3E3"/>
                    <w:right w:val="single" w:sz="2" w:space="0" w:color="E3E3E3"/>
                  </w:divBdr>
                  <w:divsChild>
                    <w:div w:id="748698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35108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7164233">
          <w:marLeft w:val="0"/>
          <w:marRight w:val="0"/>
          <w:marTop w:val="0"/>
          <w:marBottom w:val="0"/>
          <w:divBdr>
            <w:top w:val="single" w:sz="2" w:space="0" w:color="auto"/>
            <w:left w:val="single" w:sz="2" w:space="0" w:color="auto"/>
            <w:bottom w:val="single" w:sz="2" w:space="0" w:color="auto"/>
            <w:right w:val="single" w:sz="2" w:space="0" w:color="auto"/>
          </w:divBdr>
          <w:divsChild>
            <w:div w:id="1031078180">
              <w:marLeft w:val="0"/>
              <w:marRight w:val="0"/>
              <w:marTop w:val="0"/>
              <w:marBottom w:val="0"/>
              <w:divBdr>
                <w:top w:val="single" w:sz="2" w:space="0" w:color="E3E3E3"/>
                <w:left w:val="single" w:sz="2" w:space="0" w:color="E3E3E3"/>
                <w:bottom w:val="single" w:sz="2" w:space="0" w:color="E3E3E3"/>
                <w:right w:val="single" w:sz="2" w:space="0" w:color="E3E3E3"/>
              </w:divBdr>
            </w:div>
            <w:div w:id="315187425">
              <w:marLeft w:val="0"/>
              <w:marRight w:val="0"/>
              <w:marTop w:val="0"/>
              <w:marBottom w:val="0"/>
              <w:divBdr>
                <w:top w:val="single" w:sz="2" w:space="0" w:color="E3E3E3"/>
                <w:left w:val="single" w:sz="2" w:space="0" w:color="E3E3E3"/>
                <w:bottom w:val="single" w:sz="2" w:space="0" w:color="E3E3E3"/>
                <w:right w:val="single" w:sz="2" w:space="0" w:color="E3E3E3"/>
              </w:divBdr>
              <w:divsChild>
                <w:div w:id="1609387547">
                  <w:marLeft w:val="0"/>
                  <w:marRight w:val="0"/>
                  <w:marTop w:val="0"/>
                  <w:marBottom w:val="0"/>
                  <w:divBdr>
                    <w:top w:val="single" w:sz="2" w:space="0" w:color="E3E3E3"/>
                    <w:left w:val="single" w:sz="2" w:space="0" w:color="E3E3E3"/>
                    <w:bottom w:val="single" w:sz="2" w:space="0" w:color="E3E3E3"/>
                    <w:right w:val="single" w:sz="2" w:space="0" w:color="E3E3E3"/>
                  </w:divBdr>
                  <w:divsChild>
                    <w:div w:id="12944802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89698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4129458">
          <w:marLeft w:val="0"/>
          <w:marRight w:val="0"/>
          <w:marTop w:val="0"/>
          <w:marBottom w:val="0"/>
          <w:divBdr>
            <w:top w:val="single" w:sz="2" w:space="0" w:color="auto"/>
            <w:left w:val="single" w:sz="2" w:space="0" w:color="auto"/>
            <w:bottom w:val="single" w:sz="2" w:space="0" w:color="auto"/>
            <w:right w:val="single" w:sz="2" w:space="0" w:color="auto"/>
          </w:divBdr>
          <w:divsChild>
            <w:div w:id="1557160410">
              <w:marLeft w:val="0"/>
              <w:marRight w:val="0"/>
              <w:marTop w:val="0"/>
              <w:marBottom w:val="0"/>
              <w:divBdr>
                <w:top w:val="single" w:sz="2" w:space="0" w:color="E3E3E3"/>
                <w:left w:val="single" w:sz="2" w:space="0" w:color="E3E3E3"/>
                <w:bottom w:val="single" w:sz="2" w:space="0" w:color="E3E3E3"/>
                <w:right w:val="single" w:sz="2" w:space="0" w:color="E3E3E3"/>
              </w:divBdr>
            </w:div>
            <w:div w:id="54788191">
              <w:marLeft w:val="0"/>
              <w:marRight w:val="0"/>
              <w:marTop w:val="0"/>
              <w:marBottom w:val="0"/>
              <w:divBdr>
                <w:top w:val="single" w:sz="2" w:space="0" w:color="E3E3E3"/>
                <w:left w:val="single" w:sz="2" w:space="0" w:color="E3E3E3"/>
                <w:bottom w:val="single" w:sz="2" w:space="0" w:color="E3E3E3"/>
                <w:right w:val="single" w:sz="2" w:space="0" w:color="E3E3E3"/>
              </w:divBdr>
              <w:divsChild>
                <w:div w:id="1637178321">
                  <w:marLeft w:val="0"/>
                  <w:marRight w:val="0"/>
                  <w:marTop w:val="0"/>
                  <w:marBottom w:val="0"/>
                  <w:divBdr>
                    <w:top w:val="single" w:sz="2" w:space="0" w:color="E3E3E3"/>
                    <w:left w:val="single" w:sz="2" w:space="0" w:color="E3E3E3"/>
                    <w:bottom w:val="single" w:sz="2" w:space="0" w:color="E3E3E3"/>
                    <w:right w:val="single" w:sz="2" w:space="0" w:color="E3E3E3"/>
                  </w:divBdr>
                  <w:divsChild>
                    <w:div w:id="389117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52982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0098918">
          <w:marLeft w:val="0"/>
          <w:marRight w:val="0"/>
          <w:marTop w:val="0"/>
          <w:marBottom w:val="0"/>
          <w:divBdr>
            <w:top w:val="single" w:sz="2" w:space="0" w:color="auto"/>
            <w:left w:val="single" w:sz="2" w:space="0" w:color="auto"/>
            <w:bottom w:val="single" w:sz="2" w:space="0" w:color="auto"/>
            <w:right w:val="single" w:sz="2" w:space="0" w:color="auto"/>
          </w:divBdr>
          <w:divsChild>
            <w:div w:id="1513765414">
              <w:marLeft w:val="0"/>
              <w:marRight w:val="0"/>
              <w:marTop w:val="0"/>
              <w:marBottom w:val="0"/>
              <w:divBdr>
                <w:top w:val="single" w:sz="2" w:space="0" w:color="E3E3E3"/>
                <w:left w:val="single" w:sz="2" w:space="0" w:color="E3E3E3"/>
                <w:bottom w:val="single" w:sz="2" w:space="0" w:color="E3E3E3"/>
                <w:right w:val="single" w:sz="2" w:space="0" w:color="E3E3E3"/>
              </w:divBdr>
            </w:div>
            <w:div w:id="1097404797">
              <w:marLeft w:val="0"/>
              <w:marRight w:val="0"/>
              <w:marTop w:val="0"/>
              <w:marBottom w:val="0"/>
              <w:divBdr>
                <w:top w:val="single" w:sz="2" w:space="0" w:color="E3E3E3"/>
                <w:left w:val="single" w:sz="2" w:space="0" w:color="E3E3E3"/>
                <w:bottom w:val="single" w:sz="2" w:space="0" w:color="E3E3E3"/>
                <w:right w:val="single" w:sz="2" w:space="0" w:color="E3E3E3"/>
              </w:divBdr>
              <w:divsChild>
                <w:div w:id="583956717">
                  <w:marLeft w:val="0"/>
                  <w:marRight w:val="0"/>
                  <w:marTop w:val="0"/>
                  <w:marBottom w:val="0"/>
                  <w:divBdr>
                    <w:top w:val="single" w:sz="2" w:space="0" w:color="E3E3E3"/>
                    <w:left w:val="single" w:sz="2" w:space="0" w:color="E3E3E3"/>
                    <w:bottom w:val="single" w:sz="2" w:space="0" w:color="E3E3E3"/>
                    <w:right w:val="single" w:sz="2" w:space="0" w:color="E3E3E3"/>
                  </w:divBdr>
                  <w:divsChild>
                    <w:div w:id="1249079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0497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2022070">
          <w:marLeft w:val="0"/>
          <w:marRight w:val="0"/>
          <w:marTop w:val="0"/>
          <w:marBottom w:val="0"/>
          <w:divBdr>
            <w:top w:val="single" w:sz="2" w:space="0" w:color="auto"/>
            <w:left w:val="single" w:sz="2" w:space="0" w:color="auto"/>
            <w:bottom w:val="single" w:sz="2" w:space="0" w:color="auto"/>
            <w:right w:val="single" w:sz="2" w:space="0" w:color="auto"/>
          </w:divBdr>
          <w:divsChild>
            <w:div w:id="438643820">
              <w:marLeft w:val="0"/>
              <w:marRight w:val="0"/>
              <w:marTop w:val="0"/>
              <w:marBottom w:val="0"/>
              <w:divBdr>
                <w:top w:val="single" w:sz="2" w:space="0" w:color="E3E3E3"/>
                <w:left w:val="single" w:sz="2" w:space="0" w:color="E3E3E3"/>
                <w:bottom w:val="single" w:sz="2" w:space="0" w:color="E3E3E3"/>
                <w:right w:val="single" w:sz="2" w:space="0" w:color="E3E3E3"/>
              </w:divBdr>
            </w:div>
            <w:div w:id="257371293">
              <w:marLeft w:val="0"/>
              <w:marRight w:val="0"/>
              <w:marTop w:val="0"/>
              <w:marBottom w:val="0"/>
              <w:divBdr>
                <w:top w:val="single" w:sz="2" w:space="0" w:color="E3E3E3"/>
                <w:left w:val="single" w:sz="2" w:space="0" w:color="E3E3E3"/>
                <w:bottom w:val="single" w:sz="2" w:space="0" w:color="E3E3E3"/>
                <w:right w:val="single" w:sz="2" w:space="0" w:color="E3E3E3"/>
              </w:divBdr>
              <w:divsChild>
                <w:div w:id="607468809">
                  <w:marLeft w:val="0"/>
                  <w:marRight w:val="0"/>
                  <w:marTop w:val="0"/>
                  <w:marBottom w:val="0"/>
                  <w:divBdr>
                    <w:top w:val="single" w:sz="2" w:space="0" w:color="E3E3E3"/>
                    <w:left w:val="single" w:sz="2" w:space="0" w:color="E3E3E3"/>
                    <w:bottom w:val="single" w:sz="2" w:space="0" w:color="E3E3E3"/>
                    <w:right w:val="single" w:sz="2" w:space="0" w:color="E3E3E3"/>
                  </w:divBdr>
                  <w:divsChild>
                    <w:div w:id="995064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80536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6144080">
      <w:bodyDiv w:val="1"/>
      <w:marLeft w:val="0"/>
      <w:marRight w:val="0"/>
      <w:marTop w:val="0"/>
      <w:marBottom w:val="0"/>
      <w:divBdr>
        <w:top w:val="none" w:sz="0" w:space="0" w:color="auto"/>
        <w:left w:val="none" w:sz="0" w:space="0" w:color="auto"/>
        <w:bottom w:val="none" w:sz="0" w:space="0" w:color="auto"/>
        <w:right w:val="none" w:sz="0" w:space="0" w:color="auto"/>
      </w:divBdr>
      <w:divsChild>
        <w:div w:id="974062302">
          <w:marLeft w:val="0"/>
          <w:marRight w:val="0"/>
          <w:marTop w:val="0"/>
          <w:marBottom w:val="0"/>
          <w:divBdr>
            <w:top w:val="none" w:sz="0" w:space="0" w:color="auto"/>
            <w:left w:val="none" w:sz="0" w:space="0" w:color="auto"/>
            <w:bottom w:val="none" w:sz="0" w:space="0" w:color="auto"/>
            <w:right w:val="none" w:sz="0" w:space="0" w:color="auto"/>
          </w:divBdr>
          <w:divsChild>
            <w:div w:id="775254036">
              <w:marLeft w:val="0"/>
              <w:marRight w:val="0"/>
              <w:marTop w:val="0"/>
              <w:marBottom w:val="0"/>
              <w:divBdr>
                <w:top w:val="none" w:sz="0" w:space="0" w:color="auto"/>
                <w:left w:val="none" w:sz="0" w:space="0" w:color="auto"/>
                <w:bottom w:val="none" w:sz="0" w:space="0" w:color="auto"/>
                <w:right w:val="none" w:sz="0" w:space="0" w:color="auto"/>
              </w:divBdr>
            </w:div>
            <w:div w:id="1444807352">
              <w:marLeft w:val="0"/>
              <w:marRight w:val="0"/>
              <w:marTop w:val="0"/>
              <w:marBottom w:val="0"/>
              <w:divBdr>
                <w:top w:val="none" w:sz="0" w:space="0" w:color="auto"/>
                <w:left w:val="none" w:sz="0" w:space="0" w:color="auto"/>
                <w:bottom w:val="none" w:sz="0" w:space="0" w:color="auto"/>
                <w:right w:val="none" w:sz="0" w:space="0" w:color="auto"/>
              </w:divBdr>
              <w:divsChild>
                <w:div w:id="1894390975">
                  <w:marLeft w:val="0"/>
                  <w:marRight w:val="0"/>
                  <w:marTop w:val="0"/>
                  <w:marBottom w:val="0"/>
                  <w:divBdr>
                    <w:top w:val="none" w:sz="0" w:space="0" w:color="auto"/>
                    <w:left w:val="none" w:sz="0" w:space="0" w:color="auto"/>
                    <w:bottom w:val="none" w:sz="0" w:space="0" w:color="auto"/>
                    <w:right w:val="none" w:sz="0" w:space="0" w:color="auto"/>
                  </w:divBdr>
                  <w:divsChild>
                    <w:div w:id="14023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0834">
      <w:bodyDiv w:val="1"/>
      <w:marLeft w:val="0"/>
      <w:marRight w:val="0"/>
      <w:marTop w:val="0"/>
      <w:marBottom w:val="0"/>
      <w:divBdr>
        <w:top w:val="none" w:sz="0" w:space="0" w:color="auto"/>
        <w:left w:val="none" w:sz="0" w:space="0" w:color="auto"/>
        <w:bottom w:val="none" w:sz="0" w:space="0" w:color="auto"/>
        <w:right w:val="none" w:sz="0" w:space="0" w:color="auto"/>
      </w:divBdr>
      <w:divsChild>
        <w:div w:id="799567530">
          <w:marLeft w:val="0"/>
          <w:marRight w:val="0"/>
          <w:marTop w:val="0"/>
          <w:marBottom w:val="0"/>
          <w:divBdr>
            <w:top w:val="none" w:sz="0" w:space="0" w:color="auto"/>
            <w:left w:val="none" w:sz="0" w:space="0" w:color="auto"/>
            <w:bottom w:val="none" w:sz="0" w:space="0" w:color="auto"/>
            <w:right w:val="none" w:sz="0" w:space="0" w:color="auto"/>
          </w:divBdr>
          <w:divsChild>
            <w:div w:id="503319409">
              <w:marLeft w:val="0"/>
              <w:marRight w:val="0"/>
              <w:marTop w:val="0"/>
              <w:marBottom w:val="0"/>
              <w:divBdr>
                <w:top w:val="none" w:sz="0" w:space="0" w:color="auto"/>
                <w:left w:val="none" w:sz="0" w:space="0" w:color="auto"/>
                <w:bottom w:val="none" w:sz="0" w:space="0" w:color="auto"/>
                <w:right w:val="none" w:sz="0" w:space="0" w:color="auto"/>
              </w:divBdr>
            </w:div>
            <w:div w:id="68114711">
              <w:marLeft w:val="0"/>
              <w:marRight w:val="0"/>
              <w:marTop w:val="0"/>
              <w:marBottom w:val="0"/>
              <w:divBdr>
                <w:top w:val="none" w:sz="0" w:space="0" w:color="auto"/>
                <w:left w:val="none" w:sz="0" w:space="0" w:color="auto"/>
                <w:bottom w:val="none" w:sz="0" w:space="0" w:color="auto"/>
                <w:right w:val="none" w:sz="0" w:space="0" w:color="auto"/>
              </w:divBdr>
              <w:divsChild>
                <w:div w:id="127824193">
                  <w:marLeft w:val="0"/>
                  <w:marRight w:val="0"/>
                  <w:marTop w:val="0"/>
                  <w:marBottom w:val="0"/>
                  <w:divBdr>
                    <w:top w:val="none" w:sz="0" w:space="0" w:color="auto"/>
                    <w:left w:val="none" w:sz="0" w:space="0" w:color="auto"/>
                    <w:bottom w:val="none" w:sz="0" w:space="0" w:color="auto"/>
                    <w:right w:val="none" w:sz="0" w:space="0" w:color="auto"/>
                  </w:divBdr>
                  <w:divsChild>
                    <w:div w:id="19040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58">
      <w:bodyDiv w:val="1"/>
      <w:marLeft w:val="0"/>
      <w:marRight w:val="0"/>
      <w:marTop w:val="0"/>
      <w:marBottom w:val="0"/>
      <w:divBdr>
        <w:top w:val="none" w:sz="0" w:space="0" w:color="auto"/>
        <w:left w:val="none" w:sz="0" w:space="0" w:color="auto"/>
        <w:bottom w:val="none" w:sz="0" w:space="0" w:color="auto"/>
        <w:right w:val="none" w:sz="0" w:space="0" w:color="auto"/>
      </w:divBdr>
      <w:divsChild>
        <w:div w:id="829714708">
          <w:marLeft w:val="0"/>
          <w:marRight w:val="0"/>
          <w:marTop w:val="0"/>
          <w:marBottom w:val="0"/>
          <w:divBdr>
            <w:top w:val="none" w:sz="0" w:space="0" w:color="auto"/>
            <w:left w:val="none" w:sz="0" w:space="0" w:color="auto"/>
            <w:bottom w:val="none" w:sz="0" w:space="0" w:color="auto"/>
            <w:right w:val="none" w:sz="0" w:space="0" w:color="auto"/>
          </w:divBdr>
          <w:divsChild>
            <w:div w:id="1356536683">
              <w:marLeft w:val="0"/>
              <w:marRight w:val="0"/>
              <w:marTop w:val="0"/>
              <w:marBottom w:val="0"/>
              <w:divBdr>
                <w:top w:val="none" w:sz="0" w:space="0" w:color="auto"/>
                <w:left w:val="none" w:sz="0" w:space="0" w:color="auto"/>
                <w:bottom w:val="none" w:sz="0" w:space="0" w:color="auto"/>
                <w:right w:val="none" w:sz="0" w:space="0" w:color="auto"/>
              </w:divBdr>
            </w:div>
            <w:div w:id="1117798038">
              <w:marLeft w:val="0"/>
              <w:marRight w:val="0"/>
              <w:marTop w:val="0"/>
              <w:marBottom w:val="0"/>
              <w:divBdr>
                <w:top w:val="none" w:sz="0" w:space="0" w:color="auto"/>
                <w:left w:val="none" w:sz="0" w:space="0" w:color="auto"/>
                <w:bottom w:val="none" w:sz="0" w:space="0" w:color="auto"/>
                <w:right w:val="none" w:sz="0" w:space="0" w:color="auto"/>
              </w:divBdr>
              <w:divsChild>
                <w:div w:id="525338713">
                  <w:marLeft w:val="0"/>
                  <w:marRight w:val="0"/>
                  <w:marTop w:val="0"/>
                  <w:marBottom w:val="0"/>
                  <w:divBdr>
                    <w:top w:val="none" w:sz="0" w:space="0" w:color="auto"/>
                    <w:left w:val="none" w:sz="0" w:space="0" w:color="auto"/>
                    <w:bottom w:val="none" w:sz="0" w:space="0" w:color="auto"/>
                    <w:right w:val="none" w:sz="0" w:space="0" w:color="auto"/>
                  </w:divBdr>
                  <w:divsChild>
                    <w:div w:id="191157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5404">
              <w:marLeft w:val="0"/>
              <w:marRight w:val="0"/>
              <w:marTop w:val="0"/>
              <w:marBottom w:val="0"/>
              <w:divBdr>
                <w:top w:val="none" w:sz="0" w:space="0" w:color="auto"/>
                <w:left w:val="none" w:sz="0" w:space="0" w:color="auto"/>
                <w:bottom w:val="none" w:sz="0" w:space="0" w:color="auto"/>
                <w:right w:val="none" w:sz="0" w:space="0" w:color="auto"/>
              </w:divBdr>
            </w:div>
          </w:divsChild>
        </w:div>
        <w:div w:id="96752256">
          <w:marLeft w:val="0"/>
          <w:marRight w:val="0"/>
          <w:marTop w:val="0"/>
          <w:marBottom w:val="0"/>
          <w:divBdr>
            <w:top w:val="none" w:sz="0" w:space="0" w:color="auto"/>
            <w:left w:val="none" w:sz="0" w:space="0" w:color="auto"/>
            <w:bottom w:val="none" w:sz="0" w:space="0" w:color="auto"/>
            <w:right w:val="none" w:sz="0" w:space="0" w:color="auto"/>
          </w:divBdr>
          <w:divsChild>
            <w:div w:id="1867712333">
              <w:marLeft w:val="0"/>
              <w:marRight w:val="0"/>
              <w:marTop w:val="0"/>
              <w:marBottom w:val="0"/>
              <w:divBdr>
                <w:top w:val="none" w:sz="0" w:space="0" w:color="auto"/>
                <w:left w:val="none" w:sz="0" w:space="0" w:color="auto"/>
                <w:bottom w:val="none" w:sz="0" w:space="0" w:color="auto"/>
                <w:right w:val="none" w:sz="0" w:space="0" w:color="auto"/>
              </w:divBdr>
            </w:div>
            <w:div w:id="231745484">
              <w:marLeft w:val="0"/>
              <w:marRight w:val="0"/>
              <w:marTop w:val="0"/>
              <w:marBottom w:val="0"/>
              <w:divBdr>
                <w:top w:val="none" w:sz="0" w:space="0" w:color="auto"/>
                <w:left w:val="none" w:sz="0" w:space="0" w:color="auto"/>
                <w:bottom w:val="none" w:sz="0" w:space="0" w:color="auto"/>
                <w:right w:val="none" w:sz="0" w:space="0" w:color="auto"/>
              </w:divBdr>
              <w:divsChild>
                <w:div w:id="1485731955">
                  <w:marLeft w:val="0"/>
                  <w:marRight w:val="0"/>
                  <w:marTop w:val="0"/>
                  <w:marBottom w:val="0"/>
                  <w:divBdr>
                    <w:top w:val="none" w:sz="0" w:space="0" w:color="auto"/>
                    <w:left w:val="none" w:sz="0" w:space="0" w:color="auto"/>
                    <w:bottom w:val="none" w:sz="0" w:space="0" w:color="auto"/>
                    <w:right w:val="none" w:sz="0" w:space="0" w:color="auto"/>
                  </w:divBdr>
                  <w:divsChild>
                    <w:div w:id="4681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2841">
      <w:bodyDiv w:val="1"/>
      <w:marLeft w:val="0"/>
      <w:marRight w:val="0"/>
      <w:marTop w:val="0"/>
      <w:marBottom w:val="0"/>
      <w:divBdr>
        <w:top w:val="none" w:sz="0" w:space="0" w:color="auto"/>
        <w:left w:val="none" w:sz="0" w:space="0" w:color="auto"/>
        <w:bottom w:val="none" w:sz="0" w:space="0" w:color="auto"/>
        <w:right w:val="none" w:sz="0" w:space="0" w:color="auto"/>
      </w:divBdr>
    </w:div>
    <w:div w:id="162161137">
      <w:bodyDiv w:val="1"/>
      <w:marLeft w:val="0"/>
      <w:marRight w:val="0"/>
      <w:marTop w:val="0"/>
      <w:marBottom w:val="0"/>
      <w:divBdr>
        <w:top w:val="none" w:sz="0" w:space="0" w:color="auto"/>
        <w:left w:val="none" w:sz="0" w:space="0" w:color="auto"/>
        <w:bottom w:val="none" w:sz="0" w:space="0" w:color="auto"/>
        <w:right w:val="none" w:sz="0" w:space="0" w:color="auto"/>
      </w:divBdr>
    </w:div>
    <w:div w:id="181357718">
      <w:bodyDiv w:val="1"/>
      <w:marLeft w:val="0"/>
      <w:marRight w:val="0"/>
      <w:marTop w:val="0"/>
      <w:marBottom w:val="0"/>
      <w:divBdr>
        <w:top w:val="none" w:sz="0" w:space="0" w:color="auto"/>
        <w:left w:val="none" w:sz="0" w:space="0" w:color="auto"/>
        <w:bottom w:val="none" w:sz="0" w:space="0" w:color="auto"/>
        <w:right w:val="none" w:sz="0" w:space="0" w:color="auto"/>
      </w:divBdr>
    </w:div>
    <w:div w:id="197790002">
      <w:bodyDiv w:val="1"/>
      <w:marLeft w:val="0"/>
      <w:marRight w:val="0"/>
      <w:marTop w:val="0"/>
      <w:marBottom w:val="0"/>
      <w:divBdr>
        <w:top w:val="none" w:sz="0" w:space="0" w:color="auto"/>
        <w:left w:val="none" w:sz="0" w:space="0" w:color="auto"/>
        <w:bottom w:val="none" w:sz="0" w:space="0" w:color="auto"/>
        <w:right w:val="none" w:sz="0" w:space="0" w:color="auto"/>
      </w:divBdr>
    </w:div>
    <w:div w:id="199167112">
      <w:bodyDiv w:val="1"/>
      <w:marLeft w:val="0"/>
      <w:marRight w:val="0"/>
      <w:marTop w:val="0"/>
      <w:marBottom w:val="0"/>
      <w:divBdr>
        <w:top w:val="none" w:sz="0" w:space="0" w:color="auto"/>
        <w:left w:val="none" w:sz="0" w:space="0" w:color="auto"/>
        <w:bottom w:val="none" w:sz="0" w:space="0" w:color="auto"/>
        <w:right w:val="none" w:sz="0" w:space="0" w:color="auto"/>
      </w:divBdr>
    </w:div>
    <w:div w:id="203903877">
      <w:bodyDiv w:val="1"/>
      <w:marLeft w:val="0"/>
      <w:marRight w:val="0"/>
      <w:marTop w:val="0"/>
      <w:marBottom w:val="0"/>
      <w:divBdr>
        <w:top w:val="none" w:sz="0" w:space="0" w:color="auto"/>
        <w:left w:val="none" w:sz="0" w:space="0" w:color="auto"/>
        <w:bottom w:val="none" w:sz="0" w:space="0" w:color="auto"/>
        <w:right w:val="none" w:sz="0" w:space="0" w:color="auto"/>
      </w:divBdr>
    </w:div>
    <w:div w:id="208031844">
      <w:bodyDiv w:val="1"/>
      <w:marLeft w:val="0"/>
      <w:marRight w:val="0"/>
      <w:marTop w:val="0"/>
      <w:marBottom w:val="0"/>
      <w:divBdr>
        <w:top w:val="none" w:sz="0" w:space="0" w:color="auto"/>
        <w:left w:val="none" w:sz="0" w:space="0" w:color="auto"/>
        <w:bottom w:val="none" w:sz="0" w:space="0" w:color="auto"/>
        <w:right w:val="none" w:sz="0" w:space="0" w:color="auto"/>
      </w:divBdr>
      <w:divsChild>
        <w:div w:id="1856457070">
          <w:marLeft w:val="0"/>
          <w:marRight w:val="0"/>
          <w:marTop w:val="0"/>
          <w:marBottom w:val="0"/>
          <w:divBdr>
            <w:top w:val="none" w:sz="0" w:space="0" w:color="auto"/>
            <w:left w:val="none" w:sz="0" w:space="0" w:color="auto"/>
            <w:bottom w:val="none" w:sz="0" w:space="0" w:color="auto"/>
            <w:right w:val="none" w:sz="0" w:space="0" w:color="auto"/>
          </w:divBdr>
          <w:divsChild>
            <w:div w:id="631794264">
              <w:marLeft w:val="0"/>
              <w:marRight w:val="0"/>
              <w:marTop w:val="0"/>
              <w:marBottom w:val="0"/>
              <w:divBdr>
                <w:top w:val="none" w:sz="0" w:space="0" w:color="auto"/>
                <w:left w:val="none" w:sz="0" w:space="0" w:color="auto"/>
                <w:bottom w:val="none" w:sz="0" w:space="0" w:color="auto"/>
                <w:right w:val="none" w:sz="0" w:space="0" w:color="auto"/>
              </w:divBdr>
            </w:div>
            <w:div w:id="621302241">
              <w:marLeft w:val="0"/>
              <w:marRight w:val="0"/>
              <w:marTop w:val="0"/>
              <w:marBottom w:val="0"/>
              <w:divBdr>
                <w:top w:val="none" w:sz="0" w:space="0" w:color="auto"/>
                <w:left w:val="none" w:sz="0" w:space="0" w:color="auto"/>
                <w:bottom w:val="none" w:sz="0" w:space="0" w:color="auto"/>
                <w:right w:val="none" w:sz="0" w:space="0" w:color="auto"/>
              </w:divBdr>
              <w:divsChild>
                <w:div w:id="2141922891">
                  <w:marLeft w:val="0"/>
                  <w:marRight w:val="0"/>
                  <w:marTop w:val="0"/>
                  <w:marBottom w:val="0"/>
                  <w:divBdr>
                    <w:top w:val="none" w:sz="0" w:space="0" w:color="auto"/>
                    <w:left w:val="none" w:sz="0" w:space="0" w:color="auto"/>
                    <w:bottom w:val="none" w:sz="0" w:space="0" w:color="auto"/>
                    <w:right w:val="none" w:sz="0" w:space="0" w:color="auto"/>
                  </w:divBdr>
                  <w:divsChild>
                    <w:div w:id="148893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7008">
      <w:bodyDiv w:val="1"/>
      <w:marLeft w:val="0"/>
      <w:marRight w:val="0"/>
      <w:marTop w:val="0"/>
      <w:marBottom w:val="0"/>
      <w:divBdr>
        <w:top w:val="none" w:sz="0" w:space="0" w:color="auto"/>
        <w:left w:val="none" w:sz="0" w:space="0" w:color="auto"/>
        <w:bottom w:val="none" w:sz="0" w:space="0" w:color="auto"/>
        <w:right w:val="none" w:sz="0" w:space="0" w:color="auto"/>
      </w:divBdr>
    </w:div>
    <w:div w:id="245264408">
      <w:bodyDiv w:val="1"/>
      <w:marLeft w:val="0"/>
      <w:marRight w:val="0"/>
      <w:marTop w:val="0"/>
      <w:marBottom w:val="0"/>
      <w:divBdr>
        <w:top w:val="none" w:sz="0" w:space="0" w:color="auto"/>
        <w:left w:val="none" w:sz="0" w:space="0" w:color="auto"/>
        <w:bottom w:val="none" w:sz="0" w:space="0" w:color="auto"/>
        <w:right w:val="none" w:sz="0" w:space="0" w:color="auto"/>
      </w:divBdr>
    </w:div>
    <w:div w:id="250088142">
      <w:bodyDiv w:val="1"/>
      <w:marLeft w:val="0"/>
      <w:marRight w:val="0"/>
      <w:marTop w:val="0"/>
      <w:marBottom w:val="0"/>
      <w:divBdr>
        <w:top w:val="none" w:sz="0" w:space="0" w:color="auto"/>
        <w:left w:val="none" w:sz="0" w:space="0" w:color="auto"/>
        <w:bottom w:val="none" w:sz="0" w:space="0" w:color="auto"/>
        <w:right w:val="none" w:sz="0" w:space="0" w:color="auto"/>
      </w:divBdr>
    </w:div>
    <w:div w:id="252400287">
      <w:bodyDiv w:val="1"/>
      <w:marLeft w:val="0"/>
      <w:marRight w:val="0"/>
      <w:marTop w:val="0"/>
      <w:marBottom w:val="0"/>
      <w:divBdr>
        <w:top w:val="none" w:sz="0" w:space="0" w:color="auto"/>
        <w:left w:val="none" w:sz="0" w:space="0" w:color="auto"/>
        <w:bottom w:val="none" w:sz="0" w:space="0" w:color="auto"/>
        <w:right w:val="none" w:sz="0" w:space="0" w:color="auto"/>
      </w:divBdr>
      <w:divsChild>
        <w:div w:id="2002191798">
          <w:marLeft w:val="0"/>
          <w:marRight w:val="0"/>
          <w:marTop w:val="0"/>
          <w:marBottom w:val="0"/>
          <w:divBdr>
            <w:top w:val="none" w:sz="0" w:space="0" w:color="auto"/>
            <w:left w:val="none" w:sz="0" w:space="0" w:color="auto"/>
            <w:bottom w:val="none" w:sz="0" w:space="0" w:color="auto"/>
            <w:right w:val="none" w:sz="0" w:space="0" w:color="auto"/>
          </w:divBdr>
          <w:divsChild>
            <w:div w:id="893932536">
              <w:marLeft w:val="0"/>
              <w:marRight w:val="0"/>
              <w:marTop w:val="0"/>
              <w:marBottom w:val="0"/>
              <w:divBdr>
                <w:top w:val="none" w:sz="0" w:space="0" w:color="auto"/>
                <w:left w:val="none" w:sz="0" w:space="0" w:color="auto"/>
                <w:bottom w:val="none" w:sz="0" w:space="0" w:color="auto"/>
                <w:right w:val="none" w:sz="0" w:space="0" w:color="auto"/>
              </w:divBdr>
            </w:div>
            <w:div w:id="543441896">
              <w:marLeft w:val="0"/>
              <w:marRight w:val="0"/>
              <w:marTop w:val="0"/>
              <w:marBottom w:val="0"/>
              <w:divBdr>
                <w:top w:val="none" w:sz="0" w:space="0" w:color="auto"/>
                <w:left w:val="none" w:sz="0" w:space="0" w:color="auto"/>
                <w:bottom w:val="none" w:sz="0" w:space="0" w:color="auto"/>
                <w:right w:val="none" w:sz="0" w:space="0" w:color="auto"/>
              </w:divBdr>
              <w:divsChild>
                <w:div w:id="530344905">
                  <w:marLeft w:val="0"/>
                  <w:marRight w:val="0"/>
                  <w:marTop w:val="0"/>
                  <w:marBottom w:val="0"/>
                  <w:divBdr>
                    <w:top w:val="none" w:sz="0" w:space="0" w:color="auto"/>
                    <w:left w:val="none" w:sz="0" w:space="0" w:color="auto"/>
                    <w:bottom w:val="none" w:sz="0" w:space="0" w:color="auto"/>
                    <w:right w:val="none" w:sz="0" w:space="0" w:color="auto"/>
                  </w:divBdr>
                  <w:divsChild>
                    <w:div w:id="20694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5875">
      <w:bodyDiv w:val="1"/>
      <w:marLeft w:val="0"/>
      <w:marRight w:val="0"/>
      <w:marTop w:val="0"/>
      <w:marBottom w:val="0"/>
      <w:divBdr>
        <w:top w:val="none" w:sz="0" w:space="0" w:color="auto"/>
        <w:left w:val="none" w:sz="0" w:space="0" w:color="auto"/>
        <w:bottom w:val="none" w:sz="0" w:space="0" w:color="auto"/>
        <w:right w:val="none" w:sz="0" w:space="0" w:color="auto"/>
      </w:divBdr>
    </w:div>
    <w:div w:id="262498147">
      <w:bodyDiv w:val="1"/>
      <w:marLeft w:val="0"/>
      <w:marRight w:val="0"/>
      <w:marTop w:val="0"/>
      <w:marBottom w:val="0"/>
      <w:divBdr>
        <w:top w:val="none" w:sz="0" w:space="0" w:color="auto"/>
        <w:left w:val="none" w:sz="0" w:space="0" w:color="auto"/>
        <w:bottom w:val="none" w:sz="0" w:space="0" w:color="auto"/>
        <w:right w:val="none" w:sz="0" w:space="0" w:color="auto"/>
      </w:divBdr>
    </w:div>
    <w:div w:id="273178040">
      <w:bodyDiv w:val="1"/>
      <w:marLeft w:val="0"/>
      <w:marRight w:val="0"/>
      <w:marTop w:val="0"/>
      <w:marBottom w:val="0"/>
      <w:divBdr>
        <w:top w:val="none" w:sz="0" w:space="0" w:color="auto"/>
        <w:left w:val="none" w:sz="0" w:space="0" w:color="auto"/>
        <w:bottom w:val="none" w:sz="0" w:space="0" w:color="auto"/>
        <w:right w:val="none" w:sz="0" w:space="0" w:color="auto"/>
      </w:divBdr>
    </w:div>
    <w:div w:id="274599776">
      <w:bodyDiv w:val="1"/>
      <w:marLeft w:val="0"/>
      <w:marRight w:val="0"/>
      <w:marTop w:val="0"/>
      <w:marBottom w:val="0"/>
      <w:divBdr>
        <w:top w:val="none" w:sz="0" w:space="0" w:color="auto"/>
        <w:left w:val="none" w:sz="0" w:space="0" w:color="auto"/>
        <w:bottom w:val="none" w:sz="0" w:space="0" w:color="auto"/>
        <w:right w:val="none" w:sz="0" w:space="0" w:color="auto"/>
      </w:divBdr>
    </w:div>
    <w:div w:id="301471452">
      <w:bodyDiv w:val="1"/>
      <w:marLeft w:val="0"/>
      <w:marRight w:val="0"/>
      <w:marTop w:val="0"/>
      <w:marBottom w:val="0"/>
      <w:divBdr>
        <w:top w:val="none" w:sz="0" w:space="0" w:color="auto"/>
        <w:left w:val="none" w:sz="0" w:space="0" w:color="auto"/>
        <w:bottom w:val="none" w:sz="0" w:space="0" w:color="auto"/>
        <w:right w:val="none" w:sz="0" w:space="0" w:color="auto"/>
      </w:divBdr>
      <w:divsChild>
        <w:div w:id="1761751638">
          <w:marLeft w:val="0"/>
          <w:marRight w:val="0"/>
          <w:marTop w:val="0"/>
          <w:marBottom w:val="0"/>
          <w:divBdr>
            <w:top w:val="none" w:sz="0" w:space="0" w:color="auto"/>
            <w:left w:val="none" w:sz="0" w:space="0" w:color="auto"/>
            <w:bottom w:val="none" w:sz="0" w:space="0" w:color="auto"/>
            <w:right w:val="none" w:sz="0" w:space="0" w:color="auto"/>
          </w:divBdr>
          <w:divsChild>
            <w:div w:id="537622071">
              <w:marLeft w:val="0"/>
              <w:marRight w:val="0"/>
              <w:marTop w:val="0"/>
              <w:marBottom w:val="0"/>
              <w:divBdr>
                <w:top w:val="none" w:sz="0" w:space="0" w:color="auto"/>
                <w:left w:val="none" w:sz="0" w:space="0" w:color="auto"/>
                <w:bottom w:val="none" w:sz="0" w:space="0" w:color="auto"/>
                <w:right w:val="none" w:sz="0" w:space="0" w:color="auto"/>
              </w:divBdr>
            </w:div>
            <w:div w:id="989864172">
              <w:marLeft w:val="0"/>
              <w:marRight w:val="0"/>
              <w:marTop w:val="0"/>
              <w:marBottom w:val="0"/>
              <w:divBdr>
                <w:top w:val="none" w:sz="0" w:space="0" w:color="auto"/>
                <w:left w:val="none" w:sz="0" w:space="0" w:color="auto"/>
                <w:bottom w:val="none" w:sz="0" w:space="0" w:color="auto"/>
                <w:right w:val="none" w:sz="0" w:space="0" w:color="auto"/>
              </w:divBdr>
              <w:divsChild>
                <w:div w:id="296185291">
                  <w:marLeft w:val="0"/>
                  <w:marRight w:val="0"/>
                  <w:marTop w:val="0"/>
                  <w:marBottom w:val="0"/>
                  <w:divBdr>
                    <w:top w:val="none" w:sz="0" w:space="0" w:color="auto"/>
                    <w:left w:val="none" w:sz="0" w:space="0" w:color="auto"/>
                    <w:bottom w:val="none" w:sz="0" w:space="0" w:color="auto"/>
                    <w:right w:val="none" w:sz="0" w:space="0" w:color="auto"/>
                  </w:divBdr>
                  <w:divsChild>
                    <w:div w:id="14741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19386">
              <w:marLeft w:val="0"/>
              <w:marRight w:val="0"/>
              <w:marTop w:val="0"/>
              <w:marBottom w:val="0"/>
              <w:divBdr>
                <w:top w:val="none" w:sz="0" w:space="0" w:color="auto"/>
                <w:left w:val="none" w:sz="0" w:space="0" w:color="auto"/>
                <w:bottom w:val="none" w:sz="0" w:space="0" w:color="auto"/>
                <w:right w:val="none" w:sz="0" w:space="0" w:color="auto"/>
              </w:divBdr>
            </w:div>
          </w:divsChild>
        </w:div>
        <w:div w:id="1855877392">
          <w:marLeft w:val="0"/>
          <w:marRight w:val="0"/>
          <w:marTop w:val="0"/>
          <w:marBottom w:val="0"/>
          <w:divBdr>
            <w:top w:val="none" w:sz="0" w:space="0" w:color="auto"/>
            <w:left w:val="none" w:sz="0" w:space="0" w:color="auto"/>
            <w:bottom w:val="none" w:sz="0" w:space="0" w:color="auto"/>
            <w:right w:val="none" w:sz="0" w:space="0" w:color="auto"/>
          </w:divBdr>
          <w:divsChild>
            <w:div w:id="902522095">
              <w:marLeft w:val="0"/>
              <w:marRight w:val="0"/>
              <w:marTop w:val="0"/>
              <w:marBottom w:val="0"/>
              <w:divBdr>
                <w:top w:val="none" w:sz="0" w:space="0" w:color="auto"/>
                <w:left w:val="none" w:sz="0" w:space="0" w:color="auto"/>
                <w:bottom w:val="none" w:sz="0" w:space="0" w:color="auto"/>
                <w:right w:val="none" w:sz="0" w:space="0" w:color="auto"/>
              </w:divBdr>
            </w:div>
            <w:div w:id="582685957">
              <w:marLeft w:val="0"/>
              <w:marRight w:val="0"/>
              <w:marTop w:val="0"/>
              <w:marBottom w:val="0"/>
              <w:divBdr>
                <w:top w:val="none" w:sz="0" w:space="0" w:color="auto"/>
                <w:left w:val="none" w:sz="0" w:space="0" w:color="auto"/>
                <w:bottom w:val="none" w:sz="0" w:space="0" w:color="auto"/>
                <w:right w:val="none" w:sz="0" w:space="0" w:color="auto"/>
              </w:divBdr>
              <w:divsChild>
                <w:div w:id="1495998670">
                  <w:marLeft w:val="0"/>
                  <w:marRight w:val="0"/>
                  <w:marTop w:val="0"/>
                  <w:marBottom w:val="0"/>
                  <w:divBdr>
                    <w:top w:val="none" w:sz="0" w:space="0" w:color="auto"/>
                    <w:left w:val="none" w:sz="0" w:space="0" w:color="auto"/>
                    <w:bottom w:val="none" w:sz="0" w:space="0" w:color="auto"/>
                    <w:right w:val="none" w:sz="0" w:space="0" w:color="auto"/>
                  </w:divBdr>
                  <w:divsChild>
                    <w:div w:id="132451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9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8725">
      <w:bodyDiv w:val="1"/>
      <w:marLeft w:val="0"/>
      <w:marRight w:val="0"/>
      <w:marTop w:val="0"/>
      <w:marBottom w:val="0"/>
      <w:divBdr>
        <w:top w:val="none" w:sz="0" w:space="0" w:color="auto"/>
        <w:left w:val="none" w:sz="0" w:space="0" w:color="auto"/>
        <w:bottom w:val="none" w:sz="0" w:space="0" w:color="auto"/>
        <w:right w:val="none" w:sz="0" w:space="0" w:color="auto"/>
      </w:divBdr>
      <w:divsChild>
        <w:div w:id="920679819">
          <w:marLeft w:val="0"/>
          <w:marRight w:val="0"/>
          <w:marTop w:val="0"/>
          <w:marBottom w:val="0"/>
          <w:divBdr>
            <w:top w:val="none" w:sz="0" w:space="0" w:color="auto"/>
            <w:left w:val="none" w:sz="0" w:space="0" w:color="auto"/>
            <w:bottom w:val="none" w:sz="0" w:space="0" w:color="auto"/>
            <w:right w:val="none" w:sz="0" w:space="0" w:color="auto"/>
          </w:divBdr>
          <w:divsChild>
            <w:div w:id="1764914637">
              <w:marLeft w:val="0"/>
              <w:marRight w:val="0"/>
              <w:marTop w:val="0"/>
              <w:marBottom w:val="0"/>
              <w:divBdr>
                <w:top w:val="none" w:sz="0" w:space="0" w:color="auto"/>
                <w:left w:val="none" w:sz="0" w:space="0" w:color="auto"/>
                <w:bottom w:val="none" w:sz="0" w:space="0" w:color="auto"/>
                <w:right w:val="none" w:sz="0" w:space="0" w:color="auto"/>
              </w:divBdr>
            </w:div>
            <w:div w:id="2073459484">
              <w:marLeft w:val="0"/>
              <w:marRight w:val="0"/>
              <w:marTop w:val="0"/>
              <w:marBottom w:val="0"/>
              <w:divBdr>
                <w:top w:val="none" w:sz="0" w:space="0" w:color="auto"/>
                <w:left w:val="none" w:sz="0" w:space="0" w:color="auto"/>
                <w:bottom w:val="none" w:sz="0" w:space="0" w:color="auto"/>
                <w:right w:val="none" w:sz="0" w:space="0" w:color="auto"/>
              </w:divBdr>
              <w:divsChild>
                <w:div w:id="296185867">
                  <w:marLeft w:val="0"/>
                  <w:marRight w:val="0"/>
                  <w:marTop w:val="0"/>
                  <w:marBottom w:val="0"/>
                  <w:divBdr>
                    <w:top w:val="none" w:sz="0" w:space="0" w:color="auto"/>
                    <w:left w:val="none" w:sz="0" w:space="0" w:color="auto"/>
                    <w:bottom w:val="none" w:sz="0" w:space="0" w:color="auto"/>
                    <w:right w:val="none" w:sz="0" w:space="0" w:color="auto"/>
                  </w:divBdr>
                  <w:divsChild>
                    <w:div w:id="14511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1413">
      <w:bodyDiv w:val="1"/>
      <w:marLeft w:val="0"/>
      <w:marRight w:val="0"/>
      <w:marTop w:val="0"/>
      <w:marBottom w:val="0"/>
      <w:divBdr>
        <w:top w:val="none" w:sz="0" w:space="0" w:color="auto"/>
        <w:left w:val="none" w:sz="0" w:space="0" w:color="auto"/>
        <w:bottom w:val="none" w:sz="0" w:space="0" w:color="auto"/>
        <w:right w:val="none" w:sz="0" w:space="0" w:color="auto"/>
      </w:divBdr>
    </w:div>
    <w:div w:id="325472682">
      <w:bodyDiv w:val="1"/>
      <w:marLeft w:val="0"/>
      <w:marRight w:val="0"/>
      <w:marTop w:val="0"/>
      <w:marBottom w:val="0"/>
      <w:divBdr>
        <w:top w:val="none" w:sz="0" w:space="0" w:color="auto"/>
        <w:left w:val="none" w:sz="0" w:space="0" w:color="auto"/>
        <w:bottom w:val="none" w:sz="0" w:space="0" w:color="auto"/>
        <w:right w:val="none" w:sz="0" w:space="0" w:color="auto"/>
      </w:divBdr>
    </w:div>
    <w:div w:id="341395024">
      <w:bodyDiv w:val="1"/>
      <w:marLeft w:val="0"/>
      <w:marRight w:val="0"/>
      <w:marTop w:val="0"/>
      <w:marBottom w:val="0"/>
      <w:divBdr>
        <w:top w:val="none" w:sz="0" w:space="0" w:color="auto"/>
        <w:left w:val="none" w:sz="0" w:space="0" w:color="auto"/>
        <w:bottom w:val="none" w:sz="0" w:space="0" w:color="auto"/>
        <w:right w:val="none" w:sz="0" w:space="0" w:color="auto"/>
      </w:divBdr>
    </w:div>
    <w:div w:id="357856566">
      <w:bodyDiv w:val="1"/>
      <w:marLeft w:val="0"/>
      <w:marRight w:val="0"/>
      <w:marTop w:val="0"/>
      <w:marBottom w:val="0"/>
      <w:divBdr>
        <w:top w:val="none" w:sz="0" w:space="0" w:color="auto"/>
        <w:left w:val="none" w:sz="0" w:space="0" w:color="auto"/>
        <w:bottom w:val="none" w:sz="0" w:space="0" w:color="auto"/>
        <w:right w:val="none" w:sz="0" w:space="0" w:color="auto"/>
      </w:divBdr>
    </w:div>
    <w:div w:id="403770471">
      <w:bodyDiv w:val="1"/>
      <w:marLeft w:val="0"/>
      <w:marRight w:val="0"/>
      <w:marTop w:val="0"/>
      <w:marBottom w:val="0"/>
      <w:divBdr>
        <w:top w:val="none" w:sz="0" w:space="0" w:color="auto"/>
        <w:left w:val="none" w:sz="0" w:space="0" w:color="auto"/>
        <w:bottom w:val="none" w:sz="0" w:space="0" w:color="auto"/>
        <w:right w:val="none" w:sz="0" w:space="0" w:color="auto"/>
      </w:divBdr>
    </w:div>
    <w:div w:id="433210974">
      <w:bodyDiv w:val="1"/>
      <w:marLeft w:val="0"/>
      <w:marRight w:val="0"/>
      <w:marTop w:val="0"/>
      <w:marBottom w:val="0"/>
      <w:divBdr>
        <w:top w:val="none" w:sz="0" w:space="0" w:color="auto"/>
        <w:left w:val="none" w:sz="0" w:space="0" w:color="auto"/>
        <w:bottom w:val="none" w:sz="0" w:space="0" w:color="auto"/>
        <w:right w:val="none" w:sz="0" w:space="0" w:color="auto"/>
      </w:divBdr>
    </w:div>
    <w:div w:id="448668715">
      <w:bodyDiv w:val="1"/>
      <w:marLeft w:val="0"/>
      <w:marRight w:val="0"/>
      <w:marTop w:val="0"/>
      <w:marBottom w:val="0"/>
      <w:divBdr>
        <w:top w:val="none" w:sz="0" w:space="0" w:color="auto"/>
        <w:left w:val="none" w:sz="0" w:space="0" w:color="auto"/>
        <w:bottom w:val="none" w:sz="0" w:space="0" w:color="auto"/>
        <w:right w:val="none" w:sz="0" w:space="0" w:color="auto"/>
      </w:divBdr>
    </w:div>
    <w:div w:id="464659737">
      <w:bodyDiv w:val="1"/>
      <w:marLeft w:val="0"/>
      <w:marRight w:val="0"/>
      <w:marTop w:val="0"/>
      <w:marBottom w:val="0"/>
      <w:divBdr>
        <w:top w:val="none" w:sz="0" w:space="0" w:color="auto"/>
        <w:left w:val="none" w:sz="0" w:space="0" w:color="auto"/>
        <w:bottom w:val="none" w:sz="0" w:space="0" w:color="auto"/>
        <w:right w:val="none" w:sz="0" w:space="0" w:color="auto"/>
      </w:divBdr>
    </w:div>
    <w:div w:id="472716530">
      <w:bodyDiv w:val="1"/>
      <w:marLeft w:val="0"/>
      <w:marRight w:val="0"/>
      <w:marTop w:val="0"/>
      <w:marBottom w:val="0"/>
      <w:divBdr>
        <w:top w:val="none" w:sz="0" w:space="0" w:color="auto"/>
        <w:left w:val="none" w:sz="0" w:space="0" w:color="auto"/>
        <w:bottom w:val="none" w:sz="0" w:space="0" w:color="auto"/>
        <w:right w:val="none" w:sz="0" w:space="0" w:color="auto"/>
      </w:divBdr>
    </w:div>
    <w:div w:id="473527599">
      <w:bodyDiv w:val="1"/>
      <w:marLeft w:val="0"/>
      <w:marRight w:val="0"/>
      <w:marTop w:val="0"/>
      <w:marBottom w:val="0"/>
      <w:divBdr>
        <w:top w:val="none" w:sz="0" w:space="0" w:color="auto"/>
        <w:left w:val="none" w:sz="0" w:space="0" w:color="auto"/>
        <w:bottom w:val="none" w:sz="0" w:space="0" w:color="auto"/>
        <w:right w:val="none" w:sz="0" w:space="0" w:color="auto"/>
      </w:divBdr>
      <w:divsChild>
        <w:div w:id="350566074">
          <w:marLeft w:val="0"/>
          <w:marRight w:val="0"/>
          <w:marTop w:val="0"/>
          <w:marBottom w:val="0"/>
          <w:divBdr>
            <w:top w:val="none" w:sz="0" w:space="0" w:color="auto"/>
            <w:left w:val="none" w:sz="0" w:space="0" w:color="auto"/>
            <w:bottom w:val="none" w:sz="0" w:space="0" w:color="auto"/>
            <w:right w:val="none" w:sz="0" w:space="0" w:color="auto"/>
          </w:divBdr>
          <w:divsChild>
            <w:div w:id="30497293">
              <w:marLeft w:val="0"/>
              <w:marRight w:val="0"/>
              <w:marTop w:val="0"/>
              <w:marBottom w:val="0"/>
              <w:divBdr>
                <w:top w:val="none" w:sz="0" w:space="0" w:color="auto"/>
                <w:left w:val="none" w:sz="0" w:space="0" w:color="auto"/>
                <w:bottom w:val="none" w:sz="0" w:space="0" w:color="auto"/>
                <w:right w:val="none" w:sz="0" w:space="0" w:color="auto"/>
              </w:divBdr>
            </w:div>
            <w:div w:id="1568607451">
              <w:marLeft w:val="0"/>
              <w:marRight w:val="0"/>
              <w:marTop w:val="0"/>
              <w:marBottom w:val="0"/>
              <w:divBdr>
                <w:top w:val="none" w:sz="0" w:space="0" w:color="auto"/>
                <w:left w:val="none" w:sz="0" w:space="0" w:color="auto"/>
                <w:bottom w:val="none" w:sz="0" w:space="0" w:color="auto"/>
                <w:right w:val="none" w:sz="0" w:space="0" w:color="auto"/>
              </w:divBdr>
              <w:divsChild>
                <w:div w:id="1986154324">
                  <w:marLeft w:val="0"/>
                  <w:marRight w:val="0"/>
                  <w:marTop w:val="0"/>
                  <w:marBottom w:val="0"/>
                  <w:divBdr>
                    <w:top w:val="none" w:sz="0" w:space="0" w:color="auto"/>
                    <w:left w:val="none" w:sz="0" w:space="0" w:color="auto"/>
                    <w:bottom w:val="none" w:sz="0" w:space="0" w:color="auto"/>
                    <w:right w:val="none" w:sz="0" w:space="0" w:color="auto"/>
                  </w:divBdr>
                  <w:divsChild>
                    <w:div w:id="1331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7122">
      <w:bodyDiv w:val="1"/>
      <w:marLeft w:val="0"/>
      <w:marRight w:val="0"/>
      <w:marTop w:val="0"/>
      <w:marBottom w:val="0"/>
      <w:divBdr>
        <w:top w:val="none" w:sz="0" w:space="0" w:color="auto"/>
        <w:left w:val="none" w:sz="0" w:space="0" w:color="auto"/>
        <w:bottom w:val="none" w:sz="0" w:space="0" w:color="auto"/>
        <w:right w:val="none" w:sz="0" w:space="0" w:color="auto"/>
      </w:divBdr>
      <w:divsChild>
        <w:div w:id="413091075">
          <w:marLeft w:val="0"/>
          <w:marRight w:val="0"/>
          <w:marTop w:val="0"/>
          <w:marBottom w:val="0"/>
          <w:divBdr>
            <w:top w:val="single" w:sz="2" w:space="0" w:color="auto"/>
            <w:left w:val="single" w:sz="2" w:space="0" w:color="auto"/>
            <w:bottom w:val="single" w:sz="2" w:space="0" w:color="auto"/>
            <w:right w:val="single" w:sz="2" w:space="0" w:color="auto"/>
          </w:divBdr>
          <w:divsChild>
            <w:div w:id="852917713">
              <w:marLeft w:val="0"/>
              <w:marRight w:val="0"/>
              <w:marTop w:val="0"/>
              <w:marBottom w:val="0"/>
              <w:divBdr>
                <w:top w:val="single" w:sz="2" w:space="0" w:color="E3E3E3"/>
                <w:left w:val="single" w:sz="2" w:space="0" w:color="E3E3E3"/>
                <w:bottom w:val="single" w:sz="2" w:space="0" w:color="E3E3E3"/>
                <w:right w:val="single" w:sz="2" w:space="0" w:color="E3E3E3"/>
              </w:divBdr>
            </w:div>
            <w:div w:id="561672241">
              <w:marLeft w:val="0"/>
              <w:marRight w:val="0"/>
              <w:marTop w:val="0"/>
              <w:marBottom w:val="0"/>
              <w:divBdr>
                <w:top w:val="single" w:sz="2" w:space="0" w:color="E3E3E3"/>
                <w:left w:val="single" w:sz="2" w:space="0" w:color="E3E3E3"/>
                <w:bottom w:val="single" w:sz="2" w:space="0" w:color="E3E3E3"/>
                <w:right w:val="single" w:sz="2" w:space="0" w:color="E3E3E3"/>
              </w:divBdr>
              <w:divsChild>
                <w:div w:id="841823920">
                  <w:marLeft w:val="0"/>
                  <w:marRight w:val="0"/>
                  <w:marTop w:val="0"/>
                  <w:marBottom w:val="0"/>
                  <w:divBdr>
                    <w:top w:val="single" w:sz="2" w:space="0" w:color="E3E3E3"/>
                    <w:left w:val="single" w:sz="2" w:space="0" w:color="E3E3E3"/>
                    <w:bottom w:val="single" w:sz="2" w:space="0" w:color="E3E3E3"/>
                    <w:right w:val="single" w:sz="2" w:space="0" w:color="E3E3E3"/>
                  </w:divBdr>
                  <w:divsChild>
                    <w:div w:id="19214799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67190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2551675">
      <w:bodyDiv w:val="1"/>
      <w:marLeft w:val="0"/>
      <w:marRight w:val="0"/>
      <w:marTop w:val="0"/>
      <w:marBottom w:val="0"/>
      <w:divBdr>
        <w:top w:val="none" w:sz="0" w:space="0" w:color="auto"/>
        <w:left w:val="none" w:sz="0" w:space="0" w:color="auto"/>
        <w:bottom w:val="none" w:sz="0" w:space="0" w:color="auto"/>
        <w:right w:val="none" w:sz="0" w:space="0" w:color="auto"/>
      </w:divBdr>
      <w:divsChild>
        <w:div w:id="317654401">
          <w:marLeft w:val="0"/>
          <w:marRight w:val="0"/>
          <w:marTop w:val="0"/>
          <w:marBottom w:val="0"/>
          <w:divBdr>
            <w:top w:val="none" w:sz="0" w:space="0" w:color="auto"/>
            <w:left w:val="none" w:sz="0" w:space="0" w:color="auto"/>
            <w:bottom w:val="none" w:sz="0" w:space="0" w:color="auto"/>
            <w:right w:val="none" w:sz="0" w:space="0" w:color="auto"/>
          </w:divBdr>
          <w:divsChild>
            <w:div w:id="1490714204">
              <w:marLeft w:val="0"/>
              <w:marRight w:val="0"/>
              <w:marTop w:val="0"/>
              <w:marBottom w:val="0"/>
              <w:divBdr>
                <w:top w:val="none" w:sz="0" w:space="0" w:color="auto"/>
                <w:left w:val="none" w:sz="0" w:space="0" w:color="auto"/>
                <w:bottom w:val="none" w:sz="0" w:space="0" w:color="auto"/>
                <w:right w:val="none" w:sz="0" w:space="0" w:color="auto"/>
              </w:divBdr>
            </w:div>
            <w:div w:id="871186365">
              <w:marLeft w:val="0"/>
              <w:marRight w:val="0"/>
              <w:marTop w:val="0"/>
              <w:marBottom w:val="0"/>
              <w:divBdr>
                <w:top w:val="none" w:sz="0" w:space="0" w:color="auto"/>
                <w:left w:val="none" w:sz="0" w:space="0" w:color="auto"/>
                <w:bottom w:val="none" w:sz="0" w:space="0" w:color="auto"/>
                <w:right w:val="none" w:sz="0" w:space="0" w:color="auto"/>
              </w:divBdr>
              <w:divsChild>
                <w:div w:id="258493507">
                  <w:marLeft w:val="0"/>
                  <w:marRight w:val="0"/>
                  <w:marTop w:val="0"/>
                  <w:marBottom w:val="0"/>
                  <w:divBdr>
                    <w:top w:val="none" w:sz="0" w:space="0" w:color="auto"/>
                    <w:left w:val="none" w:sz="0" w:space="0" w:color="auto"/>
                    <w:bottom w:val="none" w:sz="0" w:space="0" w:color="auto"/>
                    <w:right w:val="none" w:sz="0" w:space="0" w:color="auto"/>
                  </w:divBdr>
                  <w:divsChild>
                    <w:div w:id="10116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7844">
      <w:bodyDiv w:val="1"/>
      <w:marLeft w:val="0"/>
      <w:marRight w:val="0"/>
      <w:marTop w:val="0"/>
      <w:marBottom w:val="0"/>
      <w:divBdr>
        <w:top w:val="none" w:sz="0" w:space="0" w:color="auto"/>
        <w:left w:val="none" w:sz="0" w:space="0" w:color="auto"/>
        <w:bottom w:val="none" w:sz="0" w:space="0" w:color="auto"/>
        <w:right w:val="none" w:sz="0" w:space="0" w:color="auto"/>
      </w:divBdr>
    </w:div>
    <w:div w:id="488517606">
      <w:bodyDiv w:val="1"/>
      <w:marLeft w:val="0"/>
      <w:marRight w:val="0"/>
      <w:marTop w:val="0"/>
      <w:marBottom w:val="0"/>
      <w:divBdr>
        <w:top w:val="none" w:sz="0" w:space="0" w:color="auto"/>
        <w:left w:val="none" w:sz="0" w:space="0" w:color="auto"/>
        <w:bottom w:val="none" w:sz="0" w:space="0" w:color="auto"/>
        <w:right w:val="none" w:sz="0" w:space="0" w:color="auto"/>
      </w:divBdr>
    </w:div>
    <w:div w:id="525825620">
      <w:bodyDiv w:val="1"/>
      <w:marLeft w:val="0"/>
      <w:marRight w:val="0"/>
      <w:marTop w:val="0"/>
      <w:marBottom w:val="0"/>
      <w:divBdr>
        <w:top w:val="none" w:sz="0" w:space="0" w:color="auto"/>
        <w:left w:val="none" w:sz="0" w:space="0" w:color="auto"/>
        <w:bottom w:val="none" w:sz="0" w:space="0" w:color="auto"/>
        <w:right w:val="none" w:sz="0" w:space="0" w:color="auto"/>
      </w:divBdr>
    </w:div>
    <w:div w:id="526875521">
      <w:bodyDiv w:val="1"/>
      <w:marLeft w:val="0"/>
      <w:marRight w:val="0"/>
      <w:marTop w:val="0"/>
      <w:marBottom w:val="0"/>
      <w:divBdr>
        <w:top w:val="none" w:sz="0" w:space="0" w:color="auto"/>
        <w:left w:val="none" w:sz="0" w:space="0" w:color="auto"/>
        <w:bottom w:val="none" w:sz="0" w:space="0" w:color="auto"/>
        <w:right w:val="none" w:sz="0" w:space="0" w:color="auto"/>
      </w:divBdr>
    </w:div>
    <w:div w:id="527717898">
      <w:bodyDiv w:val="1"/>
      <w:marLeft w:val="0"/>
      <w:marRight w:val="0"/>
      <w:marTop w:val="0"/>
      <w:marBottom w:val="0"/>
      <w:divBdr>
        <w:top w:val="none" w:sz="0" w:space="0" w:color="auto"/>
        <w:left w:val="none" w:sz="0" w:space="0" w:color="auto"/>
        <w:bottom w:val="none" w:sz="0" w:space="0" w:color="auto"/>
        <w:right w:val="none" w:sz="0" w:space="0" w:color="auto"/>
      </w:divBdr>
    </w:div>
    <w:div w:id="547766951">
      <w:bodyDiv w:val="1"/>
      <w:marLeft w:val="0"/>
      <w:marRight w:val="0"/>
      <w:marTop w:val="0"/>
      <w:marBottom w:val="0"/>
      <w:divBdr>
        <w:top w:val="none" w:sz="0" w:space="0" w:color="auto"/>
        <w:left w:val="none" w:sz="0" w:space="0" w:color="auto"/>
        <w:bottom w:val="none" w:sz="0" w:space="0" w:color="auto"/>
        <w:right w:val="none" w:sz="0" w:space="0" w:color="auto"/>
      </w:divBdr>
    </w:div>
    <w:div w:id="549734796">
      <w:bodyDiv w:val="1"/>
      <w:marLeft w:val="0"/>
      <w:marRight w:val="0"/>
      <w:marTop w:val="0"/>
      <w:marBottom w:val="0"/>
      <w:divBdr>
        <w:top w:val="none" w:sz="0" w:space="0" w:color="auto"/>
        <w:left w:val="none" w:sz="0" w:space="0" w:color="auto"/>
        <w:bottom w:val="none" w:sz="0" w:space="0" w:color="auto"/>
        <w:right w:val="none" w:sz="0" w:space="0" w:color="auto"/>
      </w:divBdr>
    </w:div>
    <w:div w:id="554852818">
      <w:bodyDiv w:val="1"/>
      <w:marLeft w:val="0"/>
      <w:marRight w:val="0"/>
      <w:marTop w:val="0"/>
      <w:marBottom w:val="0"/>
      <w:divBdr>
        <w:top w:val="none" w:sz="0" w:space="0" w:color="auto"/>
        <w:left w:val="none" w:sz="0" w:space="0" w:color="auto"/>
        <w:bottom w:val="none" w:sz="0" w:space="0" w:color="auto"/>
        <w:right w:val="none" w:sz="0" w:space="0" w:color="auto"/>
      </w:divBdr>
    </w:div>
    <w:div w:id="574046509">
      <w:bodyDiv w:val="1"/>
      <w:marLeft w:val="0"/>
      <w:marRight w:val="0"/>
      <w:marTop w:val="0"/>
      <w:marBottom w:val="0"/>
      <w:divBdr>
        <w:top w:val="none" w:sz="0" w:space="0" w:color="auto"/>
        <w:left w:val="none" w:sz="0" w:space="0" w:color="auto"/>
        <w:bottom w:val="none" w:sz="0" w:space="0" w:color="auto"/>
        <w:right w:val="none" w:sz="0" w:space="0" w:color="auto"/>
      </w:divBdr>
    </w:div>
    <w:div w:id="585505724">
      <w:bodyDiv w:val="1"/>
      <w:marLeft w:val="0"/>
      <w:marRight w:val="0"/>
      <w:marTop w:val="0"/>
      <w:marBottom w:val="0"/>
      <w:divBdr>
        <w:top w:val="none" w:sz="0" w:space="0" w:color="auto"/>
        <w:left w:val="none" w:sz="0" w:space="0" w:color="auto"/>
        <w:bottom w:val="none" w:sz="0" w:space="0" w:color="auto"/>
        <w:right w:val="none" w:sz="0" w:space="0" w:color="auto"/>
      </w:divBdr>
      <w:divsChild>
        <w:div w:id="249656903">
          <w:marLeft w:val="0"/>
          <w:marRight w:val="0"/>
          <w:marTop w:val="0"/>
          <w:marBottom w:val="0"/>
          <w:divBdr>
            <w:top w:val="none" w:sz="0" w:space="0" w:color="auto"/>
            <w:left w:val="none" w:sz="0" w:space="0" w:color="auto"/>
            <w:bottom w:val="none" w:sz="0" w:space="0" w:color="auto"/>
            <w:right w:val="none" w:sz="0" w:space="0" w:color="auto"/>
          </w:divBdr>
          <w:divsChild>
            <w:div w:id="44530393">
              <w:marLeft w:val="0"/>
              <w:marRight w:val="0"/>
              <w:marTop w:val="0"/>
              <w:marBottom w:val="0"/>
              <w:divBdr>
                <w:top w:val="none" w:sz="0" w:space="0" w:color="auto"/>
                <w:left w:val="none" w:sz="0" w:space="0" w:color="auto"/>
                <w:bottom w:val="none" w:sz="0" w:space="0" w:color="auto"/>
                <w:right w:val="none" w:sz="0" w:space="0" w:color="auto"/>
              </w:divBdr>
            </w:div>
            <w:div w:id="9242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4219">
      <w:bodyDiv w:val="1"/>
      <w:marLeft w:val="0"/>
      <w:marRight w:val="0"/>
      <w:marTop w:val="0"/>
      <w:marBottom w:val="0"/>
      <w:divBdr>
        <w:top w:val="none" w:sz="0" w:space="0" w:color="auto"/>
        <w:left w:val="none" w:sz="0" w:space="0" w:color="auto"/>
        <w:bottom w:val="none" w:sz="0" w:space="0" w:color="auto"/>
        <w:right w:val="none" w:sz="0" w:space="0" w:color="auto"/>
      </w:divBdr>
    </w:div>
    <w:div w:id="595093029">
      <w:bodyDiv w:val="1"/>
      <w:marLeft w:val="0"/>
      <w:marRight w:val="0"/>
      <w:marTop w:val="0"/>
      <w:marBottom w:val="0"/>
      <w:divBdr>
        <w:top w:val="none" w:sz="0" w:space="0" w:color="auto"/>
        <w:left w:val="none" w:sz="0" w:space="0" w:color="auto"/>
        <w:bottom w:val="none" w:sz="0" w:space="0" w:color="auto"/>
        <w:right w:val="none" w:sz="0" w:space="0" w:color="auto"/>
      </w:divBdr>
    </w:div>
    <w:div w:id="636841001">
      <w:bodyDiv w:val="1"/>
      <w:marLeft w:val="0"/>
      <w:marRight w:val="0"/>
      <w:marTop w:val="0"/>
      <w:marBottom w:val="0"/>
      <w:divBdr>
        <w:top w:val="none" w:sz="0" w:space="0" w:color="auto"/>
        <w:left w:val="none" w:sz="0" w:space="0" w:color="auto"/>
        <w:bottom w:val="none" w:sz="0" w:space="0" w:color="auto"/>
        <w:right w:val="none" w:sz="0" w:space="0" w:color="auto"/>
      </w:divBdr>
    </w:div>
    <w:div w:id="651787525">
      <w:bodyDiv w:val="1"/>
      <w:marLeft w:val="0"/>
      <w:marRight w:val="0"/>
      <w:marTop w:val="0"/>
      <w:marBottom w:val="0"/>
      <w:divBdr>
        <w:top w:val="none" w:sz="0" w:space="0" w:color="auto"/>
        <w:left w:val="none" w:sz="0" w:space="0" w:color="auto"/>
        <w:bottom w:val="none" w:sz="0" w:space="0" w:color="auto"/>
        <w:right w:val="none" w:sz="0" w:space="0" w:color="auto"/>
      </w:divBdr>
    </w:div>
    <w:div w:id="658196769">
      <w:bodyDiv w:val="1"/>
      <w:marLeft w:val="0"/>
      <w:marRight w:val="0"/>
      <w:marTop w:val="0"/>
      <w:marBottom w:val="0"/>
      <w:divBdr>
        <w:top w:val="none" w:sz="0" w:space="0" w:color="auto"/>
        <w:left w:val="none" w:sz="0" w:space="0" w:color="auto"/>
        <w:bottom w:val="none" w:sz="0" w:space="0" w:color="auto"/>
        <w:right w:val="none" w:sz="0" w:space="0" w:color="auto"/>
      </w:divBdr>
    </w:div>
    <w:div w:id="668366151">
      <w:bodyDiv w:val="1"/>
      <w:marLeft w:val="0"/>
      <w:marRight w:val="0"/>
      <w:marTop w:val="0"/>
      <w:marBottom w:val="0"/>
      <w:divBdr>
        <w:top w:val="none" w:sz="0" w:space="0" w:color="auto"/>
        <w:left w:val="none" w:sz="0" w:space="0" w:color="auto"/>
        <w:bottom w:val="none" w:sz="0" w:space="0" w:color="auto"/>
        <w:right w:val="none" w:sz="0" w:space="0" w:color="auto"/>
      </w:divBdr>
    </w:div>
    <w:div w:id="677924058">
      <w:bodyDiv w:val="1"/>
      <w:marLeft w:val="0"/>
      <w:marRight w:val="0"/>
      <w:marTop w:val="0"/>
      <w:marBottom w:val="0"/>
      <w:divBdr>
        <w:top w:val="none" w:sz="0" w:space="0" w:color="auto"/>
        <w:left w:val="none" w:sz="0" w:space="0" w:color="auto"/>
        <w:bottom w:val="none" w:sz="0" w:space="0" w:color="auto"/>
        <w:right w:val="none" w:sz="0" w:space="0" w:color="auto"/>
      </w:divBdr>
    </w:div>
    <w:div w:id="690225981">
      <w:bodyDiv w:val="1"/>
      <w:marLeft w:val="0"/>
      <w:marRight w:val="0"/>
      <w:marTop w:val="0"/>
      <w:marBottom w:val="0"/>
      <w:divBdr>
        <w:top w:val="none" w:sz="0" w:space="0" w:color="auto"/>
        <w:left w:val="none" w:sz="0" w:space="0" w:color="auto"/>
        <w:bottom w:val="none" w:sz="0" w:space="0" w:color="auto"/>
        <w:right w:val="none" w:sz="0" w:space="0" w:color="auto"/>
      </w:divBdr>
    </w:div>
    <w:div w:id="691617033">
      <w:bodyDiv w:val="1"/>
      <w:marLeft w:val="0"/>
      <w:marRight w:val="0"/>
      <w:marTop w:val="0"/>
      <w:marBottom w:val="0"/>
      <w:divBdr>
        <w:top w:val="none" w:sz="0" w:space="0" w:color="auto"/>
        <w:left w:val="none" w:sz="0" w:space="0" w:color="auto"/>
        <w:bottom w:val="none" w:sz="0" w:space="0" w:color="auto"/>
        <w:right w:val="none" w:sz="0" w:space="0" w:color="auto"/>
      </w:divBdr>
      <w:divsChild>
        <w:div w:id="820775548">
          <w:marLeft w:val="0"/>
          <w:marRight w:val="0"/>
          <w:marTop w:val="0"/>
          <w:marBottom w:val="0"/>
          <w:divBdr>
            <w:top w:val="none" w:sz="0" w:space="0" w:color="auto"/>
            <w:left w:val="none" w:sz="0" w:space="0" w:color="auto"/>
            <w:bottom w:val="none" w:sz="0" w:space="0" w:color="auto"/>
            <w:right w:val="none" w:sz="0" w:space="0" w:color="auto"/>
          </w:divBdr>
          <w:divsChild>
            <w:div w:id="728310008">
              <w:marLeft w:val="0"/>
              <w:marRight w:val="0"/>
              <w:marTop w:val="0"/>
              <w:marBottom w:val="0"/>
              <w:divBdr>
                <w:top w:val="none" w:sz="0" w:space="0" w:color="auto"/>
                <w:left w:val="none" w:sz="0" w:space="0" w:color="auto"/>
                <w:bottom w:val="none" w:sz="0" w:space="0" w:color="auto"/>
                <w:right w:val="none" w:sz="0" w:space="0" w:color="auto"/>
              </w:divBdr>
            </w:div>
            <w:div w:id="1423797185">
              <w:marLeft w:val="0"/>
              <w:marRight w:val="0"/>
              <w:marTop w:val="0"/>
              <w:marBottom w:val="0"/>
              <w:divBdr>
                <w:top w:val="none" w:sz="0" w:space="0" w:color="auto"/>
                <w:left w:val="none" w:sz="0" w:space="0" w:color="auto"/>
                <w:bottom w:val="none" w:sz="0" w:space="0" w:color="auto"/>
                <w:right w:val="none" w:sz="0" w:space="0" w:color="auto"/>
              </w:divBdr>
              <w:divsChild>
                <w:div w:id="1978485964">
                  <w:marLeft w:val="0"/>
                  <w:marRight w:val="0"/>
                  <w:marTop w:val="0"/>
                  <w:marBottom w:val="0"/>
                  <w:divBdr>
                    <w:top w:val="none" w:sz="0" w:space="0" w:color="auto"/>
                    <w:left w:val="none" w:sz="0" w:space="0" w:color="auto"/>
                    <w:bottom w:val="none" w:sz="0" w:space="0" w:color="auto"/>
                    <w:right w:val="none" w:sz="0" w:space="0" w:color="auto"/>
                  </w:divBdr>
                  <w:divsChild>
                    <w:div w:id="1446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0073">
      <w:bodyDiv w:val="1"/>
      <w:marLeft w:val="0"/>
      <w:marRight w:val="0"/>
      <w:marTop w:val="0"/>
      <w:marBottom w:val="0"/>
      <w:divBdr>
        <w:top w:val="none" w:sz="0" w:space="0" w:color="auto"/>
        <w:left w:val="none" w:sz="0" w:space="0" w:color="auto"/>
        <w:bottom w:val="none" w:sz="0" w:space="0" w:color="auto"/>
        <w:right w:val="none" w:sz="0" w:space="0" w:color="auto"/>
      </w:divBdr>
    </w:div>
    <w:div w:id="733744388">
      <w:bodyDiv w:val="1"/>
      <w:marLeft w:val="0"/>
      <w:marRight w:val="0"/>
      <w:marTop w:val="0"/>
      <w:marBottom w:val="0"/>
      <w:divBdr>
        <w:top w:val="none" w:sz="0" w:space="0" w:color="auto"/>
        <w:left w:val="none" w:sz="0" w:space="0" w:color="auto"/>
        <w:bottom w:val="none" w:sz="0" w:space="0" w:color="auto"/>
        <w:right w:val="none" w:sz="0" w:space="0" w:color="auto"/>
      </w:divBdr>
    </w:div>
    <w:div w:id="736368241">
      <w:bodyDiv w:val="1"/>
      <w:marLeft w:val="0"/>
      <w:marRight w:val="0"/>
      <w:marTop w:val="0"/>
      <w:marBottom w:val="0"/>
      <w:divBdr>
        <w:top w:val="none" w:sz="0" w:space="0" w:color="auto"/>
        <w:left w:val="none" w:sz="0" w:space="0" w:color="auto"/>
        <w:bottom w:val="none" w:sz="0" w:space="0" w:color="auto"/>
        <w:right w:val="none" w:sz="0" w:space="0" w:color="auto"/>
      </w:divBdr>
    </w:div>
    <w:div w:id="745346211">
      <w:bodyDiv w:val="1"/>
      <w:marLeft w:val="0"/>
      <w:marRight w:val="0"/>
      <w:marTop w:val="0"/>
      <w:marBottom w:val="0"/>
      <w:divBdr>
        <w:top w:val="none" w:sz="0" w:space="0" w:color="auto"/>
        <w:left w:val="none" w:sz="0" w:space="0" w:color="auto"/>
        <w:bottom w:val="none" w:sz="0" w:space="0" w:color="auto"/>
        <w:right w:val="none" w:sz="0" w:space="0" w:color="auto"/>
      </w:divBdr>
      <w:divsChild>
        <w:div w:id="892539200">
          <w:marLeft w:val="0"/>
          <w:marRight w:val="0"/>
          <w:marTop w:val="0"/>
          <w:marBottom w:val="0"/>
          <w:divBdr>
            <w:top w:val="single" w:sz="2" w:space="0" w:color="auto"/>
            <w:left w:val="single" w:sz="2" w:space="0" w:color="auto"/>
            <w:bottom w:val="single" w:sz="2" w:space="0" w:color="auto"/>
            <w:right w:val="single" w:sz="2" w:space="0" w:color="auto"/>
          </w:divBdr>
          <w:divsChild>
            <w:div w:id="1879930368">
              <w:marLeft w:val="0"/>
              <w:marRight w:val="0"/>
              <w:marTop w:val="0"/>
              <w:marBottom w:val="0"/>
              <w:divBdr>
                <w:top w:val="single" w:sz="2" w:space="0" w:color="E3E3E3"/>
                <w:left w:val="single" w:sz="2" w:space="0" w:color="E3E3E3"/>
                <w:bottom w:val="single" w:sz="2" w:space="0" w:color="E3E3E3"/>
                <w:right w:val="single" w:sz="2" w:space="0" w:color="E3E3E3"/>
              </w:divBdr>
            </w:div>
            <w:div w:id="531038572">
              <w:marLeft w:val="0"/>
              <w:marRight w:val="0"/>
              <w:marTop w:val="0"/>
              <w:marBottom w:val="0"/>
              <w:divBdr>
                <w:top w:val="single" w:sz="2" w:space="0" w:color="E3E3E3"/>
                <w:left w:val="single" w:sz="2" w:space="0" w:color="E3E3E3"/>
                <w:bottom w:val="single" w:sz="2" w:space="0" w:color="E3E3E3"/>
                <w:right w:val="single" w:sz="2" w:space="0" w:color="E3E3E3"/>
              </w:divBdr>
              <w:divsChild>
                <w:div w:id="409742837">
                  <w:marLeft w:val="0"/>
                  <w:marRight w:val="0"/>
                  <w:marTop w:val="0"/>
                  <w:marBottom w:val="0"/>
                  <w:divBdr>
                    <w:top w:val="single" w:sz="2" w:space="0" w:color="E3E3E3"/>
                    <w:left w:val="single" w:sz="2" w:space="0" w:color="E3E3E3"/>
                    <w:bottom w:val="single" w:sz="2" w:space="0" w:color="E3E3E3"/>
                    <w:right w:val="single" w:sz="2" w:space="0" w:color="E3E3E3"/>
                  </w:divBdr>
                  <w:divsChild>
                    <w:div w:id="40942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580317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1443584">
          <w:marLeft w:val="0"/>
          <w:marRight w:val="0"/>
          <w:marTop w:val="0"/>
          <w:marBottom w:val="0"/>
          <w:divBdr>
            <w:top w:val="single" w:sz="2" w:space="0" w:color="auto"/>
            <w:left w:val="single" w:sz="2" w:space="0" w:color="auto"/>
            <w:bottom w:val="single" w:sz="2" w:space="0" w:color="auto"/>
            <w:right w:val="single" w:sz="2" w:space="0" w:color="auto"/>
          </w:divBdr>
          <w:divsChild>
            <w:div w:id="461732533">
              <w:marLeft w:val="0"/>
              <w:marRight w:val="0"/>
              <w:marTop w:val="0"/>
              <w:marBottom w:val="0"/>
              <w:divBdr>
                <w:top w:val="single" w:sz="2" w:space="0" w:color="E3E3E3"/>
                <w:left w:val="single" w:sz="2" w:space="0" w:color="E3E3E3"/>
                <w:bottom w:val="single" w:sz="2" w:space="0" w:color="E3E3E3"/>
                <w:right w:val="single" w:sz="2" w:space="0" w:color="E3E3E3"/>
              </w:divBdr>
            </w:div>
            <w:div w:id="1842624686">
              <w:marLeft w:val="0"/>
              <w:marRight w:val="0"/>
              <w:marTop w:val="0"/>
              <w:marBottom w:val="0"/>
              <w:divBdr>
                <w:top w:val="single" w:sz="2" w:space="0" w:color="E3E3E3"/>
                <w:left w:val="single" w:sz="2" w:space="0" w:color="E3E3E3"/>
                <w:bottom w:val="single" w:sz="2" w:space="0" w:color="E3E3E3"/>
                <w:right w:val="single" w:sz="2" w:space="0" w:color="E3E3E3"/>
              </w:divBdr>
              <w:divsChild>
                <w:div w:id="2008944097">
                  <w:marLeft w:val="0"/>
                  <w:marRight w:val="0"/>
                  <w:marTop w:val="0"/>
                  <w:marBottom w:val="0"/>
                  <w:divBdr>
                    <w:top w:val="single" w:sz="2" w:space="0" w:color="E3E3E3"/>
                    <w:left w:val="single" w:sz="2" w:space="0" w:color="E3E3E3"/>
                    <w:bottom w:val="single" w:sz="2" w:space="0" w:color="E3E3E3"/>
                    <w:right w:val="single" w:sz="2" w:space="0" w:color="E3E3E3"/>
                  </w:divBdr>
                  <w:divsChild>
                    <w:div w:id="2986492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10011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2518163">
          <w:marLeft w:val="0"/>
          <w:marRight w:val="0"/>
          <w:marTop w:val="0"/>
          <w:marBottom w:val="0"/>
          <w:divBdr>
            <w:top w:val="single" w:sz="2" w:space="0" w:color="auto"/>
            <w:left w:val="single" w:sz="2" w:space="0" w:color="auto"/>
            <w:bottom w:val="single" w:sz="2" w:space="0" w:color="auto"/>
            <w:right w:val="single" w:sz="2" w:space="0" w:color="auto"/>
          </w:divBdr>
          <w:divsChild>
            <w:div w:id="335765870">
              <w:marLeft w:val="0"/>
              <w:marRight w:val="0"/>
              <w:marTop w:val="0"/>
              <w:marBottom w:val="0"/>
              <w:divBdr>
                <w:top w:val="single" w:sz="2" w:space="0" w:color="E3E3E3"/>
                <w:left w:val="single" w:sz="2" w:space="0" w:color="E3E3E3"/>
                <w:bottom w:val="single" w:sz="2" w:space="0" w:color="E3E3E3"/>
                <w:right w:val="single" w:sz="2" w:space="0" w:color="E3E3E3"/>
              </w:divBdr>
            </w:div>
            <w:div w:id="1659259472">
              <w:marLeft w:val="0"/>
              <w:marRight w:val="0"/>
              <w:marTop w:val="0"/>
              <w:marBottom w:val="0"/>
              <w:divBdr>
                <w:top w:val="single" w:sz="2" w:space="0" w:color="E3E3E3"/>
                <w:left w:val="single" w:sz="2" w:space="0" w:color="E3E3E3"/>
                <w:bottom w:val="single" w:sz="2" w:space="0" w:color="E3E3E3"/>
                <w:right w:val="single" w:sz="2" w:space="0" w:color="E3E3E3"/>
              </w:divBdr>
              <w:divsChild>
                <w:div w:id="1116678179">
                  <w:marLeft w:val="0"/>
                  <w:marRight w:val="0"/>
                  <w:marTop w:val="0"/>
                  <w:marBottom w:val="0"/>
                  <w:divBdr>
                    <w:top w:val="single" w:sz="2" w:space="0" w:color="E3E3E3"/>
                    <w:left w:val="single" w:sz="2" w:space="0" w:color="E3E3E3"/>
                    <w:bottom w:val="single" w:sz="2" w:space="0" w:color="E3E3E3"/>
                    <w:right w:val="single" w:sz="2" w:space="0" w:color="E3E3E3"/>
                  </w:divBdr>
                  <w:divsChild>
                    <w:div w:id="1564412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9446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6139202">
          <w:marLeft w:val="0"/>
          <w:marRight w:val="0"/>
          <w:marTop w:val="0"/>
          <w:marBottom w:val="0"/>
          <w:divBdr>
            <w:top w:val="single" w:sz="2" w:space="0" w:color="auto"/>
            <w:left w:val="single" w:sz="2" w:space="0" w:color="auto"/>
            <w:bottom w:val="single" w:sz="2" w:space="0" w:color="auto"/>
            <w:right w:val="single" w:sz="2" w:space="0" w:color="auto"/>
          </w:divBdr>
          <w:divsChild>
            <w:div w:id="186337045">
              <w:marLeft w:val="0"/>
              <w:marRight w:val="0"/>
              <w:marTop w:val="0"/>
              <w:marBottom w:val="0"/>
              <w:divBdr>
                <w:top w:val="single" w:sz="2" w:space="0" w:color="E3E3E3"/>
                <w:left w:val="single" w:sz="2" w:space="0" w:color="E3E3E3"/>
                <w:bottom w:val="single" w:sz="2" w:space="0" w:color="E3E3E3"/>
                <w:right w:val="single" w:sz="2" w:space="0" w:color="E3E3E3"/>
              </w:divBdr>
            </w:div>
            <w:div w:id="1319337880">
              <w:marLeft w:val="0"/>
              <w:marRight w:val="0"/>
              <w:marTop w:val="0"/>
              <w:marBottom w:val="0"/>
              <w:divBdr>
                <w:top w:val="single" w:sz="2" w:space="0" w:color="E3E3E3"/>
                <w:left w:val="single" w:sz="2" w:space="0" w:color="E3E3E3"/>
                <w:bottom w:val="single" w:sz="2" w:space="0" w:color="E3E3E3"/>
                <w:right w:val="single" w:sz="2" w:space="0" w:color="E3E3E3"/>
              </w:divBdr>
              <w:divsChild>
                <w:div w:id="531458991">
                  <w:marLeft w:val="0"/>
                  <w:marRight w:val="0"/>
                  <w:marTop w:val="0"/>
                  <w:marBottom w:val="0"/>
                  <w:divBdr>
                    <w:top w:val="single" w:sz="2" w:space="0" w:color="E3E3E3"/>
                    <w:left w:val="single" w:sz="2" w:space="0" w:color="E3E3E3"/>
                    <w:bottom w:val="single" w:sz="2" w:space="0" w:color="E3E3E3"/>
                    <w:right w:val="single" w:sz="2" w:space="0" w:color="E3E3E3"/>
                  </w:divBdr>
                  <w:divsChild>
                    <w:div w:id="384324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6939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3672918">
      <w:bodyDiv w:val="1"/>
      <w:marLeft w:val="0"/>
      <w:marRight w:val="0"/>
      <w:marTop w:val="0"/>
      <w:marBottom w:val="0"/>
      <w:divBdr>
        <w:top w:val="none" w:sz="0" w:space="0" w:color="auto"/>
        <w:left w:val="none" w:sz="0" w:space="0" w:color="auto"/>
        <w:bottom w:val="none" w:sz="0" w:space="0" w:color="auto"/>
        <w:right w:val="none" w:sz="0" w:space="0" w:color="auto"/>
      </w:divBdr>
    </w:div>
    <w:div w:id="757942392">
      <w:bodyDiv w:val="1"/>
      <w:marLeft w:val="0"/>
      <w:marRight w:val="0"/>
      <w:marTop w:val="0"/>
      <w:marBottom w:val="0"/>
      <w:divBdr>
        <w:top w:val="none" w:sz="0" w:space="0" w:color="auto"/>
        <w:left w:val="none" w:sz="0" w:space="0" w:color="auto"/>
        <w:bottom w:val="none" w:sz="0" w:space="0" w:color="auto"/>
        <w:right w:val="none" w:sz="0" w:space="0" w:color="auto"/>
      </w:divBdr>
    </w:div>
    <w:div w:id="772941500">
      <w:bodyDiv w:val="1"/>
      <w:marLeft w:val="0"/>
      <w:marRight w:val="0"/>
      <w:marTop w:val="0"/>
      <w:marBottom w:val="0"/>
      <w:divBdr>
        <w:top w:val="none" w:sz="0" w:space="0" w:color="auto"/>
        <w:left w:val="none" w:sz="0" w:space="0" w:color="auto"/>
        <w:bottom w:val="none" w:sz="0" w:space="0" w:color="auto"/>
        <w:right w:val="none" w:sz="0" w:space="0" w:color="auto"/>
      </w:divBdr>
    </w:div>
    <w:div w:id="808715442">
      <w:bodyDiv w:val="1"/>
      <w:marLeft w:val="0"/>
      <w:marRight w:val="0"/>
      <w:marTop w:val="0"/>
      <w:marBottom w:val="0"/>
      <w:divBdr>
        <w:top w:val="none" w:sz="0" w:space="0" w:color="auto"/>
        <w:left w:val="none" w:sz="0" w:space="0" w:color="auto"/>
        <w:bottom w:val="none" w:sz="0" w:space="0" w:color="auto"/>
        <w:right w:val="none" w:sz="0" w:space="0" w:color="auto"/>
      </w:divBdr>
    </w:div>
    <w:div w:id="814955675">
      <w:bodyDiv w:val="1"/>
      <w:marLeft w:val="0"/>
      <w:marRight w:val="0"/>
      <w:marTop w:val="0"/>
      <w:marBottom w:val="0"/>
      <w:divBdr>
        <w:top w:val="none" w:sz="0" w:space="0" w:color="auto"/>
        <w:left w:val="none" w:sz="0" w:space="0" w:color="auto"/>
        <w:bottom w:val="none" w:sz="0" w:space="0" w:color="auto"/>
        <w:right w:val="none" w:sz="0" w:space="0" w:color="auto"/>
      </w:divBdr>
    </w:div>
    <w:div w:id="823745512">
      <w:bodyDiv w:val="1"/>
      <w:marLeft w:val="0"/>
      <w:marRight w:val="0"/>
      <w:marTop w:val="0"/>
      <w:marBottom w:val="0"/>
      <w:divBdr>
        <w:top w:val="none" w:sz="0" w:space="0" w:color="auto"/>
        <w:left w:val="none" w:sz="0" w:space="0" w:color="auto"/>
        <w:bottom w:val="none" w:sz="0" w:space="0" w:color="auto"/>
        <w:right w:val="none" w:sz="0" w:space="0" w:color="auto"/>
      </w:divBdr>
      <w:divsChild>
        <w:div w:id="4983706">
          <w:marLeft w:val="0"/>
          <w:marRight w:val="0"/>
          <w:marTop w:val="0"/>
          <w:marBottom w:val="0"/>
          <w:divBdr>
            <w:top w:val="none" w:sz="0" w:space="0" w:color="auto"/>
            <w:left w:val="none" w:sz="0" w:space="0" w:color="auto"/>
            <w:bottom w:val="none" w:sz="0" w:space="0" w:color="auto"/>
            <w:right w:val="none" w:sz="0" w:space="0" w:color="auto"/>
          </w:divBdr>
          <w:divsChild>
            <w:div w:id="816603950">
              <w:marLeft w:val="0"/>
              <w:marRight w:val="0"/>
              <w:marTop w:val="0"/>
              <w:marBottom w:val="0"/>
              <w:divBdr>
                <w:top w:val="none" w:sz="0" w:space="0" w:color="auto"/>
                <w:left w:val="none" w:sz="0" w:space="0" w:color="auto"/>
                <w:bottom w:val="none" w:sz="0" w:space="0" w:color="auto"/>
                <w:right w:val="none" w:sz="0" w:space="0" w:color="auto"/>
              </w:divBdr>
            </w:div>
            <w:div w:id="186601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1776">
      <w:bodyDiv w:val="1"/>
      <w:marLeft w:val="0"/>
      <w:marRight w:val="0"/>
      <w:marTop w:val="0"/>
      <w:marBottom w:val="0"/>
      <w:divBdr>
        <w:top w:val="none" w:sz="0" w:space="0" w:color="auto"/>
        <w:left w:val="none" w:sz="0" w:space="0" w:color="auto"/>
        <w:bottom w:val="none" w:sz="0" w:space="0" w:color="auto"/>
        <w:right w:val="none" w:sz="0" w:space="0" w:color="auto"/>
      </w:divBdr>
    </w:div>
    <w:div w:id="848329141">
      <w:bodyDiv w:val="1"/>
      <w:marLeft w:val="0"/>
      <w:marRight w:val="0"/>
      <w:marTop w:val="0"/>
      <w:marBottom w:val="0"/>
      <w:divBdr>
        <w:top w:val="none" w:sz="0" w:space="0" w:color="auto"/>
        <w:left w:val="none" w:sz="0" w:space="0" w:color="auto"/>
        <w:bottom w:val="none" w:sz="0" w:space="0" w:color="auto"/>
        <w:right w:val="none" w:sz="0" w:space="0" w:color="auto"/>
      </w:divBdr>
    </w:div>
    <w:div w:id="860625028">
      <w:bodyDiv w:val="1"/>
      <w:marLeft w:val="0"/>
      <w:marRight w:val="0"/>
      <w:marTop w:val="0"/>
      <w:marBottom w:val="0"/>
      <w:divBdr>
        <w:top w:val="none" w:sz="0" w:space="0" w:color="auto"/>
        <w:left w:val="none" w:sz="0" w:space="0" w:color="auto"/>
        <w:bottom w:val="none" w:sz="0" w:space="0" w:color="auto"/>
        <w:right w:val="none" w:sz="0" w:space="0" w:color="auto"/>
      </w:divBdr>
    </w:div>
    <w:div w:id="870071182">
      <w:bodyDiv w:val="1"/>
      <w:marLeft w:val="0"/>
      <w:marRight w:val="0"/>
      <w:marTop w:val="0"/>
      <w:marBottom w:val="0"/>
      <w:divBdr>
        <w:top w:val="none" w:sz="0" w:space="0" w:color="auto"/>
        <w:left w:val="none" w:sz="0" w:space="0" w:color="auto"/>
        <w:bottom w:val="none" w:sz="0" w:space="0" w:color="auto"/>
        <w:right w:val="none" w:sz="0" w:space="0" w:color="auto"/>
      </w:divBdr>
    </w:div>
    <w:div w:id="885406464">
      <w:bodyDiv w:val="1"/>
      <w:marLeft w:val="0"/>
      <w:marRight w:val="0"/>
      <w:marTop w:val="0"/>
      <w:marBottom w:val="0"/>
      <w:divBdr>
        <w:top w:val="none" w:sz="0" w:space="0" w:color="auto"/>
        <w:left w:val="none" w:sz="0" w:space="0" w:color="auto"/>
        <w:bottom w:val="none" w:sz="0" w:space="0" w:color="auto"/>
        <w:right w:val="none" w:sz="0" w:space="0" w:color="auto"/>
      </w:divBdr>
      <w:divsChild>
        <w:div w:id="500236860">
          <w:marLeft w:val="0"/>
          <w:marRight w:val="0"/>
          <w:marTop w:val="0"/>
          <w:marBottom w:val="0"/>
          <w:divBdr>
            <w:top w:val="single" w:sz="2" w:space="0" w:color="auto"/>
            <w:left w:val="single" w:sz="2" w:space="0" w:color="auto"/>
            <w:bottom w:val="single" w:sz="2" w:space="0" w:color="auto"/>
            <w:right w:val="single" w:sz="2" w:space="0" w:color="auto"/>
          </w:divBdr>
          <w:divsChild>
            <w:div w:id="200826274">
              <w:marLeft w:val="0"/>
              <w:marRight w:val="0"/>
              <w:marTop w:val="0"/>
              <w:marBottom w:val="0"/>
              <w:divBdr>
                <w:top w:val="single" w:sz="2" w:space="0" w:color="E3E3E3"/>
                <w:left w:val="single" w:sz="2" w:space="0" w:color="E3E3E3"/>
                <w:bottom w:val="single" w:sz="2" w:space="0" w:color="E3E3E3"/>
                <w:right w:val="single" w:sz="2" w:space="0" w:color="E3E3E3"/>
              </w:divBdr>
            </w:div>
            <w:div w:id="1802458308">
              <w:marLeft w:val="0"/>
              <w:marRight w:val="0"/>
              <w:marTop w:val="0"/>
              <w:marBottom w:val="0"/>
              <w:divBdr>
                <w:top w:val="single" w:sz="2" w:space="0" w:color="E3E3E3"/>
                <w:left w:val="single" w:sz="2" w:space="0" w:color="E3E3E3"/>
                <w:bottom w:val="single" w:sz="2" w:space="0" w:color="E3E3E3"/>
                <w:right w:val="single" w:sz="2" w:space="0" w:color="E3E3E3"/>
              </w:divBdr>
              <w:divsChild>
                <w:div w:id="130757758">
                  <w:marLeft w:val="0"/>
                  <w:marRight w:val="0"/>
                  <w:marTop w:val="0"/>
                  <w:marBottom w:val="0"/>
                  <w:divBdr>
                    <w:top w:val="single" w:sz="2" w:space="0" w:color="E3E3E3"/>
                    <w:left w:val="single" w:sz="2" w:space="0" w:color="E3E3E3"/>
                    <w:bottom w:val="single" w:sz="2" w:space="0" w:color="E3E3E3"/>
                    <w:right w:val="single" w:sz="2" w:space="0" w:color="E3E3E3"/>
                  </w:divBdr>
                  <w:divsChild>
                    <w:div w:id="6708363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32627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87763460">
      <w:bodyDiv w:val="1"/>
      <w:marLeft w:val="0"/>
      <w:marRight w:val="0"/>
      <w:marTop w:val="0"/>
      <w:marBottom w:val="0"/>
      <w:divBdr>
        <w:top w:val="none" w:sz="0" w:space="0" w:color="auto"/>
        <w:left w:val="none" w:sz="0" w:space="0" w:color="auto"/>
        <w:bottom w:val="none" w:sz="0" w:space="0" w:color="auto"/>
        <w:right w:val="none" w:sz="0" w:space="0" w:color="auto"/>
      </w:divBdr>
    </w:div>
    <w:div w:id="896088113">
      <w:bodyDiv w:val="1"/>
      <w:marLeft w:val="0"/>
      <w:marRight w:val="0"/>
      <w:marTop w:val="0"/>
      <w:marBottom w:val="0"/>
      <w:divBdr>
        <w:top w:val="none" w:sz="0" w:space="0" w:color="auto"/>
        <w:left w:val="none" w:sz="0" w:space="0" w:color="auto"/>
        <w:bottom w:val="none" w:sz="0" w:space="0" w:color="auto"/>
        <w:right w:val="none" w:sz="0" w:space="0" w:color="auto"/>
      </w:divBdr>
    </w:div>
    <w:div w:id="908226080">
      <w:bodyDiv w:val="1"/>
      <w:marLeft w:val="0"/>
      <w:marRight w:val="0"/>
      <w:marTop w:val="0"/>
      <w:marBottom w:val="0"/>
      <w:divBdr>
        <w:top w:val="none" w:sz="0" w:space="0" w:color="auto"/>
        <w:left w:val="none" w:sz="0" w:space="0" w:color="auto"/>
        <w:bottom w:val="none" w:sz="0" w:space="0" w:color="auto"/>
        <w:right w:val="none" w:sz="0" w:space="0" w:color="auto"/>
      </w:divBdr>
    </w:div>
    <w:div w:id="909386585">
      <w:bodyDiv w:val="1"/>
      <w:marLeft w:val="0"/>
      <w:marRight w:val="0"/>
      <w:marTop w:val="0"/>
      <w:marBottom w:val="0"/>
      <w:divBdr>
        <w:top w:val="none" w:sz="0" w:space="0" w:color="auto"/>
        <w:left w:val="none" w:sz="0" w:space="0" w:color="auto"/>
        <w:bottom w:val="none" w:sz="0" w:space="0" w:color="auto"/>
        <w:right w:val="none" w:sz="0" w:space="0" w:color="auto"/>
      </w:divBdr>
      <w:divsChild>
        <w:div w:id="1646929484">
          <w:marLeft w:val="0"/>
          <w:marRight w:val="0"/>
          <w:marTop w:val="0"/>
          <w:marBottom w:val="0"/>
          <w:divBdr>
            <w:top w:val="none" w:sz="0" w:space="0" w:color="auto"/>
            <w:left w:val="none" w:sz="0" w:space="0" w:color="auto"/>
            <w:bottom w:val="none" w:sz="0" w:space="0" w:color="auto"/>
            <w:right w:val="none" w:sz="0" w:space="0" w:color="auto"/>
          </w:divBdr>
          <w:divsChild>
            <w:div w:id="1189099976">
              <w:marLeft w:val="0"/>
              <w:marRight w:val="0"/>
              <w:marTop w:val="0"/>
              <w:marBottom w:val="0"/>
              <w:divBdr>
                <w:top w:val="none" w:sz="0" w:space="0" w:color="auto"/>
                <w:left w:val="none" w:sz="0" w:space="0" w:color="auto"/>
                <w:bottom w:val="none" w:sz="0" w:space="0" w:color="auto"/>
                <w:right w:val="none" w:sz="0" w:space="0" w:color="auto"/>
              </w:divBdr>
            </w:div>
            <w:div w:id="806901471">
              <w:marLeft w:val="0"/>
              <w:marRight w:val="0"/>
              <w:marTop w:val="0"/>
              <w:marBottom w:val="0"/>
              <w:divBdr>
                <w:top w:val="none" w:sz="0" w:space="0" w:color="auto"/>
                <w:left w:val="none" w:sz="0" w:space="0" w:color="auto"/>
                <w:bottom w:val="none" w:sz="0" w:space="0" w:color="auto"/>
                <w:right w:val="none" w:sz="0" w:space="0" w:color="auto"/>
              </w:divBdr>
              <w:divsChild>
                <w:div w:id="1883207636">
                  <w:marLeft w:val="0"/>
                  <w:marRight w:val="0"/>
                  <w:marTop w:val="0"/>
                  <w:marBottom w:val="0"/>
                  <w:divBdr>
                    <w:top w:val="none" w:sz="0" w:space="0" w:color="auto"/>
                    <w:left w:val="none" w:sz="0" w:space="0" w:color="auto"/>
                    <w:bottom w:val="none" w:sz="0" w:space="0" w:color="auto"/>
                    <w:right w:val="none" w:sz="0" w:space="0" w:color="auto"/>
                  </w:divBdr>
                  <w:divsChild>
                    <w:div w:id="141690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9571">
      <w:bodyDiv w:val="1"/>
      <w:marLeft w:val="0"/>
      <w:marRight w:val="0"/>
      <w:marTop w:val="0"/>
      <w:marBottom w:val="0"/>
      <w:divBdr>
        <w:top w:val="none" w:sz="0" w:space="0" w:color="auto"/>
        <w:left w:val="none" w:sz="0" w:space="0" w:color="auto"/>
        <w:bottom w:val="none" w:sz="0" w:space="0" w:color="auto"/>
        <w:right w:val="none" w:sz="0" w:space="0" w:color="auto"/>
      </w:divBdr>
      <w:divsChild>
        <w:div w:id="1005981271">
          <w:marLeft w:val="0"/>
          <w:marRight w:val="0"/>
          <w:marTop w:val="0"/>
          <w:marBottom w:val="0"/>
          <w:divBdr>
            <w:top w:val="single" w:sz="2" w:space="0" w:color="auto"/>
            <w:left w:val="single" w:sz="2" w:space="0" w:color="auto"/>
            <w:bottom w:val="single" w:sz="2" w:space="0" w:color="auto"/>
            <w:right w:val="single" w:sz="2" w:space="0" w:color="auto"/>
          </w:divBdr>
          <w:divsChild>
            <w:div w:id="1416324148">
              <w:marLeft w:val="0"/>
              <w:marRight w:val="0"/>
              <w:marTop w:val="0"/>
              <w:marBottom w:val="0"/>
              <w:divBdr>
                <w:top w:val="single" w:sz="2" w:space="0" w:color="E3E3E3"/>
                <w:left w:val="single" w:sz="2" w:space="0" w:color="E3E3E3"/>
                <w:bottom w:val="single" w:sz="2" w:space="0" w:color="E3E3E3"/>
                <w:right w:val="single" w:sz="2" w:space="0" w:color="E3E3E3"/>
              </w:divBdr>
            </w:div>
            <w:div w:id="484972497">
              <w:marLeft w:val="0"/>
              <w:marRight w:val="0"/>
              <w:marTop w:val="0"/>
              <w:marBottom w:val="0"/>
              <w:divBdr>
                <w:top w:val="single" w:sz="2" w:space="0" w:color="E3E3E3"/>
                <w:left w:val="single" w:sz="2" w:space="0" w:color="E3E3E3"/>
                <w:bottom w:val="single" w:sz="2" w:space="0" w:color="E3E3E3"/>
                <w:right w:val="single" w:sz="2" w:space="0" w:color="E3E3E3"/>
              </w:divBdr>
              <w:divsChild>
                <w:div w:id="746457139">
                  <w:marLeft w:val="0"/>
                  <w:marRight w:val="0"/>
                  <w:marTop w:val="0"/>
                  <w:marBottom w:val="0"/>
                  <w:divBdr>
                    <w:top w:val="single" w:sz="2" w:space="0" w:color="E3E3E3"/>
                    <w:left w:val="single" w:sz="2" w:space="0" w:color="E3E3E3"/>
                    <w:bottom w:val="single" w:sz="2" w:space="0" w:color="E3E3E3"/>
                    <w:right w:val="single" w:sz="2" w:space="0" w:color="E3E3E3"/>
                  </w:divBdr>
                  <w:divsChild>
                    <w:div w:id="1451316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08043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1621977">
      <w:bodyDiv w:val="1"/>
      <w:marLeft w:val="0"/>
      <w:marRight w:val="0"/>
      <w:marTop w:val="0"/>
      <w:marBottom w:val="0"/>
      <w:divBdr>
        <w:top w:val="none" w:sz="0" w:space="0" w:color="auto"/>
        <w:left w:val="none" w:sz="0" w:space="0" w:color="auto"/>
        <w:bottom w:val="none" w:sz="0" w:space="0" w:color="auto"/>
        <w:right w:val="none" w:sz="0" w:space="0" w:color="auto"/>
      </w:divBdr>
    </w:div>
    <w:div w:id="948004881">
      <w:bodyDiv w:val="1"/>
      <w:marLeft w:val="0"/>
      <w:marRight w:val="0"/>
      <w:marTop w:val="0"/>
      <w:marBottom w:val="0"/>
      <w:divBdr>
        <w:top w:val="none" w:sz="0" w:space="0" w:color="auto"/>
        <w:left w:val="none" w:sz="0" w:space="0" w:color="auto"/>
        <w:bottom w:val="none" w:sz="0" w:space="0" w:color="auto"/>
        <w:right w:val="none" w:sz="0" w:space="0" w:color="auto"/>
      </w:divBdr>
      <w:divsChild>
        <w:div w:id="2028604387">
          <w:marLeft w:val="0"/>
          <w:marRight w:val="0"/>
          <w:marTop w:val="0"/>
          <w:marBottom w:val="0"/>
          <w:divBdr>
            <w:top w:val="single" w:sz="2" w:space="0" w:color="auto"/>
            <w:left w:val="single" w:sz="2" w:space="0" w:color="auto"/>
            <w:bottom w:val="single" w:sz="2" w:space="0" w:color="auto"/>
            <w:right w:val="single" w:sz="2" w:space="0" w:color="auto"/>
          </w:divBdr>
          <w:divsChild>
            <w:div w:id="504366697">
              <w:marLeft w:val="0"/>
              <w:marRight w:val="0"/>
              <w:marTop w:val="0"/>
              <w:marBottom w:val="0"/>
              <w:divBdr>
                <w:top w:val="single" w:sz="2" w:space="0" w:color="E3E3E3"/>
                <w:left w:val="single" w:sz="2" w:space="0" w:color="E3E3E3"/>
                <w:bottom w:val="single" w:sz="2" w:space="0" w:color="E3E3E3"/>
                <w:right w:val="single" w:sz="2" w:space="0" w:color="E3E3E3"/>
              </w:divBdr>
            </w:div>
            <w:div w:id="732777857">
              <w:marLeft w:val="0"/>
              <w:marRight w:val="0"/>
              <w:marTop w:val="0"/>
              <w:marBottom w:val="0"/>
              <w:divBdr>
                <w:top w:val="single" w:sz="2" w:space="0" w:color="E3E3E3"/>
                <w:left w:val="single" w:sz="2" w:space="0" w:color="E3E3E3"/>
                <w:bottom w:val="single" w:sz="2" w:space="0" w:color="E3E3E3"/>
                <w:right w:val="single" w:sz="2" w:space="0" w:color="E3E3E3"/>
              </w:divBdr>
              <w:divsChild>
                <w:div w:id="1584952139">
                  <w:marLeft w:val="0"/>
                  <w:marRight w:val="0"/>
                  <w:marTop w:val="0"/>
                  <w:marBottom w:val="0"/>
                  <w:divBdr>
                    <w:top w:val="single" w:sz="2" w:space="0" w:color="E3E3E3"/>
                    <w:left w:val="single" w:sz="2" w:space="0" w:color="E3E3E3"/>
                    <w:bottom w:val="single" w:sz="2" w:space="0" w:color="E3E3E3"/>
                    <w:right w:val="single" w:sz="2" w:space="0" w:color="E3E3E3"/>
                  </w:divBdr>
                  <w:divsChild>
                    <w:div w:id="1914387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26098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8510396">
          <w:marLeft w:val="0"/>
          <w:marRight w:val="0"/>
          <w:marTop w:val="0"/>
          <w:marBottom w:val="0"/>
          <w:divBdr>
            <w:top w:val="single" w:sz="2" w:space="0" w:color="auto"/>
            <w:left w:val="single" w:sz="2" w:space="0" w:color="auto"/>
            <w:bottom w:val="single" w:sz="2" w:space="0" w:color="auto"/>
            <w:right w:val="single" w:sz="2" w:space="0" w:color="auto"/>
          </w:divBdr>
          <w:divsChild>
            <w:div w:id="531070965">
              <w:marLeft w:val="0"/>
              <w:marRight w:val="0"/>
              <w:marTop w:val="0"/>
              <w:marBottom w:val="0"/>
              <w:divBdr>
                <w:top w:val="single" w:sz="2" w:space="0" w:color="E3E3E3"/>
                <w:left w:val="single" w:sz="2" w:space="0" w:color="E3E3E3"/>
                <w:bottom w:val="single" w:sz="2" w:space="0" w:color="E3E3E3"/>
                <w:right w:val="single" w:sz="2" w:space="0" w:color="E3E3E3"/>
              </w:divBdr>
            </w:div>
            <w:div w:id="554002667">
              <w:marLeft w:val="0"/>
              <w:marRight w:val="0"/>
              <w:marTop w:val="0"/>
              <w:marBottom w:val="0"/>
              <w:divBdr>
                <w:top w:val="single" w:sz="2" w:space="0" w:color="E3E3E3"/>
                <w:left w:val="single" w:sz="2" w:space="0" w:color="E3E3E3"/>
                <w:bottom w:val="single" w:sz="2" w:space="0" w:color="E3E3E3"/>
                <w:right w:val="single" w:sz="2" w:space="0" w:color="E3E3E3"/>
              </w:divBdr>
              <w:divsChild>
                <w:div w:id="1119186215">
                  <w:marLeft w:val="0"/>
                  <w:marRight w:val="0"/>
                  <w:marTop w:val="0"/>
                  <w:marBottom w:val="0"/>
                  <w:divBdr>
                    <w:top w:val="single" w:sz="2" w:space="0" w:color="E3E3E3"/>
                    <w:left w:val="single" w:sz="2" w:space="0" w:color="E3E3E3"/>
                    <w:bottom w:val="single" w:sz="2" w:space="0" w:color="E3E3E3"/>
                    <w:right w:val="single" w:sz="2" w:space="0" w:color="E3E3E3"/>
                  </w:divBdr>
                  <w:divsChild>
                    <w:div w:id="562465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55259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4128527">
          <w:marLeft w:val="0"/>
          <w:marRight w:val="0"/>
          <w:marTop w:val="0"/>
          <w:marBottom w:val="0"/>
          <w:divBdr>
            <w:top w:val="single" w:sz="2" w:space="0" w:color="auto"/>
            <w:left w:val="single" w:sz="2" w:space="0" w:color="auto"/>
            <w:bottom w:val="single" w:sz="2" w:space="0" w:color="auto"/>
            <w:right w:val="single" w:sz="2" w:space="0" w:color="auto"/>
          </w:divBdr>
          <w:divsChild>
            <w:div w:id="1263151918">
              <w:marLeft w:val="0"/>
              <w:marRight w:val="0"/>
              <w:marTop w:val="0"/>
              <w:marBottom w:val="0"/>
              <w:divBdr>
                <w:top w:val="single" w:sz="2" w:space="0" w:color="E3E3E3"/>
                <w:left w:val="single" w:sz="2" w:space="0" w:color="E3E3E3"/>
                <w:bottom w:val="single" w:sz="2" w:space="0" w:color="E3E3E3"/>
                <w:right w:val="single" w:sz="2" w:space="0" w:color="E3E3E3"/>
              </w:divBdr>
            </w:div>
            <w:div w:id="1072580313">
              <w:marLeft w:val="0"/>
              <w:marRight w:val="0"/>
              <w:marTop w:val="0"/>
              <w:marBottom w:val="0"/>
              <w:divBdr>
                <w:top w:val="single" w:sz="2" w:space="0" w:color="E3E3E3"/>
                <w:left w:val="single" w:sz="2" w:space="0" w:color="E3E3E3"/>
                <w:bottom w:val="single" w:sz="2" w:space="0" w:color="E3E3E3"/>
                <w:right w:val="single" w:sz="2" w:space="0" w:color="E3E3E3"/>
              </w:divBdr>
              <w:divsChild>
                <w:div w:id="1482577884">
                  <w:marLeft w:val="0"/>
                  <w:marRight w:val="0"/>
                  <w:marTop w:val="0"/>
                  <w:marBottom w:val="0"/>
                  <w:divBdr>
                    <w:top w:val="single" w:sz="2" w:space="0" w:color="E3E3E3"/>
                    <w:left w:val="single" w:sz="2" w:space="0" w:color="E3E3E3"/>
                    <w:bottom w:val="single" w:sz="2" w:space="0" w:color="E3E3E3"/>
                    <w:right w:val="single" w:sz="2" w:space="0" w:color="E3E3E3"/>
                  </w:divBdr>
                  <w:divsChild>
                    <w:div w:id="719288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7008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5720841">
          <w:marLeft w:val="0"/>
          <w:marRight w:val="0"/>
          <w:marTop w:val="0"/>
          <w:marBottom w:val="0"/>
          <w:divBdr>
            <w:top w:val="single" w:sz="2" w:space="0" w:color="auto"/>
            <w:left w:val="single" w:sz="2" w:space="0" w:color="auto"/>
            <w:bottom w:val="single" w:sz="2" w:space="0" w:color="auto"/>
            <w:right w:val="single" w:sz="2" w:space="0" w:color="auto"/>
          </w:divBdr>
          <w:divsChild>
            <w:div w:id="735511670">
              <w:marLeft w:val="0"/>
              <w:marRight w:val="0"/>
              <w:marTop w:val="0"/>
              <w:marBottom w:val="0"/>
              <w:divBdr>
                <w:top w:val="single" w:sz="2" w:space="0" w:color="E3E3E3"/>
                <w:left w:val="single" w:sz="2" w:space="0" w:color="E3E3E3"/>
                <w:bottom w:val="single" w:sz="2" w:space="0" w:color="E3E3E3"/>
                <w:right w:val="single" w:sz="2" w:space="0" w:color="E3E3E3"/>
              </w:divBdr>
            </w:div>
            <w:div w:id="1340501391">
              <w:marLeft w:val="0"/>
              <w:marRight w:val="0"/>
              <w:marTop w:val="0"/>
              <w:marBottom w:val="0"/>
              <w:divBdr>
                <w:top w:val="single" w:sz="2" w:space="0" w:color="E3E3E3"/>
                <w:left w:val="single" w:sz="2" w:space="0" w:color="E3E3E3"/>
                <w:bottom w:val="single" w:sz="2" w:space="0" w:color="E3E3E3"/>
                <w:right w:val="single" w:sz="2" w:space="0" w:color="E3E3E3"/>
              </w:divBdr>
              <w:divsChild>
                <w:div w:id="1514298840">
                  <w:marLeft w:val="0"/>
                  <w:marRight w:val="0"/>
                  <w:marTop w:val="0"/>
                  <w:marBottom w:val="0"/>
                  <w:divBdr>
                    <w:top w:val="single" w:sz="2" w:space="0" w:color="E3E3E3"/>
                    <w:left w:val="single" w:sz="2" w:space="0" w:color="E3E3E3"/>
                    <w:bottom w:val="single" w:sz="2" w:space="0" w:color="E3E3E3"/>
                    <w:right w:val="single" w:sz="2" w:space="0" w:color="E3E3E3"/>
                  </w:divBdr>
                  <w:divsChild>
                    <w:div w:id="7357125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7323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8969192">
          <w:marLeft w:val="0"/>
          <w:marRight w:val="0"/>
          <w:marTop w:val="0"/>
          <w:marBottom w:val="0"/>
          <w:divBdr>
            <w:top w:val="single" w:sz="2" w:space="0" w:color="auto"/>
            <w:left w:val="single" w:sz="2" w:space="0" w:color="auto"/>
            <w:bottom w:val="single" w:sz="2" w:space="0" w:color="auto"/>
            <w:right w:val="single" w:sz="2" w:space="0" w:color="auto"/>
          </w:divBdr>
          <w:divsChild>
            <w:div w:id="996345959">
              <w:marLeft w:val="0"/>
              <w:marRight w:val="0"/>
              <w:marTop w:val="0"/>
              <w:marBottom w:val="0"/>
              <w:divBdr>
                <w:top w:val="single" w:sz="2" w:space="0" w:color="E3E3E3"/>
                <w:left w:val="single" w:sz="2" w:space="0" w:color="E3E3E3"/>
                <w:bottom w:val="single" w:sz="2" w:space="0" w:color="E3E3E3"/>
                <w:right w:val="single" w:sz="2" w:space="0" w:color="E3E3E3"/>
              </w:divBdr>
            </w:div>
            <w:div w:id="11494789">
              <w:marLeft w:val="0"/>
              <w:marRight w:val="0"/>
              <w:marTop w:val="0"/>
              <w:marBottom w:val="0"/>
              <w:divBdr>
                <w:top w:val="single" w:sz="2" w:space="0" w:color="E3E3E3"/>
                <w:left w:val="single" w:sz="2" w:space="0" w:color="E3E3E3"/>
                <w:bottom w:val="single" w:sz="2" w:space="0" w:color="E3E3E3"/>
                <w:right w:val="single" w:sz="2" w:space="0" w:color="E3E3E3"/>
              </w:divBdr>
              <w:divsChild>
                <w:div w:id="456534309">
                  <w:marLeft w:val="0"/>
                  <w:marRight w:val="0"/>
                  <w:marTop w:val="0"/>
                  <w:marBottom w:val="0"/>
                  <w:divBdr>
                    <w:top w:val="single" w:sz="2" w:space="0" w:color="E3E3E3"/>
                    <w:left w:val="single" w:sz="2" w:space="0" w:color="E3E3E3"/>
                    <w:bottom w:val="single" w:sz="2" w:space="0" w:color="E3E3E3"/>
                    <w:right w:val="single" w:sz="2" w:space="0" w:color="E3E3E3"/>
                  </w:divBdr>
                  <w:divsChild>
                    <w:div w:id="1834446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37533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4112829">
          <w:marLeft w:val="0"/>
          <w:marRight w:val="0"/>
          <w:marTop w:val="0"/>
          <w:marBottom w:val="0"/>
          <w:divBdr>
            <w:top w:val="single" w:sz="2" w:space="0" w:color="auto"/>
            <w:left w:val="single" w:sz="2" w:space="0" w:color="auto"/>
            <w:bottom w:val="single" w:sz="2" w:space="0" w:color="auto"/>
            <w:right w:val="single" w:sz="2" w:space="0" w:color="auto"/>
          </w:divBdr>
          <w:divsChild>
            <w:div w:id="1645040382">
              <w:marLeft w:val="0"/>
              <w:marRight w:val="0"/>
              <w:marTop w:val="0"/>
              <w:marBottom w:val="0"/>
              <w:divBdr>
                <w:top w:val="single" w:sz="2" w:space="0" w:color="E3E3E3"/>
                <w:left w:val="single" w:sz="2" w:space="0" w:color="E3E3E3"/>
                <w:bottom w:val="single" w:sz="2" w:space="0" w:color="E3E3E3"/>
                <w:right w:val="single" w:sz="2" w:space="0" w:color="E3E3E3"/>
              </w:divBdr>
            </w:div>
            <w:div w:id="1635480005">
              <w:marLeft w:val="0"/>
              <w:marRight w:val="0"/>
              <w:marTop w:val="0"/>
              <w:marBottom w:val="0"/>
              <w:divBdr>
                <w:top w:val="single" w:sz="2" w:space="0" w:color="E3E3E3"/>
                <w:left w:val="single" w:sz="2" w:space="0" w:color="E3E3E3"/>
                <w:bottom w:val="single" w:sz="2" w:space="0" w:color="E3E3E3"/>
                <w:right w:val="single" w:sz="2" w:space="0" w:color="E3E3E3"/>
              </w:divBdr>
              <w:divsChild>
                <w:div w:id="1473518663">
                  <w:marLeft w:val="0"/>
                  <w:marRight w:val="0"/>
                  <w:marTop w:val="0"/>
                  <w:marBottom w:val="0"/>
                  <w:divBdr>
                    <w:top w:val="single" w:sz="2" w:space="0" w:color="E3E3E3"/>
                    <w:left w:val="single" w:sz="2" w:space="0" w:color="E3E3E3"/>
                    <w:bottom w:val="single" w:sz="2" w:space="0" w:color="E3E3E3"/>
                    <w:right w:val="single" w:sz="2" w:space="0" w:color="E3E3E3"/>
                  </w:divBdr>
                  <w:divsChild>
                    <w:div w:id="153646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733572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5781797">
          <w:marLeft w:val="0"/>
          <w:marRight w:val="0"/>
          <w:marTop w:val="0"/>
          <w:marBottom w:val="0"/>
          <w:divBdr>
            <w:top w:val="single" w:sz="2" w:space="0" w:color="auto"/>
            <w:left w:val="single" w:sz="2" w:space="0" w:color="auto"/>
            <w:bottom w:val="single" w:sz="2" w:space="0" w:color="auto"/>
            <w:right w:val="single" w:sz="2" w:space="0" w:color="auto"/>
          </w:divBdr>
          <w:divsChild>
            <w:div w:id="488209875">
              <w:marLeft w:val="0"/>
              <w:marRight w:val="0"/>
              <w:marTop w:val="0"/>
              <w:marBottom w:val="0"/>
              <w:divBdr>
                <w:top w:val="single" w:sz="2" w:space="0" w:color="E3E3E3"/>
                <w:left w:val="single" w:sz="2" w:space="0" w:color="E3E3E3"/>
                <w:bottom w:val="single" w:sz="2" w:space="0" w:color="E3E3E3"/>
                <w:right w:val="single" w:sz="2" w:space="0" w:color="E3E3E3"/>
              </w:divBdr>
            </w:div>
            <w:div w:id="1390374784">
              <w:marLeft w:val="0"/>
              <w:marRight w:val="0"/>
              <w:marTop w:val="0"/>
              <w:marBottom w:val="0"/>
              <w:divBdr>
                <w:top w:val="single" w:sz="2" w:space="0" w:color="E3E3E3"/>
                <w:left w:val="single" w:sz="2" w:space="0" w:color="E3E3E3"/>
                <w:bottom w:val="single" w:sz="2" w:space="0" w:color="E3E3E3"/>
                <w:right w:val="single" w:sz="2" w:space="0" w:color="E3E3E3"/>
              </w:divBdr>
              <w:divsChild>
                <w:div w:id="443811712">
                  <w:marLeft w:val="0"/>
                  <w:marRight w:val="0"/>
                  <w:marTop w:val="0"/>
                  <w:marBottom w:val="0"/>
                  <w:divBdr>
                    <w:top w:val="single" w:sz="2" w:space="0" w:color="E3E3E3"/>
                    <w:left w:val="single" w:sz="2" w:space="0" w:color="E3E3E3"/>
                    <w:bottom w:val="single" w:sz="2" w:space="0" w:color="E3E3E3"/>
                    <w:right w:val="single" w:sz="2" w:space="0" w:color="E3E3E3"/>
                  </w:divBdr>
                  <w:divsChild>
                    <w:div w:id="8426259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79925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60383425">
      <w:bodyDiv w:val="1"/>
      <w:marLeft w:val="0"/>
      <w:marRight w:val="0"/>
      <w:marTop w:val="0"/>
      <w:marBottom w:val="0"/>
      <w:divBdr>
        <w:top w:val="none" w:sz="0" w:space="0" w:color="auto"/>
        <w:left w:val="none" w:sz="0" w:space="0" w:color="auto"/>
        <w:bottom w:val="none" w:sz="0" w:space="0" w:color="auto"/>
        <w:right w:val="none" w:sz="0" w:space="0" w:color="auto"/>
      </w:divBdr>
    </w:div>
    <w:div w:id="972642170">
      <w:bodyDiv w:val="1"/>
      <w:marLeft w:val="0"/>
      <w:marRight w:val="0"/>
      <w:marTop w:val="0"/>
      <w:marBottom w:val="0"/>
      <w:divBdr>
        <w:top w:val="none" w:sz="0" w:space="0" w:color="auto"/>
        <w:left w:val="none" w:sz="0" w:space="0" w:color="auto"/>
        <w:bottom w:val="none" w:sz="0" w:space="0" w:color="auto"/>
        <w:right w:val="none" w:sz="0" w:space="0" w:color="auto"/>
      </w:divBdr>
    </w:div>
    <w:div w:id="976301561">
      <w:bodyDiv w:val="1"/>
      <w:marLeft w:val="0"/>
      <w:marRight w:val="0"/>
      <w:marTop w:val="0"/>
      <w:marBottom w:val="0"/>
      <w:divBdr>
        <w:top w:val="none" w:sz="0" w:space="0" w:color="auto"/>
        <w:left w:val="none" w:sz="0" w:space="0" w:color="auto"/>
        <w:bottom w:val="none" w:sz="0" w:space="0" w:color="auto"/>
        <w:right w:val="none" w:sz="0" w:space="0" w:color="auto"/>
      </w:divBdr>
    </w:div>
    <w:div w:id="977536844">
      <w:bodyDiv w:val="1"/>
      <w:marLeft w:val="0"/>
      <w:marRight w:val="0"/>
      <w:marTop w:val="0"/>
      <w:marBottom w:val="0"/>
      <w:divBdr>
        <w:top w:val="none" w:sz="0" w:space="0" w:color="auto"/>
        <w:left w:val="none" w:sz="0" w:space="0" w:color="auto"/>
        <w:bottom w:val="none" w:sz="0" w:space="0" w:color="auto"/>
        <w:right w:val="none" w:sz="0" w:space="0" w:color="auto"/>
      </w:divBdr>
    </w:div>
    <w:div w:id="986202196">
      <w:bodyDiv w:val="1"/>
      <w:marLeft w:val="0"/>
      <w:marRight w:val="0"/>
      <w:marTop w:val="0"/>
      <w:marBottom w:val="0"/>
      <w:divBdr>
        <w:top w:val="none" w:sz="0" w:space="0" w:color="auto"/>
        <w:left w:val="none" w:sz="0" w:space="0" w:color="auto"/>
        <w:bottom w:val="none" w:sz="0" w:space="0" w:color="auto"/>
        <w:right w:val="none" w:sz="0" w:space="0" w:color="auto"/>
      </w:divBdr>
    </w:div>
    <w:div w:id="1009213347">
      <w:bodyDiv w:val="1"/>
      <w:marLeft w:val="0"/>
      <w:marRight w:val="0"/>
      <w:marTop w:val="0"/>
      <w:marBottom w:val="0"/>
      <w:divBdr>
        <w:top w:val="none" w:sz="0" w:space="0" w:color="auto"/>
        <w:left w:val="none" w:sz="0" w:space="0" w:color="auto"/>
        <w:bottom w:val="none" w:sz="0" w:space="0" w:color="auto"/>
        <w:right w:val="none" w:sz="0" w:space="0" w:color="auto"/>
      </w:divBdr>
      <w:divsChild>
        <w:div w:id="955136713">
          <w:marLeft w:val="0"/>
          <w:marRight w:val="0"/>
          <w:marTop w:val="0"/>
          <w:marBottom w:val="0"/>
          <w:divBdr>
            <w:top w:val="single" w:sz="2" w:space="0" w:color="auto"/>
            <w:left w:val="single" w:sz="2" w:space="0" w:color="auto"/>
            <w:bottom w:val="single" w:sz="2" w:space="0" w:color="auto"/>
            <w:right w:val="single" w:sz="2" w:space="0" w:color="auto"/>
          </w:divBdr>
          <w:divsChild>
            <w:div w:id="334386195">
              <w:marLeft w:val="0"/>
              <w:marRight w:val="0"/>
              <w:marTop w:val="0"/>
              <w:marBottom w:val="0"/>
              <w:divBdr>
                <w:top w:val="single" w:sz="2" w:space="0" w:color="E3E3E3"/>
                <w:left w:val="single" w:sz="2" w:space="0" w:color="E3E3E3"/>
                <w:bottom w:val="single" w:sz="2" w:space="0" w:color="E3E3E3"/>
                <w:right w:val="single" w:sz="2" w:space="0" w:color="E3E3E3"/>
              </w:divBdr>
            </w:div>
            <w:div w:id="1036587751">
              <w:marLeft w:val="0"/>
              <w:marRight w:val="0"/>
              <w:marTop w:val="0"/>
              <w:marBottom w:val="0"/>
              <w:divBdr>
                <w:top w:val="single" w:sz="2" w:space="0" w:color="E3E3E3"/>
                <w:left w:val="single" w:sz="2" w:space="0" w:color="E3E3E3"/>
                <w:bottom w:val="single" w:sz="2" w:space="0" w:color="E3E3E3"/>
                <w:right w:val="single" w:sz="2" w:space="0" w:color="E3E3E3"/>
              </w:divBdr>
              <w:divsChild>
                <w:div w:id="2009088570">
                  <w:marLeft w:val="0"/>
                  <w:marRight w:val="0"/>
                  <w:marTop w:val="0"/>
                  <w:marBottom w:val="0"/>
                  <w:divBdr>
                    <w:top w:val="single" w:sz="2" w:space="0" w:color="E3E3E3"/>
                    <w:left w:val="single" w:sz="2" w:space="0" w:color="E3E3E3"/>
                    <w:bottom w:val="single" w:sz="2" w:space="0" w:color="E3E3E3"/>
                    <w:right w:val="single" w:sz="2" w:space="0" w:color="E3E3E3"/>
                  </w:divBdr>
                  <w:divsChild>
                    <w:div w:id="2097243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52903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5406665">
      <w:bodyDiv w:val="1"/>
      <w:marLeft w:val="0"/>
      <w:marRight w:val="0"/>
      <w:marTop w:val="0"/>
      <w:marBottom w:val="0"/>
      <w:divBdr>
        <w:top w:val="none" w:sz="0" w:space="0" w:color="auto"/>
        <w:left w:val="none" w:sz="0" w:space="0" w:color="auto"/>
        <w:bottom w:val="none" w:sz="0" w:space="0" w:color="auto"/>
        <w:right w:val="none" w:sz="0" w:space="0" w:color="auto"/>
      </w:divBdr>
    </w:div>
    <w:div w:id="1048725928">
      <w:bodyDiv w:val="1"/>
      <w:marLeft w:val="0"/>
      <w:marRight w:val="0"/>
      <w:marTop w:val="0"/>
      <w:marBottom w:val="0"/>
      <w:divBdr>
        <w:top w:val="none" w:sz="0" w:space="0" w:color="auto"/>
        <w:left w:val="none" w:sz="0" w:space="0" w:color="auto"/>
        <w:bottom w:val="none" w:sz="0" w:space="0" w:color="auto"/>
        <w:right w:val="none" w:sz="0" w:space="0" w:color="auto"/>
      </w:divBdr>
    </w:div>
    <w:div w:id="1055617024">
      <w:bodyDiv w:val="1"/>
      <w:marLeft w:val="0"/>
      <w:marRight w:val="0"/>
      <w:marTop w:val="0"/>
      <w:marBottom w:val="0"/>
      <w:divBdr>
        <w:top w:val="none" w:sz="0" w:space="0" w:color="auto"/>
        <w:left w:val="none" w:sz="0" w:space="0" w:color="auto"/>
        <w:bottom w:val="none" w:sz="0" w:space="0" w:color="auto"/>
        <w:right w:val="none" w:sz="0" w:space="0" w:color="auto"/>
      </w:divBdr>
    </w:div>
    <w:div w:id="1058165184">
      <w:bodyDiv w:val="1"/>
      <w:marLeft w:val="0"/>
      <w:marRight w:val="0"/>
      <w:marTop w:val="0"/>
      <w:marBottom w:val="0"/>
      <w:divBdr>
        <w:top w:val="none" w:sz="0" w:space="0" w:color="auto"/>
        <w:left w:val="none" w:sz="0" w:space="0" w:color="auto"/>
        <w:bottom w:val="none" w:sz="0" w:space="0" w:color="auto"/>
        <w:right w:val="none" w:sz="0" w:space="0" w:color="auto"/>
      </w:divBdr>
    </w:div>
    <w:div w:id="1059397236">
      <w:bodyDiv w:val="1"/>
      <w:marLeft w:val="0"/>
      <w:marRight w:val="0"/>
      <w:marTop w:val="0"/>
      <w:marBottom w:val="0"/>
      <w:divBdr>
        <w:top w:val="none" w:sz="0" w:space="0" w:color="auto"/>
        <w:left w:val="none" w:sz="0" w:space="0" w:color="auto"/>
        <w:bottom w:val="none" w:sz="0" w:space="0" w:color="auto"/>
        <w:right w:val="none" w:sz="0" w:space="0" w:color="auto"/>
      </w:divBdr>
      <w:divsChild>
        <w:div w:id="1281841549">
          <w:marLeft w:val="0"/>
          <w:marRight w:val="0"/>
          <w:marTop w:val="0"/>
          <w:marBottom w:val="0"/>
          <w:divBdr>
            <w:top w:val="none" w:sz="0" w:space="0" w:color="auto"/>
            <w:left w:val="none" w:sz="0" w:space="0" w:color="auto"/>
            <w:bottom w:val="none" w:sz="0" w:space="0" w:color="auto"/>
            <w:right w:val="none" w:sz="0" w:space="0" w:color="auto"/>
          </w:divBdr>
          <w:divsChild>
            <w:div w:id="1842113811">
              <w:marLeft w:val="0"/>
              <w:marRight w:val="0"/>
              <w:marTop w:val="0"/>
              <w:marBottom w:val="0"/>
              <w:divBdr>
                <w:top w:val="none" w:sz="0" w:space="0" w:color="auto"/>
                <w:left w:val="none" w:sz="0" w:space="0" w:color="auto"/>
                <w:bottom w:val="none" w:sz="0" w:space="0" w:color="auto"/>
                <w:right w:val="none" w:sz="0" w:space="0" w:color="auto"/>
              </w:divBdr>
            </w:div>
            <w:div w:id="1916353051">
              <w:marLeft w:val="0"/>
              <w:marRight w:val="0"/>
              <w:marTop w:val="0"/>
              <w:marBottom w:val="0"/>
              <w:divBdr>
                <w:top w:val="none" w:sz="0" w:space="0" w:color="auto"/>
                <w:left w:val="none" w:sz="0" w:space="0" w:color="auto"/>
                <w:bottom w:val="none" w:sz="0" w:space="0" w:color="auto"/>
                <w:right w:val="none" w:sz="0" w:space="0" w:color="auto"/>
              </w:divBdr>
              <w:divsChild>
                <w:div w:id="1503541515">
                  <w:marLeft w:val="0"/>
                  <w:marRight w:val="0"/>
                  <w:marTop w:val="0"/>
                  <w:marBottom w:val="0"/>
                  <w:divBdr>
                    <w:top w:val="none" w:sz="0" w:space="0" w:color="auto"/>
                    <w:left w:val="none" w:sz="0" w:space="0" w:color="auto"/>
                    <w:bottom w:val="none" w:sz="0" w:space="0" w:color="auto"/>
                    <w:right w:val="none" w:sz="0" w:space="0" w:color="auto"/>
                  </w:divBdr>
                  <w:divsChild>
                    <w:div w:id="61082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6462">
              <w:marLeft w:val="0"/>
              <w:marRight w:val="0"/>
              <w:marTop w:val="0"/>
              <w:marBottom w:val="0"/>
              <w:divBdr>
                <w:top w:val="none" w:sz="0" w:space="0" w:color="auto"/>
                <w:left w:val="none" w:sz="0" w:space="0" w:color="auto"/>
                <w:bottom w:val="none" w:sz="0" w:space="0" w:color="auto"/>
                <w:right w:val="none" w:sz="0" w:space="0" w:color="auto"/>
              </w:divBdr>
            </w:div>
          </w:divsChild>
        </w:div>
        <w:div w:id="860556681">
          <w:marLeft w:val="0"/>
          <w:marRight w:val="0"/>
          <w:marTop w:val="0"/>
          <w:marBottom w:val="0"/>
          <w:divBdr>
            <w:top w:val="none" w:sz="0" w:space="0" w:color="auto"/>
            <w:left w:val="none" w:sz="0" w:space="0" w:color="auto"/>
            <w:bottom w:val="none" w:sz="0" w:space="0" w:color="auto"/>
            <w:right w:val="none" w:sz="0" w:space="0" w:color="auto"/>
          </w:divBdr>
          <w:divsChild>
            <w:div w:id="1000084648">
              <w:marLeft w:val="0"/>
              <w:marRight w:val="0"/>
              <w:marTop w:val="0"/>
              <w:marBottom w:val="0"/>
              <w:divBdr>
                <w:top w:val="none" w:sz="0" w:space="0" w:color="auto"/>
                <w:left w:val="none" w:sz="0" w:space="0" w:color="auto"/>
                <w:bottom w:val="none" w:sz="0" w:space="0" w:color="auto"/>
                <w:right w:val="none" w:sz="0" w:space="0" w:color="auto"/>
              </w:divBdr>
            </w:div>
            <w:div w:id="1562207375">
              <w:marLeft w:val="0"/>
              <w:marRight w:val="0"/>
              <w:marTop w:val="0"/>
              <w:marBottom w:val="0"/>
              <w:divBdr>
                <w:top w:val="none" w:sz="0" w:space="0" w:color="auto"/>
                <w:left w:val="none" w:sz="0" w:space="0" w:color="auto"/>
                <w:bottom w:val="none" w:sz="0" w:space="0" w:color="auto"/>
                <w:right w:val="none" w:sz="0" w:space="0" w:color="auto"/>
              </w:divBdr>
              <w:divsChild>
                <w:div w:id="245695060">
                  <w:marLeft w:val="0"/>
                  <w:marRight w:val="0"/>
                  <w:marTop w:val="0"/>
                  <w:marBottom w:val="0"/>
                  <w:divBdr>
                    <w:top w:val="none" w:sz="0" w:space="0" w:color="auto"/>
                    <w:left w:val="none" w:sz="0" w:space="0" w:color="auto"/>
                    <w:bottom w:val="none" w:sz="0" w:space="0" w:color="auto"/>
                    <w:right w:val="none" w:sz="0" w:space="0" w:color="auto"/>
                  </w:divBdr>
                  <w:divsChild>
                    <w:div w:id="14898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6313">
      <w:bodyDiv w:val="1"/>
      <w:marLeft w:val="0"/>
      <w:marRight w:val="0"/>
      <w:marTop w:val="0"/>
      <w:marBottom w:val="0"/>
      <w:divBdr>
        <w:top w:val="none" w:sz="0" w:space="0" w:color="auto"/>
        <w:left w:val="none" w:sz="0" w:space="0" w:color="auto"/>
        <w:bottom w:val="none" w:sz="0" w:space="0" w:color="auto"/>
        <w:right w:val="none" w:sz="0" w:space="0" w:color="auto"/>
      </w:divBdr>
    </w:div>
    <w:div w:id="1076510964">
      <w:bodyDiv w:val="1"/>
      <w:marLeft w:val="0"/>
      <w:marRight w:val="0"/>
      <w:marTop w:val="0"/>
      <w:marBottom w:val="0"/>
      <w:divBdr>
        <w:top w:val="none" w:sz="0" w:space="0" w:color="auto"/>
        <w:left w:val="none" w:sz="0" w:space="0" w:color="auto"/>
        <w:bottom w:val="none" w:sz="0" w:space="0" w:color="auto"/>
        <w:right w:val="none" w:sz="0" w:space="0" w:color="auto"/>
      </w:divBdr>
    </w:div>
    <w:div w:id="1100027669">
      <w:bodyDiv w:val="1"/>
      <w:marLeft w:val="0"/>
      <w:marRight w:val="0"/>
      <w:marTop w:val="0"/>
      <w:marBottom w:val="0"/>
      <w:divBdr>
        <w:top w:val="none" w:sz="0" w:space="0" w:color="auto"/>
        <w:left w:val="none" w:sz="0" w:space="0" w:color="auto"/>
        <w:bottom w:val="none" w:sz="0" w:space="0" w:color="auto"/>
        <w:right w:val="none" w:sz="0" w:space="0" w:color="auto"/>
      </w:divBdr>
      <w:divsChild>
        <w:div w:id="959796547">
          <w:marLeft w:val="0"/>
          <w:marRight w:val="0"/>
          <w:marTop w:val="0"/>
          <w:marBottom w:val="0"/>
          <w:divBdr>
            <w:top w:val="none" w:sz="0" w:space="0" w:color="auto"/>
            <w:left w:val="none" w:sz="0" w:space="0" w:color="auto"/>
            <w:bottom w:val="none" w:sz="0" w:space="0" w:color="auto"/>
            <w:right w:val="none" w:sz="0" w:space="0" w:color="auto"/>
          </w:divBdr>
          <w:divsChild>
            <w:div w:id="1940023943">
              <w:marLeft w:val="0"/>
              <w:marRight w:val="0"/>
              <w:marTop w:val="0"/>
              <w:marBottom w:val="0"/>
              <w:divBdr>
                <w:top w:val="none" w:sz="0" w:space="0" w:color="auto"/>
                <w:left w:val="none" w:sz="0" w:space="0" w:color="auto"/>
                <w:bottom w:val="none" w:sz="0" w:space="0" w:color="auto"/>
                <w:right w:val="none" w:sz="0" w:space="0" w:color="auto"/>
              </w:divBdr>
            </w:div>
            <w:div w:id="649483395">
              <w:marLeft w:val="0"/>
              <w:marRight w:val="0"/>
              <w:marTop w:val="0"/>
              <w:marBottom w:val="0"/>
              <w:divBdr>
                <w:top w:val="none" w:sz="0" w:space="0" w:color="auto"/>
                <w:left w:val="none" w:sz="0" w:space="0" w:color="auto"/>
                <w:bottom w:val="none" w:sz="0" w:space="0" w:color="auto"/>
                <w:right w:val="none" w:sz="0" w:space="0" w:color="auto"/>
              </w:divBdr>
              <w:divsChild>
                <w:div w:id="716928726">
                  <w:marLeft w:val="0"/>
                  <w:marRight w:val="0"/>
                  <w:marTop w:val="0"/>
                  <w:marBottom w:val="0"/>
                  <w:divBdr>
                    <w:top w:val="none" w:sz="0" w:space="0" w:color="auto"/>
                    <w:left w:val="none" w:sz="0" w:space="0" w:color="auto"/>
                    <w:bottom w:val="none" w:sz="0" w:space="0" w:color="auto"/>
                    <w:right w:val="none" w:sz="0" w:space="0" w:color="auto"/>
                  </w:divBdr>
                  <w:divsChild>
                    <w:div w:id="17677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5841">
              <w:marLeft w:val="0"/>
              <w:marRight w:val="0"/>
              <w:marTop w:val="0"/>
              <w:marBottom w:val="0"/>
              <w:divBdr>
                <w:top w:val="none" w:sz="0" w:space="0" w:color="auto"/>
                <w:left w:val="none" w:sz="0" w:space="0" w:color="auto"/>
                <w:bottom w:val="none" w:sz="0" w:space="0" w:color="auto"/>
                <w:right w:val="none" w:sz="0" w:space="0" w:color="auto"/>
              </w:divBdr>
            </w:div>
          </w:divsChild>
        </w:div>
        <w:div w:id="730537701">
          <w:marLeft w:val="0"/>
          <w:marRight w:val="0"/>
          <w:marTop w:val="0"/>
          <w:marBottom w:val="0"/>
          <w:divBdr>
            <w:top w:val="none" w:sz="0" w:space="0" w:color="auto"/>
            <w:left w:val="none" w:sz="0" w:space="0" w:color="auto"/>
            <w:bottom w:val="none" w:sz="0" w:space="0" w:color="auto"/>
            <w:right w:val="none" w:sz="0" w:space="0" w:color="auto"/>
          </w:divBdr>
          <w:divsChild>
            <w:div w:id="56981193">
              <w:marLeft w:val="0"/>
              <w:marRight w:val="0"/>
              <w:marTop w:val="0"/>
              <w:marBottom w:val="0"/>
              <w:divBdr>
                <w:top w:val="none" w:sz="0" w:space="0" w:color="auto"/>
                <w:left w:val="none" w:sz="0" w:space="0" w:color="auto"/>
                <w:bottom w:val="none" w:sz="0" w:space="0" w:color="auto"/>
                <w:right w:val="none" w:sz="0" w:space="0" w:color="auto"/>
              </w:divBdr>
            </w:div>
            <w:div w:id="1900940956">
              <w:marLeft w:val="0"/>
              <w:marRight w:val="0"/>
              <w:marTop w:val="0"/>
              <w:marBottom w:val="0"/>
              <w:divBdr>
                <w:top w:val="none" w:sz="0" w:space="0" w:color="auto"/>
                <w:left w:val="none" w:sz="0" w:space="0" w:color="auto"/>
                <w:bottom w:val="none" w:sz="0" w:space="0" w:color="auto"/>
                <w:right w:val="none" w:sz="0" w:space="0" w:color="auto"/>
              </w:divBdr>
              <w:divsChild>
                <w:div w:id="1566598244">
                  <w:marLeft w:val="0"/>
                  <w:marRight w:val="0"/>
                  <w:marTop w:val="0"/>
                  <w:marBottom w:val="0"/>
                  <w:divBdr>
                    <w:top w:val="none" w:sz="0" w:space="0" w:color="auto"/>
                    <w:left w:val="none" w:sz="0" w:space="0" w:color="auto"/>
                    <w:bottom w:val="none" w:sz="0" w:space="0" w:color="auto"/>
                    <w:right w:val="none" w:sz="0" w:space="0" w:color="auto"/>
                  </w:divBdr>
                  <w:divsChild>
                    <w:div w:id="91516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4011">
      <w:bodyDiv w:val="1"/>
      <w:marLeft w:val="0"/>
      <w:marRight w:val="0"/>
      <w:marTop w:val="0"/>
      <w:marBottom w:val="0"/>
      <w:divBdr>
        <w:top w:val="none" w:sz="0" w:space="0" w:color="auto"/>
        <w:left w:val="none" w:sz="0" w:space="0" w:color="auto"/>
        <w:bottom w:val="none" w:sz="0" w:space="0" w:color="auto"/>
        <w:right w:val="none" w:sz="0" w:space="0" w:color="auto"/>
      </w:divBdr>
    </w:div>
    <w:div w:id="1111585265">
      <w:bodyDiv w:val="1"/>
      <w:marLeft w:val="0"/>
      <w:marRight w:val="0"/>
      <w:marTop w:val="0"/>
      <w:marBottom w:val="0"/>
      <w:divBdr>
        <w:top w:val="none" w:sz="0" w:space="0" w:color="auto"/>
        <w:left w:val="none" w:sz="0" w:space="0" w:color="auto"/>
        <w:bottom w:val="none" w:sz="0" w:space="0" w:color="auto"/>
        <w:right w:val="none" w:sz="0" w:space="0" w:color="auto"/>
      </w:divBdr>
    </w:div>
    <w:div w:id="1113286682">
      <w:bodyDiv w:val="1"/>
      <w:marLeft w:val="0"/>
      <w:marRight w:val="0"/>
      <w:marTop w:val="0"/>
      <w:marBottom w:val="0"/>
      <w:divBdr>
        <w:top w:val="none" w:sz="0" w:space="0" w:color="auto"/>
        <w:left w:val="none" w:sz="0" w:space="0" w:color="auto"/>
        <w:bottom w:val="none" w:sz="0" w:space="0" w:color="auto"/>
        <w:right w:val="none" w:sz="0" w:space="0" w:color="auto"/>
      </w:divBdr>
    </w:div>
    <w:div w:id="1117026992">
      <w:bodyDiv w:val="1"/>
      <w:marLeft w:val="0"/>
      <w:marRight w:val="0"/>
      <w:marTop w:val="0"/>
      <w:marBottom w:val="0"/>
      <w:divBdr>
        <w:top w:val="none" w:sz="0" w:space="0" w:color="auto"/>
        <w:left w:val="none" w:sz="0" w:space="0" w:color="auto"/>
        <w:bottom w:val="none" w:sz="0" w:space="0" w:color="auto"/>
        <w:right w:val="none" w:sz="0" w:space="0" w:color="auto"/>
      </w:divBdr>
    </w:div>
    <w:div w:id="1126046900">
      <w:bodyDiv w:val="1"/>
      <w:marLeft w:val="0"/>
      <w:marRight w:val="0"/>
      <w:marTop w:val="0"/>
      <w:marBottom w:val="0"/>
      <w:divBdr>
        <w:top w:val="none" w:sz="0" w:space="0" w:color="auto"/>
        <w:left w:val="none" w:sz="0" w:space="0" w:color="auto"/>
        <w:bottom w:val="none" w:sz="0" w:space="0" w:color="auto"/>
        <w:right w:val="none" w:sz="0" w:space="0" w:color="auto"/>
      </w:divBdr>
    </w:div>
    <w:div w:id="1134256499">
      <w:bodyDiv w:val="1"/>
      <w:marLeft w:val="0"/>
      <w:marRight w:val="0"/>
      <w:marTop w:val="0"/>
      <w:marBottom w:val="0"/>
      <w:divBdr>
        <w:top w:val="none" w:sz="0" w:space="0" w:color="auto"/>
        <w:left w:val="none" w:sz="0" w:space="0" w:color="auto"/>
        <w:bottom w:val="none" w:sz="0" w:space="0" w:color="auto"/>
        <w:right w:val="none" w:sz="0" w:space="0" w:color="auto"/>
      </w:divBdr>
    </w:div>
    <w:div w:id="11343675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186">
          <w:marLeft w:val="0"/>
          <w:marRight w:val="0"/>
          <w:marTop w:val="0"/>
          <w:marBottom w:val="0"/>
          <w:divBdr>
            <w:top w:val="none" w:sz="0" w:space="0" w:color="auto"/>
            <w:left w:val="none" w:sz="0" w:space="0" w:color="auto"/>
            <w:bottom w:val="none" w:sz="0" w:space="0" w:color="auto"/>
            <w:right w:val="none" w:sz="0" w:space="0" w:color="auto"/>
          </w:divBdr>
          <w:divsChild>
            <w:div w:id="20985299">
              <w:marLeft w:val="0"/>
              <w:marRight w:val="0"/>
              <w:marTop w:val="0"/>
              <w:marBottom w:val="0"/>
              <w:divBdr>
                <w:top w:val="none" w:sz="0" w:space="0" w:color="auto"/>
                <w:left w:val="none" w:sz="0" w:space="0" w:color="auto"/>
                <w:bottom w:val="none" w:sz="0" w:space="0" w:color="auto"/>
                <w:right w:val="none" w:sz="0" w:space="0" w:color="auto"/>
              </w:divBdr>
            </w:div>
            <w:div w:id="127013279">
              <w:marLeft w:val="0"/>
              <w:marRight w:val="0"/>
              <w:marTop w:val="0"/>
              <w:marBottom w:val="0"/>
              <w:divBdr>
                <w:top w:val="none" w:sz="0" w:space="0" w:color="auto"/>
                <w:left w:val="none" w:sz="0" w:space="0" w:color="auto"/>
                <w:bottom w:val="none" w:sz="0" w:space="0" w:color="auto"/>
                <w:right w:val="none" w:sz="0" w:space="0" w:color="auto"/>
              </w:divBdr>
              <w:divsChild>
                <w:div w:id="600459249">
                  <w:marLeft w:val="0"/>
                  <w:marRight w:val="0"/>
                  <w:marTop w:val="0"/>
                  <w:marBottom w:val="0"/>
                  <w:divBdr>
                    <w:top w:val="none" w:sz="0" w:space="0" w:color="auto"/>
                    <w:left w:val="none" w:sz="0" w:space="0" w:color="auto"/>
                    <w:bottom w:val="none" w:sz="0" w:space="0" w:color="auto"/>
                    <w:right w:val="none" w:sz="0" w:space="0" w:color="auto"/>
                  </w:divBdr>
                  <w:divsChild>
                    <w:div w:id="178330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8085">
              <w:marLeft w:val="0"/>
              <w:marRight w:val="0"/>
              <w:marTop w:val="0"/>
              <w:marBottom w:val="0"/>
              <w:divBdr>
                <w:top w:val="none" w:sz="0" w:space="0" w:color="auto"/>
                <w:left w:val="none" w:sz="0" w:space="0" w:color="auto"/>
                <w:bottom w:val="none" w:sz="0" w:space="0" w:color="auto"/>
                <w:right w:val="none" w:sz="0" w:space="0" w:color="auto"/>
              </w:divBdr>
            </w:div>
          </w:divsChild>
        </w:div>
        <w:div w:id="532767045">
          <w:marLeft w:val="0"/>
          <w:marRight w:val="0"/>
          <w:marTop w:val="0"/>
          <w:marBottom w:val="0"/>
          <w:divBdr>
            <w:top w:val="none" w:sz="0" w:space="0" w:color="auto"/>
            <w:left w:val="none" w:sz="0" w:space="0" w:color="auto"/>
            <w:bottom w:val="none" w:sz="0" w:space="0" w:color="auto"/>
            <w:right w:val="none" w:sz="0" w:space="0" w:color="auto"/>
          </w:divBdr>
          <w:divsChild>
            <w:div w:id="1779985422">
              <w:marLeft w:val="0"/>
              <w:marRight w:val="0"/>
              <w:marTop w:val="0"/>
              <w:marBottom w:val="0"/>
              <w:divBdr>
                <w:top w:val="none" w:sz="0" w:space="0" w:color="auto"/>
                <w:left w:val="none" w:sz="0" w:space="0" w:color="auto"/>
                <w:bottom w:val="none" w:sz="0" w:space="0" w:color="auto"/>
                <w:right w:val="none" w:sz="0" w:space="0" w:color="auto"/>
              </w:divBdr>
            </w:div>
            <w:div w:id="1254555806">
              <w:marLeft w:val="0"/>
              <w:marRight w:val="0"/>
              <w:marTop w:val="0"/>
              <w:marBottom w:val="0"/>
              <w:divBdr>
                <w:top w:val="none" w:sz="0" w:space="0" w:color="auto"/>
                <w:left w:val="none" w:sz="0" w:space="0" w:color="auto"/>
                <w:bottom w:val="none" w:sz="0" w:space="0" w:color="auto"/>
                <w:right w:val="none" w:sz="0" w:space="0" w:color="auto"/>
              </w:divBdr>
              <w:divsChild>
                <w:div w:id="391000032">
                  <w:marLeft w:val="0"/>
                  <w:marRight w:val="0"/>
                  <w:marTop w:val="0"/>
                  <w:marBottom w:val="0"/>
                  <w:divBdr>
                    <w:top w:val="none" w:sz="0" w:space="0" w:color="auto"/>
                    <w:left w:val="none" w:sz="0" w:space="0" w:color="auto"/>
                    <w:bottom w:val="none" w:sz="0" w:space="0" w:color="auto"/>
                    <w:right w:val="none" w:sz="0" w:space="0" w:color="auto"/>
                  </w:divBdr>
                  <w:divsChild>
                    <w:div w:id="18898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2798">
      <w:bodyDiv w:val="1"/>
      <w:marLeft w:val="0"/>
      <w:marRight w:val="0"/>
      <w:marTop w:val="0"/>
      <w:marBottom w:val="0"/>
      <w:divBdr>
        <w:top w:val="none" w:sz="0" w:space="0" w:color="auto"/>
        <w:left w:val="none" w:sz="0" w:space="0" w:color="auto"/>
        <w:bottom w:val="none" w:sz="0" w:space="0" w:color="auto"/>
        <w:right w:val="none" w:sz="0" w:space="0" w:color="auto"/>
      </w:divBdr>
    </w:div>
    <w:div w:id="1147163572">
      <w:bodyDiv w:val="1"/>
      <w:marLeft w:val="0"/>
      <w:marRight w:val="0"/>
      <w:marTop w:val="0"/>
      <w:marBottom w:val="0"/>
      <w:divBdr>
        <w:top w:val="none" w:sz="0" w:space="0" w:color="auto"/>
        <w:left w:val="none" w:sz="0" w:space="0" w:color="auto"/>
        <w:bottom w:val="none" w:sz="0" w:space="0" w:color="auto"/>
        <w:right w:val="none" w:sz="0" w:space="0" w:color="auto"/>
      </w:divBdr>
    </w:div>
    <w:div w:id="1148010236">
      <w:bodyDiv w:val="1"/>
      <w:marLeft w:val="0"/>
      <w:marRight w:val="0"/>
      <w:marTop w:val="0"/>
      <w:marBottom w:val="0"/>
      <w:divBdr>
        <w:top w:val="none" w:sz="0" w:space="0" w:color="auto"/>
        <w:left w:val="none" w:sz="0" w:space="0" w:color="auto"/>
        <w:bottom w:val="none" w:sz="0" w:space="0" w:color="auto"/>
        <w:right w:val="none" w:sz="0" w:space="0" w:color="auto"/>
      </w:divBdr>
    </w:div>
    <w:div w:id="1174610548">
      <w:bodyDiv w:val="1"/>
      <w:marLeft w:val="0"/>
      <w:marRight w:val="0"/>
      <w:marTop w:val="0"/>
      <w:marBottom w:val="0"/>
      <w:divBdr>
        <w:top w:val="none" w:sz="0" w:space="0" w:color="auto"/>
        <w:left w:val="none" w:sz="0" w:space="0" w:color="auto"/>
        <w:bottom w:val="none" w:sz="0" w:space="0" w:color="auto"/>
        <w:right w:val="none" w:sz="0" w:space="0" w:color="auto"/>
      </w:divBdr>
    </w:div>
    <w:div w:id="1211725062">
      <w:bodyDiv w:val="1"/>
      <w:marLeft w:val="0"/>
      <w:marRight w:val="0"/>
      <w:marTop w:val="0"/>
      <w:marBottom w:val="0"/>
      <w:divBdr>
        <w:top w:val="none" w:sz="0" w:space="0" w:color="auto"/>
        <w:left w:val="none" w:sz="0" w:space="0" w:color="auto"/>
        <w:bottom w:val="none" w:sz="0" w:space="0" w:color="auto"/>
        <w:right w:val="none" w:sz="0" w:space="0" w:color="auto"/>
      </w:divBdr>
    </w:div>
    <w:div w:id="1220089044">
      <w:bodyDiv w:val="1"/>
      <w:marLeft w:val="0"/>
      <w:marRight w:val="0"/>
      <w:marTop w:val="0"/>
      <w:marBottom w:val="0"/>
      <w:divBdr>
        <w:top w:val="none" w:sz="0" w:space="0" w:color="auto"/>
        <w:left w:val="none" w:sz="0" w:space="0" w:color="auto"/>
        <w:bottom w:val="none" w:sz="0" w:space="0" w:color="auto"/>
        <w:right w:val="none" w:sz="0" w:space="0" w:color="auto"/>
      </w:divBdr>
    </w:div>
    <w:div w:id="1234856936">
      <w:bodyDiv w:val="1"/>
      <w:marLeft w:val="0"/>
      <w:marRight w:val="0"/>
      <w:marTop w:val="0"/>
      <w:marBottom w:val="0"/>
      <w:divBdr>
        <w:top w:val="none" w:sz="0" w:space="0" w:color="auto"/>
        <w:left w:val="none" w:sz="0" w:space="0" w:color="auto"/>
        <w:bottom w:val="none" w:sz="0" w:space="0" w:color="auto"/>
        <w:right w:val="none" w:sz="0" w:space="0" w:color="auto"/>
      </w:divBdr>
    </w:div>
    <w:div w:id="1247807253">
      <w:bodyDiv w:val="1"/>
      <w:marLeft w:val="0"/>
      <w:marRight w:val="0"/>
      <w:marTop w:val="0"/>
      <w:marBottom w:val="0"/>
      <w:divBdr>
        <w:top w:val="none" w:sz="0" w:space="0" w:color="auto"/>
        <w:left w:val="none" w:sz="0" w:space="0" w:color="auto"/>
        <w:bottom w:val="none" w:sz="0" w:space="0" w:color="auto"/>
        <w:right w:val="none" w:sz="0" w:space="0" w:color="auto"/>
      </w:divBdr>
    </w:div>
    <w:div w:id="1262645549">
      <w:bodyDiv w:val="1"/>
      <w:marLeft w:val="0"/>
      <w:marRight w:val="0"/>
      <w:marTop w:val="0"/>
      <w:marBottom w:val="0"/>
      <w:divBdr>
        <w:top w:val="none" w:sz="0" w:space="0" w:color="auto"/>
        <w:left w:val="none" w:sz="0" w:space="0" w:color="auto"/>
        <w:bottom w:val="none" w:sz="0" w:space="0" w:color="auto"/>
        <w:right w:val="none" w:sz="0" w:space="0" w:color="auto"/>
      </w:divBdr>
    </w:div>
    <w:div w:id="1265262778">
      <w:bodyDiv w:val="1"/>
      <w:marLeft w:val="0"/>
      <w:marRight w:val="0"/>
      <w:marTop w:val="0"/>
      <w:marBottom w:val="0"/>
      <w:divBdr>
        <w:top w:val="none" w:sz="0" w:space="0" w:color="auto"/>
        <w:left w:val="none" w:sz="0" w:space="0" w:color="auto"/>
        <w:bottom w:val="none" w:sz="0" w:space="0" w:color="auto"/>
        <w:right w:val="none" w:sz="0" w:space="0" w:color="auto"/>
      </w:divBdr>
      <w:divsChild>
        <w:div w:id="722142111">
          <w:marLeft w:val="0"/>
          <w:marRight w:val="0"/>
          <w:marTop w:val="0"/>
          <w:marBottom w:val="0"/>
          <w:divBdr>
            <w:top w:val="none" w:sz="0" w:space="0" w:color="auto"/>
            <w:left w:val="none" w:sz="0" w:space="0" w:color="auto"/>
            <w:bottom w:val="none" w:sz="0" w:space="0" w:color="auto"/>
            <w:right w:val="none" w:sz="0" w:space="0" w:color="auto"/>
          </w:divBdr>
          <w:divsChild>
            <w:div w:id="1289975446">
              <w:marLeft w:val="0"/>
              <w:marRight w:val="0"/>
              <w:marTop w:val="0"/>
              <w:marBottom w:val="0"/>
              <w:divBdr>
                <w:top w:val="none" w:sz="0" w:space="0" w:color="auto"/>
                <w:left w:val="none" w:sz="0" w:space="0" w:color="auto"/>
                <w:bottom w:val="none" w:sz="0" w:space="0" w:color="auto"/>
                <w:right w:val="none" w:sz="0" w:space="0" w:color="auto"/>
              </w:divBdr>
            </w:div>
            <w:div w:id="2130512695">
              <w:marLeft w:val="0"/>
              <w:marRight w:val="0"/>
              <w:marTop w:val="0"/>
              <w:marBottom w:val="0"/>
              <w:divBdr>
                <w:top w:val="none" w:sz="0" w:space="0" w:color="auto"/>
                <w:left w:val="none" w:sz="0" w:space="0" w:color="auto"/>
                <w:bottom w:val="none" w:sz="0" w:space="0" w:color="auto"/>
                <w:right w:val="none" w:sz="0" w:space="0" w:color="auto"/>
              </w:divBdr>
              <w:divsChild>
                <w:div w:id="1616862431">
                  <w:marLeft w:val="0"/>
                  <w:marRight w:val="0"/>
                  <w:marTop w:val="0"/>
                  <w:marBottom w:val="0"/>
                  <w:divBdr>
                    <w:top w:val="none" w:sz="0" w:space="0" w:color="auto"/>
                    <w:left w:val="none" w:sz="0" w:space="0" w:color="auto"/>
                    <w:bottom w:val="none" w:sz="0" w:space="0" w:color="auto"/>
                    <w:right w:val="none" w:sz="0" w:space="0" w:color="auto"/>
                  </w:divBdr>
                  <w:divsChild>
                    <w:div w:id="21143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6618">
      <w:bodyDiv w:val="1"/>
      <w:marLeft w:val="0"/>
      <w:marRight w:val="0"/>
      <w:marTop w:val="0"/>
      <w:marBottom w:val="0"/>
      <w:divBdr>
        <w:top w:val="none" w:sz="0" w:space="0" w:color="auto"/>
        <w:left w:val="none" w:sz="0" w:space="0" w:color="auto"/>
        <w:bottom w:val="none" w:sz="0" w:space="0" w:color="auto"/>
        <w:right w:val="none" w:sz="0" w:space="0" w:color="auto"/>
      </w:divBdr>
    </w:div>
    <w:div w:id="1300299887">
      <w:bodyDiv w:val="1"/>
      <w:marLeft w:val="0"/>
      <w:marRight w:val="0"/>
      <w:marTop w:val="0"/>
      <w:marBottom w:val="0"/>
      <w:divBdr>
        <w:top w:val="none" w:sz="0" w:space="0" w:color="auto"/>
        <w:left w:val="none" w:sz="0" w:space="0" w:color="auto"/>
        <w:bottom w:val="none" w:sz="0" w:space="0" w:color="auto"/>
        <w:right w:val="none" w:sz="0" w:space="0" w:color="auto"/>
      </w:divBdr>
    </w:div>
    <w:div w:id="1303079124">
      <w:bodyDiv w:val="1"/>
      <w:marLeft w:val="0"/>
      <w:marRight w:val="0"/>
      <w:marTop w:val="0"/>
      <w:marBottom w:val="0"/>
      <w:divBdr>
        <w:top w:val="none" w:sz="0" w:space="0" w:color="auto"/>
        <w:left w:val="none" w:sz="0" w:space="0" w:color="auto"/>
        <w:bottom w:val="none" w:sz="0" w:space="0" w:color="auto"/>
        <w:right w:val="none" w:sz="0" w:space="0" w:color="auto"/>
      </w:divBdr>
    </w:div>
    <w:div w:id="1311053380">
      <w:bodyDiv w:val="1"/>
      <w:marLeft w:val="0"/>
      <w:marRight w:val="0"/>
      <w:marTop w:val="0"/>
      <w:marBottom w:val="0"/>
      <w:divBdr>
        <w:top w:val="none" w:sz="0" w:space="0" w:color="auto"/>
        <w:left w:val="none" w:sz="0" w:space="0" w:color="auto"/>
        <w:bottom w:val="none" w:sz="0" w:space="0" w:color="auto"/>
        <w:right w:val="none" w:sz="0" w:space="0" w:color="auto"/>
      </w:divBdr>
    </w:div>
    <w:div w:id="1312784089">
      <w:bodyDiv w:val="1"/>
      <w:marLeft w:val="0"/>
      <w:marRight w:val="0"/>
      <w:marTop w:val="0"/>
      <w:marBottom w:val="0"/>
      <w:divBdr>
        <w:top w:val="none" w:sz="0" w:space="0" w:color="auto"/>
        <w:left w:val="none" w:sz="0" w:space="0" w:color="auto"/>
        <w:bottom w:val="none" w:sz="0" w:space="0" w:color="auto"/>
        <w:right w:val="none" w:sz="0" w:space="0" w:color="auto"/>
      </w:divBdr>
    </w:div>
    <w:div w:id="1323587363">
      <w:bodyDiv w:val="1"/>
      <w:marLeft w:val="0"/>
      <w:marRight w:val="0"/>
      <w:marTop w:val="0"/>
      <w:marBottom w:val="0"/>
      <w:divBdr>
        <w:top w:val="none" w:sz="0" w:space="0" w:color="auto"/>
        <w:left w:val="none" w:sz="0" w:space="0" w:color="auto"/>
        <w:bottom w:val="none" w:sz="0" w:space="0" w:color="auto"/>
        <w:right w:val="none" w:sz="0" w:space="0" w:color="auto"/>
      </w:divBdr>
    </w:div>
    <w:div w:id="1332753345">
      <w:bodyDiv w:val="1"/>
      <w:marLeft w:val="0"/>
      <w:marRight w:val="0"/>
      <w:marTop w:val="0"/>
      <w:marBottom w:val="0"/>
      <w:divBdr>
        <w:top w:val="none" w:sz="0" w:space="0" w:color="auto"/>
        <w:left w:val="none" w:sz="0" w:space="0" w:color="auto"/>
        <w:bottom w:val="none" w:sz="0" w:space="0" w:color="auto"/>
        <w:right w:val="none" w:sz="0" w:space="0" w:color="auto"/>
      </w:divBdr>
    </w:div>
    <w:div w:id="1336959593">
      <w:bodyDiv w:val="1"/>
      <w:marLeft w:val="0"/>
      <w:marRight w:val="0"/>
      <w:marTop w:val="0"/>
      <w:marBottom w:val="0"/>
      <w:divBdr>
        <w:top w:val="none" w:sz="0" w:space="0" w:color="auto"/>
        <w:left w:val="none" w:sz="0" w:space="0" w:color="auto"/>
        <w:bottom w:val="none" w:sz="0" w:space="0" w:color="auto"/>
        <w:right w:val="none" w:sz="0" w:space="0" w:color="auto"/>
      </w:divBdr>
    </w:div>
    <w:div w:id="1360280640">
      <w:bodyDiv w:val="1"/>
      <w:marLeft w:val="0"/>
      <w:marRight w:val="0"/>
      <w:marTop w:val="0"/>
      <w:marBottom w:val="0"/>
      <w:divBdr>
        <w:top w:val="none" w:sz="0" w:space="0" w:color="auto"/>
        <w:left w:val="none" w:sz="0" w:space="0" w:color="auto"/>
        <w:bottom w:val="none" w:sz="0" w:space="0" w:color="auto"/>
        <w:right w:val="none" w:sz="0" w:space="0" w:color="auto"/>
      </w:divBdr>
    </w:div>
    <w:div w:id="1363361007">
      <w:bodyDiv w:val="1"/>
      <w:marLeft w:val="0"/>
      <w:marRight w:val="0"/>
      <w:marTop w:val="0"/>
      <w:marBottom w:val="0"/>
      <w:divBdr>
        <w:top w:val="none" w:sz="0" w:space="0" w:color="auto"/>
        <w:left w:val="none" w:sz="0" w:space="0" w:color="auto"/>
        <w:bottom w:val="none" w:sz="0" w:space="0" w:color="auto"/>
        <w:right w:val="none" w:sz="0" w:space="0" w:color="auto"/>
      </w:divBdr>
    </w:div>
    <w:div w:id="1368410608">
      <w:bodyDiv w:val="1"/>
      <w:marLeft w:val="0"/>
      <w:marRight w:val="0"/>
      <w:marTop w:val="0"/>
      <w:marBottom w:val="0"/>
      <w:divBdr>
        <w:top w:val="none" w:sz="0" w:space="0" w:color="auto"/>
        <w:left w:val="none" w:sz="0" w:space="0" w:color="auto"/>
        <w:bottom w:val="none" w:sz="0" w:space="0" w:color="auto"/>
        <w:right w:val="none" w:sz="0" w:space="0" w:color="auto"/>
      </w:divBdr>
    </w:div>
    <w:div w:id="1387878514">
      <w:bodyDiv w:val="1"/>
      <w:marLeft w:val="0"/>
      <w:marRight w:val="0"/>
      <w:marTop w:val="0"/>
      <w:marBottom w:val="0"/>
      <w:divBdr>
        <w:top w:val="none" w:sz="0" w:space="0" w:color="auto"/>
        <w:left w:val="none" w:sz="0" w:space="0" w:color="auto"/>
        <w:bottom w:val="none" w:sz="0" w:space="0" w:color="auto"/>
        <w:right w:val="none" w:sz="0" w:space="0" w:color="auto"/>
      </w:divBdr>
    </w:div>
    <w:div w:id="1395928463">
      <w:bodyDiv w:val="1"/>
      <w:marLeft w:val="0"/>
      <w:marRight w:val="0"/>
      <w:marTop w:val="0"/>
      <w:marBottom w:val="0"/>
      <w:divBdr>
        <w:top w:val="none" w:sz="0" w:space="0" w:color="auto"/>
        <w:left w:val="none" w:sz="0" w:space="0" w:color="auto"/>
        <w:bottom w:val="none" w:sz="0" w:space="0" w:color="auto"/>
        <w:right w:val="none" w:sz="0" w:space="0" w:color="auto"/>
      </w:divBdr>
      <w:divsChild>
        <w:div w:id="400324541">
          <w:marLeft w:val="0"/>
          <w:marRight w:val="0"/>
          <w:marTop w:val="0"/>
          <w:marBottom w:val="0"/>
          <w:divBdr>
            <w:top w:val="none" w:sz="0" w:space="0" w:color="auto"/>
            <w:left w:val="none" w:sz="0" w:space="0" w:color="auto"/>
            <w:bottom w:val="none" w:sz="0" w:space="0" w:color="auto"/>
            <w:right w:val="none" w:sz="0" w:space="0" w:color="auto"/>
          </w:divBdr>
          <w:divsChild>
            <w:div w:id="1796756230">
              <w:marLeft w:val="0"/>
              <w:marRight w:val="0"/>
              <w:marTop w:val="0"/>
              <w:marBottom w:val="0"/>
              <w:divBdr>
                <w:top w:val="none" w:sz="0" w:space="0" w:color="auto"/>
                <w:left w:val="none" w:sz="0" w:space="0" w:color="auto"/>
                <w:bottom w:val="none" w:sz="0" w:space="0" w:color="auto"/>
                <w:right w:val="none" w:sz="0" w:space="0" w:color="auto"/>
              </w:divBdr>
            </w:div>
            <w:div w:id="130832041">
              <w:marLeft w:val="0"/>
              <w:marRight w:val="0"/>
              <w:marTop w:val="0"/>
              <w:marBottom w:val="0"/>
              <w:divBdr>
                <w:top w:val="none" w:sz="0" w:space="0" w:color="auto"/>
                <w:left w:val="none" w:sz="0" w:space="0" w:color="auto"/>
                <w:bottom w:val="none" w:sz="0" w:space="0" w:color="auto"/>
                <w:right w:val="none" w:sz="0" w:space="0" w:color="auto"/>
              </w:divBdr>
              <w:divsChild>
                <w:div w:id="1053772629">
                  <w:marLeft w:val="0"/>
                  <w:marRight w:val="0"/>
                  <w:marTop w:val="0"/>
                  <w:marBottom w:val="0"/>
                  <w:divBdr>
                    <w:top w:val="none" w:sz="0" w:space="0" w:color="auto"/>
                    <w:left w:val="none" w:sz="0" w:space="0" w:color="auto"/>
                    <w:bottom w:val="none" w:sz="0" w:space="0" w:color="auto"/>
                    <w:right w:val="none" w:sz="0" w:space="0" w:color="auto"/>
                  </w:divBdr>
                  <w:divsChild>
                    <w:div w:id="59120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6466">
      <w:bodyDiv w:val="1"/>
      <w:marLeft w:val="0"/>
      <w:marRight w:val="0"/>
      <w:marTop w:val="0"/>
      <w:marBottom w:val="0"/>
      <w:divBdr>
        <w:top w:val="none" w:sz="0" w:space="0" w:color="auto"/>
        <w:left w:val="none" w:sz="0" w:space="0" w:color="auto"/>
        <w:bottom w:val="none" w:sz="0" w:space="0" w:color="auto"/>
        <w:right w:val="none" w:sz="0" w:space="0" w:color="auto"/>
      </w:divBdr>
    </w:div>
    <w:div w:id="1411808275">
      <w:bodyDiv w:val="1"/>
      <w:marLeft w:val="0"/>
      <w:marRight w:val="0"/>
      <w:marTop w:val="0"/>
      <w:marBottom w:val="0"/>
      <w:divBdr>
        <w:top w:val="none" w:sz="0" w:space="0" w:color="auto"/>
        <w:left w:val="none" w:sz="0" w:space="0" w:color="auto"/>
        <w:bottom w:val="none" w:sz="0" w:space="0" w:color="auto"/>
        <w:right w:val="none" w:sz="0" w:space="0" w:color="auto"/>
      </w:divBdr>
    </w:div>
    <w:div w:id="1440493823">
      <w:bodyDiv w:val="1"/>
      <w:marLeft w:val="0"/>
      <w:marRight w:val="0"/>
      <w:marTop w:val="0"/>
      <w:marBottom w:val="0"/>
      <w:divBdr>
        <w:top w:val="none" w:sz="0" w:space="0" w:color="auto"/>
        <w:left w:val="none" w:sz="0" w:space="0" w:color="auto"/>
        <w:bottom w:val="none" w:sz="0" w:space="0" w:color="auto"/>
        <w:right w:val="none" w:sz="0" w:space="0" w:color="auto"/>
      </w:divBdr>
      <w:divsChild>
        <w:div w:id="961879921">
          <w:marLeft w:val="0"/>
          <w:marRight w:val="0"/>
          <w:marTop w:val="0"/>
          <w:marBottom w:val="0"/>
          <w:divBdr>
            <w:top w:val="single" w:sz="2" w:space="0" w:color="auto"/>
            <w:left w:val="single" w:sz="2" w:space="0" w:color="auto"/>
            <w:bottom w:val="single" w:sz="2" w:space="0" w:color="auto"/>
            <w:right w:val="single" w:sz="2" w:space="0" w:color="auto"/>
          </w:divBdr>
          <w:divsChild>
            <w:div w:id="1095126540">
              <w:marLeft w:val="0"/>
              <w:marRight w:val="0"/>
              <w:marTop w:val="0"/>
              <w:marBottom w:val="0"/>
              <w:divBdr>
                <w:top w:val="single" w:sz="2" w:space="0" w:color="E3E3E3"/>
                <w:left w:val="single" w:sz="2" w:space="0" w:color="E3E3E3"/>
                <w:bottom w:val="single" w:sz="2" w:space="0" w:color="E3E3E3"/>
                <w:right w:val="single" w:sz="2" w:space="0" w:color="E3E3E3"/>
              </w:divBdr>
            </w:div>
            <w:div w:id="541866135">
              <w:marLeft w:val="0"/>
              <w:marRight w:val="0"/>
              <w:marTop w:val="0"/>
              <w:marBottom w:val="0"/>
              <w:divBdr>
                <w:top w:val="single" w:sz="2" w:space="0" w:color="E3E3E3"/>
                <w:left w:val="single" w:sz="2" w:space="0" w:color="E3E3E3"/>
                <w:bottom w:val="single" w:sz="2" w:space="0" w:color="E3E3E3"/>
                <w:right w:val="single" w:sz="2" w:space="0" w:color="E3E3E3"/>
              </w:divBdr>
              <w:divsChild>
                <w:div w:id="818182900">
                  <w:marLeft w:val="0"/>
                  <w:marRight w:val="0"/>
                  <w:marTop w:val="0"/>
                  <w:marBottom w:val="0"/>
                  <w:divBdr>
                    <w:top w:val="single" w:sz="2" w:space="0" w:color="E3E3E3"/>
                    <w:left w:val="single" w:sz="2" w:space="0" w:color="E3E3E3"/>
                    <w:bottom w:val="single" w:sz="2" w:space="0" w:color="E3E3E3"/>
                    <w:right w:val="single" w:sz="2" w:space="0" w:color="E3E3E3"/>
                  </w:divBdr>
                  <w:divsChild>
                    <w:div w:id="1276864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93963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0684834">
          <w:marLeft w:val="0"/>
          <w:marRight w:val="0"/>
          <w:marTop w:val="0"/>
          <w:marBottom w:val="0"/>
          <w:divBdr>
            <w:top w:val="single" w:sz="2" w:space="0" w:color="auto"/>
            <w:left w:val="single" w:sz="2" w:space="0" w:color="auto"/>
            <w:bottom w:val="single" w:sz="2" w:space="0" w:color="auto"/>
            <w:right w:val="single" w:sz="2" w:space="0" w:color="auto"/>
          </w:divBdr>
          <w:divsChild>
            <w:div w:id="1384214213">
              <w:marLeft w:val="0"/>
              <w:marRight w:val="0"/>
              <w:marTop w:val="0"/>
              <w:marBottom w:val="0"/>
              <w:divBdr>
                <w:top w:val="single" w:sz="2" w:space="0" w:color="E3E3E3"/>
                <w:left w:val="single" w:sz="2" w:space="0" w:color="E3E3E3"/>
                <w:bottom w:val="single" w:sz="2" w:space="0" w:color="E3E3E3"/>
                <w:right w:val="single" w:sz="2" w:space="0" w:color="E3E3E3"/>
              </w:divBdr>
            </w:div>
            <w:div w:id="1480655555">
              <w:marLeft w:val="0"/>
              <w:marRight w:val="0"/>
              <w:marTop w:val="0"/>
              <w:marBottom w:val="0"/>
              <w:divBdr>
                <w:top w:val="single" w:sz="2" w:space="0" w:color="E3E3E3"/>
                <w:left w:val="single" w:sz="2" w:space="0" w:color="E3E3E3"/>
                <w:bottom w:val="single" w:sz="2" w:space="0" w:color="E3E3E3"/>
                <w:right w:val="single" w:sz="2" w:space="0" w:color="E3E3E3"/>
              </w:divBdr>
              <w:divsChild>
                <w:div w:id="1864174972">
                  <w:marLeft w:val="0"/>
                  <w:marRight w:val="0"/>
                  <w:marTop w:val="0"/>
                  <w:marBottom w:val="0"/>
                  <w:divBdr>
                    <w:top w:val="single" w:sz="2" w:space="0" w:color="E3E3E3"/>
                    <w:left w:val="single" w:sz="2" w:space="0" w:color="E3E3E3"/>
                    <w:bottom w:val="single" w:sz="2" w:space="0" w:color="E3E3E3"/>
                    <w:right w:val="single" w:sz="2" w:space="0" w:color="E3E3E3"/>
                  </w:divBdr>
                  <w:divsChild>
                    <w:div w:id="5778324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017998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9465850">
          <w:marLeft w:val="0"/>
          <w:marRight w:val="0"/>
          <w:marTop w:val="0"/>
          <w:marBottom w:val="0"/>
          <w:divBdr>
            <w:top w:val="single" w:sz="2" w:space="0" w:color="auto"/>
            <w:left w:val="single" w:sz="2" w:space="0" w:color="auto"/>
            <w:bottom w:val="single" w:sz="2" w:space="0" w:color="auto"/>
            <w:right w:val="single" w:sz="2" w:space="0" w:color="auto"/>
          </w:divBdr>
          <w:divsChild>
            <w:div w:id="396786717">
              <w:marLeft w:val="0"/>
              <w:marRight w:val="0"/>
              <w:marTop w:val="0"/>
              <w:marBottom w:val="0"/>
              <w:divBdr>
                <w:top w:val="single" w:sz="2" w:space="0" w:color="E3E3E3"/>
                <w:left w:val="single" w:sz="2" w:space="0" w:color="E3E3E3"/>
                <w:bottom w:val="single" w:sz="2" w:space="0" w:color="E3E3E3"/>
                <w:right w:val="single" w:sz="2" w:space="0" w:color="E3E3E3"/>
              </w:divBdr>
            </w:div>
            <w:div w:id="1987976007">
              <w:marLeft w:val="0"/>
              <w:marRight w:val="0"/>
              <w:marTop w:val="0"/>
              <w:marBottom w:val="0"/>
              <w:divBdr>
                <w:top w:val="single" w:sz="2" w:space="0" w:color="E3E3E3"/>
                <w:left w:val="single" w:sz="2" w:space="0" w:color="E3E3E3"/>
                <w:bottom w:val="single" w:sz="2" w:space="0" w:color="E3E3E3"/>
                <w:right w:val="single" w:sz="2" w:space="0" w:color="E3E3E3"/>
              </w:divBdr>
              <w:divsChild>
                <w:div w:id="1743481289">
                  <w:marLeft w:val="0"/>
                  <w:marRight w:val="0"/>
                  <w:marTop w:val="0"/>
                  <w:marBottom w:val="0"/>
                  <w:divBdr>
                    <w:top w:val="single" w:sz="2" w:space="0" w:color="E3E3E3"/>
                    <w:left w:val="single" w:sz="2" w:space="0" w:color="E3E3E3"/>
                    <w:bottom w:val="single" w:sz="2" w:space="0" w:color="E3E3E3"/>
                    <w:right w:val="single" w:sz="2" w:space="0" w:color="E3E3E3"/>
                  </w:divBdr>
                  <w:divsChild>
                    <w:div w:id="379135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08819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2435643">
          <w:marLeft w:val="0"/>
          <w:marRight w:val="0"/>
          <w:marTop w:val="0"/>
          <w:marBottom w:val="0"/>
          <w:divBdr>
            <w:top w:val="single" w:sz="2" w:space="0" w:color="auto"/>
            <w:left w:val="single" w:sz="2" w:space="0" w:color="auto"/>
            <w:bottom w:val="single" w:sz="2" w:space="0" w:color="auto"/>
            <w:right w:val="single" w:sz="2" w:space="0" w:color="auto"/>
          </w:divBdr>
          <w:divsChild>
            <w:div w:id="293684801">
              <w:marLeft w:val="0"/>
              <w:marRight w:val="0"/>
              <w:marTop w:val="0"/>
              <w:marBottom w:val="0"/>
              <w:divBdr>
                <w:top w:val="single" w:sz="2" w:space="0" w:color="E3E3E3"/>
                <w:left w:val="single" w:sz="2" w:space="0" w:color="E3E3E3"/>
                <w:bottom w:val="single" w:sz="2" w:space="0" w:color="E3E3E3"/>
                <w:right w:val="single" w:sz="2" w:space="0" w:color="E3E3E3"/>
              </w:divBdr>
            </w:div>
            <w:div w:id="2130005773">
              <w:marLeft w:val="0"/>
              <w:marRight w:val="0"/>
              <w:marTop w:val="0"/>
              <w:marBottom w:val="0"/>
              <w:divBdr>
                <w:top w:val="single" w:sz="2" w:space="0" w:color="E3E3E3"/>
                <w:left w:val="single" w:sz="2" w:space="0" w:color="E3E3E3"/>
                <w:bottom w:val="single" w:sz="2" w:space="0" w:color="E3E3E3"/>
                <w:right w:val="single" w:sz="2" w:space="0" w:color="E3E3E3"/>
              </w:divBdr>
              <w:divsChild>
                <w:div w:id="1104155069">
                  <w:marLeft w:val="0"/>
                  <w:marRight w:val="0"/>
                  <w:marTop w:val="0"/>
                  <w:marBottom w:val="0"/>
                  <w:divBdr>
                    <w:top w:val="single" w:sz="2" w:space="0" w:color="E3E3E3"/>
                    <w:left w:val="single" w:sz="2" w:space="0" w:color="E3E3E3"/>
                    <w:bottom w:val="single" w:sz="2" w:space="0" w:color="E3E3E3"/>
                    <w:right w:val="single" w:sz="2" w:space="0" w:color="E3E3E3"/>
                  </w:divBdr>
                  <w:divsChild>
                    <w:div w:id="1263145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633062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2618962">
          <w:marLeft w:val="0"/>
          <w:marRight w:val="0"/>
          <w:marTop w:val="0"/>
          <w:marBottom w:val="0"/>
          <w:divBdr>
            <w:top w:val="single" w:sz="2" w:space="0" w:color="auto"/>
            <w:left w:val="single" w:sz="2" w:space="0" w:color="auto"/>
            <w:bottom w:val="single" w:sz="2" w:space="0" w:color="auto"/>
            <w:right w:val="single" w:sz="2" w:space="0" w:color="auto"/>
          </w:divBdr>
          <w:divsChild>
            <w:div w:id="37899470">
              <w:marLeft w:val="0"/>
              <w:marRight w:val="0"/>
              <w:marTop w:val="0"/>
              <w:marBottom w:val="0"/>
              <w:divBdr>
                <w:top w:val="single" w:sz="2" w:space="0" w:color="E3E3E3"/>
                <w:left w:val="single" w:sz="2" w:space="0" w:color="E3E3E3"/>
                <w:bottom w:val="single" w:sz="2" w:space="0" w:color="E3E3E3"/>
                <w:right w:val="single" w:sz="2" w:space="0" w:color="E3E3E3"/>
              </w:divBdr>
            </w:div>
            <w:div w:id="1625311099">
              <w:marLeft w:val="0"/>
              <w:marRight w:val="0"/>
              <w:marTop w:val="0"/>
              <w:marBottom w:val="0"/>
              <w:divBdr>
                <w:top w:val="single" w:sz="2" w:space="0" w:color="E3E3E3"/>
                <w:left w:val="single" w:sz="2" w:space="0" w:color="E3E3E3"/>
                <w:bottom w:val="single" w:sz="2" w:space="0" w:color="E3E3E3"/>
                <w:right w:val="single" w:sz="2" w:space="0" w:color="E3E3E3"/>
              </w:divBdr>
              <w:divsChild>
                <w:div w:id="1279944790">
                  <w:marLeft w:val="0"/>
                  <w:marRight w:val="0"/>
                  <w:marTop w:val="0"/>
                  <w:marBottom w:val="0"/>
                  <w:divBdr>
                    <w:top w:val="single" w:sz="2" w:space="0" w:color="E3E3E3"/>
                    <w:left w:val="single" w:sz="2" w:space="0" w:color="E3E3E3"/>
                    <w:bottom w:val="single" w:sz="2" w:space="0" w:color="E3E3E3"/>
                    <w:right w:val="single" w:sz="2" w:space="0" w:color="E3E3E3"/>
                  </w:divBdr>
                  <w:divsChild>
                    <w:div w:id="1703376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97878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6289918">
          <w:marLeft w:val="0"/>
          <w:marRight w:val="0"/>
          <w:marTop w:val="0"/>
          <w:marBottom w:val="0"/>
          <w:divBdr>
            <w:top w:val="single" w:sz="2" w:space="0" w:color="auto"/>
            <w:left w:val="single" w:sz="2" w:space="0" w:color="auto"/>
            <w:bottom w:val="single" w:sz="2" w:space="0" w:color="auto"/>
            <w:right w:val="single" w:sz="2" w:space="0" w:color="auto"/>
          </w:divBdr>
          <w:divsChild>
            <w:div w:id="1014497925">
              <w:marLeft w:val="0"/>
              <w:marRight w:val="0"/>
              <w:marTop w:val="0"/>
              <w:marBottom w:val="0"/>
              <w:divBdr>
                <w:top w:val="single" w:sz="2" w:space="0" w:color="E3E3E3"/>
                <w:left w:val="single" w:sz="2" w:space="0" w:color="E3E3E3"/>
                <w:bottom w:val="single" w:sz="2" w:space="0" w:color="E3E3E3"/>
                <w:right w:val="single" w:sz="2" w:space="0" w:color="E3E3E3"/>
              </w:divBdr>
            </w:div>
            <w:div w:id="178854257">
              <w:marLeft w:val="0"/>
              <w:marRight w:val="0"/>
              <w:marTop w:val="0"/>
              <w:marBottom w:val="0"/>
              <w:divBdr>
                <w:top w:val="single" w:sz="2" w:space="0" w:color="E3E3E3"/>
                <w:left w:val="single" w:sz="2" w:space="0" w:color="E3E3E3"/>
                <w:bottom w:val="single" w:sz="2" w:space="0" w:color="E3E3E3"/>
                <w:right w:val="single" w:sz="2" w:space="0" w:color="E3E3E3"/>
              </w:divBdr>
              <w:divsChild>
                <w:div w:id="1116758840">
                  <w:marLeft w:val="0"/>
                  <w:marRight w:val="0"/>
                  <w:marTop w:val="0"/>
                  <w:marBottom w:val="0"/>
                  <w:divBdr>
                    <w:top w:val="single" w:sz="2" w:space="0" w:color="E3E3E3"/>
                    <w:left w:val="single" w:sz="2" w:space="0" w:color="E3E3E3"/>
                    <w:bottom w:val="single" w:sz="2" w:space="0" w:color="E3E3E3"/>
                    <w:right w:val="single" w:sz="2" w:space="0" w:color="E3E3E3"/>
                  </w:divBdr>
                  <w:divsChild>
                    <w:div w:id="7780670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76908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3609486">
          <w:marLeft w:val="0"/>
          <w:marRight w:val="0"/>
          <w:marTop w:val="0"/>
          <w:marBottom w:val="0"/>
          <w:divBdr>
            <w:top w:val="single" w:sz="2" w:space="0" w:color="auto"/>
            <w:left w:val="single" w:sz="2" w:space="0" w:color="auto"/>
            <w:bottom w:val="single" w:sz="2" w:space="0" w:color="auto"/>
            <w:right w:val="single" w:sz="2" w:space="0" w:color="auto"/>
          </w:divBdr>
          <w:divsChild>
            <w:div w:id="1317103704">
              <w:marLeft w:val="0"/>
              <w:marRight w:val="0"/>
              <w:marTop w:val="0"/>
              <w:marBottom w:val="0"/>
              <w:divBdr>
                <w:top w:val="single" w:sz="2" w:space="0" w:color="E3E3E3"/>
                <w:left w:val="single" w:sz="2" w:space="0" w:color="E3E3E3"/>
                <w:bottom w:val="single" w:sz="2" w:space="0" w:color="E3E3E3"/>
                <w:right w:val="single" w:sz="2" w:space="0" w:color="E3E3E3"/>
              </w:divBdr>
            </w:div>
            <w:div w:id="1708724971">
              <w:marLeft w:val="0"/>
              <w:marRight w:val="0"/>
              <w:marTop w:val="0"/>
              <w:marBottom w:val="0"/>
              <w:divBdr>
                <w:top w:val="single" w:sz="2" w:space="0" w:color="E3E3E3"/>
                <w:left w:val="single" w:sz="2" w:space="0" w:color="E3E3E3"/>
                <w:bottom w:val="single" w:sz="2" w:space="0" w:color="E3E3E3"/>
                <w:right w:val="single" w:sz="2" w:space="0" w:color="E3E3E3"/>
              </w:divBdr>
              <w:divsChild>
                <w:div w:id="1836066908">
                  <w:marLeft w:val="0"/>
                  <w:marRight w:val="0"/>
                  <w:marTop w:val="0"/>
                  <w:marBottom w:val="0"/>
                  <w:divBdr>
                    <w:top w:val="single" w:sz="2" w:space="0" w:color="E3E3E3"/>
                    <w:left w:val="single" w:sz="2" w:space="0" w:color="E3E3E3"/>
                    <w:bottom w:val="single" w:sz="2" w:space="0" w:color="E3E3E3"/>
                    <w:right w:val="single" w:sz="2" w:space="0" w:color="E3E3E3"/>
                  </w:divBdr>
                  <w:divsChild>
                    <w:div w:id="3452579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3739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43108787">
      <w:bodyDiv w:val="1"/>
      <w:marLeft w:val="0"/>
      <w:marRight w:val="0"/>
      <w:marTop w:val="0"/>
      <w:marBottom w:val="0"/>
      <w:divBdr>
        <w:top w:val="none" w:sz="0" w:space="0" w:color="auto"/>
        <w:left w:val="none" w:sz="0" w:space="0" w:color="auto"/>
        <w:bottom w:val="none" w:sz="0" w:space="0" w:color="auto"/>
        <w:right w:val="none" w:sz="0" w:space="0" w:color="auto"/>
      </w:divBdr>
    </w:div>
    <w:div w:id="1444691637">
      <w:bodyDiv w:val="1"/>
      <w:marLeft w:val="0"/>
      <w:marRight w:val="0"/>
      <w:marTop w:val="0"/>
      <w:marBottom w:val="0"/>
      <w:divBdr>
        <w:top w:val="none" w:sz="0" w:space="0" w:color="auto"/>
        <w:left w:val="none" w:sz="0" w:space="0" w:color="auto"/>
        <w:bottom w:val="none" w:sz="0" w:space="0" w:color="auto"/>
        <w:right w:val="none" w:sz="0" w:space="0" w:color="auto"/>
      </w:divBdr>
    </w:div>
    <w:div w:id="1452089286">
      <w:bodyDiv w:val="1"/>
      <w:marLeft w:val="0"/>
      <w:marRight w:val="0"/>
      <w:marTop w:val="0"/>
      <w:marBottom w:val="0"/>
      <w:divBdr>
        <w:top w:val="none" w:sz="0" w:space="0" w:color="auto"/>
        <w:left w:val="none" w:sz="0" w:space="0" w:color="auto"/>
        <w:bottom w:val="none" w:sz="0" w:space="0" w:color="auto"/>
        <w:right w:val="none" w:sz="0" w:space="0" w:color="auto"/>
      </w:divBdr>
    </w:div>
    <w:div w:id="1461728561">
      <w:bodyDiv w:val="1"/>
      <w:marLeft w:val="0"/>
      <w:marRight w:val="0"/>
      <w:marTop w:val="0"/>
      <w:marBottom w:val="0"/>
      <w:divBdr>
        <w:top w:val="none" w:sz="0" w:space="0" w:color="auto"/>
        <w:left w:val="none" w:sz="0" w:space="0" w:color="auto"/>
        <w:bottom w:val="none" w:sz="0" w:space="0" w:color="auto"/>
        <w:right w:val="none" w:sz="0" w:space="0" w:color="auto"/>
      </w:divBdr>
    </w:div>
    <w:div w:id="1469006321">
      <w:bodyDiv w:val="1"/>
      <w:marLeft w:val="0"/>
      <w:marRight w:val="0"/>
      <w:marTop w:val="0"/>
      <w:marBottom w:val="0"/>
      <w:divBdr>
        <w:top w:val="none" w:sz="0" w:space="0" w:color="auto"/>
        <w:left w:val="none" w:sz="0" w:space="0" w:color="auto"/>
        <w:bottom w:val="none" w:sz="0" w:space="0" w:color="auto"/>
        <w:right w:val="none" w:sz="0" w:space="0" w:color="auto"/>
      </w:divBdr>
      <w:divsChild>
        <w:div w:id="336424119">
          <w:marLeft w:val="0"/>
          <w:marRight w:val="0"/>
          <w:marTop w:val="0"/>
          <w:marBottom w:val="0"/>
          <w:divBdr>
            <w:top w:val="none" w:sz="0" w:space="0" w:color="auto"/>
            <w:left w:val="none" w:sz="0" w:space="0" w:color="auto"/>
            <w:bottom w:val="none" w:sz="0" w:space="0" w:color="auto"/>
            <w:right w:val="none" w:sz="0" w:space="0" w:color="auto"/>
          </w:divBdr>
          <w:divsChild>
            <w:div w:id="1529955113">
              <w:marLeft w:val="0"/>
              <w:marRight w:val="0"/>
              <w:marTop w:val="0"/>
              <w:marBottom w:val="0"/>
              <w:divBdr>
                <w:top w:val="none" w:sz="0" w:space="0" w:color="auto"/>
                <w:left w:val="none" w:sz="0" w:space="0" w:color="auto"/>
                <w:bottom w:val="none" w:sz="0" w:space="0" w:color="auto"/>
                <w:right w:val="none" w:sz="0" w:space="0" w:color="auto"/>
              </w:divBdr>
              <w:divsChild>
                <w:div w:id="1368145613">
                  <w:marLeft w:val="0"/>
                  <w:marRight w:val="0"/>
                  <w:marTop w:val="0"/>
                  <w:marBottom w:val="0"/>
                  <w:divBdr>
                    <w:top w:val="none" w:sz="0" w:space="0" w:color="auto"/>
                    <w:left w:val="none" w:sz="0" w:space="0" w:color="auto"/>
                    <w:bottom w:val="none" w:sz="0" w:space="0" w:color="auto"/>
                    <w:right w:val="none" w:sz="0" w:space="0" w:color="auto"/>
                  </w:divBdr>
                  <w:divsChild>
                    <w:div w:id="1816332681">
                      <w:marLeft w:val="0"/>
                      <w:marRight w:val="0"/>
                      <w:marTop w:val="0"/>
                      <w:marBottom w:val="0"/>
                      <w:divBdr>
                        <w:top w:val="none" w:sz="0" w:space="0" w:color="auto"/>
                        <w:left w:val="none" w:sz="0" w:space="0" w:color="auto"/>
                        <w:bottom w:val="none" w:sz="0" w:space="0" w:color="auto"/>
                        <w:right w:val="none" w:sz="0" w:space="0" w:color="auto"/>
                      </w:divBdr>
                      <w:divsChild>
                        <w:div w:id="753402318">
                          <w:marLeft w:val="0"/>
                          <w:marRight w:val="0"/>
                          <w:marTop w:val="0"/>
                          <w:marBottom w:val="0"/>
                          <w:divBdr>
                            <w:top w:val="none" w:sz="0" w:space="0" w:color="auto"/>
                            <w:left w:val="none" w:sz="0" w:space="0" w:color="auto"/>
                            <w:bottom w:val="none" w:sz="0" w:space="0" w:color="auto"/>
                            <w:right w:val="none" w:sz="0" w:space="0" w:color="auto"/>
                          </w:divBdr>
                          <w:divsChild>
                            <w:div w:id="364721180">
                              <w:marLeft w:val="0"/>
                              <w:marRight w:val="0"/>
                              <w:marTop w:val="0"/>
                              <w:marBottom w:val="0"/>
                              <w:divBdr>
                                <w:top w:val="none" w:sz="0" w:space="0" w:color="auto"/>
                                <w:left w:val="none" w:sz="0" w:space="0" w:color="auto"/>
                                <w:bottom w:val="none" w:sz="0" w:space="0" w:color="auto"/>
                                <w:right w:val="none" w:sz="0" w:space="0" w:color="auto"/>
                              </w:divBdr>
                              <w:divsChild>
                                <w:div w:id="470830212">
                                  <w:marLeft w:val="0"/>
                                  <w:marRight w:val="0"/>
                                  <w:marTop w:val="0"/>
                                  <w:marBottom w:val="0"/>
                                  <w:divBdr>
                                    <w:top w:val="none" w:sz="0" w:space="0" w:color="auto"/>
                                    <w:left w:val="none" w:sz="0" w:space="0" w:color="auto"/>
                                    <w:bottom w:val="none" w:sz="0" w:space="0" w:color="auto"/>
                                    <w:right w:val="none" w:sz="0" w:space="0" w:color="auto"/>
                                  </w:divBdr>
                                  <w:divsChild>
                                    <w:div w:id="4570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160616">
                          <w:marLeft w:val="0"/>
                          <w:marRight w:val="0"/>
                          <w:marTop w:val="0"/>
                          <w:marBottom w:val="0"/>
                          <w:divBdr>
                            <w:top w:val="none" w:sz="0" w:space="0" w:color="auto"/>
                            <w:left w:val="none" w:sz="0" w:space="0" w:color="auto"/>
                            <w:bottom w:val="none" w:sz="0" w:space="0" w:color="auto"/>
                            <w:right w:val="none" w:sz="0" w:space="0" w:color="auto"/>
                          </w:divBdr>
                          <w:divsChild>
                            <w:div w:id="391346605">
                              <w:marLeft w:val="0"/>
                              <w:marRight w:val="0"/>
                              <w:marTop w:val="0"/>
                              <w:marBottom w:val="0"/>
                              <w:divBdr>
                                <w:top w:val="none" w:sz="0" w:space="0" w:color="auto"/>
                                <w:left w:val="none" w:sz="0" w:space="0" w:color="auto"/>
                                <w:bottom w:val="none" w:sz="0" w:space="0" w:color="auto"/>
                                <w:right w:val="none" w:sz="0" w:space="0" w:color="auto"/>
                              </w:divBdr>
                              <w:divsChild>
                                <w:div w:id="702873831">
                                  <w:marLeft w:val="0"/>
                                  <w:marRight w:val="0"/>
                                  <w:marTop w:val="0"/>
                                  <w:marBottom w:val="0"/>
                                  <w:divBdr>
                                    <w:top w:val="none" w:sz="0" w:space="0" w:color="auto"/>
                                    <w:left w:val="none" w:sz="0" w:space="0" w:color="auto"/>
                                    <w:bottom w:val="none" w:sz="0" w:space="0" w:color="auto"/>
                                    <w:right w:val="none" w:sz="0" w:space="0" w:color="auto"/>
                                  </w:divBdr>
                                  <w:divsChild>
                                    <w:div w:id="8829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386708">
          <w:marLeft w:val="0"/>
          <w:marRight w:val="0"/>
          <w:marTop w:val="0"/>
          <w:marBottom w:val="0"/>
          <w:divBdr>
            <w:top w:val="none" w:sz="0" w:space="0" w:color="auto"/>
            <w:left w:val="none" w:sz="0" w:space="0" w:color="auto"/>
            <w:bottom w:val="none" w:sz="0" w:space="0" w:color="auto"/>
            <w:right w:val="none" w:sz="0" w:space="0" w:color="auto"/>
          </w:divBdr>
          <w:divsChild>
            <w:div w:id="1121414504">
              <w:marLeft w:val="0"/>
              <w:marRight w:val="0"/>
              <w:marTop w:val="0"/>
              <w:marBottom w:val="0"/>
              <w:divBdr>
                <w:top w:val="none" w:sz="0" w:space="0" w:color="auto"/>
                <w:left w:val="none" w:sz="0" w:space="0" w:color="auto"/>
                <w:bottom w:val="none" w:sz="0" w:space="0" w:color="auto"/>
                <w:right w:val="none" w:sz="0" w:space="0" w:color="auto"/>
              </w:divBdr>
              <w:divsChild>
                <w:div w:id="1329208907">
                  <w:marLeft w:val="0"/>
                  <w:marRight w:val="0"/>
                  <w:marTop w:val="0"/>
                  <w:marBottom w:val="0"/>
                  <w:divBdr>
                    <w:top w:val="none" w:sz="0" w:space="0" w:color="auto"/>
                    <w:left w:val="none" w:sz="0" w:space="0" w:color="auto"/>
                    <w:bottom w:val="none" w:sz="0" w:space="0" w:color="auto"/>
                    <w:right w:val="none" w:sz="0" w:space="0" w:color="auto"/>
                  </w:divBdr>
                  <w:divsChild>
                    <w:div w:id="2053185807">
                      <w:marLeft w:val="0"/>
                      <w:marRight w:val="0"/>
                      <w:marTop w:val="0"/>
                      <w:marBottom w:val="0"/>
                      <w:divBdr>
                        <w:top w:val="none" w:sz="0" w:space="0" w:color="auto"/>
                        <w:left w:val="none" w:sz="0" w:space="0" w:color="auto"/>
                        <w:bottom w:val="none" w:sz="0" w:space="0" w:color="auto"/>
                        <w:right w:val="none" w:sz="0" w:space="0" w:color="auto"/>
                      </w:divBdr>
                      <w:divsChild>
                        <w:div w:id="840975838">
                          <w:marLeft w:val="0"/>
                          <w:marRight w:val="0"/>
                          <w:marTop w:val="0"/>
                          <w:marBottom w:val="0"/>
                          <w:divBdr>
                            <w:top w:val="none" w:sz="0" w:space="0" w:color="auto"/>
                            <w:left w:val="none" w:sz="0" w:space="0" w:color="auto"/>
                            <w:bottom w:val="none" w:sz="0" w:space="0" w:color="auto"/>
                            <w:right w:val="none" w:sz="0" w:space="0" w:color="auto"/>
                          </w:divBdr>
                          <w:divsChild>
                            <w:div w:id="627708580">
                              <w:marLeft w:val="0"/>
                              <w:marRight w:val="0"/>
                              <w:marTop w:val="0"/>
                              <w:marBottom w:val="0"/>
                              <w:divBdr>
                                <w:top w:val="none" w:sz="0" w:space="0" w:color="auto"/>
                                <w:left w:val="none" w:sz="0" w:space="0" w:color="auto"/>
                                <w:bottom w:val="none" w:sz="0" w:space="0" w:color="auto"/>
                                <w:right w:val="none" w:sz="0" w:space="0" w:color="auto"/>
                              </w:divBdr>
                              <w:divsChild>
                                <w:div w:id="906451778">
                                  <w:marLeft w:val="0"/>
                                  <w:marRight w:val="0"/>
                                  <w:marTop w:val="0"/>
                                  <w:marBottom w:val="0"/>
                                  <w:divBdr>
                                    <w:top w:val="none" w:sz="0" w:space="0" w:color="auto"/>
                                    <w:left w:val="none" w:sz="0" w:space="0" w:color="auto"/>
                                    <w:bottom w:val="none" w:sz="0" w:space="0" w:color="auto"/>
                                    <w:right w:val="none" w:sz="0" w:space="0" w:color="auto"/>
                                  </w:divBdr>
                                  <w:divsChild>
                                    <w:div w:id="595863913">
                                      <w:marLeft w:val="0"/>
                                      <w:marRight w:val="0"/>
                                      <w:marTop w:val="0"/>
                                      <w:marBottom w:val="0"/>
                                      <w:divBdr>
                                        <w:top w:val="none" w:sz="0" w:space="0" w:color="auto"/>
                                        <w:left w:val="none" w:sz="0" w:space="0" w:color="auto"/>
                                        <w:bottom w:val="none" w:sz="0" w:space="0" w:color="auto"/>
                                        <w:right w:val="none" w:sz="0" w:space="0" w:color="auto"/>
                                      </w:divBdr>
                                      <w:divsChild>
                                        <w:div w:id="136671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76340">
                          <w:marLeft w:val="0"/>
                          <w:marRight w:val="0"/>
                          <w:marTop w:val="0"/>
                          <w:marBottom w:val="0"/>
                          <w:divBdr>
                            <w:top w:val="none" w:sz="0" w:space="0" w:color="auto"/>
                            <w:left w:val="none" w:sz="0" w:space="0" w:color="auto"/>
                            <w:bottom w:val="none" w:sz="0" w:space="0" w:color="auto"/>
                            <w:right w:val="none" w:sz="0" w:space="0" w:color="auto"/>
                          </w:divBdr>
                          <w:divsChild>
                            <w:div w:id="293174258">
                              <w:marLeft w:val="0"/>
                              <w:marRight w:val="0"/>
                              <w:marTop w:val="0"/>
                              <w:marBottom w:val="0"/>
                              <w:divBdr>
                                <w:top w:val="none" w:sz="0" w:space="0" w:color="auto"/>
                                <w:left w:val="none" w:sz="0" w:space="0" w:color="auto"/>
                                <w:bottom w:val="none" w:sz="0" w:space="0" w:color="auto"/>
                                <w:right w:val="none" w:sz="0" w:space="0" w:color="auto"/>
                              </w:divBdr>
                              <w:divsChild>
                                <w:div w:id="1843397185">
                                  <w:marLeft w:val="0"/>
                                  <w:marRight w:val="0"/>
                                  <w:marTop w:val="0"/>
                                  <w:marBottom w:val="0"/>
                                  <w:divBdr>
                                    <w:top w:val="none" w:sz="0" w:space="0" w:color="auto"/>
                                    <w:left w:val="none" w:sz="0" w:space="0" w:color="auto"/>
                                    <w:bottom w:val="none" w:sz="0" w:space="0" w:color="auto"/>
                                    <w:right w:val="none" w:sz="0" w:space="0" w:color="auto"/>
                                  </w:divBdr>
                                  <w:divsChild>
                                    <w:div w:id="197240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421849">
          <w:marLeft w:val="0"/>
          <w:marRight w:val="0"/>
          <w:marTop w:val="0"/>
          <w:marBottom w:val="0"/>
          <w:divBdr>
            <w:top w:val="none" w:sz="0" w:space="0" w:color="auto"/>
            <w:left w:val="none" w:sz="0" w:space="0" w:color="auto"/>
            <w:bottom w:val="none" w:sz="0" w:space="0" w:color="auto"/>
            <w:right w:val="none" w:sz="0" w:space="0" w:color="auto"/>
          </w:divBdr>
          <w:divsChild>
            <w:div w:id="27028556">
              <w:marLeft w:val="0"/>
              <w:marRight w:val="0"/>
              <w:marTop w:val="0"/>
              <w:marBottom w:val="0"/>
              <w:divBdr>
                <w:top w:val="none" w:sz="0" w:space="0" w:color="auto"/>
                <w:left w:val="none" w:sz="0" w:space="0" w:color="auto"/>
                <w:bottom w:val="none" w:sz="0" w:space="0" w:color="auto"/>
                <w:right w:val="none" w:sz="0" w:space="0" w:color="auto"/>
              </w:divBdr>
              <w:divsChild>
                <w:div w:id="1673726418">
                  <w:marLeft w:val="0"/>
                  <w:marRight w:val="0"/>
                  <w:marTop w:val="0"/>
                  <w:marBottom w:val="0"/>
                  <w:divBdr>
                    <w:top w:val="none" w:sz="0" w:space="0" w:color="auto"/>
                    <w:left w:val="none" w:sz="0" w:space="0" w:color="auto"/>
                    <w:bottom w:val="none" w:sz="0" w:space="0" w:color="auto"/>
                    <w:right w:val="none" w:sz="0" w:space="0" w:color="auto"/>
                  </w:divBdr>
                  <w:divsChild>
                    <w:div w:id="784035070">
                      <w:marLeft w:val="0"/>
                      <w:marRight w:val="0"/>
                      <w:marTop w:val="0"/>
                      <w:marBottom w:val="0"/>
                      <w:divBdr>
                        <w:top w:val="none" w:sz="0" w:space="0" w:color="auto"/>
                        <w:left w:val="none" w:sz="0" w:space="0" w:color="auto"/>
                        <w:bottom w:val="none" w:sz="0" w:space="0" w:color="auto"/>
                        <w:right w:val="none" w:sz="0" w:space="0" w:color="auto"/>
                      </w:divBdr>
                      <w:divsChild>
                        <w:div w:id="730157453">
                          <w:marLeft w:val="0"/>
                          <w:marRight w:val="0"/>
                          <w:marTop w:val="0"/>
                          <w:marBottom w:val="0"/>
                          <w:divBdr>
                            <w:top w:val="none" w:sz="0" w:space="0" w:color="auto"/>
                            <w:left w:val="none" w:sz="0" w:space="0" w:color="auto"/>
                            <w:bottom w:val="none" w:sz="0" w:space="0" w:color="auto"/>
                            <w:right w:val="none" w:sz="0" w:space="0" w:color="auto"/>
                          </w:divBdr>
                          <w:divsChild>
                            <w:div w:id="16933299">
                              <w:marLeft w:val="0"/>
                              <w:marRight w:val="0"/>
                              <w:marTop w:val="0"/>
                              <w:marBottom w:val="0"/>
                              <w:divBdr>
                                <w:top w:val="none" w:sz="0" w:space="0" w:color="auto"/>
                                <w:left w:val="none" w:sz="0" w:space="0" w:color="auto"/>
                                <w:bottom w:val="none" w:sz="0" w:space="0" w:color="auto"/>
                                <w:right w:val="none" w:sz="0" w:space="0" w:color="auto"/>
                              </w:divBdr>
                              <w:divsChild>
                                <w:div w:id="160071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01069">
                  <w:marLeft w:val="0"/>
                  <w:marRight w:val="0"/>
                  <w:marTop w:val="0"/>
                  <w:marBottom w:val="0"/>
                  <w:divBdr>
                    <w:top w:val="none" w:sz="0" w:space="0" w:color="auto"/>
                    <w:left w:val="none" w:sz="0" w:space="0" w:color="auto"/>
                    <w:bottom w:val="none" w:sz="0" w:space="0" w:color="auto"/>
                    <w:right w:val="none" w:sz="0" w:space="0" w:color="auto"/>
                  </w:divBdr>
                  <w:divsChild>
                    <w:div w:id="1354071248">
                      <w:marLeft w:val="0"/>
                      <w:marRight w:val="0"/>
                      <w:marTop w:val="0"/>
                      <w:marBottom w:val="0"/>
                      <w:divBdr>
                        <w:top w:val="none" w:sz="0" w:space="0" w:color="auto"/>
                        <w:left w:val="none" w:sz="0" w:space="0" w:color="auto"/>
                        <w:bottom w:val="none" w:sz="0" w:space="0" w:color="auto"/>
                        <w:right w:val="none" w:sz="0" w:space="0" w:color="auto"/>
                      </w:divBdr>
                      <w:divsChild>
                        <w:div w:id="1996183857">
                          <w:marLeft w:val="0"/>
                          <w:marRight w:val="0"/>
                          <w:marTop w:val="0"/>
                          <w:marBottom w:val="0"/>
                          <w:divBdr>
                            <w:top w:val="none" w:sz="0" w:space="0" w:color="auto"/>
                            <w:left w:val="none" w:sz="0" w:space="0" w:color="auto"/>
                            <w:bottom w:val="none" w:sz="0" w:space="0" w:color="auto"/>
                            <w:right w:val="none" w:sz="0" w:space="0" w:color="auto"/>
                          </w:divBdr>
                          <w:divsChild>
                            <w:div w:id="1348798291">
                              <w:marLeft w:val="0"/>
                              <w:marRight w:val="0"/>
                              <w:marTop w:val="0"/>
                              <w:marBottom w:val="0"/>
                              <w:divBdr>
                                <w:top w:val="none" w:sz="0" w:space="0" w:color="auto"/>
                                <w:left w:val="none" w:sz="0" w:space="0" w:color="auto"/>
                                <w:bottom w:val="none" w:sz="0" w:space="0" w:color="auto"/>
                                <w:right w:val="none" w:sz="0" w:space="0" w:color="auto"/>
                              </w:divBdr>
                              <w:divsChild>
                                <w:div w:id="866988991">
                                  <w:marLeft w:val="0"/>
                                  <w:marRight w:val="0"/>
                                  <w:marTop w:val="0"/>
                                  <w:marBottom w:val="0"/>
                                  <w:divBdr>
                                    <w:top w:val="none" w:sz="0" w:space="0" w:color="auto"/>
                                    <w:left w:val="none" w:sz="0" w:space="0" w:color="auto"/>
                                    <w:bottom w:val="none" w:sz="0" w:space="0" w:color="auto"/>
                                    <w:right w:val="none" w:sz="0" w:space="0" w:color="auto"/>
                                  </w:divBdr>
                                  <w:divsChild>
                                    <w:div w:id="336734112">
                                      <w:marLeft w:val="0"/>
                                      <w:marRight w:val="0"/>
                                      <w:marTop w:val="0"/>
                                      <w:marBottom w:val="0"/>
                                      <w:divBdr>
                                        <w:top w:val="none" w:sz="0" w:space="0" w:color="auto"/>
                                        <w:left w:val="none" w:sz="0" w:space="0" w:color="auto"/>
                                        <w:bottom w:val="none" w:sz="0" w:space="0" w:color="auto"/>
                                        <w:right w:val="none" w:sz="0" w:space="0" w:color="auto"/>
                                      </w:divBdr>
                                      <w:divsChild>
                                        <w:div w:id="1685857440">
                                          <w:marLeft w:val="0"/>
                                          <w:marRight w:val="0"/>
                                          <w:marTop w:val="0"/>
                                          <w:marBottom w:val="0"/>
                                          <w:divBdr>
                                            <w:top w:val="none" w:sz="0" w:space="0" w:color="auto"/>
                                            <w:left w:val="none" w:sz="0" w:space="0" w:color="auto"/>
                                            <w:bottom w:val="none" w:sz="0" w:space="0" w:color="auto"/>
                                            <w:right w:val="none" w:sz="0" w:space="0" w:color="auto"/>
                                          </w:divBdr>
                                          <w:divsChild>
                                            <w:div w:id="503400168">
                                              <w:marLeft w:val="0"/>
                                              <w:marRight w:val="0"/>
                                              <w:marTop w:val="0"/>
                                              <w:marBottom w:val="0"/>
                                              <w:divBdr>
                                                <w:top w:val="none" w:sz="0" w:space="0" w:color="auto"/>
                                                <w:left w:val="none" w:sz="0" w:space="0" w:color="auto"/>
                                                <w:bottom w:val="none" w:sz="0" w:space="0" w:color="auto"/>
                                                <w:right w:val="none" w:sz="0" w:space="0" w:color="auto"/>
                                              </w:divBdr>
                                            </w:div>
                                            <w:div w:id="1723479191">
                                              <w:marLeft w:val="0"/>
                                              <w:marRight w:val="0"/>
                                              <w:marTop w:val="0"/>
                                              <w:marBottom w:val="0"/>
                                              <w:divBdr>
                                                <w:top w:val="none" w:sz="0" w:space="0" w:color="auto"/>
                                                <w:left w:val="none" w:sz="0" w:space="0" w:color="auto"/>
                                                <w:bottom w:val="none" w:sz="0" w:space="0" w:color="auto"/>
                                                <w:right w:val="none" w:sz="0" w:space="0" w:color="auto"/>
                                              </w:divBdr>
                                              <w:divsChild>
                                                <w:div w:id="247541656">
                                                  <w:marLeft w:val="0"/>
                                                  <w:marRight w:val="0"/>
                                                  <w:marTop w:val="0"/>
                                                  <w:marBottom w:val="0"/>
                                                  <w:divBdr>
                                                    <w:top w:val="none" w:sz="0" w:space="0" w:color="auto"/>
                                                    <w:left w:val="none" w:sz="0" w:space="0" w:color="auto"/>
                                                    <w:bottom w:val="none" w:sz="0" w:space="0" w:color="auto"/>
                                                    <w:right w:val="none" w:sz="0" w:space="0" w:color="auto"/>
                                                  </w:divBdr>
                                                  <w:divsChild>
                                                    <w:div w:id="13647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9323199">
      <w:bodyDiv w:val="1"/>
      <w:marLeft w:val="0"/>
      <w:marRight w:val="0"/>
      <w:marTop w:val="0"/>
      <w:marBottom w:val="0"/>
      <w:divBdr>
        <w:top w:val="none" w:sz="0" w:space="0" w:color="auto"/>
        <w:left w:val="none" w:sz="0" w:space="0" w:color="auto"/>
        <w:bottom w:val="none" w:sz="0" w:space="0" w:color="auto"/>
        <w:right w:val="none" w:sz="0" w:space="0" w:color="auto"/>
      </w:divBdr>
    </w:div>
    <w:div w:id="1492602939">
      <w:bodyDiv w:val="1"/>
      <w:marLeft w:val="0"/>
      <w:marRight w:val="0"/>
      <w:marTop w:val="0"/>
      <w:marBottom w:val="0"/>
      <w:divBdr>
        <w:top w:val="none" w:sz="0" w:space="0" w:color="auto"/>
        <w:left w:val="none" w:sz="0" w:space="0" w:color="auto"/>
        <w:bottom w:val="none" w:sz="0" w:space="0" w:color="auto"/>
        <w:right w:val="none" w:sz="0" w:space="0" w:color="auto"/>
      </w:divBdr>
    </w:div>
    <w:div w:id="1494369778">
      <w:bodyDiv w:val="1"/>
      <w:marLeft w:val="0"/>
      <w:marRight w:val="0"/>
      <w:marTop w:val="0"/>
      <w:marBottom w:val="0"/>
      <w:divBdr>
        <w:top w:val="none" w:sz="0" w:space="0" w:color="auto"/>
        <w:left w:val="none" w:sz="0" w:space="0" w:color="auto"/>
        <w:bottom w:val="none" w:sz="0" w:space="0" w:color="auto"/>
        <w:right w:val="none" w:sz="0" w:space="0" w:color="auto"/>
      </w:divBdr>
    </w:div>
    <w:div w:id="1501384611">
      <w:bodyDiv w:val="1"/>
      <w:marLeft w:val="0"/>
      <w:marRight w:val="0"/>
      <w:marTop w:val="0"/>
      <w:marBottom w:val="0"/>
      <w:divBdr>
        <w:top w:val="none" w:sz="0" w:space="0" w:color="auto"/>
        <w:left w:val="none" w:sz="0" w:space="0" w:color="auto"/>
        <w:bottom w:val="none" w:sz="0" w:space="0" w:color="auto"/>
        <w:right w:val="none" w:sz="0" w:space="0" w:color="auto"/>
      </w:divBdr>
      <w:divsChild>
        <w:div w:id="1345401198">
          <w:marLeft w:val="0"/>
          <w:marRight w:val="0"/>
          <w:marTop w:val="0"/>
          <w:marBottom w:val="0"/>
          <w:divBdr>
            <w:top w:val="single" w:sz="2" w:space="0" w:color="auto"/>
            <w:left w:val="single" w:sz="2" w:space="0" w:color="auto"/>
            <w:bottom w:val="single" w:sz="2" w:space="0" w:color="auto"/>
            <w:right w:val="single" w:sz="2" w:space="0" w:color="auto"/>
          </w:divBdr>
          <w:divsChild>
            <w:div w:id="991324528">
              <w:marLeft w:val="0"/>
              <w:marRight w:val="0"/>
              <w:marTop w:val="0"/>
              <w:marBottom w:val="0"/>
              <w:divBdr>
                <w:top w:val="single" w:sz="2" w:space="0" w:color="E3E3E3"/>
                <w:left w:val="single" w:sz="2" w:space="0" w:color="E3E3E3"/>
                <w:bottom w:val="single" w:sz="2" w:space="0" w:color="E3E3E3"/>
                <w:right w:val="single" w:sz="2" w:space="0" w:color="E3E3E3"/>
              </w:divBdr>
            </w:div>
            <w:div w:id="1549342274">
              <w:marLeft w:val="0"/>
              <w:marRight w:val="0"/>
              <w:marTop w:val="0"/>
              <w:marBottom w:val="0"/>
              <w:divBdr>
                <w:top w:val="single" w:sz="2" w:space="0" w:color="E3E3E3"/>
                <w:left w:val="single" w:sz="2" w:space="0" w:color="E3E3E3"/>
                <w:bottom w:val="single" w:sz="2" w:space="0" w:color="E3E3E3"/>
                <w:right w:val="single" w:sz="2" w:space="0" w:color="E3E3E3"/>
              </w:divBdr>
              <w:divsChild>
                <w:div w:id="2022313223">
                  <w:marLeft w:val="0"/>
                  <w:marRight w:val="0"/>
                  <w:marTop w:val="0"/>
                  <w:marBottom w:val="0"/>
                  <w:divBdr>
                    <w:top w:val="single" w:sz="2" w:space="0" w:color="E3E3E3"/>
                    <w:left w:val="single" w:sz="2" w:space="0" w:color="E3E3E3"/>
                    <w:bottom w:val="single" w:sz="2" w:space="0" w:color="E3E3E3"/>
                    <w:right w:val="single" w:sz="2" w:space="0" w:color="E3E3E3"/>
                  </w:divBdr>
                  <w:divsChild>
                    <w:div w:id="54086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23862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1162442">
      <w:bodyDiv w:val="1"/>
      <w:marLeft w:val="0"/>
      <w:marRight w:val="0"/>
      <w:marTop w:val="0"/>
      <w:marBottom w:val="0"/>
      <w:divBdr>
        <w:top w:val="none" w:sz="0" w:space="0" w:color="auto"/>
        <w:left w:val="none" w:sz="0" w:space="0" w:color="auto"/>
        <w:bottom w:val="none" w:sz="0" w:space="0" w:color="auto"/>
        <w:right w:val="none" w:sz="0" w:space="0" w:color="auto"/>
      </w:divBdr>
    </w:div>
    <w:div w:id="1527479897">
      <w:bodyDiv w:val="1"/>
      <w:marLeft w:val="0"/>
      <w:marRight w:val="0"/>
      <w:marTop w:val="0"/>
      <w:marBottom w:val="0"/>
      <w:divBdr>
        <w:top w:val="none" w:sz="0" w:space="0" w:color="auto"/>
        <w:left w:val="none" w:sz="0" w:space="0" w:color="auto"/>
        <w:bottom w:val="none" w:sz="0" w:space="0" w:color="auto"/>
        <w:right w:val="none" w:sz="0" w:space="0" w:color="auto"/>
      </w:divBdr>
    </w:div>
    <w:div w:id="1532692469">
      <w:bodyDiv w:val="1"/>
      <w:marLeft w:val="0"/>
      <w:marRight w:val="0"/>
      <w:marTop w:val="0"/>
      <w:marBottom w:val="0"/>
      <w:divBdr>
        <w:top w:val="none" w:sz="0" w:space="0" w:color="auto"/>
        <w:left w:val="none" w:sz="0" w:space="0" w:color="auto"/>
        <w:bottom w:val="none" w:sz="0" w:space="0" w:color="auto"/>
        <w:right w:val="none" w:sz="0" w:space="0" w:color="auto"/>
      </w:divBdr>
      <w:divsChild>
        <w:div w:id="1795322226">
          <w:marLeft w:val="0"/>
          <w:marRight w:val="0"/>
          <w:marTop w:val="0"/>
          <w:marBottom w:val="0"/>
          <w:divBdr>
            <w:top w:val="none" w:sz="0" w:space="0" w:color="auto"/>
            <w:left w:val="none" w:sz="0" w:space="0" w:color="auto"/>
            <w:bottom w:val="none" w:sz="0" w:space="0" w:color="auto"/>
            <w:right w:val="none" w:sz="0" w:space="0" w:color="auto"/>
          </w:divBdr>
          <w:divsChild>
            <w:div w:id="379866190">
              <w:marLeft w:val="0"/>
              <w:marRight w:val="0"/>
              <w:marTop w:val="0"/>
              <w:marBottom w:val="0"/>
              <w:divBdr>
                <w:top w:val="none" w:sz="0" w:space="0" w:color="auto"/>
                <w:left w:val="none" w:sz="0" w:space="0" w:color="auto"/>
                <w:bottom w:val="none" w:sz="0" w:space="0" w:color="auto"/>
                <w:right w:val="none" w:sz="0" w:space="0" w:color="auto"/>
              </w:divBdr>
            </w:div>
            <w:div w:id="518783463">
              <w:marLeft w:val="0"/>
              <w:marRight w:val="0"/>
              <w:marTop w:val="0"/>
              <w:marBottom w:val="0"/>
              <w:divBdr>
                <w:top w:val="none" w:sz="0" w:space="0" w:color="auto"/>
                <w:left w:val="none" w:sz="0" w:space="0" w:color="auto"/>
                <w:bottom w:val="none" w:sz="0" w:space="0" w:color="auto"/>
                <w:right w:val="none" w:sz="0" w:space="0" w:color="auto"/>
              </w:divBdr>
              <w:divsChild>
                <w:div w:id="1528177967">
                  <w:marLeft w:val="0"/>
                  <w:marRight w:val="0"/>
                  <w:marTop w:val="0"/>
                  <w:marBottom w:val="0"/>
                  <w:divBdr>
                    <w:top w:val="none" w:sz="0" w:space="0" w:color="auto"/>
                    <w:left w:val="none" w:sz="0" w:space="0" w:color="auto"/>
                    <w:bottom w:val="none" w:sz="0" w:space="0" w:color="auto"/>
                    <w:right w:val="none" w:sz="0" w:space="0" w:color="auto"/>
                  </w:divBdr>
                  <w:divsChild>
                    <w:div w:id="178631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918">
      <w:bodyDiv w:val="1"/>
      <w:marLeft w:val="0"/>
      <w:marRight w:val="0"/>
      <w:marTop w:val="0"/>
      <w:marBottom w:val="0"/>
      <w:divBdr>
        <w:top w:val="none" w:sz="0" w:space="0" w:color="auto"/>
        <w:left w:val="none" w:sz="0" w:space="0" w:color="auto"/>
        <w:bottom w:val="none" w:sz="0" w:space="0" w:color="auto"/>
        <w:right w:val="none" w:sz="0" w:space="0" w:color="auto"/>
      </w:divBdr>
    </w:div>
    <w:div w:id="1578707478">
      <w:bodyDiv w:val="1"/>
      <w:marLeft w:val="0"/>
      <w:marRight w:val="0"/>
      <w:marTop w:val="0"/>
      <w:marBottom w:val="0"/>
      <w:divBdr>
        <w:top w:val="none" w:sz="0" w:space="0" w:color="auto"/>
        <w:left w:val="none" w:sz="0" w:space="0" w:color="auto"/>
        <w:bottom w:val="none" w:sz="0" w:space="0" w:color="auto"/>
        <w:right w:val="none" w:sz="0" w:space="0" w:color="auto"/>
      </w:divBdr>
    </w:div>
    <w:div w:id="1598253108">
      <w:bodyDiv w:val="1"/>
      <w:marLeft w:val="0"/>
      <w:marRight w:val="0"/>
      <w:marTop w:val="0"/>
      <w:marBottom w:val="0"/>
      <w:divBdr>
        <w:top w:val="none" w:sz="0" w:space="0" w:color="auto"/>
        <w:left w:val="none" w:sz="0" w:space="0" w:color="auto"/>
        <w:bottom w:val="none" w:sz="0" w:space="0" w:color="auto"/>
        <w:right w:val="none" w:sz="0" w:space="0" w:color="auto"/>
      </w:divBdr>
    </w:div>
    <w:div w:id="1607154231">
      <w:bodyDiv w:val="1"/>
      <w:marLeft w:val="0"/>
      <w:marRight w:val="0"/>
      <w:marTop w:val="0"/>
      <w:marBottom w:val="0"/>
      <w:divBdr>
        <w:top w:val="none" w:sz="0" w:space="0" w:color="auto"/>
        <w:left w:val="none" w:sz="0" w:space="0" w:color="auto"/>
        <w:bottom w:val="none" w:sz="0" w:space="0" w:color="auto"/>
        <w:right w:val="none" w:sz="0" w:space="0" w:color="auto"/>
      </w:divBdr>
    </w:div>
    <w:div w:id="1618753172">
      <w:bodyDiv w:val="1"/>
      <w:marLeft w:val="0"/>
      <w:marRight w:val="0"/>
      <w:marTop w:val="0"/>
      <w:marBottom w:val="0"/>
      <w:divBdr>
        <w:top w:val="none" w:sz="0" w:space="0" w:color="auto"/>
        <w:left w:val="none" w:sz="0" w:space="0" w:color="auto"/>
        <w:bottom w:val="none" w:sz="0" w:space="0" w:color="auto"/>
        <w:right w:val="none" w:sz="0" w:space="0" w:color="auto"/>
      </w:divBdr>
    </w:div>
    <w:div w:id="1618951516">
      <w:bodyDiv w:val="1"/>
      <w:marLeft w:val="0"/>
      <w:marRight w:val="0"/>
      <w:marTop w:val="0"/>
      <w:marBottom w:val="0"/>
      <w:divBdr>
        <w:top w:val="none" w:sz="0" w:space="0" w:color="auto"/>
        <w:left w:val="none" w:sz="0" w:space="0" w:color="auto"/>
        <w:bottom w:val="none" w:sz="0" w:space="0" w:color="auto"/>
        <w:right w:val="none" w:sz="0" w:space="0" w:color="auto"/>
      </w:divBdr>
    </w:div>
    <w:div w:id="1634293610">
      <w:bodyDiv w:val="1"/>
      <w:marLeft w:val="0"/>
      <w:marRight w:val="0"/>
      <w:marTop w:val="0"/>
      <w:marBottom w:val="0"/>
      <w:divBdr>
        <w:top w:val="none" w:sz="0" w:space="0" w:color="auto"/>
        <w:left w:val="none" w:sz="0" w:space="0" w:color="auto"/>
        <w:bottom w:val="none" w:sz="0" w:space="0" w:color="auto"/>
        <w:right w:val="none" w:sz="0" w:space="0" w:color="auto"/>
      </w:divBdr>
    </w:div>
    <w:div w:id="1640066736">
      <w:bodyDiv w:val="1"/>
      <w:marLeft w:val="0"/>
      <w:marRight w:val="0"/>
      <w:marTop w:val="0"/>
      <w:marBottom w:val="0"/>
      <w:divBdr>
        <w:top w:val="none" w:sz="0" w:space="0" w:color="auto"/>
        <w:left w:val="none" w:sz="0" w:space="0" w:color="auto"/>
        <w:bottom w:val="none" w:sz="0" w:space="0" w:color="auto"/>
        <w:right w:val="none" w:sz="0" w:space="0" w:color="auto"/>
      </w:divBdr>
    </w:div>
    <w:div w:id="1652322070">
      <w:bodyDiv w:val="1"/>
      <w:marLeft w:val="0"/>
      <w:marRight w:val="0"/>
      <w:marTop w:val="0"/>
      <w:marBottom w:val="0"/>
      <w:divBdr>
        <w:top w:val="none" w:sz="0" w:space="0" w:color="auto"/>
        <w:left w:val="none" w:sz="0" w:space="0" w:color="auto"/>
        <w:bottom w:val="none" w:sz="0" w:space="0" w:color="auto"/>
        <w:right w:val="none" w:sz="0" w:space="0" w:color="auto"/>
      </w:divBdr>
    </w:div>
    <w:div w:id="1658146627">
      <w:bodyDiv w:val="1"/>
      <w:marLeft w:val="0"/>
      <w:marRight w:val="0"/>
      <w:marTop w:val="0"/>
      <w:marBottom w:val="0"/>
      <w:divBdr>
        <w:top w:val="none" w:sz="0" w:space="0" w:color="auto"/>
        <w:left w:val="none" w:sz="0" w:space="0" w:color="auto"/>
        <w:bottom w:val="none" w:sz="0" w:space="0" w:color="auto"/>
        <w:right w:val="none" w:sz="0" w:space="0" w:color="auto"/>
      </w:divBdr>
    </w:div>
    <w:div w:id="1659844852">
      <w:bodyDiv w:val="1"/>
      <w:marLeft w:val="0"/>
      <w:marRight w:val="0"/>
      <w:marTop w:val="0"/>
      <w:marBottom w:val="0"/>
      <w:divBdr>
        <w:top w:val="none" w:sz="0" w:space="0" w:color="auto"/>
        <w:left w:val="none" w:sz="0" w:space="0" w:color="auto"/>
        <w:bottom w:val="none" w:sz="0" w:space="0" w:color="auto"/>
        <w:right w:val="none" w:sz="0" w:space="0" w:color="auto"/>
      </w:divBdr>
    </w:div>
    <w:div w:id="1663309131">
      <w:bodyDiv w:val="1"/>
      <w:marLeft w:val="0"/>
      <w:marRight w:val="0"/>
      <w:marTop w:val="0"/>
      <w:marBottom w:val="0"/>
      <w:divBdr>
        <w:top w:val="none" w:sz="0" w:space="0" w:color="auto"/>
        <w:left w:val="none" w:sz="0" w:space="0" w:color="auto"/>
        <w:bottom w:val="none" w:sz="0" w:space="0" w:color="auto"/>
        <w:right w:val="none" w:sz="0" w:space="0" w:color="auto"/>
      </w:divBdr>
    </w:div>
    <w:div w:id="1675837586">
      <w:bodyDiv w:val="1"/>
      <w:marLeft w:val="0"/>
      <w:marRight w:val="0"/>
      <w:marTop w:val="0"/>
      <w:marBottom w:val="0"/>
      <w:divBdr>
        <w:top w:val="none" w:sz="0" w:space="0" w:color="auto"/>
        <w:left w:val="none" w:sz="0" w:space="0" w:color="auto"/>
        <w:bottom w:val="none" w:sz="0" w:space="0" w:color="auto"/>
        <w:right w:val="none" w:sz="0" w:space="0" w:color="auto"/>
      </w:divBdr>
    </w:div>
    <w:div w:id="1683892019">
      <w:bodyDiv w:val="1"/>
      <w:marLeft w:val="0"/>
      <w:marRight w:val="0"/>
      <w:marTop w:val="0"/>
      <w:marBottom w:val="0"/>
      <w:divBdr>
        <w:top w:val="none" w:sz="0" w:space="0" w:color="auto"/>
        <w:left w:val="none" w:sz="0" w:space="0" w:color="auto"/>
        <w:bottom w:val="none" w:sz="0" w:space="0" w:color="auto"/>
        <w:right w:val="none" w:sz="0" w:space="0" w:color="auto"/>
      </w:divBdr>
      <w:divsChild>
        <w:div w:id="488333011">
          <w:marLeft w:val="0"/>
          <w:marRight w:val="0"/>
          <w:marTop w:val="0"/>
          <w:marBottom w:val="0"/>
          <w:divBdr>
            <w:top w:val="none" w:sz="0" w:space="0" w:color="auto"/>
            <w:left w:val="none" w:sz="0" w:space="0" w:color="auto"/>
            <w:bottom w:val="none" w:sz="0" w:space="0" w:color="auto"/>
            <w:right w:val="none" w:sz="0" w:space="0" w:color="auto"/>
          </w:divBdr>
        </w:div>
        <w:div w:id="1369452942">
          <w:marLeft w:val="0"/>
          <w:marRight w:val="0"/>
          <w:marTop w:val="0"/>
          <w:marBottom w:val="0"/>
          <w:divBdr>
            <w:top w:val="none" w:sz="0" w:space="0" w:color="auto"/>
            <w:left w:val="none" w:sz="0" w:space="0" w:color="auto"/>
            <w:bottom w:val="none" w:sz="0" w:space="0" w:color="auto"/>
            <w:right w:val="none" w:sz="0" w:space="0" w:color="auto"/>
          </w:divBdr>
        </w:div>
      </w:divsChild>
    </w:div>
    <w:div w:id="1697926299">
      <w:bodyDiv w:val="1"/>
      <w:marLeft w:val="0"/>
      <w:marRight w:val="0"/>
      <w:marTop w:val="0"/>
      <w:marBottom w:val="0"/>
      <w:divBdr>
        <w:top w:val="none" w:sz="0" w:space="0" w:color="auto"/>
        <w:left w:val="none" w:sz="0" w:space="0" w:color="auto"/>
        <w:bottom w:val="none" w:sz="0" w:space="0" w:color="auto"/>
        <w:right w:val="none" w:sz="0" w:space="0" w:color="auto"/>
      </w:divBdr>
    </w:div>
    <w:div w:id="1703706019">
      <w:bodyDiv w:val="1"/>
      <w:marLeft w:val="0"/>
      <w:marRight w:val="0"/>
      <w:marTop w:val="0"/>
      <w:marBottom w:val="0"/>
      <w:divBdr>
        <w:top w:val="none" w:sz="0" w:space="0" w:color="auto"/>
        <w:left w:val="none" w:sz="0" w:space="0" w:color="auto"/>
        <w:bottom w:val="none" w:sz="0" w:space="0" w:color="auto"/>
        <w:right w:val="none" w:sz="0" w:space="0" w:color="auto"/>
      </w:divBdr>
    </w:div>
    <w:div w:id="1707410447">
      <w:bodyDiv w:val="1"/>
      <w:marLeft w:val="0"/>
      <w:marRight w:val="0"/>
      <w:marTop w:val="0"/>
      <w:marBottom w:val="0"/>
      <w:divBdr>
        <w:top w:val="none" w:sz="0" w:space="0" w:color="auto"/>
        <w:left w:val="none" w:sz="0" w:space="0" w:color="auto"/>
        <w:bottom w:val="none" w:sz="0" w:space="0" w:color="auto"/>
        <w:right w:val="none" w:sz="0" w:space="0" w:color="auto"/>
      </w:divBdr>
      <w:divsChild>
        <w:div w:id="1283610297">
          <w:marLeft w:val="0"/>
          <w:marRight w:val="0"/>
          <w:marTop w:val="0"/>
          <w:marBottom w:val="0"/>
          <w:divBdr>
            <w:top w:val="none" w:sz="0" w:space="0" w:color="auto"/>
            <w:left w:val="none" w:sz="0" w:space="0" w:color="auto"/>
            <w:bottom w:val="none" w:sz="0" w:space="0" w:color="auto"/>
            <w:right w:val="none" w:sz="0" w:space="0" w:color="auto"/>
          </w:divBdr>
          <w:divsChild>
            <w:div w:id="2053457904">
              <w:marLeft w:val="0"/>
              <w:marRight w:val="0"/>
              <w:marTop w:val="0"/>
              <w:marBottom w:val="0"/>
              <w:divBdr>
                <w:top w:val="none" w:sz="0" w:space="0" w:color="auto"/>
                <w:left w:val="none" w:sz="0" w:space="0" w:color="auto"/>
                <w:bottom w:val="none" w:sz="0" w:space="0" w:color="auto"/>
                <w:right w:val="none" w:sz="0" w:space="0" w:color="auto"/>
              </w:divBdr>
            </w:div>
            <w:div w:id="1776366884">
              <w:marLeft w:val="0"/>
              <w:marRight w:val="0"/>
              <w:marTop w:val="0"/>
              <w:marBottom w:val="0"/>
              <w:divBdr>
                <w:top w:val="none" w:sz="0" w:space="0" w:color="auto"/>
                <w:left w:val="none" w:sz="0" w:space="0" w:color="auto"/>
                <w:bottom w:val="none" w:sz="0" w:space="0" w:color="auto"/>
                <w:right w:val="none" w:sz="0" w:space="0" w:color="auto"/>
              </w:divBdr>
              <w:divsChild>
                <w:div w:id="702823981">
                  <w:marLeft w:val="0"/>
                  <w:marRight w:val="0"/>
                  <w:marTop w:val="0"/>
                  <w:marBottom w:val="0"/>
                  <w:divBdr>
                    <w:top w:val="none" w:sz="0" w:space="0" w:color="auto"/>
                    <w:left w:val="none" w:sz="0" w:space="0" w:color="auto"/>
                    <w:bottom w:val="none" w:sz="0" w:space="0" w:color="auto"/>
                    <w:right w:val="none" w:sz="0" w:space="0" w:color="auto"/>
                  </w:divBdr>
                  <w:divsChild>
                    <w:div w:id="17663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8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4070">
      <w:bodyDiv w:val="1"/>
      <w:marLeft w:val="0"/>
      <w:marRight w:val="0"/>
      <w:marTop w:val="0"/>
      <w:marBottom w:val="0"/>
      <w:divBdr>
        <w:top w:val="none" w:sz="0" w:space="0" w:color="auto"/>
        <w:left w:val="none" w:sz="0" w:space="0" w:color="auto"/>
        <w:bottom w:val="none" w:sz="0" w:space="0" w:color="auto"/>
        <w:right w:val="none" w:sz="0" w:space="0" w:color="auto"/>
      </w:divBdr>
      <w:divsChild>
        <w:div w:id="2140951465">
          <w:marLeft w:val="0"/>
          <w:marRight w:val="0"/>
          <w:marTop w:val="0"/>
          <w:marBottom w:val="0"/>
          <w:divBdr>
            <w:top w:val="single" w:sz="2" w:space="0" w:color="auto"/>
            <w:left w:val="single" w:sz="2" w:space="0" w:color="auto"/>
            <w:bottom w:val="single" w:sz="2" w:space="0" w:color="auto"/>
            <w:right w:val="single" w:sz="2" w:space="0" w:color="auto"/>
          </w:divBdr>
          <w:divsChild>
            <w:div w:id="2116359581">
              <w:marLeft w:val="0"/>
              <w:marRight w:val="0"/>
              <w:marTop w:val="0"/>
              <w:marBottom w:val="0"/>
              <w:divBdr>
                <w:top w:val="single" w:sz="2" w:space="0" w:color="E3E3E3"/>
                <w:left w:val="single" w:sz="2" w:space="0" w:color="E3E3E3"/>
                <w:bottom w:val="single" w:sz="2" w:space="0" w:color="E3E3E3"/>
                <w:right w:val="single" w:sz="2" w:space="0" w:color="E3E3E3"/>
              </w:divBdr>
            </w:div>
            <w:div w:id="2026857372">
              <w:marLeft w:val="0"/>
              <w:marRight w:val="0"/>
              <w:marTop w:val="0"/>
              <w:marBottom w:val="0"/>
              <w:divBdr>
                <w:top w:val="single" w:sz="2" w:space="0" w:color="E3E3E3"/>
                <w:left w:val="single" w:sz="2" w:space="0" w:color="E3E3E3"/>
                <w:bottom w:val="single" w:sz="2" w:space="0" w:color="E3E3E3"/>
                <w:right w:val="single" w:sz="2" w:space="0" w:color="E3E3E3"/>
              </w:divBdr>
              <w:divsChild>
                <w:div w:id="1281456913">
                  <w:marLeft w:val="0"/>
                  <w:marRight w:val="0"/>
                  <w:marTop w:val="0"/>
                  <w:marBottom w:val="0"/>
                  <w:divBdr>
                    <w:top w:val="single" w:sz="2" w:space="0" w:color="E3E3E3"/>
                    <w:left w:val="single" w:sz="2" w:space="0" w:color="E3E3E3"/>
                    <w:bottom w:val="single" w:sz="2" w:space="0" w:color="E3E3E3"/>
                    <w:right w:val="single" w:sz="2" w:space="0" w:color="E3E3E3"/>
                  </w:divBdr>
                  <w:divsChild>
                    <w:div w:id="12084919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1589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7749910">
          <w:marLeft w:val="0"/>
          <w:marRight w:val="0"/>
          <w:marTop w:val="0"/>
          <w:marBottom w:val="0"/>
          <w:divBdr>
            <w:top w:val="single" w:sz="2" w:space="0" w:color="auto"/>
            <w:left w:val="single" w:sz="2" w:space="0" w:color="auto"/>
            <w:bottom w:val="single" w:sz="2" w:space="0" w:color="auto"/>
            <w:right w:val="single" w:sz="2" w:space="0" w:color="auto"/>
          </w:divBdr>
          <w:divsChild>
            <w:div w:id="605238017">
              <w:marLeft w:val="0"/>
              <w:marRight w:val="0"/>
              <w:marTop w:val="0"/>
              <w:marBottom w:val="0"/>
              <w:divBdr>
                <w:top w:val="single" w:sz="2" w:space="0" w:color="E3E3E3"/>
                <w:left w:val="single" w:sz="2" w:space="0" w:color="E3E3E3"/>
                <w:bottom w:val="single" w:sz="2" w:space="0" w:color="E3E3E3"/>
                <w:right w:val="single" w:sz="2" w:space="0" w:color="E3E3E3"/>
              </w:divBdr>
            </w:div>
            <w:div w:id="685983588">
              <w:marLeft w:val="0"/>
              <w:marRight w:val="0"/>
              <w:marTop w:val="0"/>
              <w:marBottom w:val="0"/>
              <w:divBdr>
                <w:top w:val="single" w:sz="2" w:space="0" w:color="E3E3E3"/>
                <w:left w:val="single" w:sz="2" w:space="0" w:color="E3E3E3"/>
                <w:bottom w:val="single" w:sz="2" w:space="0" w:color="E3E3E3"/>
                <w:right w:val="single" w:sz="2" w:space="0" w:color="E3E3E3"/>
              </w:divBdr>
              <w:divsChild>
                <w:div w:id="560559897">
                  <w:marLeft w:val="0"/>
                  <w:marRight w:val="0"/>
                  <w:marTop w:val="0"/>
                  <w:marBottom w:val="0"/>
                  <w:divBdr>
                    <w:top w:val="single" w:sz="2" w:space="0" w:color="E3E3E3"/>
                    <w:left w:val="single" w:sz="2" w:space="0" w:color="E3E3E3"/>
                    <w:bottom w:val="single" w:sz="2" w:space="0" w:color="E3E3E3"/>
                    <w:right w:val="single" w:sz="2" w:space="0" w:color="E3E3E3"/>
                  </w:divBdr>
                  <w:divsChild>
                    <w:div w:id="1243368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5117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5839854">
          <w:marLeft w:val="0"/>
          <w:marRight w:val="0"/>
          <w:marTop w:val="0"/>
          <w:marBottom w:val="0"/>
          <w:divBdr>
            <w:top w:val="single" w:sz="2" w:space="0" w:color="auto"/>
            <w:left w:val="single" w:sz="2" w:space="0" w:color="auto"/>
            <w:bottom w:val="single" w:sz="2" w:space="0" w:color="auto"/>
            <w:right w:val="single" w:sz="2" w:space="0" w:color="auto"/>
          </w:divBdr>
          <w:divsChild>
            <w:div w:id="1355376535">
              <w:marLeft w:val="0"/>
              <w:marRight w:val="0"/>
              <w:marTop w:val="0"/>
              <w:marBottom w:val="0"/>
              <w:divBdr>
                <w:top w:val="single" w:sz="2" w:space="0" w:color="E3E3E3"/>
                <w:left w:val="single" w:sz="2" w:space="0" w:color="E3E3E3"/>
                <w:bottom w:val="single" w:sz="2" w:space="0" w:color="E3E3E3"/>
                <w:right w:val="single" w:sz="2" w:space="0" w:color="E3E3E3"/>
              </w:divBdr>
            </w:div>
            <w:div w:id="2056847857">
              <w:marLeft w:val="0"/>
              <w:marRight w:val="0"/>
              <w:marTop w:val="0"/>
              <w:marBottom w:val="0"/>
              <w:divBdr>
                <w:top w:val="single" w:sz="2" w:space="0" w:color="E3E3E3"/>
                <w:left w:val="single" w:sz="2" w:space="0" w:color="E3E3E3"/>
                <w:bottom w:val="single" w:sz="2" w:space="0" w:color="E3E3E3"/>
                <w:right w:val="single" w:sz="2" w:space="0" w:color="E3E3E3"/>
              </w:divBdr>
              <w:divsChild>
                <w:div w:id="437221447">
                  <w:marLeft w:val="0"/>
                  <w:marRight w:val="0"/>
                  <w:marTop w:val="0"/>
                  <w:marBottom w:val="0"/>
                  <w:divBdr>
                    <w:top w:val="single" w:sz="2" w:space="0" w:color="E3E3E3"/>
                    <w:left w:val="single" w:sz="2" w:space="0" w:color="E3E3E3"/>
                    <w:bottom w:val="single" w:sz="2" w:space="0" w:color="E3E3E3"/>
                    <w:right w:val="single" w:sz="2" w:space="0" w:color="E3E3E3"/>
                  </w:divBdr>
                  <w:divsChild>
                    <w:div w:id="6187297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9198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2974460">
          <w:marLeft w:val="0"/>
          <w:marRight w:val="0"/>
          <w:marTop w:val="0"/>
          <w:marBottom w:val="0"/>
          <w:divBdr>
            <w:top w:val="single" w:sz="2" w:space="0" w:color="auto"/>
            <w:left w:val="single" w:sz="2" w:space="0" w:color="auto"/>
            <w:bottom w:val="single" w:sz="2" w:space="0" w:color="auto"/>
            <w:right w:val="single" w:sz="2" w:space="0" w:color="auto"/>
          </w:divBdr>
          <w:divsChild>
            <w:div w:id="1399211497">
              <w:marLeft w:val="0"/>
              <w:marRight w:val="0"/>
              <w:marTop w:val="0"/>
              <w:marBottom w:val="0"/>
              <w:divBdr>
                <w:top w:val="single" w:sz="2" w:space="0" w:color="E3E3E3"/>
                <w:left w:val="single" w:sz="2" w:space="0" w:color="E3E3E3"/>
                <w:bottom w:val="single" w:sz="2" w:space="0" w:color="E3E3E3"/>
                <w:right w:val="single" w:sz="2" w:space="0" w:color="E3E3E3"/>
              </w:divBdr>
            </w:div>
            <w:div w:id="105007585">
              <w:marLeft w:val="0"/>
              <w:marRight w:val="0"/>
              <w:marTop w:val="0"/>
              <w:marBottom w:val="0"/>
              <w:divBdr>
                <w:top w:val="single" w:sz="2" w:space="0" w:color="E3E3E3"/>
                <w:left w:val="single" w:sz="2" w:space="0" w:color="E3E3E3"/>
                <w:bottom w:val="single" w:sz="2" w:space="0" w:color="E3E3E3"/>
                <w:right w:val="single" w:sz="2" w:space="0" w:color="E3E3E3"/>
              </w:divBdr>
              <w:divsChild>
                <w:div w:id="1480730190">
                  <w:marLeft w:val="0"/>
                  <w:marRight w:val="0"/>
                  <w:marTop w:val="0"/>
                  <w:marBottom w:val="0"/>
                  <w:divBdr>
                    <w:top w:val="single" w:sz="2" w:space="0" w:color="E3E3E3"/>
                    <w:left w:val="single" w:sz="2" w:space="0" w:color="E3E3E3"/>
                    <w:bottom w:val="single" w:sz="2" w:space="0" w:color="E3E3E3"/>
                    <w:right w:val="single" w:sz="2" w:space="0" w:color="E3E3E3"/>
                  </w:divBdr>
                  <w:divsChild>
                    <w:div w:id="236283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6220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5305543">
      <w:bodyDiv w:val="1"/>
      <w:marLeft w:val="0"/>
      <w:marRight w:val="0"/>
      <w:marTop w:val="0"/>
      <w:marBottom w:val="0"/>
      <w:divBdr>
        <w:top w:val="none" w:sz="0" w:space="0" w:color="auto"/>
        <w:left w:val="none" w:sz="0" w:space="0" w:color="auto"/>
        <w:bottom w:val="none" w:sz="0" w:space="0" w:color="auto"/>
        <w:right w:val="none" w:sz="0" w:space="0" w:color="auto"/>
      </w:divBdr>
    </w:div>
    <w:div w:id="1716075178">
      <w:bodyDiv w:val="1"/>
      <w:marLeft w:val="0"/>
      <w:marRight w:val="0"/>
      <w:marTop w:val="0"/>
      <w:marBottom w:val="0"/>
      <w:divBdr>
        <w:top w:val="none" w:sz="0" w:space="0" w:color="auto"/>
        <w:left w:val="none" w:sz="0" w:space="0" w:color="auto"/>
        <w:bottom w:val="none" w:sz="0" w:space="0" w:color="auto"/>
        <w:right w:val="none" w:sz="0" w:space="0" w:color="auto"/>
      </w:divBdr>
    </w:div>
    <w:div w:id="1729457956">
      <w:bodyDiv w:val="1"/>
      <w:marLeft w:val="0"/>
      <w:marRight w:val="0"/>
      <w:marTop w:val="0"/>
      <w:marBottom w:val="0"/>
      <w:divBdr>
        <w:top w:val="none" w:sz="0" w:space="0" w:color="auto"/>
        <w:left w:val="none" w:sz="0" w:space="0" w:color="auto"/>
        <w:bottom w:val="none" w:sz="0" w:space="0" w:color="auto"/>
        <w:right w:val="none" w:sz="0" w:space="0" w:color="auto"/>
      </w:divBdr>
    </w:div>
    <w:div w:id="1735658392">
      <w:bodyDiv w:val="1"/>
      <w:marLeft w:val="0"/>
      <w:marRight w:val="0"/>
      <w:marTop w:val="0"/>
      <w:marBottom w:val="0"/>
      <w:divBdr>
        <w:top w:val="none" w:sz="0" w:space="0" w:color="auto"/>
        <w:left w:val="none" w:sz="0" w:space="0" w:color="auto"/>
        <w:bottom w:val="none" w:sz="0" w:space="0" w:color="auto"/>
        <w:right w:val="none" w:sz="0" w:space="0" w:color="auto"/>
      </w:divBdr>
    </w:div>
    <w:div w:id="1738702590">
      <w:bodyDiv w:val="1"/>
      <w:marLeft w:val="0"/>
      <w:marRight w:val="0"/>
      <w:marTop w:val="0"/>
      <w:marBottom w:val="0"/>
      <w:divBdr>
        <w:top w:val="none" w:sz="0" w:space="0" w:color="auto"/>
        <w:left w:val="none" w:sz="0" w:space="0" w:color="auto"/>
        <w:bottom w:val="none" w:sz="0" w:space="0" w:color="auto"/>
        <w:right w:val="none" w:sz="0" w:space="0" w:color="auto"/>
      </w:divBdr>
    </w:div>
    <w:div w:id="1754476022">
      <w:bodyDiv w:val="1"/>
      <w:marLeft w:val="0"/>
      <w:marRight w:val="0"/>
      <w:marTop w:val="0"/>
      <w:marBottom w:val="0"/>
      <w:divBdr>
        <w:top w:val="none" w:sz="0" w:space="0" w:color="auto"/>
        <w:left w:val="none" w:sz="0" w:space="0" w:color="auto"/>
        <w:bottom w:val="none" w:sz="0" w:space="0" w:color="auto"/>
        <w:right w:val="none" w:sz="0" w:space="0" w:color="auto"/>
      </w:divBdr>
    </w:div>
    <w:div w:id="1755005014">
      <w:bodyDiv w:val="1"/>
      <w:marLeft w:val="0"/>
      <w:marRight w:val="0"/>
      <w:marTop w:val="0"/>
      <w:marBottom w:val="0"/>
      <w:divBdr>
        <w:top w:val="none" w:sz="0" w:space="0" w:color="auto"/>
        <w:left w:val="none" w:sz="0" w:space="0" w:color="auto"/>
        <w:bottom w:val="none" w:sz="0" w:space="0" w:color="auto"/>
        <w:right w:val="none" w:sz="0" w:space="0" w:color="auto"/>
      </w:divBdr>
    </w:div>
    <w:div w:id="1759399794">
      <w:bodyDiv w:val="1"/>
      <w:marLeft w:val="0"/>
      <w:marRight w:val="0"/>
      <w:marTop w:val="0"/>
      <w:marBottom w:val="0"/>
      <w:divBdr>
        <w:top w:val="none" w:sz="0" w:space="0" w:color="auto"/>
        <w:left w:val="none" w:sz="0" w:space="0" w:color="auto"/>
        <w:bottom w:val="none" w:sz="0" w:space="0" w:color="auto"/>
        <w:right w:val="none" w:sz="0" w:space="0" w:color="auto"/>
      </w:divBdr>
    </w:div>
    <w:div w:id="1763523290">
      <w:bodyDiv w:val="1"/>
      <w:marLeft w:val="0"/>
      <w:marRight w:val="0"/>
      <w:marTop w:val="0"/>
      <w:marBottom w:val="0"/>
      <w:divBdr>
        <w:top w:val="none" w:sz="0" w:space="0" w:color="auto"/>
        <w:left w:val="none" w:sz="0" w:space="0" w:color="auto"/>
        <w:bottom w:val="none" w:sz="0" w:space="0" w:color="auto"/>
        <w:right w:val="none" w:sz="0" w:space="0" w:color="auto"/>
      </w:divBdr>
    </w:div>
    <w:div w:id="1772437338">
      <w:bodyDiv w:val="1"/>
      <w:marLeft w:val="0"/>
      <w:marRight w:val="0"/>
      <w:marTop w:val="0"/>
      <w:marBottom w:val="0"/>
      <w:divBdr>
        <w:top w:val="none" w:sz="0" w:space="0" w:color="auto"/>
        <w:left w:val="none" w:sz="0" w:space="0" w:color="auto"/>
        <w:bottom w:val="none" w:sz="0" w:space="0" w:color="auto"/>
        <w:right w:val="none" w:sz="0" w:space="0" w:color="auto"/>
      </w:divBdr>
    </w:div>
    <w:div w:id="1778137677">
      <w:bodyDiv w:val="1"/>
      <w:marLeft w:val="0"/>
      <w:marRight w:val="0"/>
      <w:marTop w:val="0"/>
      <w:marBottom w:val="0"/>
      <w:divBdr>
        <w:top w:val="none" w:sz="0" w:space="0" w:color="auto"/>
        <w:left w:val="none" w:sz="0" w:space="0" w:color="auto"/>
        <w:bottom w:val="none" w:sz="0" w:space="0" w:color="auto"/>
        <w:right w:val="none" w:sz="0" w:space="0" w:color="auto"/>
      </w:divBdr>
    </w:div>
    <w:div w:id="1792745131">
      <w:bodyDiv w:val="1"/>
      <w:marLeft w:val="0"/>
      <w:marRight w:val="0"/>
      <w:marTop w:val="0"/>
      <w:marBottom w:val="0"/>
      <w:divBdr>
        <w:top w:val="none" w:sz="0" w:space="0" w:color="auto"/>
        <w:left w:val="none" w:sz="0" w:space="0" w:color="auto"/>
        <w:bottom w:val="none" w:sz="0" w:space="0" w:color="auto"/>
        <w:right w:val="none" w:sz="0" w:space="0" w:color="auto"/>
      </w:divBdr>
    </w:div>
    <w:div w:id="1812943488">
      <w:bodyDiv w:val="1"/>
      <w:marLeft w:val="0"/>
      <w:marRight w:val="0"/>
      <w:marTop w:val="0"/>
      <w:marBottom w:val="0"/>
      <w:divBdr>
        <w:top w:val="none" w:sz="0" w:space="0" w:color="auto"/>
        <w:left w:val="none" w:sz="0" w:space="0" w:color="auto"/>
        <w:bottom w:val="none" w:sz="0" w:space="0" w:color="auto"/>
        <w:right w:val="none" w:sz="0" w:space="0" w:color="auto"/>
      </w:divBdr>
    </w:div>
    <w:div w:id="1816796850">
      <w:bodyDiv w:val="1"/>
      <w:marLeft w:val="0"/>
      <w:marRight w:val="0"/>
      <w:marTop w:val="0"/>
      <w:marBottom w:val="0"/>
      <w:divBdr>
        <w:top w:val="none" w:sz="0" w:space="0" w:color="auto"/>
        <w:left w:val="none" w:sz="0" w:space="0" w:color="auto"/>
        <w:bottom w:val="none" w:sz="0" w:space="0" w:color="auto"/>
        <w:right w:val="none" w:sz="0" w:space="0" w:color="auto"/>
      </w:divBdr>
    </w:div>
    <w:div w:id="1821388504">
      <w:bodyDiv w:val="1"/>
      <w:marLeft w:val="0"/>
      <w:marRight w:val="0"/>
      <w:marTop w:val="0"/>
      <w:marBottom w:val="0"/>
      <w:divBdr>
        <w:top w:val="none" w:sz="0" w:space="0" w:color="auto"/>
        <w:left w:val="none" w:sz="0" w:space="0" w:color="auto"/>
        <w:bottom w:val="none" w:sz="0" w:space="0" w:color="auto"/>
        <w:right w:val="none" w:sz="0" w:space="0" w:color="auto"/>
      </w:divBdr>
      <w:divsChild>
        <w:div w:id="187566499">
          <w:marLeft w:val="0"/>
          <w:marRight w:val="0"/>
          <w:marTop w:val="0"/>
          <w:marBottom w:val="0"/>
          <w:divBdr>
            <w:top w:val="single" w:sz="2" w:space="0" w:color="auto"/>
            <w:left w:val="single" w:sz="2" w:space="0" w:color="auto"/>
            <w:bottom w:val="single" w:sz="2" w:space="0" w:color="auto"/>
            <w:right w:val="single" w:sz="2" w:space="0" w:color="auto"/>
          </w:divBdr>
          <w:divsChild>
            <w:div w:id="2032026205">
              <w:marLeft w:val="0"/>
              <w:marRight w:val="0"/>
              <w:marTop w:val="0"/>
              <w:marBottom w:val="0"/>
              <w:divBdr>
                <w:top w:val="single" w:sz="2" w:space="0" w:color="E3E3E3"/>
                <w:left w:val="single" w:sz="2" w:space="0" w:color="E3E3E3"/>
                <w:bottom w:val="single" w:sz="2" w:space="0" w:color="E3E3E3"/>
                <w:right w:val="single" w:sz="2" w:space="0" w:color="E3E3E3"/>
              </w:divBdr>
            </w:div>
            <w:div w:id="1207837508">
              <w:marLeft w:val="0"/>
              <w:marRight w:val="0"/>
              <w:marTop w:val="0"/>
              <w:marBottom w:val="0"/>
              <w:divBdr>
                <w:top w:val="single" w:sz="2" w:space="0" w:color="E3E3E3"/>
                <w:left w:val="single" w:sz="2" w:space="0" w:color="E3E3E3"/>
                <w:bottom w:val="single" w:sz="2" w:space="0" w:color="E3E3E3"/>
                <w:right w:val="single" w:sz="2" w:space="0" w:color="E3E3E3"/>
              </w:divBdr>
              <w:divsChild>
                <w:div w:id="15351701">
                  <w:marLeft w:val="0"/>
                  <w:marRight w:val="0"/>
                  <w:marTop w:val="0"/>
                  <w:marBottom w:val="0"/>
                  <w:divBdr>
                    <w:top w:val="single" w:sz="2" w:space="0" w:color="E3E3E3"/>
                    <w:left w:val="single" w:sz="2" w:space="0" w:color="E3E3E3"/>
                    <w:bottom w:val="single" w:sz="2" w:space="0" w:color="E3E3E3"/>
                    <w:right w:val="single" w:sz="2" w:space="0" w:color="E3E3E3"/>
                  </w:divBdr>
                  <w:divsChild>
                    <w:div w:id="2085176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2997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1574192">
          <w:marLeft w:val="0"/>
          <w:marRight w:val="0"/>
          <w:marTop w:val="0"/>
          <w:marBottom w:val="0"/>
          <w:divBdr>
            <w:top w:val="single" w:sz="2" w:space="0" w:color="auto"/>
            <w:left w:val="single" w:sz="2" w:space="0" w:color="auto"/>
            <w:bottom w:val="single" w:sz="2" w:space="0" w:color="auto"/>
            <w:right w:val="single" w:sz="2" w:space="0" w:color="auto"/>
          </w:divBdr>
          <w:divsChild>
            <w:div w:id="953092849">
              <w:marLeft w:val="0"/>
              <w:marRight w:val="0"/>
              <w:marTop w:val="0"/>
              <w:marBottom w:val="0"/>
              <w:divBdr>
                <w:top w:val="single" w:sz="2" w:space="0" w:color="E3E3E3"/>
                <w:left w:val="single" w:sz="2" w:space="0" w:color="E3E3E3"/>
                <w:bottom w:val="single" w:sz="2" w:space="0" w:color="E3E3E3"/>
                <w:right w:val="single" w:sz="2" w:space="0" w:color="E3E3E3"/>
              </w:divBdr>
            </w:div>
            <w:div w:id="923806752">
              <w:marLeft w:val="0"/>
              <w:marRight w:val="0"/>
              <w:marTop w:val="0"/>
              <w:marBottom w:val="0"/>
              <w:divBdr>
                <w:top w:val="single" w:sz="2" w:space="0" w:color="E3E3E3"/>
                <w:left w:val="single" w:sz="2" w:space="0" w:color="E3E3E3"/>
                <w:bottom w:val="single" w:sz="2" w:space="0" w:color="E3E3E3"/>
                <w:right w:val="single" w:sz="2" w:space="0" w:color="E3E3E3"/>
              </w:divBdr>
              <w:divsChild>
                <w:div w:id="2034575568">
                  <w:marLeft w:val="0"/>
                  <w:marRight w:val="0"/>
                  <w:marTop w:val="0"/>
                  <w:marBottom w:val="0"/>
                  <w:divBdr>
                    <w:top w:val="single" w:sz="2" w:space="0" w:color="E3E3E3"/>
                    <w:left w:val="single" w:sz="2" w:space="0" w:color="E3E3E3"/>
                    <w:bottom w:val="single" w:sz="2" w:space="0" w:color="E3E3E3"/>
                    <w:right w:val="single" w:sz="2" w:space="0" w:color="E3E3E3"/>
                  </w:divBdr>
                  <w:divsChild>
                    <w:div w:id="15582048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34405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1585377">
          <w:marLeft w:val="0"/>
          <w:marRight w:val="0"/>
          <w:marTop w:val="0"/>
          <w:marBottom w:val="0"/>
          <w:divBdr>
            <w:top w:val="single" w:sz="2" w:space="0" w:color="auto"/>
            <w:left w:val="single" w:sz="2" w:space="0" w:color="auto"/>
            <w:bottom w:val="single" w:sz="2" w:space="0" w:color="auto"/>
            <w:right w:val="single" w:sz="2" w:space="0" w:color="auto"/>
          </w:divBdr>
          <w:divsChild>
            <w:div w:id="315838073">
              <w:marLeft w:val="0"/>
              <w:marRight w:val="0"/>
              <w:marTop w:val="0"/>
              <w:marBottom w:val="0"/>
              <w:divBdr>
                <w:top w:val="single" w:sz="2" w:space="0" w:color="E3E3E3"/>
                <w:left w:val="single" w:sz="2" w:space="0" w:color="E3E3E3"/>
                <w:bottom w:val="single" w:sz="2" w:space="0" w:color="E3E3E3"/>
                <w:right w:val="single" w:sz="2" w:space="0" w:color="E3E3E3"/>
              </w:divBdr>
            </w:div>
            <w:div w:id="311834031">
              <w:marLeft w:val="0"/>
              <w:marRight w:val="0"/>
              <w:marTop w:val="0"/>
              <w:marBottom w:val="0"/>
              <w:divBdr>
                <w:top w:val="single" w:sz="2" w:space="0" w:color="E3E3E3"/>
                <w:left w:val="single" w:sz="2" w:space="0" w:color="E3E3E3"/>
                <w:bottom w:val="single" w:sz="2" w:space="0" w:color="E3E3E3"/>
                <w:right w:val="single" w:sz="2" w:space="0" w:color="E3E3E3"/>
              </w:divBdr>
              <w:divsChild>
                <w:div w:id="1934120269">
                  <w:marLeft w:val="0"/>
                  <w:marRight w:val="0"/>
                  <w:marTop w:val="0"/>
                  <w:marBottom w:val="0"/>
                  <w:divBdr>
                    <w:top w:val="single" w:sz="2" w:space="0" w:color="E3E3E3"/>
                    <w:left w:val="single" w:sz="2" w:space="0" w:color="E3E3E3"/>
                    <w:bottom w:val="single" w:sz="2" w:space="0" w:color="E3E3E3"/>
                    <w:right w:val="single" w:sz="2" w:space="0" w:color="E3E3E3"/>
                  </w:divBdr>
                  <w:divsChild>
                    <w:div w:id="588542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65998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6289886">
          <w:marLeft w:val="0"/>
          <w:marRight w:val="0"/>
          <w:marTop w:val="0"/>
          <w:marBottom w:val="0"/>
          <w:divBdr>
            <w:top w:val="single" w:sz="2" w:space="0" w:color="auto"/>
            <w:left w:val="single" w:sz="2" w:space="0" w:color="auto"/>
            <w:bottom w:val="single" w:sz="2" w:space="0" w:color="auto"/>
            <w:right w:val="single" w:sz="2" w:space="0" w:color="auto"/>
          </w:divBdr>
          <w:divsChild>
            <w:div w:id="1453161787">
              <w:marLeft w:val="0"/>
              <w:marRight w:val="0"/>
              <w:marTop w:val="0"/>
              <w:marBottom w:val="0"/>
              <w:divBdr>
                <w:top w:val="single" w:sz="2" w:space="0" w:color="E3E3E3"/>
                <w:left w:val="single" w:sz="2" w:space="0" w:color="E3E3E3"/>
                <w:bottom w:val="single" w:sz="2" w:space="0" w:color="E3E3E3"/>
                <w:right w:val="single" w:sz="2" w:space="0" w:color="E3E3E3"/>
              </w:divBdr>
            </w:div>
            <w:div w:id="1103840432">
              <w:marLeft w:val="0"/>
              <w:marRight w:val="0"/>
              <w:marTop w:val="0"/>
              <w:marBottom w:val="0"/>
              <w:divBdr>
                <w:top w:val="single" w:sz="2" w:space="0" w:color="E3E3E3"/>
                <w:left w:val="single" w:sz="2" w:space="0" w:color="E3E3E3"/>
                <w:bottom w:val="single" w:sz="2" w:space="0" w:color="E3E3E3"/>
                <w:right w:val="single" w:sz="2" w:space="0" w:color="E3E3E3"/>
              </w:divBdr>
              <w:divsChild>
                <w:div w:id="1207335042">
                  <w:marLeft w:val="0"/>
                  <w:marRight w:val="0"/>
                  <w:marTop w:val="0"/>
                  <w:marBottom w:val="0"/>
                  <w:divBdr>
                    <w:top w:val="single" w:sz="2" w:space="0" w:color="E3E3E3"/>
                    <w:left w:val="single" w:sz="2" w:space="0" w:color="E3E3E3"/>
                    <w:bottom w:val="single" w:sz="2" w:space="0" w:color="E3E3E3"/>
                    <w:right w:val="single" w:sz="2" w:space="0" w:color="E3E3E3"/>
                  </w:divBdr>
                  <w:divsChild>
                    <w:div w:id="21329422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82884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4874299">
          <w:marLeft w:val="0"/>
          <w:marRight w:val="0"/>
          <w:marTop w:val="0"/>
          <w:marBottom w:val="0"/>
          <w:divBdr>
            <w:top w:val="single" w:sz="2" w:space="0" w:color="auto"/>
            <w:left w:val="single" w:sz="2" w:space="0" w:color="auto"/>
            <w:bottom w:val="single" w:sz="2" w:space="0" w:color="auto"/>
            <w:right w:val="single" w:sz="2" w:space="0" w:color="auto"/>
          </w:divBdr>
          <w:divsChild>
            <w:div w:id="695154836">
              <w:marLeft w:val="0"/>
              <w:marRight w:val="0"/>
              <w:marTop w:val="0"/>
              <w:marBottom w:val="0"/>
              <w:divBdr>
                <w:top w:val="single" w:sz="2" w:space="0" w:color="E3E3E3"/>
                <w:left w:val="single" w:sz="2" w:space="0" w:color="E3E3E3"/>
                <w:bottom w:val="single" w:sz="2" w:space="0" w:color="E3E3E3"/>
                <w:right w:val="single" w:sz="2" w:space="0" w:color="E3E3E3"/>
              </w:divBdr>
            </w:div>
            <w:div w:id="1579049731">
              <w:marLeft w:val="0"/>
              <w:marRight w:val="0"/>
              <w:marTop w:val="0"/>
              <w:marBottom w:val="0"/>
              <w:divBdr>
                <w:top w:val="single" w:sz="2" w:space="0" w:color="E3E3E3"/>
                <w:left w:val="single" w:sz="2" w:space="0" w:color="E3E3E3"/>
                <w:bottom w:val="single" w:sz="2" w:space="0" w:color="E3E3E3"/>
                <w:right w:val="single" w:sz="2" w:space="0" w:color="E3E3E3"/>
              </w:divBdr>
              <w:divsChild>
                <w:div w:id="1118372666">
                  <w:marLeft w:val="0"/>
                  <w:marRight w:val="0"/>
                  <w:marTop w:val="0"/>
                  <w:marBottom w:val="0"/>
                  <w:divBdr>
                    <w:top w:val="single" w:sz="2" w:space="0" w:color="E3E3E3"/>
                    <w:left w:val="single" w:sz="2" w:space="0" w:color="E3E3E3"/>
                    <w:bottom w:val="single" w:sz="2" w:space="0" w:color="E3E3E3"/>
                    <w:right w:val="single" w:sz="2" w:space="0" w:color="E3E3E3"/>
                  </w:divBdr>
                  <w:divsChild>
                    <w:div w:id="821435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4883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6210552">
          <w:marLeft w:val="0"/>
          <w:marRight w:val="0"/>
          <w:marTop w:val="0"/>
          <w:marBottom w:val="0"/>
          <w:divBdr>
            <w:top w:val="single" w:sz="2" w:space="0" w:color="auto"/>
            <w:left w:val="single" w:sz="2" w:space="0" w:color="auto"/>
            <w:bottom w:val="single" w:sz="2" w:space="0" w:color="auto"/>
            <w:right w:val="single" w:sz="2" w:space="0" w:color="auto"/>
          </w:divBdr>
          <w:divsChild>
            <w:div w:id="1503204717">
              <w:marLeft w:val="0"/>
              <w:marRight w:val="0"/>
              <w:marTop w:val="0"/>
              <w:marBottom w:val="0"/>
              <w:divBdr>
                <w:top w:val="single" w:sz="2" w:space="0" w:color="E3E3E3"/>
                <w:left w:val="single" w:sz="2" w:space="0" w:color="E3E3E3"/>
                <w:bottom w:val="single" w:sz="2" w:space="0" w:color="E3E3E3"/>
                <w:right w:val="single" w:sz="2" w:space="0" w:color="E3E3E3"/>
              </w:divBdr>
            </w:div>
            <w:div w:id="1392995369">
              <w:marLeft w:val="0"/>
              <w:marRight w:val="0"/>
              <w:marTop w:val="0"/>
              <w:marBottom w:val="0"/>
              <w:divBdr>
                <w:top w:val="single" w:sz="2" w:space="0" w:color="E3E3E3"/>
                <w:left w:val="single" w:sz="2" w:space="0" w:color="E3E3E3"/>
                <w:bottom w:val="single" w:sz="2" w:space="0" w:color="E3E3E3"/>
                <w:right w:val="single" w:sz="2" w:space="0" w:color="E3E3E3"/>
              </w:divBdr>
              <w:divsChild>
                <w:div w:id="104422902">
                  <w:marLeft w:val="0"/>
                  <w:marRight w:val="0"/>
                  <w:marTop w:val="0"/>
                  <w:marBottom w:val="0"/>
                  <w:divBdr>
                    <w:top w:val="single" w:sz="2" w:space="0" w:color="E3E3E3"/>
                    <w:left w:val="single" w:sz="2" w:space="0" w:color="E3E3E3"/>
                    <w:bottom w:val="single" w:sz="2" w:space="0" w:color="E3E3E3"/>
                    <w:right w:val="single" w:sz="2" w:space="0" w:color="E3E3E3"/>
                  </w:divBdr>
                  <w:divsChild>
                    <w:div w:id="173612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535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5953072">
          <w:marLeft w:val="0"/>
          <w:marRight w:val="0"/>
          <w:marTop w:val="0"/>
          <w:marBottom w:val="0"/>
          <w:divBdr>
            <w:top w:val="single" w:sz="2" w:space="0" w:color="auto"/>
            <w:left w:val="single" w:sz="2" w:space="0" w:color="auto"/>
            <w:bottom w:val="single" w:sz="2" w:space="0" w:color="auto"/>
            <w:right w:val="single" w:sz="2" w:space="0" w:color="auto"/>
          </w:divBdr>
          <w:divsChild>
            <w:div w:id="640116921">
              <w:marLeft w:val="0"/>
              <w:marRight w:val="0"/>
              <w:marTop w:val="0"/>
              <w:marBottom w:val="0"/>
              <w:divBdr>
                <w:top w:val="single" w:sz="2" w:space="0" w:color="E3E3E3"/>
                <w:left w:val="single" w:sz="2" w:space="0" w:color="E3E3E3"/>
                <w:bottom w:val="single" w:sz="2" w:space="0" w:color="E3E3E3"/>
                <w:right w:val="single" w:sz="2" w:space="0" w:color="E3E3E3"/>
              </w:divBdr>
            </w:div>
            <w:div w:id="252202989">
              <w:marLeft w:val="0"/>
              <w:marRight w:val="0"/>
              <w:marTop w:val="0"/>
              <w:marBottom w:val="0"/>
              <w:divBdr>
                <w:top w:val="single" w:sz="2" w:space="0" w:color="E3E3E3"/>
                <w:left w:val="single" w:sz="2" w:space="0" w:color="E3E3E3"/>
                <w:bottom w:val="single" w:sz="2" w:space="0" w:color="E3E3E3"/>
                <w:right w:val="single" w:sz="2" w:space="0" w:color="E3E3E3"/>
              </w:divBdr>
              <w:divsChild>
                <w:div w:id="1617442593">
                  <w:marLeft w:val="0"/>
                  <w:marRight w:val="0"/>
                  <w:marTop w:val="0"/>
                  <w:marBottom w:val="0"/>
                  <w:divBdr>
                    <w:top w:val="single" w:sz="2" w:space="0" w:color="E3E3E3"/>
                    <w:left w:val="single" w:sz="2" w:space="0" w:color="E3E3E3"/>
                    <w:bottom w:val="single" w:sz="2" w:space="0" w:color="E3E3E3"/>
                    <w:right w:val="single" w:sz="2" w:space="0" w:color="E3E3E3"/>
                  </w:divBdr>
                  <w:divsChild>
                    <w:div w:id="4908748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383693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7546610">
      <w:bodyDiv w:val="1"/>
      <w:marLeft w:val="0"/>
      <w:marRight w:val="0"/>
      <w:marTop w:val="0"/>
      <w:marBottom w:val="0"/>
      <w:divBdr>
        <w:top w:val="none" w:sz="0" w:space="0" w:color="auto"/>
        <w:left w:val="none" w:sz="0" w:space="0" w:color="auto"/>
        <w:bottom w:val="none" w:sz="0" w:space="0" w:color="auto"/>
        <w:right w:val="none" w:sz="0" w:space="0" w:color="auto"/>
      </w:divBdr>
    </w:div>
    <w:div w:id="1851720181">
      <w:bodyDiv w:val="1"/>
      <w:marLeft w:val="0"/>
      <w:marRight w:val="0"/>
      <w:marTop w:val="0"/>
      <w:marBottom w:val="0"/>
      <w:divBdr>
        <w:top w:val="none" w:sz="0" w:space="0" w:color="auto"/>
        <w:left w:val="none" w:sz="0" w:space="0" w:color="auto"/>
        <w:bottom w:val="none" w:sz="0" w:space="0" w:color="auto"/>
        <w:right w:val="none" w:sz="0" w:space="0" w:color="auto"/>
      </w:divBdr>
    </w:div>
    <w:div w:id="1872569977">
      <w:bodyDiv w:val="1"/>
      <w:marLeft w:val="0"/>
      <w:marRight w:val="0"/>
      <w:marTop w:val="0"/>
      <w:marBottom w:val="0"/>
      <w:divBdr>
        <w:top w:val="none" w:sz="0" w:space="0" w:color="auto"/>
        <w:left w:val="none" w:sz="0" w:space="0" w:color="auto"/>
        <w:bottom w:val="none" w:sz="0" w:space="0" w:color="auto"/>
        <w:right w:val="none" w:sz="0" w:space="0" w:color="auto"/>
      </w:divBdr>
    </w:div>
    <w:div w:id="1876578057">
      <w:bodyDiv w:val="1"/>
      <w:marLeft w:val="0"/>
      <w:marRight w:val="0"/>
      <w:marTop w:val="0"/>
      <w:marBottom w:val="0"/>
      <w:divBdr>
        <w:top w:val="none" w:sz="0" w:space="0" w:color="auto"/>
        <w:left w:val="none" w:sz="0" w:space="0" w:color="auto"/>
        <w:bottom w:val="none" w:sz="0" w:space="0" w:color="auto"/>
        <w:right w:val="none" w:sz="0" w:space="0" w:color="auto"/>
      </w:divBdr>
    </w:div>
    <w:div w:id="1886596704">
      <w:bodyDiv w:val="1"/>
      <w:marLeft w:val="0"/>
      <w:marRight w:val="0"/>
      <w:marTop w:val="0"/>
      <w:marBottom w:val="0"/>
      <w:divBdr>
        <w:top w:val="none" w:sz="0" w:space="0" w:color="auto"/>
        <w:left w:val="none" w:sz="0" w:space="0" w:color="auto"/>
        <w:bottom w:val="none" w:sz="0" w:space="0" w:color="auto"/>
        <w:right w:val="none" w:sz="0" w:space="0" w:color="auto"/>
      </w:divBdr>
    </w:div>
    <w:div w:id="1909417500">
      <w:bodyDiv w:val="1"/>
      <w:marLeft w:val="0"/>
      <w:marRight w:val="0"/>
      <w:marTop w:val="0"/>
      <w:marBottom w:val="0"/>
      <w:divBdr>
        <w:top w:val="none" w:sz="0" w:space="0" w:color="auto"/>
        <w:left w:val="none" w:sz="0" w:space="0" w:color="auto"/>
        <w:bottom w:val="none" w:sz="0" w:space="0" w:color="auto"/>
        <w:right w:val="none" w:sz="0" w:space="0" w:color="auto"/>
      </w:divBdr>
      <w:divsChild>
        <w:div w:id="1306743964">
          <w:marLeft w:val="0"/>
          <w:marRight w:val="0"/>
          <w:marTop w:val="0"/>
          <w:marBottom w:val="0"/>
          <w:divBdr>
            <w:top w:val="none" w:sz="0" w:space="0" w:color="auto"/>
            <w:left w:val="none" w:sz="0" w:space="0" w:color="auto"/>
            <w:bottom w:val="none" w:sz="0" w:space="0" w:color="auto"/>
            <w:right w:val="none" w:sz="0" w:space="0" w:color="auto"/>
          </w:divBdr>
          <w:divsChild>
            <w:div w:id="1904172351">
              <w:marLeft w:val="0"/>
              <w:marRight w:val="0"/>
              <w:marTop w:val="0"/>
              <w:marBottom w:val="0"/>
              <w:divBdr>
                <w:top w:val="none" w:sz="0" w:space="0" w:color="auto"/>
                <w:left w:val="none" w:sz="0" w:space="0" w:color="auto"/>
                <w:bottom w:val="none" w:sz="0" w:space="0" w:color="auto"/>
                <w:right w:val="none" w:sz="0" w:space="0" w:color="auto"/>
              </w:divBdr>
            </w:div>
            <w:div w:id="1475487749">
              <w:marLeft w:val="0"/>
              <w:marRight w:val="0"/>
              <w:marTop w:val="0"/>
              <w:marBottom w:val="0"/>
              <w:divBdr>
                <w:top w:val="none" w:sz="0" w:space="0" w:color="auto"/>
                <w:left w:val="none" w:sz="0" w:space="0" w:color="auto"/>
                <w:bottom w:val="none" w:sz="0" w:space="0" w:color="auto"/>
                <w:right w:val="none" w:sz="0" w:space="0" w:color="auto"/>
              </w:divBdr>
              <w:divsChild>
                <w:div w:id="1230963945">
                  <w:marLeft w:val="0"/>
                  <w:marRight w:val="0"/>
                  <w:marTop w:val="0"/>
                  <w:marBottom w:val="0"/>
                  <w:divBdr>
                    <w:top w:val="none" w:sz="0" w:space="0" w:color="auto"/>
                    <w:left w:val="none" w:sz="0" w:space="0" w:color="auto"/>
                    <w:bottom w:val="none" w:sz="0" w:space="0" w:color="auto"/>
                    <w:right w:val="none" w:sz="0" w:space="0" w:color="auto"/>
                  </w:divBdr>
                  <w:divsChild>
                    <w:div w:id="13787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51341">
      <w:bodyDiv w:val="1"/>
      <w:marLeft w:val="0"/>
      <w:marRight w:val="0"/>
      <w:marTop w:val="0"/>
      <w:marBottom w:val="0"/>
      <w:divBdr>
        <w:top w:val="none" w:sz="0" w:space="0" w:color="auto"/>
        <w:left w:val="none" w:sz="0" w:space="0" w:color="auto"/>
        <w:bottom w:val="none" w:sz="0" w:space="0" w:color="auto"/>
        <w:right w:val="none" w:sz="0" w:space="0" w:color="auto"/>
      </w:divBdr>
    </w:div>
    <w:div w:id="1927298335">
      <w:bodyDiv w:val="1"/>
      <w:marLeft w:val="0"/>
      <w:marRight w:val="0"/>
      <w:marTop w:val="0"/>
      <w:marBottom w:val="0"/>
      <w:divBdr>
        <w:top w:val="none" w:sz="0" w:space="0" w:color="auto"/>
        <w:left w:val="none" w:sz="0" w:space="0" w:color="auto"/>
        <w:bottom w:val="none" w:sz="0" w:space="0" w:color="auto"/>
        <w:right w:val="none" w:sz="0" w:space="0" w:color="auto"/>
      </w:divBdr>
    </w:div>
    <w:div w:id="1928690762">
      <w:bodyDiv w:val="1"/>
      <w:marLeft w:val="0"/>
      <w:marRight w:val="0"/>
      <w:marTop w:val="0"/>
      <w:marBottom w:val="0"/>
      <w:divBdr>
        <w:top w:val="none" w:sz="0" w:space="0" w:color="auto"/>
        <w:left w:val="none" w:sz="0" w:space="0" w:color="auto"/>
        <w:bottom w:val="none" w:sz="0" w:space="0" w:color="auto"/>
        <w:right w:val="none" w:sz="0" w:space="0" w:color="auto"/>
      </w:divBdr>
    </w:div>
    <w:div w:id="1940336617">
      <w:bodyDiv w:val="1"/>
      <w:marLeft w:val="0"/>
      <w:marRight w:val="0"/>
      <w:marTop w:val="0"/>
      <w:marBottom w:val="0"/>
      <w:divBdr>
        <w:top w:val="none" w:sz="0" w:space="0" w:color="auto"/>
        <w:left w:val="none" w:sz="0" w:space="0" w:color="auto"/>
        <w:bottom w:val="none" w:sz="0" w:space="0" w:color="auto"/>
        <w:right w:val="none" w:sz="0" w:space="0" w:color="auto"/>
      </w:divBdr>
    </w:div>
    <w:div w:id="1945265934">
      <w:bodyDiv w:val="1"/>
      <w:marLeft w:val="0"/>
      <w:marRight w:val="0"/>
      <w:marTop w:val="0"/>
      <w:marBottom w:val="0"/>
      <w:divBdr>
        <w:top w:val="none" w:sz="0" w:space="0" w:color="auto"/>
        <w:left w:val="none" w:sz="0" w:space="0" w:color="auto"/>
        <w:bottom w:val="none" w:sz="0" w:space="0" w:color="auto"/>
        <w:right w:val="none" w:sz="0" w:space="0" w:color="auto"/>
      </w:divBdr>
    </w:div>
    <w:div w:id="1948999270">
      <w:bodyDiv w:val="1"/>
      <w:marLeft w:val="0"/>
      <w:marRight w:val="0"/>
      <w:marTop w:val="0"/>
      <w:marBottom w:val="0"/>
      <w:divBdr>
        <w:top w:val="none" w:sz="0" w:space="0" w:color="auto"/>
        <w:left w:val="none" w:sz="0" w:space="0" w:color="auto"/>
        <w:bottom w:val="none" w:sz="0" w:space="0" w:color="auto"/>
        <w:right w:val="none" w:sz="0" w:space="0" w:color="auto"/>
      </w:divBdr>
      <w:divsChild>
        <w:div w:id="233585231">
          <w:marLeft w:val="0"/>
          <w:marRight w:val="0"/>
          <w:marTop w:val="0"/>
          <w:marBottom w:val="0"/>
          <w:divBdr>
            <w:top w:val="none" w:sz="0" w:space="0" w:color="auto"/>
            <w:left w:val="none" w:sz="0" w:space="0" w:color="auto"/>
            <w:bottom w:val="none" w:sz="0" w:space="0" w:color="auto"/>
            <w:right w:val="none" w:sz="0" w:space="0" w:color="auto"/>
          </w:divBdr>
        </w:div>
        <w:div w:id="1987735053">
          <w:marLeft w:val="0"/>
          <w:marRight w:val="0"/>
          <w:marTop w:val="0"/>
          <w:marBottom w:val="0"/>
          <w:divBdr>
            <w:top w:val="none" w:sz="0" w:space="0" w:color="auto"/>
            <w:left w:val="none" w:sz="0" w:space="0" w:color="auto"/>
            <w:bottom w:val="none" w:sz="0" w:space="0" w:color="auto"/>
            <w:right w:val="none" w:sz="0" w:space="0" w:color="auto"/>
          </w:divBdr>
        </w:div>
      </w:divsChild>
    </w:div>
    <w:div w:id="1953048921">
      <w:bodyDiv w:val="1"/>
      <w:marLeft w:val="0"/>
      <w:marRight w:val="0"/>
      <w:marTop w:val="0"/>
      <w:marBottom w:val="0"/>
      <w:divBdr>
        <w:top w:val="none" w:sz="0" w:space="0" w:color="auto"/>
        <w:left w:val="none" w:sz="0" w:space="0" w:color="auto"/>
        <w:bottom w:val="none" w:sz="0" w:space="0" w:color="auto"/>
        <w:right w:val="none" w:sz="0" w:space="0" w:color="auto"/>
      </w:divBdr>
    </w:div>
    <w:div w:id="1983999364">
      <w:bodyDiv w:val="1"/>
      <w:marLeft w:val="0"/>
      <w:marRight w:val="0"/>
      <w:marTop w:val="0"/>
      <w:marBottom w:val="0"/>
      <w:divBdr>
        <w:top w:val="none" w:sz="0" w:space="0" w:color="auto"/>
        <w:left w:val="none" w:sz="0" w:space="0" w:color="auto"/>
        <w:bottom w:val="none" w:sz="0" w:space="0" w:color="auto"/>
        <w:right w:val="none" w:sz="0" w:space="0" w:color="auto"/>
      </w:divBdr>
    </w:div>
    <w:div w:id="1986734278">
      <w:bodyDiv w:val="1"/>
      <w:marLeft w:val="0"/>
      <w:marRight w:val="0"/>
      <w:marTop w:val="0"/>
      <w:marBottom w:val="0"/>
      <w:divBdr>
        <w:top w:val="none" w:sz="0" w:space="0" w:color="auto"/>
        <w:left w:val="none" w:sz="0" w:space="0" w:color="auto"/>
        <w:bottom w:val="none" w:sz="0" w:space="0" w:color="auto"/>
        <w:right w:val="none" w:sz="0" w:space="0" w:color="auto"/>
      </w:divBdr>
    </w:div>
    <w:div w:id="2004431474">
      <w:bodyDiv w:val="1"/>
      <w:marLeft w:val="0"/>
      <w:marRight w:val="0"/>
      <w:marTop w:val="0"/>
      <w:marBottom w:val="0"/>
      <w:divBdr>
        <w:top w:val="none" w:sz="0" w:space="0" w:color="auto"/>
        <w:left w:val="none" w:sz="0" w:space="0" w:color="auto"/>
        <w:bottom w:val="none" w:sz="0" w:space="0" w:color="auto"/>
        <w:right w:val="none" w:sz="0" w:space="0" w:color="auto"/>
      </w:divBdr>
    </w:div>
    <w:div w:id="2036541204">
      <w:bodyDiv w:val="1"/>
      <w:marLeft w:val="0"/>
      <w:marRight w:val="0"/>
      <w:marTop w:val="0"/>
      <w:marBottom w:val="0"/>
      <w:divBdr>
        <w:top w:val="none" w:sz="0" w:space="0" w:color="auto"/>
        <w:left w:val="none" w:sz="0" w:space="0" w:color="auto"/>
        <w:bottom w:val="none" w:sz="0" w:space="0" w:color="auto"/>
        <w:right w:val="none" w:sz="0" w:space="0" w:color="auto"/>
      </w:divBdr>
    </w:div>
    <w:div w:id="2072382509">
      <w:bodyDiv w:val="1"/>
      <w:marLeft w:val="0"/>
      <w:marRight w:val="0"/>
      <w:marTop w:val="0"/>
      <w:marBottom w:val="0"/>
      <w:divBdr>
        <w:top w:val="none" w:sz="0" w:space="0" w:color="auto"/>
        <w:left w:val="none" w:sz="0" w:space="0" w:color="auto"/>
        <w:bottom w:val="none" w:sz="0" w:space="0" w:color="auto"/>
        <w:right w:val="none" w:sz="0" w:space="0" w:color="auto"/>
      </w:divBdr>
    </w:div>
    <w:div w:id="2091732182">
      <w:bodyDiv w:val="1"/>
      <w:marLeft w:val="0"/>
      <w:marRight w:val="0"/>
      <w:marTop w:val="0"/>
      <w:marBottom w:val="0"/>
      <w:divBdr>
        <w:top w:val="none" w:sz="0" w:space="0" w:color="auto"/>
        <w:left w:val="none" w:sz="0" w:space="0" w:color="auto"/>
        <w:bottom w:val="none" w:sz="0" w:space="0" w:color="auto"/>
        <w:right w:val="none" w:sz="0" w:space="0" w:color="auto"/>
      </w:divBdr>
    </w:div>
    <w:div w:id="2121098559">
      <w:bodyDiv w:val="1"/>
      <w:marLeft w:val="0"/>
      <w:marRight w:val="0"/>
      <w:marTop w:val="0"/>
      <w:marBottom w:val="0"/>
      <w:divBdr>
        <w:top w:val="none" w:sz="0" w:space="0" w:color="auto"/>
        <w:left w:val="none" w:sz="0" w:space="0" w:color="auto"/>
        <w:bottom w:val="none" w:sz="0" w:space="0" w:color="auto"/>
        <w:right w:val="none" w:sz="0" w:space="0" w:color="auto"/>
      </w:divBdr>
    </w:div>
    <w:div w:id="2126725786">
      <w:bodyDiv w:val="1"/>
      <w:marLeft w:val="0"/>
      <w:marRight w:val="0"/>
      <w:marTop w:val="0"/>
      <w:marBottom w:val="0"/>
      <w:divBdr>
        <w:top w:val="none" w:sz="0" w:space="0" w:color="auto"/>
        <w:left w:val="none" w:sz="0" w:space="0" w:color="auto"/>
        <w:bottom w:val="none" w:sz="0" w:space="0" w:color="auto"/>
        <w:right w:val="none" w:sz="0" w:space="0" w:color="auto"/>
      </w:divBdr>
    </w:div>
    <w:div w:id="212750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customXml" Target="../customXml/item5.xml"/><Relationship Id="rId19" Type="http://schemas.openxmlformats.org/officeDocument/2006/relationships/hyperlink" Target="http://localhost:8501"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Sravya-Sree/Auto-code-review.gi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openai.co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carmichael\AppData\Roaming\Microsoft\Templates\Policy%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D8A6B72C3014005B1CA138103F1A042"/>
        <w:category>
          <w:name w:val="General"/>
          <w:gallery w:val="placeholder"/>
        </w:category>
        <w:types>
          <w:type w:val="bbPlcHdr"/>
        </w:types>
        <w:behaviors>
          <w:behavior w:val="content"/>
        </w:behaviors>
        <w:guid w:val="{A690E173-BF9C-4AEE-BDCA-A62BDEA29857}"/>
      </w:docPartPr>
      <w:docPartBody>
        <w:p w:rsidR="00D25ED6" w:rsidRDefault="008855DD">
          <w:pPr>
            <w:pStyle w:val="4D8A6B72C3014005B1CA138103F1A042"/>
          </w:pPr>
          <w:r>
            <w:rPr>
              <w:rFonts w:asciiTheme="majorHAnsi" w:eastAsiaTheme="majorEastAsia" w:hAnsiTheme="majorHAnsi" w:cstheme="majorBidi"/>
              <w:caps/>
            </w:rPr>
            <w:t>[Type the company name]</w:t>
          </w:r>
        </w:p>
      </w:docPartBody>
    </w:docPart>
    <w:docPart>
      <w:docPartPr>
        <w:name w:val="4233FA7E93E747229E8CEE6872FBC36A"/>
        <w:category>
          <w:name w:val="General"/>
          <w:gallery w:val="placeholder"/>
        </w:category>
        <w:types>
          <w:type w:val="bbPlcHdr"/>
        </w:types>
        <w:behaviors>
          <w:behavior w:val="content"/>
        </w:behaviors>
        <w:guid w:val="{FF22D26E-F4A8-4B5D-9EF4-039ACE1C3BA3}"/>
      </w:docPartPr>
      <w:docPartBody>
        <w:p w:rsidR="00D25ED6" w:rsidRDefault="008855DD">
          <w:pPr>
            <w:pStyle w:val="4233FA7E93E747229E8CEE6872FBC36A"/>
          </w:pPr>
          <w:r>
            <w:rPr>
              <w:rFonts w:asciiTheme="majorHAnsi" w:eastAsiaTheme="majorEastAsia" w:hAnsiTheme="majorHAnsi" w:cstheme="majorBidi"/>
              <w:sz w:val="80"/>
              <w:szCs w:val="80"/>
            </w:rPr>
            <w:t>[Type the document title]</w:t>
          </w:r>
        </w:p>
      </w:docPartBody>
    </w:docPart>
    <w:docPart>
      <w:docPartPr>
        <w:name w:val="07E1C4728D5748D984D51719B5E3B573"/>
        <w:category>
          <w:name w:val="General"/>
          <w:gallery w:val="placeholder"/>
        </w:category>
        <w:types>
          <w:type w:val="bbPlcHdr"/>
        </w:types>
        <w:behaviors>
          <w:behavior w:val="content"/>
        </w:behaviors>
        <w:guid w:val="{32EF7738-BA27-4729-9FB4-6AA025497B08}"/>
      </w:docPartPr>
      <w:docPartBody>
        <w:p w:rsidR="00D25ED6" w:rsidRDefault="008855DD">
          <w:pPr>
            <w:pStyle w:val="07E1C4728D5748D984D51719B5E3B573"/>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55DD"/>
    <w:rsid w:val="00003A3B"/>
    <w:rsid w:val="00013097"/>
    <w:rsid w:val="00013E82"/>
    <w:rsid w:val="00032F82"/>
    <w:rsid w:val="000734A1"/>
    <w:rsid w:val="00086613"/>
    <w:rsid w:val="0009076C"/>
    <w:rsid w:val="00092A4A"/>
    <w:rsid w:val="000B6C74"/>
    <w:rsid w:val="000F0028"/>
    <w:rsid w:val="000F2FD4"/>
    <w:rsid w:val="0010689C"/>
    <w:rsid w:val="00114BA3"/>
    <w:rsid w:val="0011591B"/>
    <w:rsid w:val="00122BC8"/>
    <w:rsid w:val="00171362"/>
    <w:rsid w:val="00177A5C"/>
    <w:rsid w:val="001919B6"/>
    <w:rsid w:val="001B374A"/>
    <w:rsid w:val="001B5355"/>
    <w:rsid w:val="001C6E38"/>
    <w:rsid w:val="001F44E6"/>
    <w:rsid w:val="00210324"/>
    <w:rsid w:val="002469B1"/>
    <w:rsid w:val="00273F7F"/>
    <w:rsid w:val="00296FAC"/>
    <w:rsid w:val="00297ED2"/>
    <w:rsid w:val="002A1910"/>
    <w:rsid w:val="002A306D"/>
    <w:rsid w:val="002B1668"/>
    <w:rsid w:val="002B21F9"/>
    <w:rsid w:val="002B339A"/>
    <w:rsid w:val="002B7713"/>
    <w:rsid w:val="00334695"/>
    <w:rsid w:val="0034406A"/>
    <w:rsid w:val="00354F7C"/>
    <w:rsid w:val="00355C36"/>
    <w:rsid w:val="00376777"/>
    <w:rsid w:val="00377BDB"/>
    <w:rsid w:val="003A5DF6"/>
    <w:rsid w:val="003B6426"/>
    <w:rsid w:val="0040458B"/>
    <w:rsid w:val="00411BB2"/>
    <w:rsid w:val="00434679"/>
    <w:rsid w:val="0043549B"/>
    <w:rsid w:val="00484344"/>
    <w:rsid w:val="00486383"/>
    <w:rsid w:val="0049403F"/>
    <w:rsid w:val="004A5E1B"/>
    <w:rsid w:val="004D314D"/>
    <w:rsid w:val="004D53B0"/>
    <w:rsid w:val="00511DB4"/>
    <w:rsid w:val="0051778F"/>
    <w:rsid w:val="005260A2"/>
    <w:rsid w:val="00532F02"/>
    <w:rsid w:val="00544155"/>
    <w:rsid w:val="0055013F"/>
    <w:rsid w:val="00563B08"/>
    <w:rsid w:val="0056732A"/>
    <w:rsid w:val="00585CF0"/>
    <w:rsid w:val="005B6778"/>
    <w:rsid w:val="005B7157"/>
    <w:rsid w:val="005D0178"/>
    <w:rsid w:val="005F24AE"/>
    <w:rsid w:val="00612264"/>
    <w:rsid w:val="00622E26"/>
    <w:rsid w:val="00625174"/>
    <w:rsid w:val="00631914"/>
    <w:rsid w:val="00643587"/>
    <w:rsid w:val="00652B90"/>
    <w:rsid w:val="00661423"/>
    <w:rsid w:val="006729E4"/>
    <w:rsid w:val="00676488"/>
    <w:rsid w:val="0069753A"/>
    <w:rsid w:val="006A6A19"/>
    <w:rsid w:val="00712314"/>
    <w:rsid w:val="00724C01"/>
    <w:rsid w:val="00743094"/>
    <w:rsid w:val="00756462"/>
    <w:rsid w:val="007662C3"/>
    <w:rsid w:val="0077558B"/>
    <w:rsid w:val="00805884"/>
    <w:rsid w:val="00825A33"/>
    <w:rsid w:val="0083443C"/>
    <w:rsid w:val="0084530F"/>
    <w:rsid w:val="008454E1"/>
    <w:rsid w:val="008575A3"/>
    <w:rsid w:val="008855DD"/>
    <w:rsid w:val="00885935"/>
    <w:rsid w:val="008B0019"/>
    <w:rsid w:val="008B6EAD"/>
    <w:rsid w:val="008C57C6"/>
    <w:rsid w:val="008C6304"/>
    <w:rsid w:val="008E2478"/>
    <w:rsid w:val="008F6899"/>
    <w:rsid w:val="00946E00"/>
    <w:rsid w:val="00957B52"/>
    <w:rsid w:val="009D5ECD"/>
    <w:rsid w:val="00A01969"/>
    <w:rsid w:val="00A26C60"/>
    <w:rsid w:val="00A3460F"/>
    <w:rsid w:val="00A51DA4"/>
    <w:rsid w:val="00A673CB"/>
    <w:rsid w:val="00AB633A"/>
    <w:rsid w:val="00AD5B20"/>
    <w:rsid w:val="00AE6067"/>
    <w:rsid w:val="00AE7DC1"/>
    <w:rsid w:val="00B017E5"/>
    <w:rsid w:val="00B07C5B"/>
    <w:rsid w:val="00BC5854"/>
    <w:rsid w:val="00BC6A60"/>
    <w:rsid w:val="00BE7B0F"/>
    <w:rsid w:val="00BF5539"/>
    <w:rsid w:val="00C04676"/>
    <w:rsid w:val="00C149D8"/>
    <w:rsid w:val="00C2068C"/>
    <w:rsid w:val="00C60227"/>
    <w:rsid w:val="00C658D0"/>
    <w:rsid w:val="00C74F82"/>
    <w:rsid w:val="00C84A9E"/>
    <w:rsid w:val="00C85BD0"/>
    <w:rsid w:val="00C95FE6"/>
    <w:rsid w:val="00CB11F5"/>
    <w:rsid w:val="00CB7C11"/>
    <w:rsid w:val="00CE06C8"/>
    <w:rsid w:val="00CE15C2"/>
    <w:rsid w:val="00CF01EF"/>
    <w:rsid w:val="00CF53AD"/>
    <w:rsid w:val="00D25ED6"/>
    <w:rsid w:val="00D34ED9"/>
    <w:rsid w:val="00D80BAC"/>
    <w:rsid w:val="00D90B04"/>
    <w:rsid w:val="00DA2309"/>
    <w:rsid w:val="00E152ED"/>
    <w:rsid w:val="00E15D36"/>
    <w:rsid w:val="00E57A64"/>
    <w:rsid w:val="00E76397"/>
    <w:rsid w:val="00EB6072"/>
    <w:rsid w:val="00EC4936"/>
    <w:rsid w:val="00ED6CF6"/>
    <w:rsid w:val="00F1179A"/>
    <w:rsid w:val="00F57962"/>
    <w:rsid w:val="00F723AD"/>
    <w:rsid w:val="00F83299"/>
    <w:rsid w:val="00FA52B8"/>
    <w:rsid w:val="00FA5BD1"/>
    <w:rsid w:val="00FC52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8A6B72C3014005B1CA138103F1A042">
    <w:name w:val="4D8A6B72C3014005B1CA138103F1A042"/>
  </w:style>
  <w:style w:type="paragraph" w:customStyle="1" w:styleId="4233FA7E93E747229E8CEE6872FBC36A">
    <w:name w:val="4233FA7E93E747229E8CEE6872FBC36A"/>
  </w:style>
  <w:style w:type="paragraph" w:customStyle="1" w:styleId="07E1C4728D5748D984D51719B5E3B573">
    <w:name w:val="07E1C4728D5748D984D51719B5E3B5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GCA 1">
      <a:dk1>
        <a:srgbClr val="002E58"/>
      </a:dk1>
      <a:lt1>
        <a:srgbClr val="FFFFFF"/>
      </a:lt1>
      <a:dk2>
        <a:srgbClr val="004B8C"/>
      </a:dk2>
      <a:lt2>
        <a:srgbClr val="00853D"/>
      </a:lt2>
      <a:accent1>
        <a:srgbClr val="001124"/>
      </a:accent1>
      <a:accent2>
        <a:srgbClr val="002E58"/>
      </a:accent2>
      <a:accent3>
        <a:srgbClr val="003C72"/>
      </a:accent3>
      <a:accent4>
        <a:srgbClr val="004B8C"/>
      </a:accent4>
      <a:accent5>
        <a:srgbClr val="2F73B1"/>
      </a:accent5>
      <a:accent6>
        <a:srgbClr val="00853D"/>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2024-10-10T00:00:00</PublishDate>
  <Abstract>© 2023 Everi Payments Inc. and/or its subsidiaries or affiliates (collectively, “Everi”). This is Everi’s proprietary and confidential material. No part of this material may be disclosed, in any manner, to another party without the prior written consent of Everi.</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64b66df4-6347-4744-8a3e-391b441a7f30"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927AB6ACE24319499B27D8E1BBB63F0F" ma:contentTypeVersion="11" ma:contentTypeDescription="Create a new document." ma:contentTypeScope="" ma:versionID="ac2e83ad3c70c54083003aec5b596b1c">
  <xsd:schema xmlns:xsd="http://www.w3.org/2001/XMLSchema" xmlns:xs="http://www.w3.org/2001/XMLSchema" xmlns:p="http://schemas.microsoft.com/office/2006/metadata/properties" xmlns:ns3="64b66df4-6347-4744-8a3e-391b441a7f30" targetNamespace="http://schemas.microsoft.com/office/2006/metadata/properties" ma:root="true" ma:fieldsID="4f09822b8d13807cf08a65fa62a1ae23" ns3:_="">
    <xsd:import namespace="64b66df4-6347-4744-8a3e-391b441a7f30"/>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GenerationTime" minOccurs="0"/>
                <xsd:element ref="ns3:MediaServiceEventHashCode"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b66df4-6347-4744-8a3e-391b441a7f3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D4AD6E-BC8F-489D-8241-0901642F1B4E}">
  <ds:schemaRefs>
    <ds:schemaRef ds:uri="http://schemas.microsoft.com/sharepoint/v3/contenttype/forms"/>
  </ds:schemaRefs>
</ds:datastoreItem>
</file>

<file path=customXml/itemProps3.xml><?xml version="1.0" encoding="utf-8"?>
<ds:datastoreItem xmlns:ds="http://schemas.openxmlformats.org/officeDocument/2006/customXml" ds:itemID="{44416476-2BF7-47E5-B8C4-D2F6D10B3FD2}">
  <ds:schemaRefs>
    <ds:schemaRef ds:uri="http://schemas.openxmlformats.org/officeDocument/2006/bibliography"/>
  </ds:schemaRefs>
</ds:datastoreItem>
</file>

<file path=customXml/itemProps4.xml><?xml version="1.0" encoding="utf-8"?>
<ds:datastoreItem xmlns:ds="http://schemas.openxmlformats.org/officeDocument/2006/customXml" ds:itemID="{6417D5A7-CD0C-45FD-9541-1470F5291CDE}">
  <ds:schemaRefs>
    <ds:schemaRef ds:uri="http://schemas.microsoft.com/office/2006/metadata/properties"/>
    <ds:schemaRef ds:uri="http://schemas.microsoft.com/office/infopath/2007/PartnerControls"/>
    <ds:schemaRef ds:uri="64b66df4-6347-4744-8a3e-391b441a7f30"/>
  </ds:schemaRefs>
</ds:datastoreItem>
</file>

<file path=customXml/itemProps5.xml><?xml version="1.0" encoding="utf-8"?>
<ds:datastoreItem xmlns:ds="http://schemas.openxmlformats.org/officeDocument/2006/customXml" ds:itemID="{4CD829F5-8DB8-4D67-B389-82778B9FF3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b66df4-6347-4744-8a3e-391b441a7f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955465e4-dc42-4421-8e7b-40fee195517d}" enabled="1" method="Privileged" siteId="{d133d45f-bab2-46a1-a75f-8de7c4e5dee2}" removed="0"/>
</clbl:labelList>
</file>

<file path=docProps/app.xml><?xml version="1.0" encoding="utf-8"?>
<Properties xmlns="http://schemas.openxmlformats.org/officeDocument/2006/extended-properties" xmlns:vt="http://schemas.openxmlformats.org/officeDocument/2006/docPropsVTypes">
  <Template>Policy Template</Template>
  <TotalTime>0</TotalTime>
  <Pages>72</Pages>
  <Words>10519</Words>
  <Characters>59964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AUTOMATED CODE REVIEW</vt:lpstr>
    </vt:vector>
  </TitlesOfParts>
  <Company>Everi Holdings Inc. - for internal use only</Company>
  <LinksUpToDate>false</LinksUpToDate>
  <CharactersWithSpaces>70343</CharactersWithSpaces>
  <SharedDoc>false</SharedDoc>
  <HLinks>
    <vt:vector size="450" baseType="variant">
      <vt:variant>
        <vt:i4>7602210</vt:i4>
      </vt:variant>
      <vt:variant>
        <vt:i4>441</vt:i4>
      </vt:variant>
      <vt:variant>
        <vt:i4>0</vt:i4>
      </vt:variant>
      <vt:variant>
        <vt:i4>5</vt:i4>
      </vt:variant>
      <vt:variant>
        <vt:lpwstr>http://localhost:8501/</vt:lpwstr>
      </vt:variant>
      <vt:variant>
        <vt:lpwstr/>
      </vt:variant>
      <vt:variant>
        <vt:i4>6815850</vt:i4>
      </vt:variant>
      <vt:variant>
        <vt:i4>438</vt:i4>
      </vt:variant>
      <vt:variant>
        <vt:i4>0</vt:i4>
      </vt:variant>
      <vt:variant>
        <vt:i4>5</vt:i4>
      </vt:variant>
      <vt:variant>
        <vt:lpwstr>https://openai.com/</vt:lpwstr>
      </vt:variant>
      <vt:variant>
        <vt:lpwstr/>
      </vt:variant>
      <vt:variant>
        <vt:i4>3735608</vt:i4>
      </vt:variant>
      <vt:variant>
        <vt:i4>435</vt:i4>
      </vt:variant>
      <vt:variant>
        <vt:i4>0</vt:i4>
      </vt:variant>
      <vt:variant>
        <vt:i4>5</vt:i4>
      </vt:variant>
      <vt:variant>
        <vt:lpwstr>https://github.com/Sravya-Sree/Auto-code-review.git</vt:lpwstr>
      </vt:variant>
      <vt:variant>
        <vt:lpwstr/>
      </vt:variant>
      <vt:variant>
        <vt:i4>1835062</vt:i4>
      </vt:variant>
      <vt:variant>
        <vt:i4>428</vt:i4>
      </vt:variant>
      <vt:variant>
        <vt:i4>0</vt:i4>
      </vt:variant>
      <vt:variant>
        <vt:i4>5</vt:i4>
      </vt:variant>
      <vt:variant>
        <vt:lpwstr/>
      </vt:variant>
      <vt:variant>
        <vt:lpwstr>_Toc180415625</vt:lpwstr>
      </vt:variant>
      <vt:variant>
        <vt:i4>1835062</vt:i4>
      </vt:variant>
      <vt:variant>
        <vt:i4>422</vt:i4>
      </vt:variant>
      <vt:variant>
        <vt:i4>0</vt:i4>
      </vt:variant>
      <vt:variant>
        <vt:i4>5</vt:i4>
      </vt:variant>
      <vt:variant>
        <vt:lpwstr/>
      </vt:variant>
      <vt:variant>
        <vt:lpwstr>_Toc180415624</vt:lpwstr>
      </vt:variant>
      <vt:variant>
        <vt:i4>1835062</vt:i4>
      </vt:variant>
      <vt:variant>
        <vt:i4>416</vt:i4>
      </vt:variant>
      <vt:variant>
        <vt:i4>0</vt:i4>
      </vt:variant>
      <vt:variant>
        <vt:i4>5</vt:i4>
      </vt:variant>
      <vt:variant>
        <vt:lpwstr/>
      </vt:variant>
      <vt:variant>
        <vt:lpwstr>_Toc180415623</vt:lpwstr>
      </vt:variant>
      <vt:variant>
        <vt:i4>1835062</vt:i4>
      </vt:variant>
      <vt:variant>
        <vt:i4>410</vt:i4>
      </vt:variant>
      <vt:variant>
        <vt:i4>0</vt:i4>
      </vt:variant>
      <vt:variant>
        <vt:i4>5</vt:i4>
      </vt:variant>
      <vt:variant>
        <vt:lpwstr/>
      </vt:variant>
      <vt:variant>
        <vt:lpwstr>_Toc180415622</vt:lpwstr>
      </vt:variant>
      <vt:variant>
        <vt:i4>1835062</vt:i4>
      </vt:variant>
      <vt:variant>
        <vt:i4>404</vt:i4>
      </vt:variant>
      <vt:variant>
        <vt:i4>0</vt:i4>
      </vt:variant>
      <vt:variant>
        <vt:i4>5</vt:i4>
      </vt:variant>
      <vt:variant>
        <vt:lpwstr/>
      </vt:variant>
      <vt:variant>
        <vt:lpwstr>_Toc180415621</vt:lpwstr>
      </vt:variant>
      <vt:variant>
        <vt:i4>1835062</vt:i4>
      </vt:variant>
      <vt:variant>
        <vt:i4>398</vt:i4>
      </vt:variant>
      <vt:variant>
        <vt:i4>0</vt:i4>
      </vt:variant>
      <vt:variant>
        <vt:i4>5</vt:i4>
      </vt:variant>
      <vt:variant>
        <vt:lpwstr/>
      </vt:variant>
      <vt:variant>
        <vt:lpwstr>_Toc180415620</vt:lpwstr>
      </vt:variant>
      <vt:variant>
        <vt:i4>2031670</vt:i4>
      </vt:variant>
      <vt:variant>
        <vt:i4>392</vt:i4>
      </vt:variant>
      <vt:variant>
        <vt:i4>0</vt:i4>
      </vt:variant>
      <vt:variant>
        <vt:i4>5</vt:i4>
      </vt:variant>
      <vt:variant>
        <vt:lpwstr/>
      </vt:variant>
      <vt:variant>
        <vt:lpwstr>_Toc180415619</vt:lpwstr>
      </vt:variant>
      <vt:variant>
        <vt:i4>1835062</vt:i4>
      </vt:variant>
      <vt:variant>
        <vt:i4>386</vt:i4>
      </vt:variant>
      <vt:variant>
        <vt:i4>0</vt:i4>
      </vt:variant>
      <vt:variant>
        <vt:i4>5</vt:i4>
      </vt:variant>
      <vt:variant>
        <vt:lpwstr/>
      </vt:variant>
      <vt:variant>
        <vt:lpwstr>_Toc180415624</vt:lpwstr>
      </vt:variant>
      <vt:variant>
        <vt:i4>1835062</vt:i4>
      </vt:variant>
      <vt:variant>
        <vt:i4>380</vt:i4>
      </vt:variant>
      <vt:variant>
        <vt:i4>0</vt:i4>
      </vt:variant>
      <vt:variant>
        <vt:i4>5</vt:i4>
      </vt:variant>
      <vt:variant>
        <vt:lpwstr/>
      </vt:variant>
      <vt:variant>
        <vt:lpwstr>_Toc180415623</vt:lpwstr>
      </vt:variant>
      <vt:variant>
        <vt:i4>1835062</vt:i4>
      </vt:variant>
      <vt:variant>
        <vt:i4>374</vt:i4>
      </vt:variant>
      <vt:variant>
        <vt:i4>0</vt:i4>
      </vt:variant>
      <vt:variant>
        <vt:i4>5</vt:i4>
      </vt:variant>
      <vt:variant>
        <vt:lpwstr/>
      </vt:variant>
      <vt:variant>
        <vt:lpwstr>_Toc180415622</vt:lpwstr>
      </vt:variant>
      <vt:variant>
        <vt:i4>1835062</vt:i4>
      </vt:variant>
      <vt:variant>
        <vt:i4>368</vt:i4>
      </vt:variant>
      <vt:variant>
        <vt:i4>0</vt:i4>
      </vt:variant>
      <vt:variant>
        <vt:i4>5</vt:i4>
      </vt:variant>
      <vt:variant>
        <vt:lpwstr/>
      </vt:variant>
      <vt:variant>
        <vt:lpwstr>_Toc180415621</vt:lpwstr>
      </vt:variant>
      <vt:variant>
        <vt:i4>1835062</vt:i4>
      </vt:variant>
      <vt:variant>
        <vt:i4>362</vt:i4>
      </vt:variant>
      <vt:variant>
        <vt:i4>0</vt:i4>
      </vt:variant>
      <vt:variant>
        <vt:i4>5</vt:i4>
      </vt:variant>
      <vt:variant>
        <vt:lpwstr/>
      </vt:variant>
      <vt:variant>
        <vt:lpwstr>_Toc180415620</vt:lpwstr>
      </vt:variant>
      <vt:variant>
        <vt:i4>2031670</vt:i4>
      </vt:variant>
      <vt:variant>
        <vt:i4>356</vt:i4>
      </vt:variant>
      <vt:variant>
        <vt:i4>0</vt:i4>
      </vt:variant>
      <vt:variant>
        <vt:i4>5</vt:i4>
      </vt:variant>
      <vt:variant>
        <vt:lpwstr/>
      </vt:variant>
      <vt:variant>
        <vt:lpwstr>_Toc180415619</vt:lpwstr>
      </vt:variant>
      <vt:variant>
        <vt:i4>1835062</vt:i4>
      </vt:variant>
      <vt:variant>
        <vt:i4>350</vt:i4>
      </vt:variant>
      <vt:variant>
        <vt:i4>0</vt:i4>
      </vt:variant>
      <vt:variant>
        <vt:i4>5</vt:i4>
      </vt:variant>
      <vt:variant>
        <vt:lpwstr/>
      </vt:variant>
      <vt:variant>
        <vt:lpwstr>_Toc180415625</vt:lpwstr>
      </vt:variant>
      <vt:variant>
        <vt:i4>1835062</vt:i4>
      </vt:variant>
      <vt:variant>
        <vt:i4>344</vt:i4>
      </vt:variant>
      <vt:variant>
        <vt:i4>0</vt:i4>
      </vt:variant>
      <vt:variant>
        <vt:i4>5</vt:i4>
      </vt:variant>
      <vt:variant>
        <vt:lpwstr/>
      </vt:variant>
      <vt:variant>
        <vt:lpwstr>_Toc180415624</vt:lpwstr>
      </vt:variant>
      <vt:variant>
        <vt:i4>1835062</vt:i4>
      </vt:variant>
      <vt:variant>
        <vt:i4>338</vt:i4>
      </vt:variant>
      <vt:variant>
        <vt:i4>0</vt:i4>
      </vt:variant>
      <vt:variant>
        <vt:i4>5</vt:i4>
      </vt:variant>
      <vt:variant>
        <vt:lpwstr/>
      </vt:variant>
      <vt:variant>
        <vt:lpwstr>_Toc180415623</vt:lpwstr>
      </vt:variant>
      <vt:variant>
        <vt:i4>1835062</vt:i4>
      </vt:variant>
      <vt:variant>
        <vt:i4>332</vt:i4>
      </vt:variant>
      <vt:variant>
        <vt:i4>0</vt:i4>
      </vt:variant>
      <vt:variant>
        <vt:i4>5</vt:i4>
      </vt:variant>
      <vt:variant>
        <vt:lpwstr/>
      </vt:variant>
      <vt:variant>
        <vt:lpwstr>_Toc180415622</vt:lpwstr>
      </vt:variant>
      <vt:variant>
        <vt:i4>1835062</vt:i4>
      </vt:variant>
      <vt:variant>
        <vt:i4>326</vt:i4>
      </vt:variant>
      <vt:variant>
        <vt:i4>0</vt:i4>
      </vt:variant>
      <vt:variant>
        <vt:i4>5</vt:i4>
      </vt:variant>
      <vt:variant>
        <vt:lpwstr/>
      </vt:variant>
      <vt:variant>
        <vt:lpwstr>_Toc180415621</vt:lpwstr>
      </vt:variant>
      <vt:variant>
        <vt:i4>1835062</vt:i4>
      </vt:variant>
      <vt:variant>
        <vt:i4>320</vt:i4>
      </vt:variant>
      <vt:variant>
        <vt:i4>0</vt:i4>
      </vt:variant>
      <vt:variant>
        <vt:i4>5</vt:i4>
      </vt:variant>
      <vt:variant>
        <vt:lpwstr/>
      </vt:variant>
      <vt:variant>
        <vt:lpwstr>_Toc180415620</vt:lpwstr>
      </vt:variant>
      <vt:variant>
        <vt:i4>2031670</vt:i4>
      </vt:variant>
      <vt:variant>
        <vt:i4>314</vt:i4>
      </vt:variant>
      <vt:variant>
        <vt:i4>0</vt:i4>
      </vt:variant>
      <vt:variant>
        <vt:i4>5</vt:i4>
      </vt:variant>
      <vt:variant>
        <vt:lpwstr/>
      </vt:variant>
      <vt:variant>
        <vt:lpwstr>_Toc180415619</vt:lpwstr>
      </vt:variant>
      <vt:variant>
        <vt:i4>1835062</vt:i4>
      </vt:variant>
      <vt:variant>
        <vt:i4>308</vt:i4>
      </vt:variant>
      <vt:variant>
        <vt:i4>0</vt:i4>
      </vt:variant>
      <vt:variant>
        <vt:i4>5</vt:i4>
      </vt:variant>
      <vt:variant>
        <vt:lpwstr/>
      </vt:variant>
      <vt:variant>
        <vt:lpwstr>_Toc180415625</vt:lpwstr>
      </vt:variant>
      <vt:variant>
        <vt:i4>1835062</vt:i4>
      </vt:variant>
      <vt:variant>
        <vt:i4>302</vt:i4>
      </vt:variant>
      <vt:variant>
        <vt:i4>0</vt:i4>
      </vt:variant>
      <vt:variant>
        <vt:i4>5</vt:i4>
      </vt:variant>
      <vt:variant>
        <vt:lpwstr/>
      </vt:variant>
      <vt:variant>
        <vt:lpwstr>_Toc180415624</vt:lpwstr>
      </vt:variant>
      <vt:variant>
        <vt:i4>1835062</vt:i4>
      </vt:variant>
      <vt:variant>
        <vt:i4>296</vt:i4>
      </vt:variant>
      <vt:variant>
        <vt:i4>0</vt:i4>
      </vt:variant>
      <vt:variant>
        <vt:i4>5</vt:i4>
      </vt:variant>
      <vt:variant>
        <vt:lpwstr/>
      </vt:variant>
      <vt:variant>
        <vt:lpwstr>_Toc180415623</vt:lpwstr>
      </vt:variant>
      <vt:variant>
        <vt:i4>1835062</vt:i4>
      </vt:variant>
      <vt:variant>
        <vt:i4>290</vt:i4>
      </vt:variant>
      <vt:variant>
        <vt:i4>0</vt:i4>
      </vt:variant>
      <vt:variant>
        <vt:i4>5</vt:i4>
      </vt:variant>
      <vt:variant>
        <vt:lpwstr/>
      </vt:variant>
      <vt:variant>
        <vt:lpwstr>_Toc180415622</vt:lpwstr>
      </vt:variant>
      <vt:variant>
        <vt:i4>1835062</vt:i4>
      </vt:variant>
      <vt:variant>
        <vt:i4>284</vt:i4>
      </vt:variant>
      <vt:variant>
        <vt:i4>0</vt:i4>
      </vt:variant>
      <vt:variant>
        <vt:i4>5</vt:i4>
      </vt:variant>
      <vt:variant>
        <vt:lpwstr/>
      </vt:variant>
      <vt:variant>
        <vt:lpwstr>_Toc180415621</vt:lpwstr>
      </vt:variant>
      <vt:variant>
        <vt:i4>1835062</vt:i4>
      </vt:variant>
      <vt:variant>
        <vt:i4>278</vt:i4>
      </vt:variant>
      <vt:variant>
        <vt:i4>0</vt:i4>
      </vt:variant>
      <vt:variant>
        <vt:i4>5</vt:i4>
      </vt:variant>
      <vt:variant>
        <vt:lpwstr/>
      </vt:variant>
      <vt:variant>
        <vt:lpwstr>_Toc180415620</vt:lpwstr>
      </vt:variant>
      <vt:variant>
        <vt:i4>2031670</vt:i4>
      </vt:variant>
      <vt:variant>
        <vt:i4>272</vt:i4>
      </vt:variant>
      <vt:variant>
        <vt:i4>0</vt:i4>
      </vt:variant>
      <vt:variant>
        <vt:i4>5</vt:i4>
      </vt:variant>
      <vt:variant>
        <vt:lpwstr/>
      </vt:variant>
      <vt:variant>
        <vt:lpwstr>_Toc180415619</vt:lpwstr>
      </vt:variant>
      <vt:variant>
        <vt:i4>1835062</vt:i4>
      </vt:variant>
      <vt:variant>
        <vt:i4>266</vt:i4>
      </vt:variant>
      <vt:variant>
        <vt:i4>0</vt:i4>
      </vt:variant>
      <vt:variant>
        <vt:i4>5</vt:i4>
      </vt:variant>
      <vt:variant>
        <vt:lpwstr/>
      </vt:variant>
      <vt:variant>
        <vt:lpwstr>_Toc180415626</vt:lpwstr>
      </vt:variant>
      <vt:variant>
        <vt:i4>1835062</vt:i4>
      </vt:variant>
      <vt:variant>
        <vt:i4>260</vt:i4>
      </vt:variant>
      <vt:variant>
        <vt:i4>0</vt:i4>
      </vt:variant>
      <vt:variant>
        <vt:i4>5</vt:i4>
      </vt:variant>
      <vt:variant>
        <vt:lpwstr/>
      </vt:variant>
      <vt:variant>
        <vt:lpwstr>_Toc180415625</vt:lpwstr>
      </vt:variant>
      <vt:variant>
        <vt:i4>1835062</vt:i4>
      </vt:variant>
      <vt:variant>
        <vt:i4>254</vt:i4>
      </vt:variant>
      <vt:variant>
        <vt:i4>0</vt:i4>
      </vt:variant>
      <vt:variant>
        <vt:i4>5</vt:i4>
      </vt:variant>
      <vt:variant>
        <vt:lpwstr/>
      </vt:variant>
      <vt:variant>
        <vt:lpwstr>_Toc180415624</vt:lpwstr>
      </vt:variant>
      <vt:variant>
        <vt:i4>1835062</vt:i4>
      </vt:variant>
      <vt:variant>
        <vt:i4>248</vt:i4>
      </vt:variant>
      <vt:variant>
        <vt:i4>0</vt:i4>
      </vt:variant>
      <vt:variant>
        <vt:i4>5</vt:i4>
      </vt:variant>
      <vt:variant>
        <vt:lpwstr/>
      </vt:variant>
      <vt:variant>
        <vt:lpwstr>_Toc180415623</vt:lpwstr>
      </vt:variant>
      <vt:variant>
        <vt:i4>1835062</vt:i4>
      </vt:variant>
      <vt:variant>
        <vt:i4>242</vt:i4>
      </vt:variant>
      <vt:variant>
        <vt:i4>0</vt:i4>
      </vt:variant>
      <vt:variant>
        <vt:i4>5</vt:i4>
      </vt:variant>
      <vt:variant>
        <vt:lpwstr/>
      </vt:variant>
      <vt:variant>
        <vt:lpwstr>_Toc180415622</vt:lpwstr>
      </vt:variant>
      <vt:variant>
        <vt:i4>1835062</vt:i4>
      </vt:variant>
      <vt:variant>
        <vt:i4>236</vt:i4>
      </vt:variant>
      <vt:variant>
        <vt:i4>0</vt:i4>
      </vt:variant>
      <vt:variant>
        <vt:i4>5</vt:i4>
      </vt:variant>
      <vt:variant>
        <vt:lpwstr/>
      </vt:variant>
      <vt:variant>
        <vt:lpwstr>_Toc180415621</vt:lpwstr>
      </vt:variant>
      <vt:variant>
        <vt:i4>1835062</vt:i4>
      </vt:variant>
      <vt:variant>
        <vt:i4>230</vt:i4>
      </vt:variant>
      <vt:variant>
        <vt:i4>0</vt:i4>
      </vt:variant>
      <vt:variant>
        <vt:i4>5</vt:i4>
      </vt:variant>
      <vt:variant>
        <vt:lpwstr/>
      </vt:variant>
      <vt:variant>
        <vt:lpwstr>_Toc180415620</vt:lpwstr>
      </vt:variant>
      <vt:variant>
        <vt:i4>2031670</vt:i4>
      </vt:variant>
      <vt:variant>
        <vt:i4>224</vt:i4>
      </vt:variant>
      <vt:variant>
        <vt:i4>0</vt:i4>
      </vt:variant>
      <vt:variant>
        <vt:i4>5</vt:i4>
      </vt:variant>
      <vt:variant>
        <vt:lpwstr/>
      </vt:variant>
      <vt:variant>
        <vt:lpwstr>_Toc180415619</vt:lpwstr>
      </vt:variant>
      <vt:variant>
        <vt:i4>2031670</vt:i4>
      </vt:variant>
      <vt:variant>
        <vt:i4>218</vt:i4>
      </vt:variant>
      <vt:variant>
        <vt:i4>0</vt:i4>
      </vt:variant>
      <vt:variant>
        <vt:i4>5</vt:i4>
      </vt:variant>
      <vt:variant>
        <vt:lpwstr/>
      </vt:variant>
      <vt:variant>
        <vt:lpwstr>_Toc180415618</vt:lpwstr>
      </vt:variant>
      <vt:variant>
        <vt:i4>2031670</vt:i4>
      </vt:variant>
      <vt:variant>
        <vt:i4>212</vt:i4>
      </vt:variant>
      <vt:variant>
        <vt:i4>0</vt:i4>
      </vt:variant>
      <vt:variant>
        <vt:i4>5</vt:i4>
      </vt:variant>
      <vt:variant>
        <vt:lpwstr/>
      </vt:variant>
      <vt:variant>
        <vt:lpwstr>_Toc180415617</vt:lpwstr>
      </vt:variant>
      <vt:variant>
        <vt:i4>2031670</vt:i4>
      </vt:variant>
      <vt:variant>
        <vt:i4>206</vt:i4>
      </vt:variant>
      <vt:variant>
        <vt:i4>0</vt:i4>
      </vt:variant>
      <vt:variant>
        <vt:i4>5</vt:i4>
      </vt:variant>
      <vt:variant>
        <vt:lpwstr/>
      </vt:variant>
      <vt:variant>
        <vt:lpwstr>_Toc180415616</vt:lpwstr>
      </vt:variant>
      <vt:variant>
        <vt:i4>2031670</vt:i4>
      </vt:variant>
      <vt:variant>
        <vt:i4>200</vt:i4>
      </vt:variant>
      <vt:variant>
        <vt:i4>0</vt:i4>
      </vt:variant>
      <vt:variant>
        <vt:i4>5</vt:i4>
      </vt:variant>
      <vt:variant>
        <vt:lpwstr/>
      </vt:variant>
      <vt:variant>
        <vt:lpwstr>_Toc180415615</vt:lpwstr>
      </vt:variant>
      <vt:variant>
        <vt:i4>2031670</vt:i4>
      </vt:variant>
      <vt:variant>
        <vt:i4>194</vt:i4>
      </vt:variant>
      <vt:variant>
        <vt:i4>0</vt:i4>
      </vt:variant>
      <vt:variant>
        <vt:i4>5</vt:i4>
      </vt:variant>
      <vt:variant>
        <vt:lpwstr/>
      </vt:variant>
      <vt:variant>
        <vt:lpwstr>_Toc180415614</vt:lpwstr>
      </vt:variant>
      <vt:variant>
        <vt:i4>2031670</vt:i4>
      </vt:variant>
      <vt:variant>
        <vt:i4>188</vt:i4>
      </vt:variant>
      <vt:variant>
        <vt:i4>0</vt:i4>
      </vt:variant>
      <vt:variant>
        <vt:i4>5</vt:i4>
      </vt:variant>
      <vt:variant>
        <vt:lpwstr/>
      </vt:variant>
      <vt:variant>
        <vt:lpwstr>_Toc180415613</vt:lpwstr>
      </vt:variant>
      <vt:variant>
        <vt:i4>2031670</vt:i4>
      </vt:variant>
      <vt:variant>
        <vt:i4>182</vt:i4>
      </vt:variant>
      <vt:variant>
        <vt:i4>0</vt:i4>
      </vt:variant>
      <vt:variant>
        <vt:i4>5</vt:i4>
      </vt:variant>
      <vt:variant>
        <vt:lpwstr/>
      </vt:variant>
      <vt:variant>
        <vt:lpwstr>_Toc180415612</vt:lpwstr>
      </vt:variant>
      <vt:variant>
        <vt:i4>2031670</vt:i4>
      </vt:variant>
      <vt:variant>
        <vt:i4>176</vt:i4>
      </vt:variant>
      <vt:variant>
        <vt:i4>0</vt:i4>
      </vt:variant>
      <vt:variant>
        <vt:i4>5</vt:i4>
      </vt:variant>
      <vt:variant>
        <vt:lpwstr/>
      </vt:variant>
      <vt:variant>
        <vt:lpwstr>_Toc180415611</vt:lpwstr>
      </vt:variant>
      <vt:variant>
        <vt:i4>2031670</vt:i4>
      </vt:variant>
      <vt:variant>
        <vt:i4>170</vt:i4>
      </vt:variant>
      <vt:variant>
        <vt:i4>0</vt:i4>
      </vt:variant>
      <vt:variant>
        <vt:i4>5</vt:i4>
      </vt:variant>
      <vt:variant>
        <vt:lpwstr/>
      </vt:variant>
      <vt:variant>
        <vt:lpwstr>_Toc180415610</vt:lpwstr>
      </vt:variant>
      <vt:variant>
        <vt:i4>1966134</vt:i4>
      </vt:variant>
      <vt:variant>
        <vt:i4>164</vt:i4>
      </vt:variant>
      <vt:variant>
        <vt:i4>0</vt:i4>
      </vt:variant>
      <vt:variant>
        <vt:i4>5</vt:i4>
      </vt:variant>
      <vt:variant>
        <vt:lpwstr/>
      </vt:variant>
      <vt:variant>
        <vt:lpwstr>_Toc180415609</vt:lpwstr>
      </vt:variant>
      <vt:variant>
        <vt:i4>1966134</vt:i4>
      </vt:variant>
      <vt:variant>
        <vt:i4>158</vt:i4>
      </vt:variant>
      <vt:variant>
        <vt:i4>0</vt:i4>
      </vt:variant>
      <vt:variant>
        <vt:i4>5</vt:i4>
      </vt:variant>
      <vt:variant>
        <vt:lpwstr/>
      </vt:variant>
      <vt:variant>
        <vt:lpwstr>_Toc180415608</vt:lpwstr>
      </vt:variant>
      <vt:variant>
        <vt:i4>1966134</vt:i4>
      </vt:variant>
      <vt:variant>
        <vt:i4>152</vt:i4>
      </vt:variant>
      <vt:variant>
        <vt:i4>0</vt:i4>
      </vt:variant>
      <vt:variant>
        <vt:i4>5</vt:i4>
      </vt:variant>
      <vt:variant>
        <vt:lpwstr/>
      </vt:variant>
      <vt:variant>
        <vt:lpwstr>_Toc180415607</vt:lpwstr>
      </vt:variant>
      <vt:variant>
        <vt:i4>1966134</vt:i4>
      </vt:variant>
      <vt:variant>
        <vt:i4>146</vt:i4>
      </vt:variant>
      <vt:variant>
        <vt:i4>0</vt:i4>
      </vt:variant>
      <vt:variant>
        <vt:i4>5</vt:i4>
      </vt:variant>
      <vt:variant>
        <vt:lpwstr/>
      </vt:variant>
      <vt:variant>
        <vt:lpwstr>_Toc180415606</vt:lpwstr>
      </vt:variant>
      <vt:variant>
        <vt:i4>1966134</vt:i4>
      </vt:variant>
      <vt:variant>
        <vt:i4>140</vt:i4>
      </vt:variant>
      <vt:variant>
        <vt:i4>0</vt:i4>
      </vt:variant>
      <vt:variant>
        <vt:i4>5</vt:i4>
      </vt:variant>
      <vt:variant>
        <vt:lpwstr/>
      </vt:variant>
      <vt:variant>
        <vt:lpwstr>_Toc180415605</vt:lpwstr>
      </vt:variant>
      <vt:variant>
        <vt:i4>1966134</vt:i4>
      </vt:variant>
      <vt:variant>
        <vt:i4>134</vt:i4>
      </vt:variant>
      <vt:variant>
        <vt:i4>0</vt:i4>
      </vt:variant>
      <vt:variant>
        <vt:i4>5</vt:i4>
      </vt:variant>
      <vt:variant>
        <vt:lpwstr/>
      </vt:variant>
      <vt:variant>
        <vt:lpwstr>_Toc180415604</vt:lpwstr>
      </vt:variant>
      <vt:variant>
        <vt:i4>1966134</vt:i4>
      </vt:variant>
      <vt:variant>
        <vt:i4>128</vt:i4>
      </vt:variant>
      <vt:variant>
        <vt:i4>0</vt:i4>
      </vt:variant>
      <vt:variant>
        <vt:i4>5</vt:i4>
      </vt:variant>
      <vt:variant>
        <vt:lpwstr/>
      </vt:variant>
      <vt:variant>
        <vt:lpwstr>_Toc180415603</vt:lpwstr>
      </vt:variant>
      <vt:variant>
        <vt:i4>1966134</vt:i4>
      </vt:variant>
      <vt:variant>
        <vt:i4>122</vt:i4>
      </vt:variant>
      <vt:variant>
        <vt:i4>0</vt:i4>
      </vt:variant>
      <vt:variant>
        <vt:i4>5</vt:i4>
      </vt:variant>
      <vt:variant>
        <vt:lpwstr/>
      </vt:variant>
      <vt:variant>
        <vt:lpwstr>_Toc180415602</vt:lpwstr>
      </vt:variant>
      <vt:variant>
        <vt:i4>1966134</vt:i4>
      </vt:variant>
      <vt:variant>
        <vt:i4>116</vt:i4>
      </vt:variant>
      <vt:variant>
        <vt:i4>0</vt:i4>
      </vt:variant>
      <vt:variant>
        <vt:i4>5</vt:i4>
      </vt:variant>
      <vt:variant>
        <vt:lpwstr/>
      </vt:variant>
      <vt:variant>
        <vt:lpwstr>_Toc180415601</vt:lpwstr>
      </vt:variant>
      <vt:variant>
        <vt:i4>1966134</vt:i4>
      </vt:variant>
      <vt:variant>
        <vt:i4>110</vt:i4>
      </vt:variant>
      <vt:variant>
        <vt:i4>0</vt:i4>
      </vt:variant>
      <vt:variant>
        <vt:i4>5</vt:i4>
      </vt:variant>
      <vt:variant>
        <vt:lpwstr/>
      </vt:variant>
      <vt:variant>
        <vt:lpwstr>_Toc180415600</vt:lpwstr>
      </vt:variant>
      <vt:variant>
        <vt:i4>1507381</vt:i4>
      </vt:variant>
      <vt:variant>
        <vt:i4>104</vt:i4>
      </vt:variant>
      <vt:variant>
        <vt:i4>0</vt:i4>
      </vt:variant>
      <vt:variant>
        <vt:i4>5</vt:i4>
      </vt:variant>
      <vt:variant>
        <vt:lpwstr/>
      </vt:variant>
      <vt:variant>
        <vt:lpwstr>_Toc180415599</vt:lpwstr>
      </vt:variant>
      <vt:variant>
        <vt:i4>1507381</vt:i4>
      </vt:variant>
      <vt:variant>
        <vt:i4>98</vt:i4>
      </vt:variant>
      <vt:variant>
        <vt:i4>0</vt:i4>
      </vt:variant>
      <vt:variant>
        <vt:i4>5</vt:i4>
      </vt:variant>
      <vt:variant>
        <vt:lpwstr/>
      </vt:variant>
      <vt:variant>
        <vt:lpwstr>_Toc180415598</vt:lpwstr>
      </vt:variant>
      <vt:variant>
        <vt:i4>1507381</vt:i4>
      </vt:variant>
      <vt:variant>
        <vt:i4>92</vt:i4>
      </vt:variant>
      <vt:variant>
        <vt:i4>0</vt:i4>
      </vt:variant>
      <vt:variant>
        <vt:i4>5</vt:i4>
      </vt:variant>
      <vt:variant>
        <vt:lpwstr/>
      </vt:variant>
      <vt:variant>
        <vt:lpwstr>_Toc180415597</vt:lpwstr>
      </vt:variant>
      <vt:variant>
        <vt:i4>1507381</vt:i4>
      </vt:variant>
      <vt:variant>
        <vt:i4>86</vt:i4>
      </vt:variant>
      <vt:variant>
        <vt:i4>0</vt:i4>
      </vt:variant>
      <vt:variant>
        <vt:i4>5</vt:i4>
      </vt:variant>
      <vt:variant>
        <vt:lpwstr/>
      </vt:variant>
      <vt:variant>
        <vt:lpwstr>_Toc180415596</vt:lpwstr>
      </vt:variant>
      <vt:variant>
        <vt:i4>1507381</vt:i4>
      </vt:variant>
      <vt:variant>
        <vt:i4>80</vt:i4>
      </vt:variant>
      <vt:variant>
        <vt:i4>0</vt:i4>
      </vt:variant>
      <vt:variant>
        <vt:i4>5</vt:i4>
      </vt:variant>
      <vt:variant>
        <vt:lpwstr/>
      </vt:variant>
      <vt:variant>
        <vt:lpwstr>_Toc180415595</vt:lpwstr>
      </vt:variant>
      <vt:variant>
        <vt:i4>1507381</vt:i4>
      </vt:variant>
      <vt:variant>
        <vt:i4>74</vt:i4>
      </vt:variant>
      <vt:variant>
        <vt:i4>0</vt:i4>
      </vt:variant>
      <vt:variant>
        <vt:i4>5</vt:i4>
      </vt:variant>
      <vt:variant>
        <vt:lpwstr/>
      </vt:variant>
      <vt:variant>
        <vt:lpwstr>_Toc180415594</vt:lpwstr>
      </vt:variant>
      <vt:variant>
        <vt:i4>1507381</vt:i4>
      </vt:variant>
      <vt:variant>
        <vt:i4>68</vt:i4>
      </vt:variant>
      <vt:variant>
        <vt:i4>0</vt:i4>
      </vt:variant>
      <vt:variant>
        <vt:i4>5</vt:i4>
      </vt:variant>
      <vt:variant>
        <vt:lpwstr/>
      </vt:variant>
      <vt:variant>
        <vt:lpwstr>_Toc180415593</vt:lpwstr>
      </vt:variant>
      <vt:variant>
        <vt:i4>1507381</vt:i4>
      </vt:variant>
      <vt:variant>
        <vt:i4>62</vt:i4>
      </vt:variant>
      <vt:variant>
        <vt:i4>0</vt:i4>
      </vt:variant>
      <vt:variant>
        <vt:i4>5</vt:i4>
      </vt:variant>
      <vt:variant>
        <vt:lpwstr/>
      </vt:variant>
      <vt:variant>
        <vt:lpwstr>_Toc180415592</vt:lpwstr>
      </vt:variant>
      <vt:variant>
        <vt:i4>1507381</vt:i4>
      </vt:variant>
      <vt:variant>
        <vt:i4>56</vt:i4>
      </vt:variant>
      <vt:variant>
        <vt:i4>0</vt:i4>
      </vt:variant>
      <vt:variant>
        <vt:i4>5</vt:i4>
      </vt:variant>
      <vt:variant>
        <vt:lpwstr/>
      </vt:variant>
      <vt:variant>
        <vt:lpwstr>_Toc180415591</vt:lpwstr>
      </vt:variant>
      <vt:variant>
        <vt:i4>1507381</vt:i4>
      </vt:variant>
      <vt:variant>
        <vt:i4>50</vt:i4>
      </vt:variant>
      <vt:variant>
        <vt:i4>0</vt:i4>
      </vt:variant>
      <vt:variant>
        <vt:i4>5</vt:i4>
      </vt:variant>
      <vt:variant>
        <vt:lpwstr/>
      </vt:variant>
      <vt:variant>
        <vt:lpwstr>_Toc180415590</vt:lpwstr>
      </vt:variant>
      <vt:variant>
        <vt:i4>1441845</vt:i4>
      </vt:variant>
      <vt:variant>
        <vt:i4>44</vt:i4>
      </vt:variant>
      <vt:variant>
        <vt:i4>0</vt:i4>
      </vt:variant>
      <vt:variant>
        <vt:i4>5</vt:i4>
      </vt:variant>
      <vt:variant>
        <vt:lpwstr/>
      </vt:variant>
      <vt:variant>
        <vt:lpwstr>_Toc180415589</vt:lpwstr>
      </vt:variant>
      <vt:variant>
        <vt:i4>1441845</vt:i4>
      </vt:variant>
      <vt:variant>
        <vt:i4>38</vt:i4>
      </vt:variant>
      <vt:variant>
        <vt:i4>0</vt:i4>
      </vt:variant>
      <vt:variant>
        <vt:i4>5</vt:i4>
      </vt:variant>
      <vt:variant>
        <vt:lpwstr/>
      </vt:variant>
      <vt:variant>
        <vt:lpwstr>_Toc180415588</vt:lpwstr>
      </vt:variant>
      <vt:variant>
        <vt:i4>1441845</vt:i4>
      </vt:variant>
      <vt:variant>
        <vt:i4>32</vt:i4>
      </vt:variant>
      <vt:variant>
        <vt:i4>0</vt:i4>
      </vt:variant>
      <vt:variant>
        <vt:i4>5</vt:i4>
      </vt:variant>
      <vt:variant>
        <vt:lpwstr/>
      </vt:variant>
      <vt:variant>
        <vt:lpwstr>_Toc180415587</vt:lpwstr>
      </vt:variant>
      <vt:variant>
        <vt:i4>1441845</vt:i4>
      </vt:variant>
      <vt:variant>
        <vt:i4>26</vt:i4>
      </vt:variant>
      <vt:variant>
        <vt:i4>0</vt:i4>
      </vt:variant>
      <vt:variant>
        <vt:i4>5</vt:i4>
      </vt:variant>
      <vt:variant>
        <vt:lpwstr/>
      </vt:variant>
      <vt:variant>
        <vt:lpwstr>_Toc180415586</vt:lpwstr>
      </vt:variant>
      <vt:variant>
        <vt:i4>1441845</vt:i4>
      </vt:variant>
      <vt:variant>
        <vt:i4>20</vt:i4>
      </vt:variant>
      <vt:variant>
        <vt:i4>0</vt:i4>
      </vt:variant>
      <vt:variant>
        <vt:i4>5</vt:i4>
      </vt:variant>
      <vt:variant>
        <vt:lpwstr/>
      </vt:variant>
      <vt:variant>
        <vt:lpwstr>_Toc180415585</vt:lpwstr>
      </vt:variant>
      <vt:variant>
        <vt:i4>1441845</vt:i4>
      </vt:variant>
      <vt:variant>
        <vt:i4>14</vt:i4>
      </vt:variant>
      <vt:variant>
        <vt:i4>0</vt:i4>
      </vt:variant>
      <vt:variant>
        <vt:i4>5</vt:i4>
      </vt:variant>
      <vt:variant>
        <vt:lpwstr/>
      </vt:variant>
      <vt:variant>
        <vt:lpwstr>_Toc180415584</vt:lpwstr>
      </vt:variant>
      <vt:variant>
        <vt:i4>1441845</vt:i4>
      </vt:variant>
      <vt:variant>
        <vt:i4>8</vt:i4>
      </vt:variant>
      <vt:variant>
        <vt:i4>0</vt:i4>
      </vt:variant>
      <vt:variant>
        <vt:i4>5</vt:i4>
      </vt:variant>
      <vt:variant>
        <vt:lpwstr/>
      </vt:variant>
      <vt:variant>
        <vt:lpwstr>_Toc180415583</vt:lpwstr>
      </vt:variant>
      <vt:variant>
        <vt:i4>1441845</vt:i4>
      </vt:variant>
      <vt:variant>
        <vt:i4>2</vt:i4>
      </vt:variant>
      <vt:variant>
        <vt:i4>0</vt:i4>
      </vt:variant>
      <vt:variant>
        <vt:i4>5</vt:i4>
      </vt:variant>
      <vt:variant>
        <vt:lpwstr/>
      </vt:variant>
      <vt:variant>
        <vt:lpwstr>_Toc180415582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CODE REVIEW</dc:title>
  <dc:subject/>
  <dc:creator>Dutt, Kali</dc:creator>
  <cp:keywords/>
  <dc:description/>
  <cp:lastModifiedBy>Kollu, Sravya</cp:lastModifiedBy>
  <cp:revision>2</cp:revision>
  <cp:lastPrinted>2011-06-17T13:28:00Z</cp:lastPrinted>
  <dcterms:created xsi:type="dcterms:W3CDTF">2024-11-14T11:41:00Z</dcterms:created>
  <dcterms:modified xsi:type="dcterms:W3CDTF">2024-11-14T11:41:00Z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0x010100927AB6ACE24319499B27D8E1BBB63F0F</vt:lpwstr>
  </property>
  <property fmtid="{D5CDD505-2E9C-101B-9397-08002B2CF9AE}" pid="3" name="_dlc_DocIdItemGuid">
    <vt:lpwstr>d82132c4-ff8f-4d9a-a2c0-d70cbd416158</vt:lpwstr>
  </property>
  <property fmtid="{D5CDD505-2E9C-101B-9397-08002B2CF9AE}" pid="4" name="MediaServiceImageTags">
    <vt:lpwstr/>
  </property>
</Properties>
</file>